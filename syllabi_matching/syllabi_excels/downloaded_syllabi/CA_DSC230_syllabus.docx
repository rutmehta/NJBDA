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1D315"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4C37B4F1" wp14:editId="10256655">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CB4B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5D38A1F" wp14:editId="1F66866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349D5042" w14:textId="77777777" w:rsidR="00675A4D" w:rsidRPr="00F36551" w:rsidRDefault="0049497F" w:rsidP="00413984">
      <w:pPr>
        <w:pStyle w:val="Heading1"/>
        <w:jc w:val="center"/>
        <w:rPr>
          <w:rFonts w:asciiTheme="minorHAnsi" w:hAnsiTheme="minorHAnsi"/>
          <w:u w:val="single"/>
        </w:rPr>
      </w:pPr>
      <w:r w:rsidRPr="00F36551">
        <w:rPr>
          <w:rFonts w:asciiTheme="minorHAnsi" w:hAnsiTheme="minorHAnsi"/>
          <w:u w:val="single"/>
        </w:rPr>
        <w:t>Part 2</w:t>
      </w:r>
    </w:p>
    <w:p w14:paraId="121CB8EA"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72EEA0AD"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47970B7A"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08A02044" w14:textId="77777777" w:rsidR="00111358" w:rsidRPr="009D6600" w:rsidRDefault="00111358" w:rsidP="00F36B03">
      <w:pPr>
        <w:spacing w:line="240" w:lineRule="auto"/>
        <w:contextualSpacing/>
        <w:jc w:val="center"/>
        <w:rPr>
          <w:rFonts w:ascii="Calibri" w:hAnsi="Calibri" w:cs="Times New Roman"/>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37A1963"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202751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CEBAEC20D23941309B4669F2FAAE7166"/>
              </w:placeholder>
            </w:sdtPr>
            <w:sdtEndPr/>
            <w:sdtContent>
              <w:p w14:paraId="3353E461" w14:textId="27617FF3" w:rsidR="001D3591" w:rsidRPr="00382ECB" w:rsidRDefault="00B0555C" w:rsidP="00F36B03">
                <w:pPr>
                  <w:spacing w:after="240"/>
                  <w:contextualSpacing/>
                  <w:rPr>
                    <w:rFonts w:ascii="Calibri" w:hAnsi="Calibri" w:cs="Times New Roman"/>
                    <w:sz w:val="24"/>
                    <w:szCs w:val="24"/>
                  </w:rPr>
                </w:pPr>
                <w:r>
                  <w:rPr>
                    <w:rFonts w:ascii="Calibri" w:hAnsi="Calibri" w:cs="Times New Roman"/>
                    <w:sz w:val="24"/>
                    <w:szCs w:val="24"/>
                  </w:rPr>
                  <w:t>DSC-</w:t>
                </w:r>
                <w:r w:rsidR="009843F8">
                  <w:rPr>
                    <w:rFonts w:ascii="Calibri" w:hAnsi="Calibri" w:cs="Times New Roman"/>
                    <w:sz w:val="24"/>
                    <w:szCs w:val="24"/>
                  </w:rPr>
                  <w:t>2</w:t>
                </w:r>
                <w:r w:rsidR="002B1577">
                  <w:rPr>
                    <w:rFonts w:ascii="Calibri" w:hAnsi="Calibri" w:cs="Times New Roman"/>
                    <w:sz w:val="24"/>
                    <w:szCs w:val="24"/>
                  </w:rPr>
                  <w:t>3</w:t>
                </w:r>
                <w:r w:rsidR="00441B34">
                  <w:rPr>
                    <w:rFonts w:ascii="Calibri" w:hAnsi="Calibri" w:cs="Times New Roman"/>
                    <w:sz w:val="24"/>
                    <w:szCs w:val="24"/>
                  </w:rPr>
                  <w:t>0</w:t>
                </w:r>
              </w:p>
            </w:sdtContent>
          </w:sdt>
        </w:tc>
        <w:tc>
          <w:tcPr>
            <w:tcW w:w="7308" w:type="dxa"/>
            <w:gridSpan w:val="4"/>
            <w:tcBorders>
              <w:top w:val="single" w:sz="4" w:space="0" w:color="7F7F7F" w:themeColor="text1" w:themeTint="80"/>
              <w:bottom w:val="single" w:sz="4" w:space="0" w:color="7F7F7F" w:themeColor="text1" w:themeTint="80"/>
            </w:tcBorders>
          </w:tcPr>
          <w:p w14:paraId="346D26F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A7CDEBF" w14:textId="5FD62409" w:rsidR="001D3591" w:rsidRPr="00382ECB" w:rsidRDefault="00A800A3"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F6A2AFD055BF4C4C8AC3025A5EF4BEC1"/>
                </w:placeholder>
              </w:sdtPr>
              <w:sdtEndPr/>
              <w:sdtContent>
                <w:r w:rsidR="002B1577">
                  <w:rPr>
                    <w:rFonts w:ascii="Calibri" w:hAnsi="Calibri" w:cs="Times New Roman"/>
                    <w:sz w:val="24"/>
                    <w:szCs w:val="24"/>
                  </w:rPr>
                  <w:t>Statistical and Machine Learning</w:t>
                </w:r>
              </w:sdtContent>
            </w:sdt>
          </w:p>
        </w:tc>
      </w:tr>
      <w:tr w:rsidR="00693CE8" w:rsidRPr="00382ECB" w14:paraId="0E969FF2"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E2C8FD3" w14:textId="5E9DDAB1"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B0024BCC8094FCE91E7E11455D1D61E"/>
                </w:placeholder>
              </w:sdtPr>
              <w:sdtEndPr/>
              <w:sdtContent>
                <w:r w:rsidR="00290B7B">
                  <w:rPr>
                    <w:rFonts w:ascii="Calibri" w:hAnsi="Calibri" w:cs="Times New Roman"/>
                    <w:sz w:val="24"/>
                    <w:szCs w:val="24"/>
                  </w:rPr>
                  <w:t>Math/</w:t>
                </w:r>
                <w:r w:rsidR="00B0555C">
                  <w:rPr>
                    <w:rFonts w:ascii="Calibri" w:hAnsi="Calibri" w:cs="Times New Roman"/>
                    <w:sz w:val="24"/>
                    <w:szCs w:val="24"/>
                  </w:rPr>
                  <w:t>Data Science</w:t>
                </w:r>
              </w:sdtContent>
            </w:sdt>
          </w:p>
        </w:tc>
      </w:tr>
      <w:tr w:rsidR="00052F8A" w:rsidRPr="00382ECB" w14:paraId="16E37CE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382B7FE" w14:textId="17E12FDD"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6BE7CF067E654CD3AF829EBE51DFF3C6"/>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F70BBA">
                  <w:rPr>
                    <w:rFonts w:ascii="Calibri" w:hAnsi="Calibri" w:cs="Times New Roman"/>
                    <w:sz w:val="24"/>
                    <w:szCs w:val="24"/>
                  </w:rPr>
                  <w:t>March</w:t>
                </w:r>
              </w:sdtContent>
            </w:sdt>
          </w:p>
        </w:tc>
        <w:tc>
          <w:tcPr>
            <w:tcW w:w="7308" w:type="dxa"/>
            <w:gridSpan w:val="4"/>
            <w:tcBorders>
              <w:top w:val="single" w:sz="4" w:space="0" w:color="7F7F7F" w:themeColor="text1" w:themeTint="80"/>
              <w:bottom w:val="single" w:sz="4" w:space="0" w:color="7F7F7F" w:themeColor="text1" w:themeTint="80"/>
            </w:tcBorders>
          </w:tcPr>
          <w:p w14:paraId="08D96424" w14:textId="77777777" w:rsidR="009D7CE5" w:rsidRPr="004A4C83" w:rsidRDefault="00A800A3"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BB847B54A9B43C9B671EF46B4953DC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B0555C">
                  <w:rPr>
                    <w:rFonts w:ascii="Calibri" w:hAnsi="Calibri" w:cs="Times New Roman"/>
                    <w:sz w:val="24"/>
                    <w:szCs w:val="24"/>
                  </w:rPr>
                  <w:t>2020</w:t>
                </w:r>
              </w:sdtContent>
            </w:sdt>
          </w:p>
        </w:tc>
      </w:tr>
      <w:tr w:rsidR="00693CE8" w:rsidRPr="00382ECB" w14:paraId="6171CA8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03AF911"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0F38B613"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65739693" w14:textId="0C261C7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D6849FCAF8E7487F949BD3C9A0B0D1E1"/>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290B7B">
                  <w:rPr>
                    <w:rFonts w:ascii="Calibri" w:hAnsi="Calibri" w:cs="Times New Roman"/>
                    <w:sz w:val="24"/>
                    <w:szCs w:val="24"/>
                  </w:rPr>
                  <w:t>New Course, March</w:t>
                </w:r>
              </w:sdtContent>
            </w:sdt>
          </w:p>
        </w:tc>
        <w:tc>
          <w:tcPr>
            <w:tcW w:w="5148" w:type="dxa"/>
            <w:gridSpan w:val="2"/>
            <w:tcBorders>
              <w:top w:val="single" w:sz="4" w:space="0" w:color="7F7F7F" w:themeColor="text1" w:themeTint="80"/>
              <w:bottom w:val="single" w:sz="4" w:space="0" w:color="7F7F7F" w:themeColor="text1" w:themeTint="80"/>
            </w:tcBorders>
          </w:tcPr>
          <w:p w14:paraId="1E647712" w14:textId="15E65AC5" w:rsidR="0000768C" w:rsidRPr="004A4C83" w:rsidRDefault="00A800A3"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D6BDE9B638142CB8C8653DB2C19E81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290B7B">
                  <w:rPr>
                    <w:rFonts w:ascii="Calibri" w:hAnsi="Calibri" w:cs="Times New Roman"/>
                    <w:sz w:val="24"/>
                    <w:szCs w:val="24"/>
                  </w:rPr>
                  <w:t>2020</w:t>
                </w:r>
              </w:sdtContent>
            </w:sdt>
          </w:p>
        </w:tc>
      </w:tr>
      <w:tr w:rsidR="0000768C" w:rsidRPr="00382ECB" w14:paraId="59712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ADA3CA"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F64C5A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52389A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D7A6E4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FF666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368370BC3E2C4F4A9C9E52A387D717C2"/>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3</w:t>
                </w:r>
              </w:sdtContent>
            </w:sdt>
          </w:p>
          <w:p w14:paraId="1C08ED0B"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32EE9228"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7CE564DE"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75B9901"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66339EF6AA40E19982D0AA9BE5A4D4"/>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600974A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07C4EEE5F0594620AA83C27B3A4C69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65CE35B0"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A13FD2E503A047C39C3477036E864BC1"/>
                </w:placeholder>
              </w:sdtPr>
              <w:sdtEndPr/>
              <w:sdtContent>
                <w:r w:rsidR="00B0555C">
                  <w:rPr>
                    <w:rFonts w:ascii="Calibri" w:hAnsi="Calibri" w:cs="Times New Roman"/>
                    <w:sz w:val="24"/>
                    <w:szCs w:val="24"/>
                  </w:rPr>
                  <w:t>0</w:t>
                </w:r>
              </w:sdtContent>
            </w:sdt>
          </w:p>
        </w:tc>
      </w:tr>
      <w:tr w:rsidR="0000768C" w:rsidRPr="00382ECB" w14:paraId="2FC7D8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69CD9E" w14:textId="5B19956E"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8119C5F829024E4482ED6E5C27B64DC6"/>
                </w:placeholder>
              </w:sdtPr>
              <w:sdtEndPr/>
              <w:sdtContent>
                <w:r w:rsidR="00D20BA7">
                  <w:rPr>
                    <w:rFonts w:ascii="Calibri" w:hAnsi="Calibri" w:cs="Times New Roman"/>
                    <w:sz w:val="24"/>
                    <w:szCs w:val="24"/>
                  </w:rPr>
                  <w:t>CSC-272</w:t>
                </w:r>
                <w:r w:rsidR="009D6600">
                  <w:rPr>
                    <w:rFonts w:ascii="Calibri" w:hAnsi="Calibri" w:cs="Times New Roman"/>
                    <w:sz w:val="24"/>
                    <w:szCs w:val="24"/>
                  </w:rPr>
                  <w:t xml:space="preserve">, </w:t>
                </w:r>
                <w:r w:rsidR="005300E4">
                  <w:rPr>
                    <w:rFonts w:ascii="Calibri" w:hAnsi="Calibri" w:cs="Times New Roman"/>
                    <w:sz w:val="24"/>
                    <w:szCs w:val="24"/>
                  </w:rPr>
                  <w:t>DSC-</w:t>
                </w:r>
                <w:r w:rsidR="00C85D67">
                  <w:rPr>
                    <w:rFonts w:ascii="Calibri" w:hAnsi="Calibri" w:cs="Times New Roman"/>
                    <w:sz w:val="24"/>
                    <w:szCs w:val="24"/>
                  </w:rPr>
                  <w:t>203</w:t>
                </w:r>
              </w:sdtContent>
            </w:sdt>
          </w:p>
          <w:p w14:paraId="4701EC0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78BE5D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0D3174B" w14:textId="6F474D57"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228B8B7F7C5348678B19761B03E6ADD7"/>
                </w:placeholder>
              </w:sdtPr>
              <w:sdtEndPr/>
              <w:sdtContent>
                <w:r w:rsidR="009D6600">
                  <w:rPr>
                    <w:rFonts w:ascii="Calibri" w:hAnsi="Calibri" w:cs="Times New Roman"/>
                    <w:sz w:val="24"/>
                    <w:szCs w:val="24"/>
                  </w:rPr>
                  <w:t>None</w:t>
                </w:r>
              </w:sdtContent>
            </w:sdt>
          </w:p>
          <w:p w14:paraId="5D314E0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24A42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CFE68BD" w14:textId="5154091F"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7DDE63449DD84D318C0237E8977B26E4"/>
                </w:placeholder>
              </w:sdtPr>
              <w:sdtEndPr/>
              <w:sdtContent>
                <w:sdt>
                  <w:sdtPr>
                    <w:rPr>
                      <w:rFonts w:ascii="Calibri" w:hAnsi="Calibri" w:cs="Times New Roman"/>
                      <w:sz w:val="24"/>
                      <w:szCs w:val="24"/>
                    </w:rPr>
                    <w:alias w:val="Course Description"/>
                    <w:tag w:val="Course Description"/>
                    <w:id w:val="1968395161"/>
                    <w:placeholder>
                      <w:docPart w:val="6A5257D458AB4B129BA21A0726B96E47"/>
                    </w:placeholder>
                  </w:sdtPr>
                  <w:sdtEndPr/>
                  <w:sdtContent>
                    <w:r w:rsidR="002B1577" w:rsidRPr="009D6600">
                      <w:rPr>
                        <w:rFonts w:ascii="Calibri" w:hAnsi="Calibri" w:cs="Calibri"/>
                        <w:sz w:val="24"/>
                        <w:szCs w:val="24"/>
                      </w:rPr>
                      <w:t>This course blends the algorithmic perspective of machine learning in computer science and the predictive perspective of statistical thinking. The focus is on common machine learning methods and their application to problems in various disciplines. An understanding of the theoretical foundations of statistical learning is coupled with the practical skills necessary for successful application to new problems in science and industry</w:t>
                    </w:r>
                    <w:r w:rsidR="002B1577">
                      <w:rPr>
                        <w:rFonts w:ascii="Calibri" w:hAnsi="Calibri" w:cs="Calibri"/>
                      </w:rPr>
                      <w:t>.</w:t>
                    </w:r>
                  </w:sdtContent>
                </w:sdt>
              </w:sdtContent>
            </w:sdt>
          </w:p>
          <w:p w14:paraId="2704F48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043A8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BB0561" w14:textId="77777777" w:rsidR="008E1C44" w:rsidRPr="009D6600" w:rsidRDefault="008E1C44" w:rsidP="00F36B03">
            <w:pPr>
              <w:spacing w:after="240"/>
              <w:contextualSpacing/>
              <w:jc w:val="center"/>
              <w:rPr>
                <w:rFonts w:cs="Times New Roman"/>
                <w:sz w:val="24"/>
                <w:szCs w:val="24"/>
              </w:rPr>
            </w:pPr>
          </w:p>
          <w:p w14:paraId="7DCA0219" w14:textId="77777777" w:rsidR="008E2654" w:rsidRPr="009D6600" w:rsidRDefault="006355D1" w:rsidP="00F36B03">
            <w:pPr>
              <w:spacing w:after="240"/>
              <w:contextualSpacing/>
              <w:jc w:val="center"/>
              <w:rPr>
                <w:rFonts w:cs="Times New Roman"/>
                <w:b/>
                <w:sz w:val="24"/>
                <w:szCs w:val="24"/>
              </w:rPr>
            </w:pPr>
            <w:r w:rsidRPr="009D6600">
              <w:rPr>
                <w:rFonts w:cs="Times New Roman"/>
                <w:b/>
                <w:sz w:val="24"/>
                <w:szCs w:val="24"/>
              </w:rPr>
              <w:t>Student Learning Outcomes (SLOs)</w:t>
            </w:r>
          </w:p>
          <w:p w14:paraId="4F804F94" w14:textId="77777777" w:rsidR="005F3D82" w:rsidRPr="009D6600" w:rsidRDefault="006355D1" w:rsidP="00F36B03">
            <w:pPr>
              <w:spacing w:after="240"/>
              <w:contextualSpacing/>
              <w:rPr>
                <w:rFonts w:cs="Times New Roman"/>
                <w:sz w:val="24"/>
                <w:szCs w:val="24"/>
              </w:rPr>
            </w:pPr>
            <w:r w:rsidRPr="009D6600">
              <w:rPr>
                <w:rFonts w:cs="Times New Roman"/>
                <w:sz w:val="24"/>
                <w:szCs w:val="24"/>
              </w:rPr>
              <w:t>Course specific student learning outcomes</w:t>
            </w:r>
          </w:p>
          <w:p w14:paraId="0879C89F" w14:textId="77777777" w:rsidR="001B496F" w:rsidRPr="009D6600" w:rsidRDefault="001331A4" w:rsidP="00F36B03">
            <w:pPr>
              <w:spacing w:after="240"/>
              <w:contextualSpacing/>
              <w:rPr>
                <w:rFonts w:cs="Times New Roman"/>
                <w:sz w:val="24"/>
                <w:szCs w:val="24"/>
              </w:rPr>
            </w:pPr>
            <w:r w:rsidRPr="009D6600">
              <w:rPr>
                <w:rFonts w:cs="Times New Roman"/>
                <w:sz w:val="24"/>
                <w:szCs w:val="24"/>
              </w:rPr>
              <w:t>Upon completion of this course the student will be able to</w:t>
            </w:r>
            <w:r w:rsidR="003E246F" w:rsidRPr="009D6600">
              <w:rPr>
                <w:rFonts w:cs="Times New Roman"/>
                <w:sz w:val="24"/>
                <w:szCs w:val="24"/>
              </w:rPr>
              <w:t>:</w:t>
            </w:r>
          </w:p>
          <w:sdt>
            <w:sdtPr>
              <w:rPr>
                <w:rFonts w:asciiTheme="minorHAnsi" w:eastAsiaTheme="minorHAnsi" w:hAnsiTheme="minorHAnsi" w:cstheme="minorBidi"/>
                <w:sz w:val="24"/>
                <w:szCs w:val="24"/>
              </w:rPr>
              <w:id w:val="-980457879"/>
              <w:placeholder>
                <w:docPart w:val="FF15647AAFDA4878AEB62E378B59E1A5"/>
              </w:placeholder>
            </w:sdtPr>
            <w:sdtEndPr>
              <w:rPr>
                <w:rFonts w:eastAsia="Arial Unicode MS" w:cs="Arial Unicode MS"/>
              </w:rPr>
            </w:sdtEndPr>
            <w:sdtContent>
              <w:sdt>
                <w:sdtPr>
                  <w:rPr>
                    <w:rFonts w:asciiTheme="minorHAnsi" w:hAnsiTheme="minorHAnsi" w:cs="Times New Roman"/>
                    <w:sz w:val="24"/>
                    <w:szCs w:val="24"/>
                  </w:rPr>
                  <w:id w:val="-408608785"/>
                  <w:placeholder>
                    <w:docPart w:val="8DCD908DA9924359AFC226609E8125A7"/>
                  </w:placeholder>
                </w:sdtPr>
                <w:sdtEndPr>
                  <w:rPr>
                    <w:rFonts w:cs="Arial Unicode MS"/>
                  </w:rPr>
                </w:sdtEndPr>
                <w:sdtContent>
                  <w:p w14:paraId="60D89256" w14:textId="75B2DBF7" w:rsidR="002B1577" w:rsidRPr="009D6600" w:rsidRDefault="002B1577" w:rsidP="002B1577">
                    <w:pPr>
                      <w:pStyle w:val="Body"/>
                      <w:numPr>
                        <w:ilvl w:val="0"/>
                        <w:numId w:val="27"/>
                      </w:numPr>
                      <w:rPr>
                        <w:rFonts w:asciiTheme="minorHAnsi" w:hAnsiTheme="minorHAnsi" w:cs="Calibri"/>
                        <w:sz w:val="24"/>
                        <w:szCs w:val="24"/>
                      </w:rPr>
                    </w:pPr>
                    <w:r w:rsidRPr="009D6600">
                      <w:rPr>
                        <w:rFonts w:asciiTheme="minorHAnsi" w:hAnsiTheme="minorHAnsi" w:cs="Calibri"/>
                        <w:sz w:val="24"/>
                        <w:szCs w:val="24"/>
                      </w:rPr>
                      <w:t>Apply learned gathering, cleaning, analysis and presentation techniques to big data sets using R</w:t>
                    </w:r>
                    <w:r w:rsidR="00E6277E" w:rsidRPr="009D6600">
                      <w:rPr>
                        <w:rFonts w:asciiTheme="minorHAnsi" w:hAnsiTheme="minorHAnsi" w:cs="Calibri"/>
                        <w:sz w:val="24"/>
                        <w:szCs w:val="24"/>
                      </w:rPr>
                      <w:t xml:space="preserve"> as assessed by labs and projects</w:t>
                    </w:r>
                  </w:p>
                  <w:p w14:paraId="6F72C787" w14:textId="376BBFFB" w:rsidR="002B1577" w:rsidRPr="009D6600" w:rsidRDefault="002B1577" w:rsidP="002B1577">
                    <w:pPr>
                      <w:pStyle w:val="Body"/>
                      <w:numPr>
                        <w:ilvl w:val="0"/>
                        <w:numId w:val="27"/>
                      </w:numPr>
                      <w:rPr>
                        <w:rFonts w:asciiTheme="minorHAnsi" w:hAnsiTheme="minorHAnsi" w:cs="Calibri"/>
                        <w:sz w:val="24"/>
                        <w:szCs w:val="24"/>
                      </w:rPr>
                    </w:pPr>
                    <w:r w:rsidRPr="009D6600">
                      <w:rPr>
                        <w:rFonts w:asciiTheme="minorHAnsi" w:hAnsiTheme="minorHAnsi" w:cs="Calibri"/>
                        <w:sz w:val="24"/>
                        <w:szCs w:val="24"/>
                      </w:rPr>
                      <w:t>Practice dividing data sets into training, validation, and testing sets</w:t>
                    </w:r>
                    <w:r w:rsidR="00E6277E" w:rsidRPr="009D6600">
                      <w:rPr>
                        <w:rFonts w:asciiTheme="minorHAnsi" w:hAnsiTheme="minorHAnsi" w:cs="Calibri"/>
                        <w:sz w:val="24"/>
                        <w:szCs w:val="24"/>
                      </w:rPr>
                      <w:t xml:space="preserve"> as assessed by labs and projects</w:t>
                    </w:r>
                  </w:p>
                  <w:p w14:paraId="215D8187" w14:textId="40E8A83D" w:rsidR="002B1577" w:rsidRPr="009D6600" w:rsidRDefault="002B1577" w:rsidP="002B1577">
                    <w:pPr>
                      <w:pStyle w:val="Body"/>
                      <w:numPr>
                        <w:ilvl w:val="0"/>
                        <w:numId w:val="27"/>
                      </w:numPr>
                      <w:rPr>
                        <w:rFonts w:asciiTheme="minorHAnsi" w:hAnsiTheme="minorHAnsi" w:cs="Calibri"/>
                        <w:sz w:val="24"/>
                        <w:szCs w:val="24"/>
                      </w:rPr>
                    </w:pPr>
                    <w:r w:rsidRPr="009D6600">
                      <w:rPr>
                        <w:rFonts w:asciiTheme="minorHAnsi" w:hAnsiTheme="minorHAnsi" w:cs="Calibri"/>
                        <w:sz w:val="24"/>
                        <w:szCs w:val="24"/>
                      </w:rPr>
                      <w:t>Utilize and evaluate different tools and models in data analytics</w:t>
                    </w:r>
                    <w:r w:rsidR="00E6277E" w:rsidRPr="009D6600">
                      <w:rPr>
                        <w:rFonts w:asciiTheme="minorHAnsi" w:hAnsiTheme="minorHAnsi" w:cs="Calibri"/>
                        <w:sz w:val="24"/>
                        <w:szCs w:val="24"/>
                      </w:rPr>
                      <w:t xml:space="preserve"> as assessed by labs and projects</w:t>
                    </w:r>
                  </w:p>
                  <w:p w14:paraId="1B3ED8B5" w14:textId="0FEB9603" w:rsidR="002B1577" w:rsidRPr="009D6600" w:rsidRDefault="002B1577" w:rsidP="002B1577">
                    <w:pPr>
                      <w:pStyle w:val="Body"/>
                      <w:numPr>
                        <w:ilvl w:val="0"/>
                        <w:numId w:val="27"/>
                      </w:numPr>
                      <w:rPr>
                        <w:rFonts w:asciiTheme="minorHAnsi" w:hAnsiTheme="minorHAnsi" w:cs="Calibri"/>
                        <w:sz w:val="24"/>
                        <w:szCs w:val="24"/>
                      </w:rPr>
                    </w:pPr>
                    <w:r w:rsidRPr="009D6600">
                      <w:rPr>
                        <w:rFonts w:asciiTheme="minorHAnsi" w:hAnsiTheme="minorHAnsi" w:cs="Calibri"/>
                        <w:sz w:val="24"/>
                        <w:szCs w:val="24"/>
                      </w:rPr>
                      <w:t>Understand the difference between supervised and unsupervised machine learning</w:t>
                    </w:r>
                    <w:r w:rsidR="00E6277E" w:rsidRPr="009D6600">
                      <w:rPr>
                        <w:rFonts w:asciiTheme="minorHAnsi" w:hAnsiTheme="minorHAnsi" w:cs="Calibri"/>
                        <w:sz w:val="24"/>
                        <w:szCs w:val="24"/>
                      </w:rPr>
                      <w:t xml:space="preserve"> as assessed by labs and projects</w:t>
                    </w:r>
                  </w:p>
                  <w:p w14:paraId="1175A1BF" w14:textId="572B13CC" w:rsidR="00E37A3A" w:rsidRPr="009D6600" w:rsidRDefault="002B1577" w:rsidP="002B1577">
                    <w:pPr>
                      <w:pStyle w:val="Body"/>
                      <w:numPr>
                        <w:ilvl w:val="0"/>
                        <w:numId w:val="27"/>
                      </w:numPr>
                      <w:rPr>
                        <w:rFonts w:asciiTheme="minorHAnsi" w:hAnsiTheme="minorHAnsi" w:cs="Calibri"/>
                        <w:sz w:val="24"/>
                        <w:szCs w:val="24"/>
                      </w:rPr>
                    </w:pPr>
                    <w:r w:rsidRPr="009D6600">
                      <w:rPr>
                        <w:rFonts w:asciiTheme="minorHAnsi" w:hAnsiTheme="minorHAnsi" w:cs="Calibri"/>
                        <w:sz w:val="24"/>
                        <w:szCs w:val="24"/>
                      </w:rPr>
                      <w:t xml:space="preserve">Apply supervised and unsupervised machine learning techniques as appropriate to labeled and </w:t>
                    </w:r>
                    <w:r w:rsidRPr="009D6600">
                      <w:rPr>
                        <w:rFonts w:asciiTheme="minorHAnsi" w:hAnsiTheme="minorHAnsi" w:cs="Calibri"/>
                        <w:sz w:val="24"/>
                        <w:szCs w:val="24"/>
                      </w:rPr>
                      <w:lastRenderedPageBreak/>
                      <w:t>unlabeled data</w:t>
                    </w:r>
                    <w:r w:rsidR="00E6277E" w:rsidRPr="009D6600">
                      <w:rPr>
                        <w:rFonts w:asciiTheme="minorHAnsi" w:hAnsiTheme="minorHAnsi" w:cs="Calibri"/>
                        <w:sz w:val="24"/>
                        <w:szCs w:val="24"/>
                      </w:rPr>
                      <w:t xml:space="preserve"> as assessed by labs and projects</w:t>
                    </w:r>
                  </w:p>
                </w:sdtContent>
              </w:sdt>
            </w:sdtContent>
          </w:sdt>
          <w:p w14:paraId="68CAC419" w14:textId="77777777" w:rsidR="005F3D82" w:rsidRPr="009D6600" w:rsidRDefault="005F3D82" w:rsidP="00F36B03">
            <w:pPr>
              <w:spacing w:after="240"/>
              <w:contextualSpacing/>
              <w:rPr>
                <w:rFonts w:cs="Times New Roman"/>
                <w:sz w:val="24"/>
                <w:szCs w:val="24"/>
              </w:rPr>
            </w:pPr>
          </w:p>
          <w:p w14:paraId="45D1D743" w14:textId="77777777" w:rsidR="001B496F" w:rsidRPr="009D6600" w:rsidRDefault="008E2654" w:rsidP="00F36B03">
            <w:pPr>
              <w:spacing w:after="240"/>
              <w:contextualSpacing/>
              <w:rPr>
                <w:rFonts w:cs="Times New Roman"/>
                <w:sz w:val="24"/>
                <w:szCs w:val="24"/>
              </w:rPr>
            </w:pPr>
            <w:r w:rsidRPr="009D6600">
              <w:rPr>
                <w:rFonts w:cs="Times New Roman"/>
                <w:sz w:val="24"/>
                <w:szCs w:val="24"/>
              </w:rPr>
              <w:t>As assessed by:</w:t>
            </w:r>
            <w:r w:rsidR="00AF5B51" w:rsidRPr="009D6600">
              <w:rPr>
                <w:rFonts w:cs="Times New Roman"/>
                <w:sz w:val="24"/>
                <w:szCs w:val="24"/>
              </w:rPr>
              <w:t xml:space="preserve"> </w:t>
            </w:r>
          </w:p>
          <w:sdt>
            <w:sdtPr>
              <w:rPr>
                <w:rFonts w:cs="Times New Roman"/>
                <w:sz w:val="24"/>
                <w:szCs w:val="24"/>
              </w:rPr>
              <w:id w:val="1546406384"/>
              <w:placeholder>
                <w:docPart w:val="C3AD851AB10245B6B5F28A73B22119A6"/>
              </w:placeholder>
            </w:sdtPr>
            <w:sdtEndPr/>
            <w:sdtContent>
              <w:sdt>
                <w:sdtPr>
                  <w:rPr>
                    <w:rFonts w:cs="Times New Roman"/>
                    <w:sz w:val="24"/>
                    <w:szCs w:val="24"/>
                  </w:rPr>
                  <w:id w:val="-1290820196"/>
                  <w:placeholder>
                    <w:docPart w:val="6FCDE4161A37477AB6C3B86DBC64163C"/>
                  </w:placeholder>
                </w:sdtPr>
                <w:sdtEndPr/>
                <w:sdtContent>
                  <w:p w14:paraId="1E3BF990" w14:textId="316E93D5" w:rsidR="00172B3E" w:rsidRPr="009D6600" w:rsidRDefault="0084527F" w:rsidP="00F36B03">
                    <w:pPr>
                      <w:spacing w:after="240"/>
                      <w:contextualSpacing/>
                      <w:rPr>
                        <w:rFonts w:cs="Times New Roman"/>
                        <w:sz w:val="24"/>
                        <w:szCs w:val="24"/>
                      </w:rPr>
                    </w:pPr>
                    <w:r w:rsidRPr="009D6600">
                      <w:rPr>
                        <w:rFonts w:eastAsia="Calibri" w:cstheme="majorHAnsi"/>
                        <w:sz w:val="24"/>
                        <w:szCs w:val="24"/>
                      </w:rPr>
                      <w:t>S</w:t>
                    </w:r>
                    <w:r w:rsidRPr="009D6600">
                      <w:rPr>
                        <w:rFonts w:cstheme="majorHAnsi"/>
                        <w:sz w:val="24"/>
                        <w:szCs w:val="24"/>
                      </w:rPr>
                      <w:t xml:space="preserve">tudents will be evaluated on the degree to which student learning outcomes are achieved.  </w:t>
                    </w:r>
                    <w:r w:rsidR="00E6277E" w:rsidRPr="009D6600">
                      <w:rPr>
                        <w:rFonts w:cstheme="majorHAnsi"/>
                        <w:sz w:val="24"/>
                        <w:szCs w:val="24"/>
                      </w:rPr>
                      <w:t>M</w:t>
                    </w:r>
                    <w:r w:rsidRPr="009D6600">
                      <w:rPr>
                        <w:rFonts w:cstheme="majorHAnsi"/>
                        <w:sz w:val="24"/>
                        <w:szCs w:val="24"/>
                      </w:rPr>
                      <w:t xml:space="preserve">ethods </w:t>
                    </w:r>
                    <w:r w:rsidR="00E6277E" w:rsidRPr="009D6600">
                      <w:rPr>
                        <w:rFonts w:cstheme="majorHAnsi"/>
                        <w:sz w:val="24"/>
                        <w:szCs w:val="24"/>
                      </w:rPr>
                      <w:t>include</w:t>
                    </w:r>
                    <w:r w:rsidRPr="009D6600">
                      <w:rPr>
                        <w:rFonts w:cstheme="majorHAnsi"/>
                        <w:sz w:val="24"/>
                        <w:szCs w:val="24"/>
                      </w:rPr>
                      <w:t xml:space="preserve"> programming projects</w:t>
                    </w:r>
                    <w:r w:rsidR="00E6277E" w:rsidRPr="009D6600">
                      <w:rPr>
                        <w:rFonts w:cstheme="majorHAnsi"/>
                        <w:sz w:val="24"/>
                        <w:szCs w:val="24"/>
                      </w:rPr>
                      <w:t xml:space="preserve"> and </w:t>
                    </w:r>
                    <w:r w:rsidR="009259FF" w:rsidRPr="009D6600">
                      <w:rPr>
                        <w:rFonts w:cstheme="majorHAnsi"/>
                        <w:sz w:val="24"/>
                        <w:szCs w:val="24"/>
                      </w:rPr>
                      <w:t>lab work</w:t>
                    </w:r>
                    <w:r w:rsidRPr="009D6600">
                      <w:rPr>
                        <w:rFonts w:cstheme="majorHAnsi"/>
                        <w:sz w:val="24"/>
                        <w:szCs w:val="24"/>
                      </w:rPr>
                      <w:t>.</w:t>
                    </w:r>
                  </w:p>
                </w:sdtContent>
              </w:sdt>
            </w:sdtContent>
          </w:sdt>
          <w:p w14:paraId="5905D831" w14:textId="686E6187" w:rsidR="001A5F01" w:rsidRPr="009D6600" w:rsidRDefault="00AF5B51" w:rsidP="009D6600">
            <w:pPr>
              <w:spacing w:after="240"/>
              <w:contextualSpacing/>
              <w:rPr>
                <w:rFonts w:cs="Times New Roman"/>
                <w:sz w:val="24"/>
                <w:szCs w:val="24"/>
              </w:rPr>
            </w:pPr>
            <w:r w:rsidRPr="009D6600">
              <w:rPr>
                <w:rFonts w:cs="Times New Roman"/>
                <w:sz w:val="24"/>
                <w:szCs w:val="24"/>
              </w:rPr>
              <w:t xml:space="preserve"> </w:t>
            </w:r>
            <w:r w:rsidR="008E2654" w:rsidRPr="009D6600">
              <w:rPr>
                <w:rFonts w:cs="Times New Roman"/>
                <w:sz w:val="24"/>
                <w:szCs w:val="24"/>
              </w:rPr>
              <w:t xml:space="preserve">  </w:t>
            </w:r>
          </w:p>
        </w:tc>
      </w:tr>
      <w:tr w:rsidR="0000768C" w:rsidRPr="00382ECB" w14:paraId="0494FB0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EA1CC52" w14:textId="77777777" w:rsidR="008E1C44" w:rsidRPr="008E1C44" w:rsidRDefault="008E1C44" w:rsidP="00F36B03">
            <w:pPr>
              <w:spacing w:after="240"/>
              <w:contextualSpacing/>
              <w:jc w:val="center"/>
              <w:rPr>
                <w:rFonts w:ascii="Calibri" w:hAnsi="Calibri" w:cs="Times New Roman"/>
                <w:sz w:val="12"/>
                <w:szCs w:val="12"/>
              </w:rPr>
            </w:pPr>
          </w:p>
          <w:p w14:paraId="30283464"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116EA890" w14:textId="77777777" w:rsidR="008E1C44" w:rsidRDefault="008E1C44" w:rsidP="00F36B03">
            <w:pPr>
              <w:spacing w:after="240"/>
              <w:contextualSpacing/>
              <w:jc w:val="center"/>
              <w:rPr>
                <w:rFonts w:ascii="Calibri" w:hAnsi="Calibri" w:cs="Times New Roman"/>
                <w:sz w:val="24"/>
                <w:szCs w:val="24"/>
              </w:rPr>
            </w:pPr>
          </w:p>
          <w:p w14:paraId="5D4553A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7A8435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1D2BD6CB" w14:textId="2691B6B4" w:rsidR="00396B4D" w:rsidRDefault="00A800A3"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41BC3C2DFCEA48138219659E48C02B1C"/>
                </w:placeholder>
              </w:sdtPr>
              <w:sdtEndPr/>
              <w:sdtContent>
                <w:r w:rsidR="00773ED1">
                  <w:rPr>
                    <w:rFonts w:ascii="Calibri" w:hAnsi="Calibri" w:cs="Times New Roman"/>
                    <w:sz w:val="24"/>
                    <w:szCs w:val="24"/>
                  </w:rPr>
                  <w:t>N/A</w:t>
                </w:r>
              </w:sdtContent>
            </w:sdt>
          </w:p>
          <w:p w14:paraId="35DBE517"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4FF077CD" w14:textId="0BA6B329" w:rsidR="00D2769C" w:rsidRDefault="00A800A3"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AC352913652B40C58EB9C45D41195071"/>
                </w:placeholder>
              </w:sdtPr>
              <w:sdtEndPr/>
              <w:sdtContent>
                <w:r w:rsidR="00773ED1">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730C225"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09ADBA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6E2EFA" w14:textId="77777777" w:rsidR="005F3D82" w:rsidRPr="005F3D82" w:rsidRDefault="005F3D82" w:rsidP="00F36B03">
            <w:pPr>
              <w:spacing w:after="240"/>
              <w:contextualSpacing/>
              <w:jc w:val="center"/>
              <w:rPr>
                <w:rFonts w:ascii="Calibri" w:hAnsi="Calibri" w:cs="Times New Roman"/>
                <w:sz w:val="12"/>
                <w:szCs w:val="12"/>
              </w:rPr>
            </w:pPr>
          </w:p>
          <w:p w14:paraId="380D0FF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29C307" w14:textId="77777777" w:rsidR="00DD7553" w:rsidRDefault="00DD7553" w:rsidP="00F36B03">
            <w:pPr>
              <w:spacing w:after="240"/>
              <w:contextualSpacing/>
              <w:jc w:val="center"/>
              <w:rPr>
                <w:rFonts w:ascii="Calibri" w:hAnsi="Calibri" w:cs="Times New Roman"/>
                <w:sz w:val="24"/>
                <w:szCs w:val="24"/>
              </w:rPr>
            </w:pPr>
          </w:p>
          <w:p w14:paraId="252BD702"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8862B5D62E6490EA96C0AA935A22791"/>
              </w:placeholder>
            </w:sdtPr>
            <w:sdtEndPr/>
            <w:sdtContent>
              <w:sdt>
                <w:sdtPr>
                  <w:rPr>
                    <w:rFonts w:ascii="Calibri" w:hAnsi="Calibri" w:cs="Times New Roman"/>
                    <w:sz w:val="24"/>
                    <w:szCs w:val="24"/>
                  </w:rPr>
                  <w:alias w:val="Program learning outcome"/>
                  <w:tag w:val="Program learning outcome"/>
                  <w:id w:val="449363485"/>
                  <w:placeholder>
                    <w:docPart w:val="19BD29A3D45F4E35BE26607178E81237"/>
                  </w:placeholder>
                </w:sdtPr>
                <w:sdtEndPr/>
                <w:sdtContent>
                  <w:p w14:paraId="6A70FD82" w14:textId="40E517D0" w:rsidR="00C85D67" w:rsidRPr="009D6600" w:rsidRDefault="00C85D67" w:rsidP="00C85D67">
                    <w:pPr>
                      <w:autoSpaceDE w:val="0"/>
                      <w:autoSpaceDN w:val="0"/>
                      <w:adjustRightInd w:val="0"/>
                      <w:ind w:left="720"/>
                      <w:rPr>
                        <w:rFonts w:cstheme="minorHAnsi"/>
                        <w:sz w:val="24"/>
                        <w:szCs w:val="24"/>
                      </w:rPr>
                    </w:pPr>
                    <w:r w:rsidRPr="009D6600">
                      <w:rPr>
                        <w:rFonts w:ascii="Calibri" w:hAnsi="Calibri" w:cs="Times New Roman"/>
                        <w:sz w:val="24"/>
                        <w:szCs w:val="24"/>
                      </w:rPr>
                      <w:t xml:space="preserve">All CSLOs target the </w:t>
                    </w:r>
                    <w:r w:rsidR="00E6277E" w:rsidRPr="009D6600">
                      <w:rPr>
                        <w:rFonts w:ascii="Calibri" w:hAnsi="Calibri" w:cs="Times New Roman"/>
                        <w:sz w:val="24"/>
                        <w:szCs w:val="24"/>
                      </w:rPr>
                      <w:t xml:space="preserve">following </w:t>
                    </w:r>
                    <w:r w:rsidRPr="009D6600">
                      <w:rPr>
                        <w:rFonts w:ascii="Calibri" w:hAnsi="Calibri" w:cs="Times New Roman"/>
                        <w:sz w:val="24"/>
                        <w:szCs w:val="24"/>
                      </w:rPr>
                      <w:t>DSC.A</w:t>
                    </w:r>
                    <w:r w:rsidR="009D6600" w:rsidRPr="009D6600">
                      <w:rPr>
                        <w:rFonts w:ascii="Calibri" w:hAnsi="Calibri" w:cs="Times New Roman"/>
                        <w:sz w:val="24"/>
                        <w:szCs w:val="24"/>
                      </w:rPr>
                      <w:t>A</w:t>
                    </w:r>
                    <w:r w:rsidRPr="009D6600">
                      <w:rPr>
                        <w:rFonts w:ascii="Calibri" w:hAnsi="Calibri" w:cs="Times New Roman"/>
                        <w:sz w:val="24"/>
                        <w:szCs w:val="24"/>
                      </w:rPr>
                      <w:t>S PSLOs</w:t>
                    </w:r>
                  </w:p>
                  <w:p w14:paraId="0BBA4842" w14:textId="26F1B292" w:rsidR="00C85D67" w:rsidRPr="009D6600" w:rsidRDefault="00C85D67" w:rsidP="00E6277E">
                    <w:pPr>
                      <w:autoSpaceDE w:val="0"/>
                      <w:autoSpaceDN w:val="0"/>
                      <w:adjustRightInd w:val="0"/>
                      <w:ind w:left="720"/>
                      <w:rPr>
                        <w:rFonts w:cstheme="minorHAnsi"/>
                        <w:sz w:val="24"/>
                        <w:szCs w:val="24"/>
                      </w:rPr>
                    </w:pPr>
                  </w:p>
                  <w:p w14:paraId="0472D243" w14:textId="2EF2743D" w:rsidR="00C85D67" w:rsidRPr="009D6600" w:rsidRDefault="00C85D67" w:rsidP="00E6277E">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r w:rsidRPr="009D6600">
                      <w:rPr>
                        <w:rFonts w:cstheme="minorHAnsi"/>
                        <w:sz w:val="24"/>
                        <w:szCs w:val="24"/>
                      </w:rPr>
                      <w:t>Develop solid analytical reasoning, critical thinking and technical skills in order to extract, mangle, analyze and present data for multiple disciplines to broad audiences that follow professional standards to enhance understanding and decision-making.</w:t>
                    </w:r>
                  </w:p>
                  <w:p w14:paraId="26621197" w14:textId="77777777" w:rsidR="00E6277E" w:rsidRPr="009D6600" w:rsidRDefault="00E6277E" w:rsidP="00E6277E">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p>
                  <w:p w14:paraId="0A6C3BC4" w14:textId="4AD82B1C" w:rsidR="00C85D67" w:rsidRPr="009D6600" w:rsidRDefault="00C85D67" w:rsidP="00E6277E">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r w:rsidRPr="009D6600">
                      <w:rPr>
                        <w:rFonts w:cstheme="minorHAnsi"/>
                        <w:sz w:val="24"/>
                        <w:szCs w:val="24"/>
                      </w:rPr>
                      <w:t>Demonstrate the ability to work independently and as a member of a team with modern technical tools to accomplish data life cycle project goals and meet deadlines.</w:t>
                    </w:r>
                  </w:p>
                </w:sdtContent>
              </w:sdt>
              <w:p w14:paraId="340159F8" w14:textId="77777777" w:rsidR="00F70BBA" w:rsidRPr="009D6600" w:rsidRDefault="00F70BBA" w:rsidP="00F36B03">
                <w:pPr>
                  <w:spacing w:after="240"/>
                  <w:contextualSpacing/>
                  <w:rPr>
                    <w:rFonts w:ascii="Calibri" w:hAnsi="Calibri" w:cs="Times New Roman"/>
                    <w:sz w:val="24"/>
                    <w:szCs w:val="24"/>
                  </w:rPr>
                </w:pPr>
                <w:r w:rsidRPr="009D6600">
                  <w:rPr>
                    <w:rFonts w:ascii="Calibri" w:hAnsi="Calibri" w:cs="Times New Roman"/>
                    <w:sz w:val="24"/>
                    <w:szCs w:val="24"/>
                  </w:rPr>
                  <w:tab/>
                </w:r>
              </w:p>
              <w:p w14:paraId="20130B67" w14:textId="06CFDC78" w:rsidR="00F70BBA" w:rsidRPr="009D6600" w:rsidRDefault="00F70BBA" w:rsidP="00F70BBA">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r w:rsidRPr="009D6600">
                  <w:rPr>
                    <w:rFonts w:cstheme="minorHAnsi"/>
                    <w:sz w:val="24"/>
                    <w:szCs w:val="24"/>
                  </w:rPr>
                  <w:t>Communicate technical knowledge effectively for a broad range of persons that include customers, managers, and peers</w:t>
                </w:r>
              </w:p>
              <w:p w14:paraId="1DE43E0C" w14:textId="15A921AC" w:rsidR="00335E92" w:rsidRDefault="00A800A3" w:rsidP="00F36B03">
                <w:pPr>
                  <w:spacing w:after="240"/>
                  <w:contextualSpacing/>
                  <w:rPr>
                    <w:rFonts w:ascii="Calibri" w:hAnsi="Calibri" w:cs="Times New Roman"/>
                    <w:sz w:val="24"/>
                    <w:szCs w:val="24"/>
                  </w:rPr>
                </w:pPr>
              </w:p>
            </w:sdtContent>
          </w:sdt>
          <w:p w14:paraId="53B5A3DC"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2785C91BEFEB4960938E2EAEE812AF90"/>
              </w:placeholder>
            </w:sdtPr>
            <w:sdtEndPr/>
            <w:sdtContent>
              <w:sdt>
                <w:sdtPr>
                  <w:rPr>
                    <w:rFonts w:ascii="Calibri" w:hAnsi="Calibri" w:cs="Times New Roman"/>
                    <w:sz w:val="24"/>
                    <w:szCs w:val="24"/>
                  </w:rPr>
                  <w:alias w:val="Assessment of the interconnected program learning outcome(s)"/>
                  <w:tag w:val="Assessment of the interconnected program learning outcome(s)"/>
                  <w:id w:val="1579472087"/>
                  <w:placeholder>
                    <w:docPart w:val="1214EEADC9924554B08E9EBC8F5EF171"/>
                  </w:placeholder>
                </w:sdtPr>
                <w:sdtEndPr/>
                <w:sdtContent>
                  <w:p w14:paraId="7A5C11E6" w14:textId="5984550E" w:rsidR="00BF6435" w:rsidRPr="00E2718C" w:rsidRDefault="00E2718C" w:rsidP="00F36B03">
                    <w:pPr>
                      <w:spacing w:after="240"/>
                      <w:contextualSpacing/>
                      <w:rPr>
                        <w:rFonts w:ascii="Calibri" w:hAnsi="Calibri"/>
                        <w:sz w:val="24"/>
                      </w:rPr>
                    </w:pPr>
                    <w:r>
                      <w:rPr>
                        <w:rFonts w:ascii="Calibri" w:hAnsi="Calibri" w:cs="Times New Roman"/>
                        <w:sz w:val="24"/>
                        <w:szCs w:val="24"/>
                      </w:rPr>
                      <w:t>Various course level assessment instruments will be used to target specific program learning outcomes.</w:t>
                    </w:r>
                  </w:p>
                </w:sdtContent>
              </w:sdt>
            </w:sdtContent>
          </w:sdt>
          <w:p w14:paraId="3927A2BC"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D0DD69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FE8F826" w14:textId="77777777" w:rsidR="009A7939" w:rsidRPr="009D6600" w:rsidRDefault="009A7939" w:rsidP="00F36B03">
            <w:pPr>
              <w:spacing w:after="240"/>
              <w:contextualSpacing/>
              <w:rPr>
                <w:rFonts w:ascii="Calibri" w:hAnsi="Calibri" w:cs="Times New Roman"/>
                <w:b/>
                <w:sz w:val="24"/>
                <w:szCs w:val="24"/>
              </w:rPr>
            </w:pPr>
          </w:p>
          <w:p w14:paraId="77848DE9" w14:textId="77777777" w:rsidR="0000768C" w:rsidRPr="009D6600" w:rsidRDefault="00883D63" w:rsidP="00F36B03">
            <w:pPr>
              <w:spacing w:after="240"/>
              <w:contextualSpacing/>
              <w:rPr>
                <w:rFonts w:ascii="Calibri" w:hAnsi="Calibri" w:cs="Times New Roman"/>
                <w:b/>
                <w:sz w:val="24"/>
                <w:szCs w:val="24"/>
              </w:rPr>
            </w:pPr>
            <w:r w:rsidRPr="009D6600">
              <w:rPr>
                <w:rFonts w:ascii="Calibri" w:hAnsi="Calibri" w:cs="Times New Roman"/>
                <w:b/>
                <w:sz w:val="24"/>
                <w:szCs w:val="24"/>
              </w:rPr>
              <w:t>Course Outline:</w:t>
            </w:r>
          </w:p>
          <w:sdt>
            <w:sdtPr>
              <w:rPr>
                <w:rFonts w:ascii="Helvetica Neue" w:eastAsia="Arial Unicode MS" w:hAnsi="Helvetica Neue" w:cs="Arial Unicode MS"/>
                <w:color w:val="000000"/>
                <w:bdr w:val="nil"/>
                <w14:textOutline w14:w="0" w14:cap="flat" w14:cmpd="sng" w14:algn="ctr">
                  <w14:noFill/>
                  <w14:prstDash w14:val="solid"/>
                  <w14:bevel/>
                </w14:textOutline>
              </w:rPr>
              <w:alias w:val="Course Outline"/>
              <w:tag w:val="Course Outline"/>
              <w:id w:val="1042323141"/>
              <w:lock w:val="sdtLocked"/>
              <w:placeholder>
                <w:docPart w:val="8F6F858BE9AB4E98BDD78AD06EEB61CF"/>
              </w:placeholder>
            </w:sdtPr>
            <w:sdtEndPr>
              <w:rPr>
                <w:sz w:val="24"/>
                <w:szCs w:val="24"/>
              </w:rPr>
            </w:sdtEndPr>
            <w:sdtContent>
              <w:sdt>
                <w:sdtPr>
                  <w:rPr>
                    <w:rFonts w:ascii="Helvetica Neue" w:eastAsia="Arial Unicode MS" w:hAnsi="Helvetica Neue" w:cs="Arial Unicode MS"/>
                    <w:color w:val="000000"/>
                    <w:bdr w:val="nil"/>
                    <w14:textOutline w14:w="0" w14:cap="flat" w14:cmpd="sng" w14:algn="ctr">
                      <w14:noFill/>
                      <w14:prstDash w14:val="solid"/>
                      <w14:bevel/>
                    </w14:textOutline>
                  </w:rPr>
                  <w:alias w:val="Course Outline"/>
                  <w:tag w:val="Course Outline"/>
                  <w:id w:val="1294952505"/>
                  <w:placeholder>
                    <w:docPart w:val="8B288CB85EDA45ABBDB559EDA07ADA37"/>
                  </w:placeholder>
                </w:sdtPr>
                <w:sdtEndPr>
                  <w:rPr>
                    <w:sz w:val="24"/>
                    <w:szCs w:val="24"/>
                  </w:rPr>
                </w:sdtEndPr>
                <w:sdtContent>
                  <w:p w14:paraId="42D0487C" w14:textId="3C48925D" w:rsidR="00E6277E" w:rsidRPr="009D6600" w:rsidRDefault="00E6277E" w:rsidP="009D6600">
                    <w:pPr>
                      <w:rPr>
                        <w:rFonts w:ascii="Calibri" w:hAnsi="Calibri" w:cs="Calibri"/>
                        <w:sz w:val="24"/>
                        <w:szCs w:val="24"/>
                      </w:rPr>
                    </w:pPr>
                  </w:p>
                  <w:p w14:paraId="45E52032" w14:textId="626E345C" w:rsidR="009D6600" w:rsidRDefault="009D6600" w:rsidP="00E6277E">
                    <w:pPr>
                      <w:pStyle w:val="Body"/>
                      <w:numPr>
                        <w:ilvl w:val="0"/>
                        <w:numId w:val="29"/>
                      </w:numPr>
                      <w:rPr>
                        <w:rFonts w:ascii="Calibri" w:hAnsi="Calibri" w:cs="Calibri"/>
                        <w:sz w:val="24"/>
                        <w:szCs w:val="24"/>
                      </w:rPr>
                    </w:pPr>
                    <w:r>
                      <w:rPr>
                        <w:rFonts w:ascii="Calibri" w:hAnsi="Calibri" w:cs="Calibri"/>
                        <w:sz w:val="24"/>
                        <w:szCs w:val="24"/>
                      </w:rPr>
                      <w:t xml:space="preserve">R and </w:t>
                    </w:r>
                    <w:proofErr w:type="spellStart"/>
                    <w:r>
                      <w:rPr>
                        <w:rFonts w:ascii="Calibri" w:hAnsi="Calibri" w:cs="Calibri"/>
                        <w:sz w:val="24"/>
                        <w:szCs w:val="24"/>
                      </w:rPr>
                      <w:t>RStudio</w:t>
                    </w:r>
                    <w:proofErr w:type="spellEnd"/>
                    <w:r>
                      <w:rPr>
                        <w:rFonts w:ascii="Calibri" w:hAnsi="Calibri" w:cs="Calibri"/>
                        <w:sz w:val="24"/>
                        <w:szCs w:val="24"/>
                      </w:rPr>
                      <w:t xml:space="preserve"> Overview and Installation</w:t>
                    </w:r>
                  </w:p>
                  <w:p w14:paraId="4B79867A" w14:textId="77777777" w:rsidR="00E6277E" w:rsidRPr="009D6600" w:rsidRDefault="00E6277E" w:rsidP="00E6277E">
                    <w:pPr>
                      <w:pStyle w:val="Body"/>
                      <w:numPr>
                        <w:ilvl w:val="0"/>
                        <w:numId w:val="29"/>
                      </w:numPr>
                      <w:rPr>
                        <w:rFonts w:ascii="Calibri" w:hAnsi="Calibri" w:cs="Calibri"/>
                        <w:sz w:val="24"/>
                        <w:szCs w:val="24"/>
                      </w:rPr>
                    </w:pPr>
                    <w:r w:rsidRPr="009D6600">
                      <w:rPr>
                        <w:rFonts w:ascii="Calibri" w:hAnsi="Calibri" w:cs="Calibri" w:hint="eastAsia"/>
                        <w:sz w:val="24"/>
                        <w:szCs w:val="24"/>
                      </w:rPr>
                      <w:t xml:space="preserve">Importing and </w:t>
                    </w:r>
                    <w:r w:rsidRPr="009D6600">
                      <w:rPr>
                        <w:rFonts w:ascii="Calibri" w:hAnsi="Calibri" w:cs="Calibri"/>
                        <w:sz w:val="24"/>
                        <w:szCs w:val="24"/>
                      </w:rPr>
                      <w:t>T</w:t>
                    </w:r>
                    <w:r w:rsidRPr="009D6600">
                      <w:rPr>
                        <w:rFonts w:ascii="Calibri" w:hAnsi="Calibri" w:cs="Calibri" w:hint="eastAsia"/>
                        <w:sz w:val="24"/>
                        <w:szCs w:val="24"/>
                      </w:rPr>
                      <w:t xml:space="preserve">idying </w:t>
                    </w:r>
                    <w:r w:rsidRPr="009D6600">
                      <w:rPr>
                        <w:rFonts w:ascii="Calibri" w:hAnsi="Calibri" w:cs="Calibri"/>
                        <w:sz w:val="24"/>
                        <w:szCs w:val="24"/>
                      </w:rPr>
                      <w:t>D</w:t>
                    </w:r>
                    <w:r w:rsidRPr="009D6600">
                      <w:rPr>
                        <w:rFonts w:ascii="Calibri" w:hAnsi="Calibri" w:cs="Calibri" w:hint="eastAsia"/>
                        <w:sz w:val="24"/>
                        <w:szCs w:val="24"/>
                      </w:rPr>
                      <w:t>ata</w:t>
                    </w:r>
                  </w:p>
                  <w:p w14:paraId="1028D076" w14:textId="365F8660" w:rsidR="00E6277E" w:rsidRPr="009D6600" w:rsidRDefault="00E6277E" w:rsidP="00E6277E">
                    <w:pPr>
                      <w:pStyle w:val="Body"/>
                      <w:numPr>
                        <w:ilvl w:val="0"/>
                        <w:numId w:val="29"/>
                      </w:numPr>
                      <w:rPr>
                        <w:rFonts w:ascii="Calibri" w:hAnsi="Calibri" w:cs="Calibri"/>
                        <w:sz w:val="24"/>
                        <w:szCs w:val="24"/>
                      </w:rPr>
                    </w:pPr>
                    <w:r w:rsidRPr="009D6600">
                      <w:rPr>
                        <w:rFonts w:ascii="Calibri" w:hAnsi="Calibri" w:cs="Calibri"/>
                        <w:sz w:val="24"/>
                        <w:szCs w:val="24"/>
                      </w:rPr>
                      <w:t xml:space="preserve">Data </w:t>
                    </w:r>
                    <w:r w:rsidRPr="009D6600">
                      <w:rPr>
                        <w:rFonts w:ascii="Calibri" w:hAnsi="Calibri" w:cs="Calibri" w:hint="eastAsia"/>
                        <w:sz w:val="24"/>
                        <w:szCs w:val="24"/>
                      </w:rPr>
                      <w:t xml:space="preserve">Transformation </w:t>
                    </w:r>
                  </w:p>
                  <w:p w14:paraId="08D2060E" w14:textId="77777777" w:rsidR="00E6277E" w:rsidRPr="009D6600" w:rsidRDefault="00E6277E" w:rsidP="00E6277E">
                    <w:pPr>
                      <w:pStyle w:val="Body"/>
                      <w:numPr>
                        <w:ilvl w:val="0"/>
                        <w:numId w:val="29"/>
                      </w:numPr>
                      <w:rPr>
                        <w:rFonts w:ascii="Calibri" w:hAnsi="Calibri" w:cs="Calibri"/>
                        <w:sz w:val="24"/>
                        <w:szCs w:val="24"/>
                      </w:rPr>
                    </w:pPr>
                    <w:r w:rsidRPr="009D6600">
                      <w:rPr>
                        <w:rFonts w:ascii="Calibri" w:hAnsi="Calibri" w:cs="Calibri"/>
                        <w:sz w:val="24"/>
                        <w:szCs w:val="24"/>
                      </w:rPr>
                      <w:t xml:space="preserve">Data </w:t>
                    </w:r>
                    <w:r w:rsidRPr="009D6600">
                      <w:rPr>
                        <w:rFonts w:ascii="Calibri" w:hAnsi="Calibri" w:cs="Calibri" w:hint="eastAsia"/>
                        <w:sz w:val="24"/>
                        <w:szCs w:val="24"/>
                      </w:rPr>
                      <w:t xml:space="preserve">Visualization </w:t>
                    </w:r>
                  </w:p>
                  <w:p w14:paraId="7C3EE9A0" w14:textId="77777777" w:rsidR="00E6277E" w:rsidRPr="009D6600" w:rsidRDefault="00E6277E" w:rsidP="00E6277E">
                    <w:pPr>
                      <w:pStyle w:val="Body"/>
                      <w:numPr>
                        <w:ilvl w:val="0"/>
                        <w:numId w:val="29"/>
                      </w:numPr>
                      <w:rPr>
                        <w:rFonts w:ascii="Calibri" w:hAnsi="Calibri" w:cs="Calibri"/>
                        <w:sz w:val="24"/>
                        <w:szCs w:val="24"/>
                      </w:rPr>
                    </w:pPr>
                    <w:r w:rsidRPr="009D6600">
                      <w:rPr>
                        <w:rFonts w:ascii="Calibri" w:hAnsi="Calibri" w:cs="Calibri" w:hint="eastAsia"/>
                        <w:sz w:val="24"/>
                        <w:szCs w:val="24"/>
                      </w:rPr>
                      <w:t>Supervised Machine Learning and Modeling:</w:t>
                    </w:r>
                  </w:p>
                  <w:p w14:paraId="14959537" w14:textId="77777777" w:rsidR="00E6277E" w:rsidRPr="009D6600" w:rsidRDefault="00E6277E" w:rsidP="00E6277E">
                    <w:pPr>
                      <w:pStyle w:val="Body"/>
                      <w:numPr>
                        <w:ilvl w:val="1"/>
                        <w:numId w:val="29"/>
                      </w:numPr>
                      <w:rPr>
                        <w:rFonts w:ascii="Calibri" w:hAnsi="Calibri" w:cs="Calibri"/>
                        <w:sz w:val="24"/>
                        <w:szCs w:val="24"/>
                      </w:rPr>
                    </w:pPr>
                    <w:r w:rsidRPr="009D6600">
                      <w:rPr>
                        <w:rFonts w:ascii="Calibri" w:hAnsi="Calibri" w:cs="Calibri" w:hint="eastAsia"/>
                        <w:sz w:val="24"/>
                        <w:szCs w:val="24"/>
                      </w:rPr>
                      <w:t>Linear regression:</w:t>
                    </w:r>
                  </w:p>
                  <w:p w14:paraId="498A1CA5" w14:textId="77777777" w:rsidR="00E6277E" w:rsidRPr="009D6600" w:rsidRDefault="00E6277E" w:rsidP="00E6277E">
                    <w:pPr>
                      <w:pStyle w:val="Body"/>
                      <w:numPr>
                        <w:ilvl w:val="2"/>
                        <w:numId w:val="29"/>
                      </w:numPr>
                      <w:rPr>
                        <w:rFonts w:ascii="Calibri" w:hAnsi="Calibri" w:cs="Calibri"/>
                        <w:sz w:val="24"/>
                        <w:szCs w:val="24"/>
                      </w:rPr>
                    </w:pPr>
                    <w:r w:rsidRPr="009D6600">
                      <w:rPr>
                        <w:rFonts w:ascii="Calibri" w:hAnsi="Calibri" w:cs="Calibri" w:hint="eastAsia"/>
                        <w:sz w:val="24"/>
                        <w:szCs w:val="24"/>
                      </w:rPr>
                      <w:t>Simple linear regression</w:t>
                    </w:r>
                  </w:p>
                  <w:p w14:paraId="5279D296" w14:textId="77777777" w:rsidR="00E6277E" w:rsidRPr="009D6600" w:rsidRDefault="00E6277E" w:rsidP="00E6277E">
                    <w:pPr>
                      <w:pStyle w:val="Body"/>
                      <w:numPr>
                        <w:ilvl w:val="2"/>
                        <w:numId w:val="29"/>
                      </w:numPr>
                      <w:rPr>
                        <w:rFonts w:ascii="Calibri" w:hAnsi="Calibri" w:cs="Calibri"/>
                        <w:sz w:val="24"/>
                        <w:szCs w:val="24"/>
                      </w:rPr>
                    </w:pPr>
                    <w:r w:rsidRPr="009D6600">
                      <w:rPr>
                        <w:rFonts w:ascii="Calibri" w:hAnsi="Calibri" w:cs="Calibri" w:hint="eastAsia"/>
                        <w:sz w:val="24"/>
                        <w:szCs w:val="24"/>
                      </w:rPr>
                      <w:lastRenderedPageBreak/>
                      <w:t>Multiple linear regression</w:t>
                    </w:r>
                  </w:p>
                  <w:p w14:paraId="2690ACDF" w14:textId="77777777" w:rsidR="00E6277E" w:rsidRPr="009D6600" w:rsidRDefault="00E6277E" w:rsidP="00E6277E">
                    <w:pPr>
                      <w:pStyle w:val="Body"/>
                      <w:numPr>
                        <w:ilvl w:val="2"/>
                        <w:numId w:val="29"/>
                      </w:numPr>
                      <w:rPr>
                        <w:rFonts w:ascii="Calibri" w:hAnsi="Calibri" w:cs="Calibri"/>
                        <w:sz w:val="24"/>
                        <w:szCs w:val="24"/>
                      </w:rPr>
                    </w:pPr>
                    <w:r w:rsidRPr="009D6600">
                      <w:rPr>
                        <w:rFonts w:ascii="Calibri" w:hAnsi="Calibri" w:cs="Calibri" w:hint="eastAsia"/>
                        <w:sz w:val="24"/>
                        <w:szCs w:val="24"/>
                      </w:rPr>
                      <w:t>Labs</w:t>
                    </w:r>
                  </w:p>
                  <w:p w14:paraId="17449B77"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 xml:space="preserve">      B. Classification:</w:t>
                    </w:r>
                  </w:p>
                  <w:p w14:paraId="3E0CDD67"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1. Logistic regression</w:t>
                    </w:r>
                  </w:p>
                  <w:p w14:paraId="0E96829A"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2. Linear discriminant analysis</w:t>
                    </w:r>
                  </w:p>
                  <w:p w14:paraId="3F1CFAAE"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3. Labs</w:t>
                    </w:r>
                  </w:p>
                  <w:p w14:paraId="55C9A98B"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 xml:space="preserve">      C. Resampling methods:</w:t>
                    </w:r>
                  </w:p>
                  <w:p w14:paraId="347A2C83"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1. Cross-Validation</w:t>
                    </w:r>
                  </w:p>
                  <w:p w14:paraId="4E0A7076"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2. The Bootstrap</w:t>
                    </w:r>
                  </w:p>
                  <w:p w14:paraId="018934AA"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 xml:space="preserve">       D. Nonlinear:</w:t>
                    </w:r>
                  </w:p>
                  <w:p w14:paraId="07B6106A"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1. Polynomial regression</w:t>
                    </w:r>
                  </w:p>
                  <w:p w14:paraId="6EA05DE4"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2. Step functions</w:t>
                    </w:r>
                  </w:p>
                  <w:p w14:paraId="193EDFB1"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3. Basic functions</w:t>
                    </w:r>
                  </w:p>
                  <w:p w14:paraId="1C183BBB"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4. Regression splines</w:t>
                    </w:r>
                  </w:p>
                  <w:p w14:paraId="68B831C6"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 xml:space="preserve">       E. Tree-based methods:</w:t>
                    </w:r>
                  </w:p>
                  <w:p w14:paraId="7D5A65A6"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1. The basics of decision trees</w:t>
                    </w:r>
                  </w:p>
                  <w:p w14:paraId="0FFA80A7"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2. Bagging, random forests, boosting</w:t>
                    </w:r>
                  </w:p>
                  <w:p w14:paraId="18263726"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3. Labs</w:t>
                    </w:r>
                  </w:p>
                  <w:p w14:paraId="0D1E744A" w14:textId="6F49978C"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VI</w:t>
                    </w:r>
                    <w:r w:rsidR="00F70BBA" w:rsidRPr="009D6600">
                      <w:rPr>
                        <w:rFonts w:ascii="Calibri" w:hAnsi="Calibri" w:cs="Calibri"/>
                        <w:sz w:val="24"/>
                        <w:szCs w:val="24"/>
                      </w:rPr>
                      <w:t>.</w:t>
                    </w:r>
                    <w:r w:rsidRPr="009D6600">
                      <w:rPr>
                        <w:rFonts w:ascii="Calibri" w:hAnsi="Calibri" w:cs="Calibri" w:hint="eastAsia"/>
                        <w:sz w:val="24"/>
                        <w:szCs w:val="24"/>
                      </w:rPr>
                      <w:t xml:space="preserve"> Unsupervised learning:</w:t>
                    </w:r>
                  </w:p>
                  <w:p w14:paraId="645FF94C"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1. K-means clustering and its variance</w:t>
                    </w:r>
                  </w:p>
                  <w:p w14:paraId="50EBBE36" w14:textId="77777777" w:rsidR="00E6277E"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2. Hierarchical clustering</w:t>
                    </w:r>
                  </w:p>
                  <w:p w14:paraId="7B42B4F8" w14:textId="17516148" w:rsidR="00883D63" w:rsidRPr="009D6600" w:rsidRDefault="00E6277E" w:rsidP="00E6277E">
                    <w:pPr>
                      <w:pStyle w:val="Body"/>
                      <w:rPr>
                        <w:rFonts w:ascii="Calibri" w:hAnsi="Calibri" w:cs="Calibri"/>
                        <w:sz w:val="24"/>
                        <w:szCs w:val="24"/>
                      </w:rPr>
                    </w:pPr>
                    <w:r w:rsidRPr="009D6600">
                      <w:rPr>
                        <w:rFonts w:ascii="Calibri" w:hAnsi="Calibri" w:cs="Calibri" w:hint="eastAsia"/>
                        <w:sz w:val="24"/>
                        <w:szCs w:val="24"/>
                      </w:rPr>
                      <w:tab/>
                      <w:t>3. Lab</w:t>
                    </w:r>
                    <w:r w:rsidRPr="009D6600">
                      <w:rPr>
                        <w:rFonts w:ascii="Calibri" w:hAnsi="Calibri" w:cs="Calibri"/>
                        <w:sz w:val="24"/>
                        <w:szCs w:val="24"/>
                      </w:rPr>
                      <w:t>s</w:t>
                    </w:r>
                  </w:p>
                </w:sdtContent>
              </w:sdt>
            </w:sdtContent>
          </w:sdt>
          <w:p w14:paraId="49257532" w14:textId="77777777" w:rsidR="002D2243" w:rsidRPr="009D6600" w:rsidRDefault="002D2243" w:rsidP="00F36B03">
            <w:pPr>
              <w:spacing w:after="240"/>
              <w:contextualSpacing/>
              <w:rPr>
                <w:rFonts w:ascii="Calibri" w:hAnsi="Calibri" w:cs="Times New Roman"/>
                <w:sz w:val="24"/>
                <w:szCs w:val="24"/>
              </w:rPr>
            </w:pPr>
          </w:p>
        </w:tc>
      </w:tr>
      <w:tr w:rsidR="0000768C" w:rsidRPr="00382ECB" w14:paraId="699A6B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EED12C" w14:textId="77777777" w:rsidR="009A7939" w:rsidRPr="009A7939" w:rsidRDefault="009A7939" w:rsidP="00F36B03">
            <w:pPr>
              <w:spacing w:after="240"/>
              <w:contextualSpacing/>
              <w:rPr>
                <w:rFonts w:ascii="Calibri" w:hAnsi="Calibri" w:cs="Times New Roman"/>
                <w:b/>
                <w:sz w:val="12"/>
                <w:szCs w:val="12"/>
              </w:rPr>
            </w:pPr>
          </w:p>
          <w:p w14:paraId="22DB6F29"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417039ED" w14:textId="04D2658B" w:rsidR="00C928BF" w:rsidRPr="0084527F" w:rsidRDefault="002D2243" w:rsidP="00A800A3">
            <w:pPr>
              <w:spacing w:after="240"/>
              <w:contextualSpacing/>
              <w:rPr>
                <w:sz w:val="24"/>
                <w:szCs w:val="24"/>
              </w:rPr>
            </w:pPr>
            <w:r>
              <w:rPr>
                <w:rFonts w:ascii="Calibri" w:hAnsi="Calibri" w:cs="Times New Roman"/>
                <w:sz w:val="24"/>
                <w:szCs w:val="24"/>
              </w:rPr>
              <w:t xml:space="preserve"> </w:t>
            </w:r>
            <w:sdt>
              <w:sdtPr>
                <w:rPr>
                  <w:rFonts w:ascii="Calibri" w:hAnsi="Calibri" w:cs="Times New Roman"/>
                  <w:sz w:val="24"/>
                  <w:szCs w:val="24"/>
                </w:rPr>
                <w:id w:val="863944553"/>
                <w:placeholder>
                  <w:docPart w:val="85C01A4174F74FE88C6BBAAE2FD27FE9"/>
                </w:placeholder>
              </w:sdtPr>
              <w:sdtEndPr/>
              <w:sdtContent>
                <w:sdt>
                  <w:sdtPr>
                    <w:rPr>
                      <w:rFonts w:ascii="Calibri" w:hAnsi="Calibri" w:cs="Times New Roman"/>
                      <w:sz w:val="24"/>
                      <w:szCs w:val="24"/>
                    </w:rPr>
                    <w:id w:val="2031678116"/>
                    <w:placeholder>
                      <w:docPart w:val="64FF65FE1DF4446983FDA14D7B8D3E6A"/>
                    </w:placeholder>
                  </w:sdtPr>
                  <w:sdtEndPr/>
                  <w:sdtContent>
                    <w:r w:rsidR="0084527F" w:rsidRPr="00394E38">
                      <w:rPr>
                        <w:spacing w:val="-3"/>
                        <w:sz w:val="24"/>
                        <w:szCs w:val="24"/>
                      </w:rPr>
                      <w:t>The classroom activities will include formal and informal lectures</w:t>
                    </w:r>
                    <w:r w:rsidR="0084527F">
                      <w:rPr>
                        <w:spacing w:val="-3"/>
                        <w:sz w:val="24"/>
                        <w:szCs w:val="24"/>
                      </w:rPr>
                      <w:t>, structured, supervised labs</w:t>
                    </w:r>
                    <w:r w:rsidR="0084527F" w:rsidRPr="00394E38">
                      <w:rPr>
                        <w:spacing w:val="-3"/>
                        <w:sz w:val="24"/>
                        <w:szCs w:val="24"/>
                      </w:rPr>
                      <w:t xml:space="preserve"> </w:t>
                    </w:r>
                    <w:r w:rsidR="0084527F">
                      <w:rPr>
                        <w:spacing w:val="-3"/>
                        <w:sz w:val="24"/>
                        <w:szCs w:val="24"/>
                      </w:rPr>
                      <w:t>using software tools to practice the course content with modern visualization tools.  There will also be</w:t>
                    </w:r>
                    <w:r w:rsidR="0084527F" w:rsidRPr="00394E38">
                      <w:rPr>
                        <w:spacing w:val="-3"/>
                        <w:sz w:val="24"/>
                        <w:szCs w:val="24"/>
                      </w:rPr>
                      <w:t xml:space="preserve"> discussion sessions</w:t>
                    </w:r>
                    <w:r w:rsidR="0084527F">
                      <w:rPr>
                        <w:spacing w:val="-3"/>
                        <w:sz w:val="24"/>
                        <w:szCs w:val="24"/>
                      </w:rPr>
                      <w:t xml:space="preserve"> for case studies analysis and student presentations review, critique, and feedback</w:t>
                    </w:r>
                    <w:r w:rsidR="0084527F" w:rsidRPr="00394E38">
                      <w:rPr>
                        <w:spacing w:val="-3"/>
                        <w:sz w:val="24"/>
                        <w:szCs w:val="24"/>
                      </w:rPr>
                      <w:t xml:space="preserve">.  During lectures, new material, assigned readings and </w:t>
                    </w:r>
                    <w:r w:rsidR="0084527F">
                      <w:rPr>
                        <w:spacing w:val="-3"/>
                        <w:sz w:val="24"/>
                        <w:szCs w:val="24"/>
                      </w:rPr>
                      <w:t xml:space="preserve">sample </w:t>
                    </w:r>
                    <w:r w:rsidR="0084527F" w:rsidRPr="00394E38">
                      <w:rPr>
                        <w:spacing w:val="-3"/>
                        <w:sz w:val="24"/>
                        <w:szCs w:val="24"/>
                      </w:rPr>
                      <w:t>case studies will be ex</w:t>
                    </w:r>
                    <w:r w:rsidR="0084527F">
                      <w:rPr>
                        <w:spacing w:val="-3"/>
                        <w:sz w:val="24"/>
                        <w:szCs w:val="24"/>
                      </w:rPr>
                      <w:t>plor</w:t>
                    </w:r>
                    <w:r w:rsidR="0084527F" w:rsidRPr="00394E38">
                      <w:rPr>
                        <w:spacing w:val="-3"/>
                        <w:sz w:val="24"/>
                        <w:szCs w:val="24"/>
                      </w:rPr>
                      <w:t>ed.  Students are e</w:t>
                    </w:r>
                    <w:r w:rsidR="0084527F">
                      <w:rPr>
                        <w:spacing w:val="-3"/>
                        <w:sz w:val="24"/>
                        <w:szCs w:val="24"/>
                      </w:rPr>
                      <w:t>xpect</w:t>
                    </w:r>
                    <w:r w:rsidR="0084527F" w:rsidRPr="00394E38">
                      <w:rPr>
                        <w:spacing w:val="-3"/>
                        <w:sz w:val="24"/>
                        <w:szCs w:val="24"/>
                      </w:rPr>
                      <w:t xml:space="preserve">ed to contribute to the discussion and </w:t>
                    </w:r>
                    <w:r w:rsidR="0084527F">
                      <w:rPr>
                        <w:spacing w:val="-3"/>
                        <w:sz w:val="24"/>
                        <w:szCs w:val="24"/>
                      </w:rPr>
                      <w:t>present their work for review</w:t>
                    </w:r>
                    <w:r w:rsidR="0084527F" w:rsidRPr="00394E38">
                      <w:rPr>
                        <w:spacing w:val="-3"/>
                        <w:sz w:val="24"/>
                        <w:szCs w:val="24"/>
                      </w:rPr>
                      <w:t>.</w:t>
                    </w:r>
                  </w:sdtContent>
                </w:sdt>
              </w:sdtContent>
            </w:sdt>
          </w:p>
          <w:p w14:paraId="096B048E"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121FD42F"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6422304D" w14:textId="77777777" w:rsidR="009A7939" w:rsidRPr="009A7939" w:rsidRDefault="009A7939" w:rsidP="00F36B03">
            <w:pPr>
              <w:spacing w:after="240"/>
              <w:contextualSpacing/>
              <w:rPr>
                <w:rFonts w:ascii="Calibri" w:hAnsi="Calibri" w:cs="Times New Roman"/>
                <w:b/>
                <w:sz w:val="12"/>
                <w:szCs w:val="12"/>
              </w:rPr>
            </w:pPr>
          </w:p>
          <w:p w14:paraId="0EA3F35C"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2BBCDCA" w14:textId="35B5AA3C" w:rsidR="008A49E3" w:rsidRPr="009D6600" w:rsidRDefault="008A49E3" w:rsidP="00E6277E">
            <w:pPr>
              <w:spacing w:after="240"/>
              <w:ind w:left="360"/>
              <w:rPr>
                <w:rFonts w:ascii="Calibri" w:hAnsi="Calibri" w:cs="Times New Roman"/>
                <w:sz w:val="24"/>
                <w:szCs w:val="24"/>
              </w:rPr>
            </w:pPr>
            <w:r w:rsidRPr="009D6600">
              <w:rPr>
                <w:rFonts w:ascii="Calibri" w:hAnsi="Calibri" w:cs="Times New Roman"/>
                <w:sz w:val="24"/>
                <w:szCs w:val="24"/>
              </w:rPr>
              <w:t xml:space="preserve">Textbook(s):  </w:t>
            </w:r>
            <w:r w:rsidR="0063154C" w:rsidRPr="009D6600">
              <w:rPr>
                <w:rFonts w:ascii="Calibri" w:hAnsi="Calibri" w:cs="Times New Roman"/>
                <w:sz w:val="24"/>
                <w:szCs w:val="24"/>
              </w:rPr>
              <w:t xml:space="preserve"> </w:t>
            </w:r>
            <w:sdt>
              <w:sdtPr>
                <w:rPr>
                  <w:rFonts w:ascii="Calibri" w:eastAsia="Arial Unicode MS" w:hAnsi="Calibri" w:cs="Calibri"/>
                  <w:bCs/>
                  <w:color w:val="000000"/>
                  <w:sz w:val="24"/>
                  <w:szCs w:val="24"/>
                  <w14:textOutline w14:w="0" w14:cap="flat" w14:cmpd="sng" w14:algn="ctr">
                    <w14:noFill/>
                    <w14:prstDash w14:val="solid"/>
                    <w14:bevel/>
                  </w14:textOutline>
                </w:rPr>
                <w:id w:val="1574783224"/>
                <w:placeholder>
                  <w:docPart w:val="F2438C18F9164FB6805443F0A8309928"/>
                </w:placeholder>
                <w:text w:multiLine="1"/>
              </w:sdtPr>
              <w:sdtEndPr/>
              <w:sdtContent>
                <w:r w:rsidR="00E6277E" w:rsidRPr="009D6600">
                  <w:rPr>
                    <w:rFonts w:ascii="Calibri" w:eastAsia="Arial Unicode MS" w:hAnsi="Calibri" w:cs="Calibri"/>
                    <w:bCs/>
                    <w:color w:val="000000"/>
                    <w:sz w:val="24"/>
                    <w:szCs w:val="24"/>
                    <w14:textOutline w14:w="0" w14:cap="flat" w14:cmpd="sng" w14:algn="ctr">
                      <w14:noFill/>
                      <w14:prstDash w14:val="solid"/>
                      <w14:bevel/>
                    </w14:textOutline>
                  </w:rPr>
                  <w:t>TB</w:t>
                </w:r>
                <w:r w:rsidR="00952B82" w:rsidRPr="009D6600">
                  <w:rPr>
                    <w:rFonts w:ascii="Calibri" w:eastAsia="Arial Unicode MS" w:hAnsi="Calibri" w:cs="Calibri"/>
                    <w:bCs/>
                    <w:color w:val="000000"/>
                    <w:sz w:val="24"/>
                    <w:szCs w:val="24"/>
                    <w14:textOutline w14:w="0" w14:cap="flat" w14:cmpd="sng" w14:algn="ctr">
                      <w14:noFill/>
                      <w14:prstDash w14:val="solid"/>
                      <w14:bevel/>
                    </w14:textOutline>
                  </w:rPr>
                  <w:t>D</w:t>
                </w:r>
              </w:sdtContent>
            </w:sdt>
          </w:p>
          <w:p w14:paraId="39D28F28" w14:textId="64E8B9A5" w:rsidR="008A49E3" w:rsidRPr="009D6600" w:rsidRDefault="008A49E3" w:rsidP="00FE3595">
            <w:pPr>
              <w:spacing w:after="240"/>
              <w:ind w:left="360"/>
              <w:rPr>
                <w:rFonts w:ascii="Calibri" w:hAnsi="Calibri" w:cs="Times New Roman"/>
                <w:sz w:val="24"/>
                <w:szCs w:val="24"/>
              </w:rPr>
            </w:pPr>
            <w:r w:rsidRPr="009D6600">
              <w:rPr>
                <w:rFonts w:ascii="Calibri" w:hAnsi="Calibri" w:cs="Times New Roman"/>
                <w:sz w:val="24"/>
                <w:szCs w:val="24"/>
              </w:rPr>
              <w:t xml:space="preserve">Supplemental Materials:  </w:t>
            </w:r>
            <w:sdt>
              <w:sdtPr>
                <w:rPr>
                  <w:sz w:val="24"/>
                  <w:szCs w:val="24"/>
                </w:rPr>
                <w:id w:val="-247654166"/>
                <w:placeholder>
                  <w:docPart w:val="82AC13CB6CFA4C6A933A73FCFC23ADAE"/>
                </w:placeholder>
                <w:text w:multiLine="1"/>
              </w:sdtPr>
              <w:sdtEndPr/>
              <w:sdtContent>
                <w:r w:rsidR="00952B82" w:rsidRPr="009D6600">
                  <w:rPr>
                    <w:sz w:val="24"/>
                    <w:szCs w:val="24"/>
                  </w:rPr>
                  <w:t>TBD</w:t>
                </w:r>
              </w:sdtContent>
            </w:sdt>
          </w:p>
          <w:p w14:paraId="5DCAC407" w14:textId="71D5FEBB" w:rsidR="008A49E3" w:rsidRPr="009D6600" w:rsidRDefault="008A49E3" w:rsidP="00FC790C">
            <w:pPr>
              <w:spacing w:after="240"/>
              <w:ind w:left="360"/>
              <w:rPr>
                <w:rFonts w:ascii="Calibri" w:hAnsi="Calibri" w:cs="Times New Roman"/>
                <w:sz w:val="24"/>
                <w:szCs w:val="24"/>
              </w:rPr>
            </w:pPr>
            <w:r w:rsidRPr="009D6600">
              <w:rPr>
                <w:rFonts w:ascii="Calibri" w:hAnsi="Calibri" w:cs="Times New Roman"/>
                <w:sz w:val="24"/>
                <w:szCs w:val="24"/>
              </w:rPr>
              <w:t xml:space="preserve">Software Licenses:  </w:t>
            </w:r>
            <w:sdt>
              <w:sdtPr>
                <w:rPr>
                  <w:sz w:val="24"/>
                  <w:szCs w:val="24"/>
                </w:rPr>
                <w:id w:val="1602675655"/>
                <w:placeholder>
                  <w:docPart w:val="6CA74ACDA14C4FB5B85D535C8FEE1458"/>
                </w:placeholder>
                <w:text w:multiLine="1"/>
              </w:sdtPr>
              <w:sdtEndPr/>
              <w:sdtContent>
                <w:r w:rsidR="0084527F" w:rsidRPr="009D6600">
                  <w:rPr>
                    <w:sz w:val="24"/>
                    <w:szCs w:val="24"/>
                  </w:rPr>
                  <w:t>N/A</w:t>
                </w:r>
              </w:sdtContent>
            </w:sdt>
          </w:p>
          <w:p w14:paraId="46CF19DB" w14:textId="027316DE" w:rsidR="000E09C8" w:rsidRPr="00FC790C" w:rsidRDefault="008A49E3" w:rsidP="00FC790C">
            <w:pPr>
              <w:spacing w:after="240"/>
              <w:ind w:left="360"/>
              <w:rPr>
                <w:rFonts w:ascii="Calibri" w:hAnsi="Calibri" w:cs="Times New Roman"/>
                <w:sz w:val="24"/>
                <w:szCs w:val="24"/>
              </w:rPr>
            </w:pPr>
            <w:r w:rsidRPr="009D6600">
              <w:rPr>
                <w:rFonts w:ascii="Calibri" w:hAnsi="Calibri" w:cs="Times New Roman"/>
                <w:sz w:val="24"/>
                <w:szCs w:val="24"/>
              </w:rPr>
              <w:t xml:space="preserve">Computers:  </w:t>
            </w:r>
            <w:sdt>
              <w:sdtPr>
                <w:rPr>
                  <w:rFonts w:ascii="Calibri" w:hAnsi="Calibri" w:cs="Times New Roman"/>
                  <w:sz w:val="24"/>
                  <w:szCs w:val="24"/>
                </w:rPr>
                <w:id w:val="30853764"/>
                <w:placeholder>
                  <w:docPart w:val="FAD952E3107F46CCAEE20F33CA2AD2BB"/>
                </w:placeholder>
                <w:text w:multiLine="1"/>
              </w:sdtPr>
              <w:sdtEndPr/>
              <w:sdtContent>
                <w:r w:rsidR="001B71AD" w:rsidRPr="009D6600">
                  <w:rPr>
                    <w:rFonts w:ascii="Calibri" w:hAnsi="Calibri" w:cs="Times New Roman"/>
                    <w:sz w:val="24"/>
                    <w:szCs w:val="24"/>
                  </w:rPr>
                  <w:t>Students will need access to</w:t>
                </w:r>
                <w:r w:rsidR="00DF1274" w:rsidRPr="009D6600">
                  <w:rPr>
                    <w:rFonts w:ascii="Calibri" w:hAnsi="Calibri" w:cs="Times New Roman"/>
                    <w:sz w:val="24"/>
                    <w:szCs w:val="24"/>
                  </w:rPr>
                  <w:t xml:space="preserve"> </w:t>
                </w:r>
                <w:r w:rsidR="001B71AD" w:rsidRPr="009D6600">
                  <w:rPr>
                    <w:rFonts w:ascii="Calibri" w:hAnsi="Calibri" w:cs="Times New Roman"/>
                    <w:sz w:val="24"/>
                    <w:szCs w:val="24"/>
                  </w:rPr>
                  <w:t>a computer for assigned projects and homework</w:t>
                </w:r>
              </w:sdtContent>
            </w:sdt>
          </w:p>
        </w:tc>
      </w:tr>
      <w:tr w:rsidR="00FB6CD4" w:rsidRPr="00382ECB" w14:paraId="1414C37A"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A1BB895" w14:textId="77777777" w:rsidR="009A7939" w:rsidRPr="009A7939" w:rsidRDefault="009A7939" w:rsidP="00F36B03">
            <w:pPr>
              <w:spacing w:after="240"/>
              <w:contextualSpacing/>
              <w:rPr>
                <w:rFonts w:ascii="Calibri" w:hAnsi="Calibri" w:cs="Times New Roman"/>
                <w:b/>
                <w:sz w:val="12"/>
                <w:szCs w:val="12"/>
              </w:rPr>
            </w:pPr>
          </w:p>
          <w:p w14:paraId="44851E18"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1E0631F"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5847856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E57FE4F862F044D8B6B6EABA45A3E303"/>
              </w:placeholder>
            </w:sdtPr>
            <w:sdtEndPr/>
            <w:sdtContent>
              <w:p w14:paraId="4AD4FABC" w14:textId="7F48D509" w:rsidR="00836AD6" w:rsidRPr="009D6600" w:rsidRDefault="0084527F" w:rsidP="00F36B03">
                <w:pPr>
                  <w:spacing w:after="240"/>
                  <w:contextualSpacing/>
                  <w:rPr>
                    <w:rFonts w:ascii="Calibri" w:hAnsi="Calibri" w:cs="Times New Roman"/>
                    <w:sz w:val="24"/>
                    <w:szCs w:val="24"/>
                  </w:rPr>
                </w:pPr>
                <w:r w:rsidRPr="009D6600">
                  <w:rPr>
                    <w:rFonts w:ascii="Calibri" w:hAnsi="Calibri" w:cs="Times New Roman"/>
                    <w:sz w:val="24"/>
                    <w:szCs w:val="24"/>
                  </w:rPr>
                  <w:t xml:space="preserve">Assessment </w:t>
                </w:r>
                <w:r w:rsidR="00FE3595" w:rsidRPr="009D6600">
                  <w:rPr>
                    <w:rFonts w:ascii="Calibri" w:hAnsi="Calibri" w:cs="Times New Roman"/>
                    <w:sz w:val="24"/>
                    <w:szCs w:val="24"/>
                  </w:rPr>
                  <w:t>cycle</w:t>
                </w:r>
                <w:r w:rsidRPr="009D6600">
                  <w:rPr>
                    <w:rFonts w:ascii="Calibri" w:hAnsi="Calibri" w:cs="Times New Roman"/>
                    <w:sz w:val="24"/>
                    <w:szCs w:val="24"/>
                  </w:rPr>
                  <w:t xml:space="preserve"> to be determined by the members of the department. </w:t>
                </w:r>
                <w:r w:rsidR="00FE3595" w:rsidRPr="009D6600">
                  <w:rPr>
                    <w:rFonts w:ascii="Calibri" w:hAnsi="Calibri" w:cs="Times New Roman"/>
                    <w:sz w:val="24"/>
                    <w:szCs w:val="24"/>
                  </w:rPr>
                  <w:t xml:space="preserve"> </w:t>
                </w:r>
                <w:r w:rsidR="00E2718C" w:rsidRPr="009D6600">
                  <w:rPr>
                    <w:rFonts w:ascii="Calibri" w:hAnsi="Calibri" w:cs="Times New Roman"/>
                    <w:sz w:val="24"/>
                    <w:szCs w:val="24"/>
                  </w:rPr>
                  <w:t>S</w:t>
                </w:r>
                <w:r w:rsidR="00FE3595" w:rsidRPr="009D6600">
                  <w:rPr>
                    <w:sz w:val="24"/>
                    <w:szCs w:val="24"/>
                  </w:rPr>
                  <w:t>tudent</w:t>
                </w:r>
                <w:r w:rsidR="00E2718C" w:rsidRPr="009D6600">
                  <w:rPr>
                    <w:sz w:val="24"/>
                    <w:szCs w:val="24"/>
                  </w:rPr>
                  <w:t>s</w:t>
                </w:r>
                <w:r w:rsidR="00FE3595" w:rsidRPr="009D6600">
                  <w:rPr>
                    <w:sz w:val="24"/>
                    <w:szCs w:val="24"/>
                  </w:rPr>
                  <w:t xml:space="preserve"> will be evaluated on the degree to which student learning outcomes are achieved.  </w:t>
                </w:r>
                <w:r w:rsidR="00290B7B" w:rsidRPr="009D6600">
                  <w:rPr>
                    <w:sz w:val="24"/>
                    <w:szCs w:val="24"/>
                  </w:rPr>
                  <w:t>Assessment instruments</w:t>
                </w:r>
                <w:r w:rsidR="00FE3595" w:rsidRPr="009D6600">
                  <w:rPr>
                    <w:sz w:val="24"/>
                    <w:szCs w:val="24"/>
                  </w:rPr>
                  <w:t xml:space="preserve"> may be </w:t>
                </w:r>
                <w:r w:rsidR="00290B7B" w:rsidRPr="009D6600">
                  <w:rPr>
                    <w:sz w:val="24"/>
                    <w:szCs w:val="24"/>
                  </w:rPr>
                  <w:t xml:space="preserve">in the </w:t>
                </w:r>
                <w:r w:rsidR="00290B7B" w:rsidRPr="009D6600">
                  <w:rPr>
                    <w:sz w:val="24"/>
                    <w:szCs w:val="24"/>
                  </w:rPr>
                  <w:lastRenderedPageBreak/>
                  <w:t xml:space="preserve">form of </w:t>
                </w:r>
                <w:r w:rsidR="00FE3595" w:rsidRPr="009D6600">
                  <w:rPr>
                    <w:sz w:val="24"/>
                    <w:szCs w:val="24"/>
                  </w:rPr>
                  <w:t>tests</w:t>
                </w:r>
                <w:r w:rsidR="00290B7B" w:rsidRPr="009D6600">
                  <w:rPr>
                    <w:sz w:val="24"/>
                    <w:szCs w:val="24"/>
                  </w:rPr>
                  <w:t xml:space="preserve"> and/or </w:t>
                </w:r>
                <w:r w:rsidR="00FE3595" w:rsidRPr="009D6600">
                  <w:rPr>
                    <w:sz w:val="24"/>
                    <w:szCs w:val="24"/>
                  </w:rPr>
                  <w:t>programming projects</w:t>
                </w:r>
                <w:r w:rsidR="00290B7B" w:rsidRPr="009D6600">
                  <w:rPr>
                    <w:sz w:val="24"/>
                    <w:szCs w:val="24"/>
                  </w:rPr>
                  <w:t>.</w:t>
                </w:r>
                <w:r w:rsidR="00FE3595" w:rsidRPr="009D6600">
                  <w:rPr>
                    <w:sz w:val="24"/>
                    <w:szCs w:val="24"/>
                  </w:rPr>
                  <w:t xml:space="preserve">  </w:t>
                </w:r>
              </w:p>
            </w:sdtContent>
          </w:sdt>
          <w:p w14:paraId="67A3DAFB" w14:textId="77777777" w:rsidR="009A7939" w:rsidRPr="001E6897" w:rsidRDefault="009A7939" w:rsidP="00F36B03">
            <w:pPr>
              <w:spacing w:after="240"/>
              <w:contextualSpacing/>
              <w:rPr>
                <w:rFonts w:ascii="Calibri" w:hAnsi="Calibri" w:cs="Times New Roman"/>
                <w:sz w:val="12"/>
                <w:szCs w:val="12"/>
              </w:rPr>
            </w:pPr>
          </w:p>
        </w:tc>
      </w:tr>
    </w:tbl>
    <w:p w14:paraId="02CDD073" w14:textId="1D4BED11" w:rsidR="0024011A" w:rsidRDefault="0024011A" w:rsidP="00716278">
      <w:pPr>
        <w:spacing w:line="240" w:lineRule="auto"/>
        <w:contextualSpacing/>
        <w:rPr>
          <w:rFonts w:ascii="Calibri" w:hAnsi="Calibri" w:cs="Times New Roman"/>
          <w:b/>
          <w:sz w:val="24"/>
          <w:szCs w:val="24"/>
          <w:u w:val="single"/>
        </w:rPr>
      </w:pPr>
      <w:bookmarkStart w:id="0" w:name="_GoBack"/>
      <w:bookmarkEnd w:id="0"/>
    </w:p>
    <w:sectPr w:rsidR="0024011A"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CB990" w14:textId="77777777" w:rsidR="009259FF" w:rsidRDefault="009259FF" w:rsidP="00B13228">
      <w:pPr>
        <w:spacing w:after="0" w:line="240" w:lineRule="auto"/>
      </w:pPr>
      <w:r>
        <w:separator/>
      </w:r>
    </w:p>
  </w:endnote>
  <w:endnote w:type="continuationSeparator" w:id="0">
    <w:p w14:paraId="52965A52" w14:textId="77777777" w:rsidR="009259FF" w:rsidRDefault="009259FF"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4CAE5AA0" w14:textId="77777777" w:rsidR="009259FF" w:rsidRDefault="009259FF">
        <w:pPr>
          <w:pStyle w:val="Footer"/>
          <w:jc w:val="right"/>
        </w:pPr>
        <w:r>
          <w:fldChar w:fldCharType="begin"/>
        </w:r>
        <w:r>
          <w:instrText xml:space="preserve"> PAGE   \* MERGEFORMAT </w:instrText>
        </w:r>
        <w:r>
          <w:fldChar w:fldCharType="separate"/>
        </w:r>
        <w:r w:rsidR="00A800A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5DF44" w14:textId="77777777" w:rsidR="009259FF" w:rsidRDefault="009259FF" w:rsidP="00B13228">
      <w:pPr>
        <w:spacing w:after="0" w:line="240" w:lineRule="auto"/>
      </w:pPr>
      <w:r>
        <w:separator/>
      </w:r>
    </w:p>
  </w:footnote>
  <w:footnote w:type="continuationSeparator" w:id="0">
    <w:p w14:paraId="22EC3EE0" w14:textId="77777777" w:rsidR="009259FF" w:rsidRDefault="009259FF"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483B6" w14:textId="77777777" w:rsidR="009259FF" w:rsidRDefault="009259FF">
    <w:pPr>
      <w:pStyle w:val="Header"/>
    </w:pPr>
    <w:r>
      <w:rPr>
        <w:noProof/>
      </w:rPr>
      <mc:AlternateContent>
        <mc:Choice Requires="wps">
          <w:drawing>
            <wp:anchor distT="0" distB="0" distL="114300" distR="114300" simplePos="0" relativeHeight="251656192" behindDoc="1" locked="0" layoutInCell="0" allowOverlap="1" wp14:anchorId="0AA1ABF8" wp14:editId="774EEDCE">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CDD3CD" w14:textId="77777777" w:rsidR="009259FF" w:rsidRDefault="009259F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5CCDD3CD" w14:textId="77777777" w:rsidR="009259FF" w:rsidRDefault="009259F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0F66" w14:textId="77777777" w:rsidR="009259FF" w:rsidRDefault="009259FF" w:rsidP="00B13228">
    <w:pPr>
      <w:pStyle w:val="Header"/>
      <w:jc w:val="center"/>
    </w:pPr>
    <w:r>
      <w:rPr>
        <w:noProof/>
      </w:rPr>
      <mc:AlternateContent>
        <mc:Choice Requires="wps">
          <w:drawing>
            <wp:anchor distT="0" distB="0" distL="114300" distR="114300" simplePos="0" relativeHeight="251662336" behindDoc="1" locked="0" layoutInCell="0" allowOverlap="1" wp14:anchorId="2A05F831" wp14:editId="420F291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22470" w14:textId="77777777" w:rsidR="009259FF" w:rsidRDefault="009259F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A05F831"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33B22470" w14:textId="77777777" w:rsidR="00EB51A4" w:rsidRDefault="00EB51A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ED64" w14:textId="77777777" w:rsidR="009259FF" w:rsidRDefault="009259FF">
    <w:pPr>
      <w:pStyle w:val="Header"/>
    </w:pPr>
    <w:r>
      <w:rPr>
        <w:noProof/>
      </w:rPr>
      <mc:AlternateContent>
        <mc:Choice Requires="wps">
          <w:drawing>
            <wp:anchor distT="0" distB="0" distL="114300" distR="114300" simplePos="0" relativeHeight="251655168" behindDoc="1" locked="0" layoutInCell="0" allowOverlap="1" wp14:anchorId="5AA96260" wp14:editId="2F2FEE18">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7AB3B" w14:textId="77777777" w:rsidR="009259FF" w:rsidRDefault="009259F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AA9626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257AB3B" w14:textId="77777777" w:rsidR="00EB51A4" w:rsidRDefault="00EB51A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46494"/>
    <w:multiLevelType w:val="hybridMultilevel"/>
    <w:tmpl w:val="7B8E561A"/>
    <w:lvl w:ilvl="0" w:tplc="04090013">
      <w:start w:val="1"/>
      <w:numFmt w:val="upperRoman"/>
      <w:lvlText w:val="%1."/>
      <w:lvlJc w:val="right"/>
      <w:pPr>
        <w:ind w:left="720" w:hanging="360"/>
      </w:pPr>
    </w:lvl>
    <w:lvl w:ilvl="1" w:tplc="B2469D54">
      <w:start w:val="1"/>
      <w:numFmt w:val="upperLetter"/>
      <w:lvlText w:val="%2."/>
      <w:lvlJc w:val="left"/>
      <w:pPr>
        <w:ind w:left="1440" w:hanging="360"/>
      </w:pPr>
      <w:rPr>
        <w:rFonts w:ascii="Times New Roman" w:eastAsia="Times New Roman" w:hAnsi="Times New Roman" w:cs="Times New Roman"/>
      </w:rPr>
    </w:lvl>
    <w:lvl w:ilvl="2" w:tplc="B816B8D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A024E"/>
    <w:multiLevelType w:val="hybridMultilevel"/>
    <w:tmpl w:val="4E6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53BE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258F0DAA"/>
    <w:multiLevelType w:val="hybridMultilevel"/>
    <w:tmpl w:val="3B520C66"/>
    <w:lvl w:ilvl="0" w:tplc="04090013">
      <w:start w:val="1"/>
      <w:numFmt w:val="upperRoman"/>
      <w:lvlText w:val="%1."/>
      <w:lvlJc w:val="right"/>
      <w:pPr>
        <w:ind w:left="81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34862F2B"/>
    <w:multiLevelType w:val="hybridMultilevel"/>
    <w:tmpl w:val="77AE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D3233"/>
    <w:multiLevelType w:val="hybridMultilevel"/>
    <w:tmpl w:val="D846A190"/>
    <w:lvl w:ilvl="0" w:tplc="04090001">
      <w:start w:val="1"/>
      <w:numFmt w:val="bullet"/>
      <w:lvlText w:val=""/>
      <w:lvlJc w:val="left"/>
      <w:pPr>
        <w:ind w:left="720" w:hanging="360"/>
      </w:pPr>
      <w:rPr>
        <w:rFonts w:ascii="Symbol" w:hAnsi="Symbol" w:hint="default"/>
      </w:rPr>
    </w:lvl>
    <w:lvl w:ilvl="1" w:tplc="6DEEDD60">
      <w:numFmt w:val="bullet"/>
      <w:lvlText w:val="-"/>
      <w:lvlJc w:val="left"/>
      <w:pPr>
        <w:ind w:left="1440" w:hanging="360"/>
      </w:pPr>
      <w:rPr>
        <w:rFonts w:ascii="Helvetica Neue" w:eastAsia="Arial Unicode MS" w:hAnsi="Helvetica Neue"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6662A"/>
    <w:multiLevelType w:val="hybridMultilevel"/>
    <w:tmpl w:val="4D66C00A"/>
    <w:numStyleLink w:val="Harvard"/>
  </w:abstractNum>
  <w:abstractNum w:abstractNumId="19">
    <w:nsid w:val="52170A07"/>
    <w:multiLevelType w:val="hybridMultilevel"/>
    <w:tmpl w:val="AD1C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40B4B"/>
    <w:multiLevelType w:val="hybridMultilevel"/>
    <w:tmpl w:val="DB2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B990FD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6">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10728B"/>
    <w:multiLevelType w:val="multilevel"/>
    <w:tmpl w:val="C4768F8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nsid w:val="765621B7"/>
    <w:multiLevelType w:val="hybridMultilevel"/>
    <w:tmpl w:val="4D66C00A"/>
    <w:styleLink w:val="Harvard"/>
    <w:lvl w:ilvl="0" w:tplc="E618D5D2">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5CA58E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525D9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1C05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76D3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A43DB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BE0CE7C">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7E91E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3CBAB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3"/>
  </w:num>
  <w:num w:numId="2">
    <w:abstractNumId w:val="21"/>
  </w:num>
  <w:num w:numId="3">
    <w:abstractNumId w:val="0"/>
  </w:num>
  <w:num w:numId="4">
    <w:abstractNumId w:val="1"/>
  </w:num>
  <w:num w:numId="5">
    <w:abstractNumId w:val="10"/>
  </w:num>
  <w:num w:numId="6">
    <w:abstractNumId w:val="25"/>
  </w:num>
  <w:num w:numId="7">
    <w:abstractNumId w:val="26"/>
  </w:num>
  <w:num w:numId="8">
    <w:abstractNumId w:val="3"/>
  </w:num>
  <w:num w:numId="9">
    <w:abstractNumId w:val="12"/>
  </w:num>
  <w:num w:numId="10">
    <w:abstractNumId w:val="16"/>
  </w:num>
  <w:num w:numId="11">
    <w:abstractNumId w:val="11"/>
  </w:num>
  <w:num w:numId="12">
    <w:abstractNumId w:val="6"/>
  </w:num>
  <w:num w:numId="13">
    <w:abstractNumId w:val="13"/>
  </w:num>
  <w:num w:numId="14">
    <w:abstractNumId w:val="2"/>
  </w:num>
  <w:num w:numId="15">
    <w:abstractNumId w:val="22"/>
  </w:num>
  <w:num w:numId="16">
    <w:abstractNumId w:val="14"/>
  </w:num>
  <w:num w:numId="17">
    <w:abstractNumId w:val="19"/>
  </w:num>
  <w:num w:numId="18">
    <w:abstractNumId w:val="9"/>
  </w:num>
  <w:num w:numId="19">
    <w:abstractNumId w:val="4"/>
  </w:num>
  <w:num w:numId="20">
    <w:abstractNumId w:val="7"/>
  </w:num>
  <w:num w:numId="21">
    <w:abstractNumId w:val="27"/>
  </w:num>
  <w:num w:numId="22">
    <w:abstractNumId w:val="15"/>
  </w:num>
  <w:num w:numId="23">
    <w:abstractNumId w:val="24"/>
  </w:num>
  <w:num w:numId="24">
    <w:abstractNumId w:val="20"/>
  </w:num>
  <w:num w:numId="25">
    <w:abstractNumId w:val="8"/>
  </w:num>
  <w:num w:numId="26">
    <w:abstractNumId w:val="5"/>
  </w:num>
  <w:num w:numId="27">
    <w:abstractNumId w:val="17"/>
  </w:num>
  <w:num w:numId="28">
    <w:abstractNumId w:val="2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5C"/>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63D39"/>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03B8"/>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B71AD"/>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0B7B"/>
    <w:rsid w:val="00292437"/>
    <w:rsid w:val="002934D1"/>
    <w:rsid w:val="002962ED"/>
    <w:rsid w:val="002A3BF3"/>
    <w:rsid w:val="002A6828"/>
    <w:rsid w:val="002A6C71"/>
    <w:rsid w:val="002B1577"/>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17F3B"/>
    <w:rsid w:val="00322EFC"/>
    <w:rsid w:val="00323086"/>
    <w:rsid w:val="00335E92"/>
    <w:rsid w:val="003376C2"/>
    <w:rsid w:val="003440E5"/>
    <w:rsid w:val="00347D5D"/>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1E09"/>
    <w:rsid w:val="003C57BD"/>
    <w:rsid w:val="003D1FE5"/>
    <w:rsid w:val="003D5449"/>
    <w:rsid w:val="003E246F"/>
    <w:rsid w:val="003E527D"/>
    <w:rsid w:val="003E5CE2"/>
    <w:rsid w:val="003E6A09"/>
    <w:rsid w:val="00413984"/>
    <w:rsid w:val="00417654"/>
    <w:rsid w:val="00417B4A"/>
    <w:rsid w:val="00423249"/>
    <w:rsid w:val="004255C7"/>
    <w:rsid w:val="00427E21"/>
    <w:rsid w:val="00431F0C"/>
    <w:rsid w:val="0043464F"/>
    <w:rsid w:val="004360E0"/>
    <w:rsid w:val="00436872"/>
    <w:rsid w:val="00440D04"/>
    <w:rsid w:val="004413C6"/>
    <w:rsid w:val="00441B34"/>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753"/>
    <w:rsid w:val="0049497F"/>
    <w:rsid w:val="0049540B"/>
    <w:rsid w:val="00495D16"/>
    <w:rsid w:val="00495D78"/>
    <w:rsid w:val="00497983"/>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0E4"/>
    <w:rsid w:val="00530A38"/>
    <w:rsid w:val="005333DF"/>
    <w:rsid w:val="005360BA"/>
    <w:rsid w:val="00540AAD"/>
    <w:rsid w:val="00543923"/>
    <w:rsid w:val="00556F4D"/>
    <w:rsid w:val="00557B1B"/>
    <w:rsid w:val="005628F6"/>
    <w:rsid w:val="00563E9A"/>
    <w:rsid w:val="0056520B"/>
    <w:rsid w:val="00566AD7"/>
    <w:rsid w:val="005708E8"/>
    <w:rsid w:val="00573194"/>
    <w:rsid w:val="005733D0"/>
    <w:rsid w:val="0057435D"/>
    <w:rsid w:val="005821F6"/>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026B"/>
    <w:rsid w:val="0063154C"/>
    <w:rsid w:val="006355D1"/>
    <w:rsid w:val="00636F6E"/>
    <w:rsid w:val="006433FE"/>
    <w:rsid w:val="00653CA2"/>
    <w:rsid w:val="0065417A"/>
    <w:rsid w:val="00656B0F"/>
    <w:rsid w:val="00657709"/>
    <w:rsid w:val="00657F28"/>
    <w:rsid w:val="00667B7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3090"/>
    <w:rsid w:val="006A5C8F"/>
    <w:rsid w:val="006A773A"/>
    <w:rsid w:val="006B18FC"/>
    <w:rsid w:val="006B6C71"/>
    <w:rsid w:val="006C0F45"/>
    <w:rsid w:val="006C5AB4"/>
    <w:rsid w:val="006D1FD7"/>
    <w:rsid w:val="006D34CA"/>
    <w:rsid w:val="006D46D9"/>
    <w:rsid w:val="006E0206"/>
    <w:rsid w:val="006E18ED"/>
    <w:rsid w:val="006E7728"/>
    <w:rsid w:val="006F1E41"/>
    <w:rsid w:val="00704B34"/>
    <w:rsid w:val="00710751"/>
    <w:rsid w:val="00711BAE"/>
    <w:rsid w:val="0071445E"/>
    <w:rsid w:val="00716278"/>
    <w:rsid w:val="00720FC5"/>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3ED1"/>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C35B1"/>
    <w:rsid w:val="007D4866"/>
    <w:rsid w:val="007D4EA3"/>
    <w:rsid w:val="007D5E1C"/>
    <w:rsid w:val="007D7363"/>
    <w:rsid w:val="007E13D8"/>
    <w:rsid w:val="007E193E"/>
    <w:rsid w:val="007E2C82"/>
    <w:rsid w:val="0080325A"/>
    <w:rsid w:val="00803453"/>
    <w:rsid w:val="008056D0"/>
    <w:rsid w:val="008072D6"/>
    <w:rsid w:val="00811AD8"/>
    <w:rsid w:val="00813E3A"/>
    <w:rsid w:val="00816730"/>
    <w:rsid w:val="00816E23"/>
    <w:rsid w:val="008229AE"/>
    <w:rsid w:val="00832DBA"/>
    <w:rsid w:val="00836AD6"/>
    <w:rsid w:val="00837CA1"/>
    <w:rsid w:val="0084527F"/>
    <w:rsid w:val="008509E6"/>
    <w:rsid w:val="00854CDC"/>
    <w:rsid w:val="00860576"/>
    <w:rsid w:val="00861D12"/>
    <w:rsid w:val="00874232"/>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259FF"/>
    <w:rsid w:val="009317C9"/>
    <w:rsid w:val="00932F3D"/>
    <w:rsid w:val="00934429"/>
    <w:rsid w:val="00935B2D"/>
    <w:rsid w:val="00936483"/>
    <w:rsid w:val="009376A1"/>
    <w:rsid w:val="00943164"/>
    <w:rsid w:val="00944B89"/>
    <w:rsid w:val="00944F15"/>
    <w:rsid w:val="00945404"/>
    <w:rsid w:val="00945E17"/>
    <w:rsid w:val="00952B82"/>
    <w:rsid w:val="00955608"/>
    <w:rsid w:val="00957514"/>
    <w:rsid w:val="009640F9"/>
    <w:rsid w:val="0096420F"/>
    <w:rsid w:val="00964B8C"/>
    <w:rsid w:val="00965D33"/>
    <w:rsid w:val="00966FDF"/>
    <w:rsid w:val="00971799"/>
    <w:rsid w:val="00974284"/>
    <w:rsid w:val="009843F8"/>
    <w:rsid w:val="0098567B"/>
    <w:rsid w:val="00986D17"/>
    <w:rsid w:val="00992C47"/>
    <w:rsid w:val="009962D4"/>
    <w:rsid w:val="009A31C4"/>
    <w:rsid w:val="009A3F0A"/>
    <w:rsid w:val="009A7921"/>
    <w:rsid w:val="009A7939"/>
    <w:rsid w:val="009B0FDE"/>
    <w:rsid w:val="009B462A"/>
    <w:rsid w:val="009B5A79"/>
    <w:rsid w:val="009D22E2"/>
    <w:rsid w:val="009D2B22"/>
    <w:rsid w:val="009D6600"/>
    <w:rsid w:val="009D72A9"/>
    <w:rsid w:val="009D7CE5"/>
    <w:rsid w:val="009E096C"/>
    <w:rsid w:val="009E4DBA"/>
    <w:rsid w:val="009F0516"/>
    <w:rsid w:val="009F1378"/>
    <w:rsid w:val="009F29AA"/>
    <w:rsid w:val="009F3FAE"/>
    <w:rsid w:val="00A0324C"/>
    <w:rsid w:val="00A11361"/>
    <w:rsid w:val="00A14602"/>
    <w:rsid w:val="00A156E5"/>
    <w:rsid w:val="00A17369"/>
    <w:rsid w:val="00A21101"/>
    <w:rsid w:val="00A32875"/>
    <w:rsid w:val="00A33A2B"/>
    <w:rsid w:val="00A35C8E"/>
    <w:rsid w:val="00A42846"/>
    <w:rsid w:val="00A42BF6"/>
    <w:rsid w:val="00A43BF7"/>
    <w:rsid w:val="00A46035"/>
    <w:rsid w:val="00A53EA5"/>
    <w:rsid w:val="00A56368"/>
    <w:rsid w:val="00A60DB4"/>
    <w:rsid w:val="00A720BB"/>
    <w:rsid w:val="00A74A2A"/>
    <w:rsid w:val="00A775AE"/>
    <w:rsid w:val="00A800A3"/>
    <w:rsid w:val="00A80985"/>
    <w:rsid w:val="00A940D2"/>
    <w:rsid w:val="00A96747"/>
    <w:rsid w:val="00AA1250"/>
    <w:rsid w:val="00AB0EE3"/>
    <w:rsid w:val="00AB3100"/>
    <w:rsid w:val="00AB5A63"/>
    <w:rsid w:val="00AB7583"/>
    <w:rsid w:val="00AD164A"/>
    <w:rsid w:val="00AE0EDB"/>
    <w:rsid w:val="00AF0248"/>
    <w:rsid w:val="00AF0395"/>
    <w:rsid w:val="00AF5B51"/>
    <w:rsid w:val="00AF60BD"/>
    <w:rsid w:val="00B00F4B"/>
    <w:rsid w:val="00B0555C"/>
    <w:rsid w:val="00B06C4F"/>
    <w:rsid w:val="00B13228"/>
    <w:rsid w:val="00B17B1B"/>
    <w:rsid w:val="00B2119F"/>
    <w:rsid w:val="00B26757"/>
    <w:rsid w:val="00B322B1"/>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2C74"/>
    <w:rsid w:val="00BB685F"/>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3E1C"/>
    <w:rsid w:val="00C2550A"/>
    <w:rsid w:val="00C25BAA"/>
    <w:rsid w:val="00C36FC9"/>
    <w:rsid w:val="00C4052B"/>
    <w:rsid w:val="00C40CFC"/>
    <w:rsid w:val="00C43F7D"/>
    <w:rsid w:val="00C44064"/>
    <w:rsid w:val="00C44A61"/>
    <w:rsid w:val="00C56183"/>
    <w:rsid w:val="00C5624C"/>
    <w:rsid w:val="00C61D78"/>
    <w:rsid w:val="00C6411F"/>
    <w:rsid w:val="00C64DF9"/>
    <w:rsid w:val="00C66910"/>
    <w:rsid w:val="00C705C4"/>
    <w:rsid w:val="00C775A0"/>
    <w:rsid w:val="00C77906"/>
    <w:rsid w:val="00C84704"/>
    <w:rsid w:val="00C85D67"/>
    <w:rsid w:val="00C928BF"/>
    <w:rsid w:val="00C93606"/>
    <w:rsid w:val="00C95259"/>
    <w:rsid w:val="00CA0403"/>
    <w:rsid w:val="00CA2144"/>
    <w:rsid w:val="00CB03E0"/>
    <w:rsid w:val="00CB1D31"/>
    <w:rsid w:val="00CB4EA4"/>
    <w:rsid w:val="00CC3461"/>
    <w:rsid w:val="00CD0520"/>
    <w:rsid w:val="00CD2242"/>
    <w:rsid w:val="00CD2371"/>
    <w:rsid w:val="00CD4BED"/>
    <w:rsid w:val="00CF03C0"/>
    <w:rsid w:val="00CF7DBB"/>
    <w:rsid w:val="00D111E8"/>
    <w:rsid w:val="00D12CEA"/>
    <w:rsid w:val="00D13AC7"/>
    <w:rsid w:val="00D13EFB"/>
    <w:rsid w:val="00D14C42"/>
    <w:rsid w:val="00D20BA7"/>
    <w:rsid w:val="00D2769C"/>
    <w:rsid w:val="00D277D8"/>
    <w:rsid w:val="00D46E5C"/>
    <w:rsid w:val="00D559C1"/>
    <w:rsid w:val="00D615E9"/>
    <w:rsid w:val="00D62057"/>
    <w:rsid w:val="00D63437"/>
    <w:rsid w:val="00D63C8A"/>
    <w:rsid w:val="00D67A9D"/>
    <w:rsid w:val="00D80BD2"/>
    <w:rsid w:val="00D8425D"/>
    <w:rsid w:val="00D853F4"/>
    <w:rsid w:val="00D85679"/>
    <w:rsid w:val="00D87C86"/>
    <w:rsid w:val="00D9232E"/>
    <w:rsid w:val="00D96673"/>
    <w:rsid w:val="00DA44E5"/>
    <w:rsid w:val="00DA6241"/>
    <w:rsid w:val="00DA67FB"/>
    <w:rsid w:val="00DB29FC"/>
    <w:rsid w:val="00DB5E38"/>
    <w:rsid w:val="00DB6326"/>
    <w:rsid w:val="00DC1D31"/>
    <w:rsid w:val="00DD7170"/>
    <w:rsid w:val="00DD7553"/>
    <w:rsid w:val="00DD7E76"/>
    <w:rsid w:val="00DE1362"/>
    <w:rsid w:val="00DE2760"/>
    <w:rsid w:val="00DE7844"/>
    <w:rsid w:val="00DF08EB"/>
    <w:rsid w:val="00DF1274"/>
    <w:rsid w:val="00DF43A7"/>
    <w:rsid w:val="00DF4841"/>
    <w:rsid w:val="00DF4CF6"/>
    <w:rsid w:val="00E016EB"/>
    <w:rsid w:val="00E02740"/>
    <w:rsid w:val="00E21B45"/>
    <w:rsid w:val="00E21BB3"/>
    <w:rsid w:val="00E224D8"/>
    <w:rsid w:val="00E2718C"/>
    <w:rsid w:val="00E361B2"/>
    <w:rsid w:val="00E37A3A"/>
    <w:rsid w:val="00E4403D"/>
    <w:rsid w:val="00E45F8F"/>
    <w:rsid w:val="00E5084F"/>
    <w:rsid w:val="00E62093"/>
    <w:rsid w:val="00E6277E"/>
    <w:rsid w:val="00E63D35"/>
    <w:rsid w:val="00E66675"/>
    <w:rsid w:val="00E6741E"/>
    <w:rsid w:val="00E727D3"/>
    <w:rsid w:val="00E76186"/>
    <w:rsid w:val="00E83DA2"/>
    <w:rsid w:val="00EA1AE9"/>
    <w:rsid w:val="00EA35A5"/>
    <w:rsid w:val="00EA36D8"/>
    <w:rsid w:val="00EA78FF"/>
    <w:rsid w:val="00EB1C0B"/>
    <w:rsid w:val="00EB51A4"/>
    <w:rsid w:val="00EC0801"/>
    <w:rsid w:val="00EC3C5C"/>
    <w:rsid w:val="00EC46D8"/>
    <w:rsid w:val="00ED0CED"/>
    <w:rsid w:val="00ED30CD"/>
    <w:rsid w:val="00ED756C"/>
    <w:rsid w:val="00EF516A"/>
    <w:rsid w:val="00EF676E"/>
    <w:rsid w:val="00EF73F0"/>
    <w:rsid w:val="00F018F1"/>
    <w:rsid w:val="00F028B8"/>
    <w:rsid w:val="00F06CD1"/>
    <w:rsid w:val="00F072BD"/>
    <w:rsid w:val="00F14ADF"/>
    <w:rsid w:val="00F20294"/>
    <w:rsid w:val="00F2309B"/>
    <w:rsid w:val="00F2363D"/>
    <w:rsid w:val="00F277FF"/>
    <w:rsid w:val="00F364C6"/>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0BBA"/>
    <w:rsid w:val="00F73D89"/>
    <w:rsid w:val="00F8097D"/>
    <w:rsid w:val="00F83375"/>
    <w:rsid w:val="00F93D76"/>
    <w:rsid w:val="00F95FDA"/>
    <w:rsid w:val="00FA2FB5"/>
    <w:rsid w:val="00FA6737"/>
    <w:rsid w:val="00FA7D64"/>
    <w:rsid w:val="00FB381D"/>
    <w:rsid w:val="00FB5385"/>
    <w:rsid w:val="00FB6CD4"/>
    <w:rsid w:val="00FC0743"/>
    <w:rsid w:val="00FC2293"/>
    <w:rsid w:val="00FC790C"/>
    <w:rsid w:val="00FD414A"/>
    <w:rsid w:val="00FD7AB5"/>
    <w:rsid w:val="00FE1C1F"/>
    <w:rsid w:val="00FE3595"/>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F5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 w:type="paragraph" w:customStyle="1" w:styleId="Body">
    <w:name w:val="Body"/>
    <w:rsid w:val="002B157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Harvard">
    <w:name w:val="Harvard"/>
    <w:rsid w:val="00E6277E"/>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 w:type="paragraph" w:customStyle="1" w:styleId="Body">
    <w:name w:val="Body"/>
    <w:rsid w:val="002B157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Harvard">
    <w:name w:val="Harvard"/>
    <w:rsid w:val="00E6277E"/>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JD\MTH_CCC\Data%20Science%20Cert\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BAEC20D23941309B4669F2FAAE7166"/>
        <w:category>
          <w:name w:val="General"/>
          <w:gallery w:val="placeholder"/>
        </w:category>
        <w:types>
          <w:type w:val="bbPlcHdr"/>
        </w:types>
        <w:behaviors>
          <w:behavior w:val="content"/>
        </w:behaviors>
        <w:guid w:val="{6AC16EC7-9DBD-49C8-90E2-42A5DA33CE6C}"/>
      </w:docPartPr>
      <w:docPartBody>
        <w:p w:rsidR="00A82360" w:rsidRDefault="005E0AFB">
          <w:pPr>
            <w:pStyle w:val="CEBAEC20D23941309B4669F2FAAE7166"/>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F6A2AFD055BF4C4C8AC3025A5EF4BEC1"/>
        <w:category>
          <w:name w:val="General"/>
          <w:gallery w:val="placeholder"/>
        </w:category>
        <w:types>
          <w:type w:val="bbPlcHdr"/>
        </w:types>
        <w:behaviors>
          <w:behavior w:val="content"/>
        </w:behaviors>
        <w:guid w:val="{F0E54FE0-A6C9-49E5-AA25-CDA816A87180}"/>
      </w:docPartPr>
      <w:docPartBody>
        <w:p w:rsidR="00A82360" w:rsidRDefault="005E0AFB">
          <w:pPr>
            <w:pStyle w:val="F6A2AFD055BF4C4C8AC3025A5EF4BEC1"/>
          </w:pPr>
          <w:r>
            <w:rPr>
              <w:rStyle w:val="PlaceholderText"/>
              <w:rFonts w:ascii="Calibri" w:hAnsi="Calibri"/>
            </w:rPr>
            <w:t>Enter the official course title.</w:t>
          </w:r>
        </w:p>
      </w:docPartBody>
    </w:docPart>
    <w:docPart>
      <w:docPartPr>
        <w:name w:val="6B0024BCC8094FCE91E7E11455D1D61E"/>
        <w:category>
          <w:name w:val="General"/>
          <w:gallery w:val="placeholder"/>
        </w:category>
        <w:types>
          <w:type w:val="bbPlcHdr"/>
        </w:types>
        <w:behaviors>
          <w:behavior w:val="content"/>
        </w:behaviors>
        <w:guid w:val="{8F791D8C-93BA-40B1-B2ED-9BDF1F8DD49B}"/>
      </w:docPartPr>
      <w:docPartBody>
        <w:p w:rsidR="00A82360" w:rsidRDefault="005E0AFB">
          <w:pPr>
            <w:pStyle w:val="6B0024BCC8094FCE91E7E11455D1D61E"/>
          </w:pPr>
          <w:r w:rsidRPr="00382ECB">
            <w:rPr>
              <w:rStyle w:val="PlaceholderText"/>
              <w:rFonts w:ascii="Calibri" w:hAnsi="Calibri"/>
            </w:rPr>
            <w:t>Click here &amp; enter your department/program.</w:t>
          </w:r>
        </w:p>
      </w:docPartBody>
    </w:docPart>
    <w:docPart>
      <w:docPartPr>
        <w:name w:val="6BE7CF067E654CD3AF829EBE51DFF3C6"/>
        <w:category>
          <w:name w:val="General"/>
          <w:gallery w:val="placeholder"/>
        </w:category>
        <w:types>
          <w:type w:val="bbPlcHdr"/>
        </w:types>
        <w:behaviors>
          <w:behavior w:val="content"/>
        </w:behaviors>
        <w:guid w:val="{49ABECBA-E0DE-4A25-A399-4ABDA24183FF}"/>
      </w:docPartPr>
      <w:docPartBody>
        <w:p w:rsidR="00A82360" w:rsidRDefault="005E0AFB">
          <w:pPr>
            <w:pStyle w:val="6BE7CF067E654CD3AF829EBE51DFF3C6"/>
          </w:pPr>
          <w:r w:rsidRPr="00EB44DD">
            <w:rPr>
              <w:rStyle w:val="PlaceholderText"/>
            </w:rPr>
            <w:t>C</w:t>
          </w:r>
          <w:r>
            <w:rPr>
              <w:rStyle w:val="PlaceholderText"/>
            </w:rPr>
            <w:t>lick here to select a month</w:t>
          </w:r>
          <w:r w:rsidRPr="00EB44DD">
            <w:rPr>
              <w:rStyle w:val="PlaceholderText"/>
            </w:rPr>
            <w:t>.</w:t>
          </w:r>
        </w:p>
      </w:docPartBody>
    </w:docPart>
    <w:docPart>
      <w:docPartPr>
        <w:name w:val="8BB847B54A9B43C9B671EF46B4953DCC"/>
        <w:category>
          <w:name w:val="General"/>
          <w:gallery w:val="placeholder"/>
        </w:category>
        <w:types>
          <w:type w:val="bbPlcHdr"/>
        </w:types>
        <w:behaviors>
          <w:behavior w:val="content"/>
        </w:behaviors>
        <w:guid w:val="{E80F4AC5-4E3A-4709-9EC0-35D480756128}"/>
      </w:docPartPr>
      <w:docPartBody>
        <w:p w:rsidR="00A82360" w:rsidRDefault="005E0AFB">
          <w:pPr>
            <w:pStyle w:val="8BB847B54A9B43C9B671EF46B4953DCC"/>
          </w:pPr>
          <w:r w:rsidRPr="00EB44DD">
            <w:rPr>
              <w:rStyle w:val="PlaceholderText"/>
            </w:rPr>
            <w:t>C</w:t>
          </w:r>
          <w:r>
            <w:rPr>
              <w:rStyle w:val="PlaceholderText"/>
            </w:rPr>
            <w:t>lick here to select a year</w:t>
          </w:r>
          <w:r w:rsidRPr="00EB44DD">
            <w:rPr>
              <w:rStyle w:val="PlaceholderText"/>
            </w:rPr>
            <w:t>.</w:t>
          </w:r>
        </w:p>
      </w:docPartBody>
    </w:docPart>
    <w:docPart>
      <w:docPartPr>
        <w:name w:val="D6849FCAF8E7487F949BD3C9A0B0D1E1"/>
        <w:category>
          <w:name w:val="General"/>
          <w:gallery w:val="placeholder"/>
        </w:category>
        <w:types>
          <w:type w:val="bbPlcHdr"/>
        </w:types>
        <w:behaviors>
          <w:behavior w:val="content"/>
        </w:behaviors>
        <w:guid w:val="{47190D88-4AF5-4AA9-8401-3DBC67028E26}"/>
      </w:docPartPr>
      <w:docPartBody>
        <w:p w:rsidR="00A82360" w:rsidRDefault="005E0AFB">
          <w:pPr>
            <w:pStyle w:val="D6849FCAF8E7487F949BD3C9A0B0D1E1"/>
          </w:pPr>
          <w:r w:rsidRPr="00EB44DD">
            <w:rPr>
              <w:rStyle w:val="PlaceholderText"/>
            </w:rPr>
            <w:t>C</w:t>
          </w:r>
          <w:r>
            <w:rPr>
              <w:rStyle w:val="PlaceholderText"/>
            </w:rPr>
            <w:t>lick here to select a month</w:t>
          </w:r>
          <w:r w:rsidRPr="00EB44DD">
            <w:rPr>
              <w:rStyle w:val="PlaceholderText"/>
            </w:rPr>
            <w:t>.</w:t>
          </w:r>
        </w:p>
      </w:docPartBody>
    </w:docPart>
    <w:docPart>
      <w:docPartPr>
        <w:name w:val="ED6BDE9B638142CB8C8653DB2C19E816"/>
        <w:category>
          <w:name w:val="General"/>
          <w:gallery w:val="placeholder"/>
        </w:category>
        <w:types>
          <w:type w:val="bbPlcHdr"/>
        </w:types>
        <w:behaviors>
          <w:behavior w:val="content"/>
        </w:behaviors>
        <w:guid w:val="{60143BE8-5CB2-4905-BD39-A7A3BE2B989B}"/>
      </w:docPartPr>
      <w:docPartBody>
        <w:p w:rsidR="00A82360" w:rsidRDefault="005E0AFB">
          <w:pPr>
            <w:pStyle w:val="ED6BDE9B638142CB8C8653DB2C19E816"/>
          </w:pPr>
          <w:r w:rsidRPr="00EB44DD">
            <w:rPr>
              <w:rStyle w:val="PlaceholderText"/>
            </w:rPr>
            <w:t>C</w:t>
          </w:r>
          <w:r>
            <w:rPr>
              <w:rStyle w:val="PlaceholderText"/>
            </w:rPr>
            <w:t>lick here to select a year</w:t>
          </w:r>
          <w:r w:rsidRPr="00EB44DD">
            <w:rPr>
              <w:rStyle w:val="PlaceholderText"/>
            </w:rPr>
            <w:t>.</w:t>
          </w:r>
        </w:p>
      </w:docPartBody>
    </w:docPart>
    <w:docPart>
      <w:docPartPr>
        <w:name w:val="368370BC3E2C4F4A9C9E52A387D717C2"/>
        <w:category>
          <w:name w:val="General"/>
          <w:gallery w:val="placeholder"/>
        </w:category>
        <w:types>
          <w:type w:val="bbPlcHdr"/>
        </w:types>
        <w:behaviors>
          <w:behavior w:val="content"/>
        </w:behaviors>
        <w:guid w:val="{238E47A1-55DE-4758-B68A-CE58D3D43296}"/>
      </w:docPartPr>
      <w:docPartBody>
        <w:p w:rsidR="00A82360" w:rsidRDefault="005E0AFB">
          <w:pPr>
            <w:pStyle w:val="368370BC3E2C4F4A9C9E52A387D717C2"/>
          </w:pPr>
          <w:r w:rsidRPr="00EB44DD">
            <w:rPr>
              <w:rStyle w:val="PlaceholderText"/>
            </w:rPr>
            <w:t>Choose an item.</w:t>
          </w:r>
        </w:p>
      </w:docPartBody>
    </w:docPart>
    <w:docPart>
      <w:docPartPr>
        <w:name w:val="CC66339EF6AA40E19982D0AA9BE5A4D4"/>
        <w:category>
          <w:name w:val="General"/>
          <w:gallery w:val="placeholder"/>
        </w:category>
        <w:types>
          <w:type w:val="bbPlcHdr"/>
        </w:types>
        <w:behaviors>
          <w:behavior w:val="content"/>
        </w:behaviors>
        <w:guid w:val="{5D2A68C8-BE2D-450C-B3FB-975C1702A32C}"/>
      </w:docPartPr>
      <w:docPartBody>
        <w:p w:rsidR="00A82360" w:rsidRDefault="005E0AFB">
          <w:pPr>
            <w:pStyle w:val="CC66339EF6AA40E19982D0AA9BE5A4D4"/>
          </w:pPr>
          <w:r w:rsidRPr="00E46A72">
            <w:rPr>
              <w:rStyle w:val="PlaceholderText"/>
            </w:rPr>
            <w:t>Choose an item.</w:t>
          </w:r>
        </w:p>
      </w:docPartBody>
    </w:docPart>
    <w:docPart>
      <w:docPartPr>
        <w:name w:val="07C4EEE5F0594620AA83C27B3A4C69AA"/>
        <w:category>
          <w:name w:val="General"/>
          <w:gallery w:val="placeholder"/>
        </w:category>
        <w:types>
          <w:type w:val="bbPlcHdr"/>
        </w:types>
        <w:behaviors>
          <w:behavior w:val="content"/>
        </w:behaviors>
        <w:guid w:val="{8A1BB675-C4D3-4521-A35B-EF5AD8465FCE}"/>
      </w:docPartPr>
      <w:docPartBody>
        <w:p w:rsidR="00A82360" w:rsidRDefault="005E0AFB">
          <w:pPr>
            <w:pStyle w:val="07C4EEE5F0594620AA83C27B3A4C69AA"/>
          </w:pPr>
          <w:r w:rsidRPr="00E46A72">
            <w:rPr>
              <w:rStyle w:val="PlaceholderText"/>
            </w:rPr>
            <w:t>Choose an item.</w:t>
          </w:r>
        </w:p>
      </w:docPartBody>
    </w:docPart>
    <w:docPart>
      <w:docPartPr>
        <w:name w:val="A13FD2E503A047C39C3477036E864BC1"/>
        <w:category>
          <w:name w:val="General"/>
          <w:gallery w:val="placeholder"/>
        </w:category>
        <w:types>
          <w:type w:val="bbPlcHdr"/>
        </w:types>
        <w:behaviors>
          <w:behavior w:val="content"/>
        </w:behaviors>
        <w:guid w:val="{7EE0DE96-D682-4AF5-A85A-2BAFD310AD4E}"/>
      </w:docPartPr>
      <w:docPartBody>
        <w:p w:rsidR="00A82360" w:rsidRDefault="005E0AFB">
          <w:pPr>
            <w:pStyle w:val="A13FD2E503A047C39C3477036E864BC1"/>
          </w:pPr>
          <w:r>
            <w:rPr>
              <w:rStyle w:val="PlaceholderText"/>
            </w:rPr>
            <w:t>Type here; enter 0 if there are none.</w:t>
          </w:r>
        </w:p>
      </w:docPartBody>
    </w:docPart>
    <w:docPart>
      <w:docPartPr>
        <w:name w:val="8119C5F829024E4482ED6E5C27B64DC6"/>
        <w:category>
          <w:name w:val="General"/>
          <w:gallery w:val="placeholder"/>
        </w:category>
        <w:types>
          <w:type w:val="bbPlcHdr"/>
        </w:types>
        <w:behaviors>
          <w:behavior w:val="content"/>
        </w:behaviors>
        <w:guid w:val="{41B8E7DB-D98A-458F-AAE1-49E3F92353AD}"/>
      </w:docPartPr>
      <w:docPartBody>
        <w:p w:rsidR="00A82360" w:rsidRDefault="005E0AFB">
          <w:pPr>
            <w:pStyle w:val="8119C5F829024E4482ED6E5C27B64DC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228B8B7F7C5348678B19761B03E6ADD7"/>
        <w:category>
          <w:name w:val="General"/>
          <w:gallery w:val="placeholder"/>
        </w:category>
        <w:types>
          <w:type w:val="bbPlcHdr"/>
        </w:types>
        <w:behaviors>
          <w:behavior w:val="content"/>
        </w:behaviors>
        <w:guid w:val="{9AC426D2-1B7C-439E-8E36-693893801772}"/>
      </w:docPartPr>
      <w:docPartBody>
        <w:p w:rsidR="00A82360" w:rsidRDefault="005E0AFB">
          <w:pPr>
            <w:pStyle w:val="228B8B7F7C5348678B19761B03E6ADD7"/>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DDE63449DD84D318C0237E8977B26E4"/>
        <w:category>
          <w:name w:val="General"/>
          <w:gallery w:val="placeholder"/>
        </w:category>
        <w:types>
          <w:type w:val="bbPlcHdr"/>
        </w:types>
        <w:behaviors>
          <w:behavior w:val="content"/>
        </w:behaviors>
        <w:guid w:val="{EC86E88A-46B6-46A9-AF7C-46EAEFA9F098}"/>
      </w:docPartPr>
      <w:docPartBody>
        <w:p w:rsidR="00A82360" w:rsidRDefault="005E0AFB">
          <w:pPr>
            <w:pStyle w:val="7DDE63449DD84D318C0237E8977B26E4"/>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FF15647AAFDA4878AEB62E378B59E1A5"/>
        <w:category>
          <w:name w:val="General"/>
          <w:gallery w:val="placeholder"/>
        </w:category>
        <w:types>
          <w:type w:val="bbPlcHdr"/>
        </w:types>
        <w:behaviors>
          <w:behavior w:val="content"/>
        </w:behaviors>
        <w:guid w:val="{2DA37FEA-A4EA-4F4B-A255-C6A7C8780FD3}"/>
      </w:docPartPr>
      <w:docPartBody>
        <w:p w:rsidR="00A82360" w:rsidRDefault="005E0AFB">
          <w:pPr>
            <w:pStyle w:val="FF15647AAFDA4878AEB62E378B59E1A5"/>
          </w:pPr>
          <w:r w:rsidRPr="00471AE9">
            <w:rPr>
              <w:rStyle w:val="PlaceholderText"/>
            </w:rPr>
            <w:t>Click here to enter text.</w:t>
          </w:r>
        </w:p>
      </w:docPartBody>
    </w:docPart>
    <w:docPart>
      <w:docPartPr>
        <w:name w:val="C3AD851AB10245B6B5F28A73B22119A6"/>
        <w:category>
          <w:name w:val="General"/>
          <w:gallery w:val="placeholder"/>
        </w:category>
        <w:types>
          <w:type w:val="bbPlcHdr"/>
        </w:types>
        <w:behaviors>
          <w:behavior w:val="content"/>
        </w:behaviors>
        <w:guid w:val="{A2B26F3D-2DF5-48AA-B9B7-1167B09ABD08}"/>
      </w:docPartPr>
      <w:docPartBody>
        <w:p w:rsidR="00A82360" w:rsidRDefault="005E0AFB">
          <w:pPr>
            <w:pStyle w:val="C3AD851AB10245B6B5F28A73B22119A6"/>
          </w:pPr>
          <w:r w:rsidRPr="00471AE9">
            <w:rPr>
              <w:rStyle w:val="PlaceholderText"/>
            </w:rPr>
            <w:t>Click here to enter text.</w:t>
          </w:r>
        </w:p>
      </w:docPartBody>
    </w:docPart>
    <w:docPart>
      <w:docPartPr>
        <w:name w:val="41BC3C2DFCEA48138219659E48C02B1C"/>
        <w:category>
          <w:name w:val="General"/>
          <w:gallery w:val="placeholder"/>
        </w:category>
        <w:types>
          <w:type w:val="bbPlcHdr"/>
        </w:types>
        <w:behaviors>
          <w:behavior w:val="content"/>
        </w:behaviors>
        <w:guid w:val="{F1869FB4-04BF-4152-80A7-FB535B6E1728}"/>
      </w:docPartPr>
      <w:docPartBody>
        <w:p w:rsidR="00A82360" w:rsidRDefault="005E0AFB">
          <w:pPr>
            <w:pStyle w:val="41BC3C2DFCEA48138219659E48C02B1C"/>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AC352913652B40C58EB9C45D41195071"/>
        <w:category>
          <w:name w:val="General"/>
          <w:gallery w:val="placeholder"/>
        </w:category>
        <w:types>
          <w:type w:val="bbPlcHdr"/>
        </w:types>
        <w:behaviors>
          <w:behavior w:val="content"/>
        </w:behaviors>
        <w:guid w:val="{D3A6A0A6-8A01-47E7-A827-371511D65022}"/>
      </w:docPartPr>
      <w:docPartBody>
        <w:p w:rsidR="00A82360" w:rsidRDefault="005E0AFB">
          <w:pPr>
            <w:pStyle w:val="AC352913652B40C58EB9C45D4119507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8862B5D62E6490EA96C0AA935A22791"/>
        <w:category>
          <w:name w:val="General"/>
          <w:gallery w:val="placeholder"/>
        </w:category>
        <w:types>
          <w:type w:val="bbPlcHdr"/>
        </w:types>
        <w:behaviors>
          <w:behavior w:val="content"/>
        </w:behaviors>
        <w:guid w:val="{6343B4EE-3D91-4B23-BDE1-A7CE33BE0840}"/>
      </w:docPartPr>
      <w:docPartBody>
        <w:p w:rsidR="00A82360" w:rsidRDefault="005E0AFB">
          <w:pPr>
            <w:pStyle w:val="08862B5D62E6490EA96C0AA935A22791"/>
          </w:pPr>
          <w:r w:rsidRPr="00EB44DD">
            <w:rPr>
              <w:rStyle w:val="PlaceholderText"/>
            </w:rPr>
            <w:t>Click here to enter text.</w:t>
          </w:r>
        </w:p>
      </w:docPartBody>
    </w:docPart>
    <w:docPart>
      <w:docPartPr>
        <w:name w:val="2785C91BEFEB4960938E2EAEE812AF90"/>
        <w:category>
          <w:name w:val="General"/>
          <w:gallery w:val="placeholder"/>
        </w:category>
        <w:types>
          <w:type w:val="bbPlcHdr"/>
        </w:types>
        <w:behaviors>
          <w:behavior w:val="content"/>
        </w:behaviors>
        <w:guid w:val="{8EE7DE43-CEBC-4F22-8F4F-18CD20A49AD5}"/>
      </w:docPartPr>
      <w:docPartBody>
        <w:p w:rsidR="00A82360" w:rsidRDefault="005E0AFB">
          <w:pPr>
            <w:pStyle w:val="2785C91BEFEB4960938E2EAEE812AF90"/>
          </w:pPr>
          <w:r w:rsidRPr="00EB44DD">
            <w:rPr>
              <w:rStyle w:val="PlaceholderText"/>
            </w:rPr>
            <w:t>Click here to enter text.</w:t>
          </w:r>
        </w:p>
      </w:docPartBody>
    </w:docPart>
    <w:docPart>
      <w:docPartPr>
        <w:name w:val="8F6F858BE9AB4E98BDD78AD06EEB61CF"/>
        <w:category>
          <w:name w:val="General"/>
          <w:gallery w:val="placeholder"/>
        </w:category>
        <w:types>
          <w:type w:val="bbPlcHdr"/>
        </w:types>
        <w:behaviors>
          <w:behavior w:val="content"/>
        </w:behaviors>
        <w:guid w:val="{B8BF0A04-C3E4-45CD-902C-7E51CC36C7E5}"/>
      </w:docPartPr>
      <w:docPartBody>
        <w:p w:rsidR="00A82360" w:rsidRDefault="005E0AFB">
          <w:pPr>
            <w:pStyle w:val="8F6F858BE9AB4E98BDD78AD06EEB61CF"/>
          </w:pPr>
          <w:r w:rsidRPr="00EB44DD">
            <w:rPr>
              <w:rStyle w:val="PlaceholderText"/>
            </w:rPr>
            <w:t xml:space="preserve">Click here </w:t>
          </w:r>
          <w:r>
            <w:rPr>
              <w:rStyle w:val="PlaceholderText"/>
            </w:rPr>
            <w:t>to add course outline.</w:t>
          </w:r>
        </w:p>
      </w:docPartBody>
    </w:docPart>
    <w:docPart>
      <w:docPartPr>
        <w:name w:val="85C01A4174F74FE88C6BBAAE2FD27FE9"/>
        <w:category>
          <w:name w:val="General"/>
          <w:gallery w:val="placeholder"/>
        </w:category>
        <w:types>
          <w:type w:val="bbPlcHdr"/>
        </w:types>
        <w:behaviors>
          <w:behavior w:val="content"/>
        </w:behaviors>
        <w:guid w:val="{DDA126C4-1522-406B-8685-C5FDB2428B7F}"/>
      </w:docPartPr>
      <w:docPartBody>
        <w:p w:rsidR="00A82360" w:rsidRDefault="005E0AFB">
          <w:pPr>
            <w:pStyle w:val="85C01A4174F74FE88C6BBAAE2FD27FE9"/>
          </w:pPr>
          <w:r w:rsidRPr="00471AE9">
            <w:rPr>
              <w:rStyle w:val="PlaceholderText"/>
            </w:rPr>
            <w:t>Click here to enter text.</w:t>
          </w:r>
        </w:p>
      </w:docPartBody>
    </w:docPart>
    <w:docPart>
      <w:docPartPr>
        <w:name w:val="F2438C18F9164FB6805443F0A8309928"/>
        <w:category>
          <w:name w:val="General"/>
          <w:gallery w:val="placeholder"/>
        </w:category>
        <w:types>
          <w:type w:val="bbPlcHdr"/>
        </w:types>
        <w:behaviors>
          <w:behavior w:val="content"/>
        </w:behaviors>
        <w:guid w:val="{7B753CA6-BEEF-471F-837A-D8A11DBB09C6}"/>
      </w:docPartPr>
      <w:docPartBody>
        <w:p w:rsidR="00A82360" w:rsidRDefault="005E0AFB">
          <w:pPr>
            <w:pStyle w:val="F2438C18F9164FB6805443F0A8309928"/>
          </w:pPr>
          <w:r w:rsidRPr="00471AE9">
            <w:rPr>
              <w:rStyle w:val="PlaceholderText"/>
            </w:rPr>
            <w:t>Click here to enter text.</w:t>
          </w:r>
        </w:p>
      </w:docPartBody>
    </w:docPart>
    <w:docPart>
      <w:docPartPr>
        <w:name w:val="82AC13CB6CFA4C6A933A73FCFC23ADAE"/>
        <w:category>
          <w:name w:val="General"/>
          <w:gallery w:val="placeholder"/>
        </w:category>
        <w:types>
          <w:type w:val="bbPlcHdr"/>
        </w:types>
        <w:behaviors>
          <w:behavior w:val="content"/>
        </w:behaviors>
        <w:guid w:val="{35FA2FBE-9611-459B-A7B0-281CAAB6CC9B}"/>
      </w:docPartPr>
      <w:docPartBody>
        <w:p w:rsidR="00A82360" w:rsidRDefault="005E0AFB">
          <w:pPr>
            <w:pStyle w:val="82AC13CB6CFA4C6A933A73FCFC23ADAE"/>
          </w:pPr>
          <w:r w:rsidRPr="00471AE9">
            <w:rPr>
              <w:rStyle w:val="PlaceholderText"/>
            </w:rPr>
            <w:t>C</w:t>
          </w:r>
          <w:r>
            <w:rPr>
              <w:rStyle w:val="PlaceholderText"/>
            </w:rPr>
            <w:t>lick here to enter text or N/A</w:t>
          </w:r>
        </w:p>
      </w:docPartBody>
    </w:docPart>
    <w:docPart>
      <w:docPartPr>
        <w:name w:val="6CA74ACDA14C4FB5B85D535C8FEE1458"/>
        <w:category>
          <w:name w:val="General"/>
          <w:gallery w:val="placeholder"/>
        </w:category>
        <w:types>
          <w:type w:val="bbPlcHdr"/>
        </w:types>
        <w:behaviors>
          <w:behavior w:val="content"/>
        </w:behaviors>
        <w:guid w:val="{65CE3D48-9F34-40DC-B3A7-70DB36F8B84D}"/>
      </w:docPartPr>
      <w:docPartBody>
        <w:p w:rsidR="00A82360" w:rsidRDefault="005E0AFB">
          <w:pPr>
            <w:pStyle w:val="6CA74ACDA14C4FB5B85D535C8FEE145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FAD952E3107F46CCAEE20F33CA2AD2BB"/>
        <w:category>
          <w:name w:val="General"/>
          <w:gallery w:val="placeholder"/>
        </w:category>
        <w:types>
          <w:type w:val="bbPlcHdr"/>
        </w:types>
        <w:behaviors>
          <w:behavior w:val="content"/>
        </w:behaviors>
        <w:guid w:val="{8ED9B991-7F30-4F77-9714-1F49AAE08F65}"/>
      </w:docPartPr>
      <w:docPartBody>
        <w:p w:rsidR="00A82360" w:rsidRDefault="005E0AFB">
          <w:pPr>
            <w:pStyle w:val="FAD952E3107F46CCAEE20F33CA2AD2B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E57FE4F862F044D8B6B6EABA45A3E303"/>
        <w:category>
          <w:name w:val="General"/>
          <w:gallery w:val="placeholder"/>
        </w:category>
        <w:types>
          <w:type w:val="bbPlcHdr"/>
        </w:types>
        <w:behaviors>
          <w:behavior w:val="content"/>
        </w:behaviors>
        <w:guid w:val="{DF39FE5A-6E35-4053-B3F4-4BADB200DCDB}"/>
      </w:docPartPr>
      <w:docPartBody>
        <w:p w:rsidR="00A82360" w:rsidRDefault="005E0AFB">
          <w:pPr>
            <w:pStyle w:val="E57FE4F862F044D8B6B6EABA45A3E303"/>
          </w:pPr>
          <w:r w:rsidRPr="00471AE9">
            <w:rPr>
              <w:rStyle w:val="PlaceholderText"/>
            </w:rPr>
            <w:t>Click here to enter text.</w:t>
          </w:r>
        </w:p>
      </w:docPartBody>
    </w:docPart>
    <w:docPart>
      <w:docPartPr>
        <w:name w:val="1214EEADC9924554B08E9EBC8F5EF171"/>
        <w:category>
          <w:name w:val="General"/>
          <w:gallery w:val="placeholder"/>
        </w:category>
        <w:types>
          <w:type w:val="bbPlcHdr"/>
        </w:types>
        <w:behaviors>
          <w:behavior w:val="content"/>
        </w:behaviors>
        <w:guid w:val="{233BC4A9-D251-47EC-8B6B-C43BF481AF4F}"/>
      </w:docPartPr>
      <w:docPartBody>
        <w:p w:rsidR="00044015" w:rsidRDefault="00A82360" w:rsidP="00A82360">
          <w:pPr>
            <w:pStyle w:val="1214EEADC9924554B08E9EBC8F5EF171"/>
          </w:pPr>
          <w:r w:rsidRPr="00EB44DD">
            <w:rPr>
              <w:rStyle w:val="PlaceholderText"/>
            </w:rPr>
            <w:t>Click here to enter text.</w:t>
          </w:r>
        </w:p>
      </w:docPartBody>
    </w:docPart>
    <w:docPart>
      <w:docPartPr>
        <w:name w:val="19BD29A3D45F4E35BE26607178E81237"/>
        <w:category>
          <w:name w:val="General"/>
          <w:gallery w:val="placeholder"/>
        </w:category>
        <w:types>
          <w:type w:val="bbPlcHdr"/>
        </w:types>
        <w:behaviors>
          <w:behavior w:val="content"/>
        </w:behaviors>
        <w:guid w:val="{715CCCC4-42F4-4685-8AFD-F21DDF437223}"/>
      </w:docPartPr>
      <w:docPartBody>
        <w:p w:rsidR="004B1E88" w:rsidRDefault="007B39E0" w:rsidP="007B39E0">
          <w:pPr>
            <w:pStyle w:val="19BD29A3D45F4E35BE26607178E81237"/>
          </w:pPr>
          <w:r w:rsidRPr="00EB44DD">
            <w:rPr>
              <w:rStyle w:val="PlaceholderText"/>
            </w:rPr>
            <w:t>Click here to enter text.</w:t>
          </w:r>
        </w:p>
      </w:docPartBody>
    </w:docPart>
    <w:docPart>
      <w:docPartPr>
        <w:name w:val="6A5257D458AB4B129BA21A0726B96E47"/>
        <w:category>
          <w:name w:val="General"/>
          <w:gallery w:val="placeholder"/>
        </w:category>
        <w:types>
          <w:type w:val="bbPlcHdr"/>
        </w:types>
        <w:behaviors>
          <w:behavior w:val="content"/>
        </w:behaviors>
        <w:guid w:val="{CC165C03-23AB-4787-9861-AD60F772367A}"/>
      </w:docPartPr>
      <w:docPartBody>
        <w:p w:rsidR="004B1E88" w:rsidRDefault="007B39E0" w:rsidP="007B39E0">
          <w:pPr>
            <w:pStyle w:val="6A5257D458AB4B129BA21A0726B96E47"/>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8DCD908DA9924359AFC226609E8125A7"/>
        <w:category>
          <w:name w:val="General"/>
          <w:gallery w:val="placeholder"/>
        </w:category>
        <w:types>
          <w:type w:val="bbPlcHdr"/>
        </w:types>
        <w:behaviors>
          <w:behavior w:val="content"/>
        </w:behaviors>
        <w:guid w:val="{E7854B20-8154-4190-BCE5-EA643DF5AF18}"/>
      </w:docPartPr>
      <w:docPartBody>
        <w:p w:rsidR="004B1E88" w:rsidRDefault="007B39E0" w:rsidP="007B39E0">
          <w:pPr>
            <w:pStyle w:val="8DCD908DA9924359AFC226609E8125A7"/>
          </w:pPr>
          <w:r w:rsidRPr="00471AE9">
            <w:rPr>
              <w:rStyle w:val="PlaceholderText"/>
            </w:rPr>
            <w:t>Click here to enter text.</w:t>
          </w:r>
        </w:p>
      </w:docPartBody>
    </w:docPart>
    <w:docPart>
      <w:docPartPr>
        <w:name w:val="6FCDE4161A37477AB6C3B86DBC64163C"/>
        <w:category>
          <w:name w:val="General"/>
          <w:gallery w:val="placeholder"/>
        </w:category>
        <w:types>
          <w:type w:val="bbPlcHdr"/>
        </w:types>
        <w:behaviors>
          <w:behavior w:val="content"/>
        </w:behaviors>
        <w:guid w:val="{08365AD4-039A-4040-B0F5-E63430A83697}"/>
      </w:docPartPr>
      <w:docPartBody>
        <w:p w:rsidR="004B1E88" w:rsidRDefault="007B39E0" w:rsidP="007B39E0">
          <w:pPr>
            <w:pStyle w:val="6FCDE4161A37477AB6C3B86DBC64163C"/>
          </w:pPr>
          <w:r w:rsidRPr="00471AE9">
            <w:rPr>
              <w:rStyle w:val="PlaceholderText"/>
            </w:rPr>
            <w:t>Click here to enter text.</w:t>
          </w:r>
        </w:p>
      </w:docPartBody>
    </w:docPart>
    <w:docPart>
      <w:docPartPr>
        <w:name w:val="8B288CB85EDA45ABBDB559EDA07ADA37"/>
        <w:category>
          <w:name w:val="General"/>
          <w:gallery w:val="placeholder"/>
        </w:category>
        <w:types>
          <w:type w:val="bbPlcHdr"/>
        </w:types>
        <w:behaviors>
          <w:behavior w:val="content"/>
        </w:behaviors>
        <w:guid w:val="{41B0CB03-0ECD-4336-BB9C-2DB617877DA2}"/>
      </w:docPartPr>
      <w:docPartBody>
        <w:p w:rsidR="004B1E88" w:rsidRDefault="007B39E0" w:rsidP="007B39E0">
          <w:pPr>
            <w:pStyle w:val="8B288CB85EDA45ABBDB559EDA07ADA37"/>
          </w:pPr>
          <w:r w:rsidRPr="00EB44DD">
            <w:rPr>
              <w:rStyle w:val="PlaceholderText"/>
            </w:rPr>
            <w:t xml:space="preserve">Click here </w:t>
          </w:r>
          <w:r>
            <w:rPr>
              <w:rStyle w:val="PlaceholderText"/>
            </w:rPr>
            <w:t>to add course outline.</w:t>
          </w:r>
        </w:p>
      </w:docPartBody>
    </w:docPart>
    <w:docPart>
      <w:docPartPr>
        <w:name w:val="64FF65FE1DF4446983FDA14D7B8D3E6A"/>
        <w:category>
          <w:name w:val="General"/>
          <w:gallery w:val="placeholder"/>
        </w:category>
        <w:types>
          <w:type w:val="bbPlcHdr"/>
        </w:types>
        <w:behaviors>
          <w:behavior w:val="content"/>
        </w:behaviors>
        <w:guid w:val="{9B80B175-EB37-4699-A092-51242C047373}"/>
      </w:docPartPr>
      <w:docPartBody>
        <w:p w:rsidR="004B1E88" w:rsidRDefault="007B39E0" w:rsidP="007B39E0">
          <w:pPr>
            <w:pStyle w:val="64FF65FE1DF4446983FDA14D7B8D3E6A"/>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FB"/>
    <w:rsid w:val="00044015"/>
    <w:rsid w:val="00066E24"/>
    <w:rsid w:val="0008116A"/>
    <w:rsid w:val="000A2369"/>
    <w:rsid w:val="00305CC4"/>
    <w:rsid w:val="004B1E88"/>
    <w:rsid w:val="004F583F"/>
    <w:rsid w:val="005A367B"/>
    <w:rsid w:val="005A5769"/>
    <w:rsid w:val="005E0AFB"/>
    <w:rsid w:val="006E7FF8"/>
    <w:rsid w:val="007B39E0"/>
    <w:rsid w:val="00A82360"/>
    <w:rsid w:val="00BC4C4A"/>
    <w:rsid w:val="00F7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E24"/>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19BD29A3D45F4E35BE26607178E81237">
    <w:name w:val="19BD29A3D45F4E35BE26607178E81237"/>
    <w:rsid w:val="007B39E0"/>
  </w:style>
  <w:style w:type="paragraph" w:customStyle="1" w:styleId="6A5257D458AB4B129BA21A0726B96E47">
    <w:name w:val="6A5257D458AB4B129BA21A0726B96E47"/>
    <w:rsid w:val="007B39E0"/>
  </w:style>
  <w:style w:type="paragraph" w:customStyle="1" w:styleId="8DCD908DA9924359AFC226609E8125A7">
    <w:name w:val="8DCD908DA9924359AFC226609E8125A7"/>
    <w:rsid w:val="007B39E0"/>
  </w:style>
  <w:style w:type="paragraph" w:customStyle="1" w:styleId="6FCDE4161A37477AB6C3B86DBC64163C">
    <w:name w:val="6FCDE4161A37477AB6C3B86DBC64163C"/>
    <w:rsid w:val="007B39E0"/>
  </w:style>
  <w:style w:type="paragraph" w:customStyle="1" w:styleId="8B288CB85EDA45ABBDB559EDA07ADA37">
    <w:name w:val="8B288CB85EDA45ABBDB559EDA07ADA37"/>
    <w:rsid w:val="007B39E0"/>
  </w:style>
  <w:style w:type="paragraph" w:customStyle="1" w:styleId="64FF65FE1DF4446983FDA14D7B8D3E6A">
    <w:name w:val="64FF65FE1DF4446983FDA14D7B8D3E6A"/>
    <w:rsid w:val="007B39E0"/>
  </w:style>
  <w:style w:type="paragraph" w:customStyle="1" w:styleId="B95907C1F71F4249B674111011F70844">
    <w:name w:val="B95907C1F71F4249B674111011F70844"/>
    <w:rsid w:val="007B39E0"/>
  </w:style>
  <w:style w:type="paragraph" w:customStyle="1" w:styleId="D9D6AB027E3844DCAAD7385B821E0871">
    <w:name w:val="D9D6AB027E3844DCAAD7385B821E0871"/>
    <w:rsid w:val="000A2369"/>
  </w:style>
  <w:style w:type="paragraph" w:customStyle="1" w:styleId="F0B75415E4264A76AFFDB680518A0D3D1">
    <w:name w:val="F0B75415E4264A76AFFDB680518A0D3D1"/>
    <w:rsid w:val="00066E24"/>
    <w:pPr>
      <w:spacing w:after="200" w:line="276" w:lineRule="auto"/>
    </w:pPr>
    <w:rPr>
      <w:rFonts w:eastAsiaTheme="minorHAnsi"/>
    </w:rPr>
  </w:style>
  <w:style w:type="paragraph" w:customStyle="1" w:styleId="DD9E2D94BEB6490A938E0033B807AE8E1">
    <w:name w:val="DD9E2D94BEB6490A938E0033B807AE8E1"/>
    <w:rsid w:val="00066E24"/>
    <w:pPr>
      <w:spacing w:after="200" w:line="276" w:lineRule="auto"/>
      <w:ind w:left="720"/>
      <w:contextualSpacing/>
    </w:pPr>
    <w:rPr>
      <w:rFonts w:eastAsiaTheme="minorHAnsi"/>
    </w:rPr>
  </w:style>
  <w:style w:type="paragraph" w:customStyle="1" w:styleId="33124388D58B4D9988F84723F78D16741">
    <w:name w:val="33124388D58B4D9988F84723F78D16741"/>
    <w:rsid w:val="00066E24"/>
    <w:pPr>
      <w:spacing w:after="200" w:line="276" w:lineRule="auto"/>
      <w:ind w:left="720"/>
      <w:contextualSpacing/>
    </w:pPr>
    <w:rPr>
      <w:rFonts w:eastAsiaTheme="minorHAnsi"/>
    </w:rPr>
  </w:style>
  <w:style w:type="paragraph" w:customStyle="1" w:styleId="5E68B8BEBB284830BAAE7160A9EEE13D1">
    <w:name w:val="5E68B8BEBB284830BAAE7160A9EEE13D1"/>
    <w:rsid w:val="00066E24"/>
    <w:pPr>
      <w:spacing w:after="200" w:line="276" w:lineRule="auto"/>
      <w:ind w:left="720"/>
      <w:contextualSpacing/>
    </w:pPr>
    <w:rPr>
      <w:rFonts w:eastAsiaTheme="minorHAnsi"/>
    </w:rPr>
  </w:style>
  <w:style w:type="paragraph" w:customStyle="1" w:styleId="FBA6838BD2C6414A948C8DF2920F8F1E1">
    <w:name w:val="FBA6838BD2C6414A948C8DF2920F8F1E1"/>
    <w:rsid w:val="00066E24"/>
    <w:pPr>
      <w:spacing w:after="200" w:line="276" w:lineRule="auto"/>
      <w:ind w:left="720"/>
      <w:contextualSpacing/>
    </w:pPr>
    <w:rPr>
      <w:rFonts w:eastAsiaTheme="minorHAnsi"/>
    </w:rPr>
  </w:style>
  <w:style w:type="paragraph" w:customStyle="1" w:styleId="EA132D6658DF4BBEB01C2043AB60D6891">
    <w:name w:val="EA132D6658DF4BBEB01C2043AB60D6891"/>
    <w:rsid w:val="00066E24"/>
    <w:pPr>
      <w:spacing w:after="200" w:line="276" w:lineRule="auto"/>
      <w:ind w:left="720"/>
      <w:contextualSpacing/>
    </w:pPr>
    <w:rPr>
      <w:rFonts w:eastAsiaTheme="minorHAnsi"/>
    </w:rPr>
  </w:style>
  <w:style w:type="paragraph" w:customStyle="1" w:styleId="B545586D45D841788477B8A4B1F874A71">
    <w:name w:val="B545586D45D841788477B8A4B1F874A71"/>
    <w:rsid w:val="00066E24"/>
    <w:pPr>
      <w:spacing w:after="200" w:line="276" w:lineRule="auto"/>
      <w:ind w:left="720"/>
      <w:contextualSpacing/>
    </w:pPr>
    <w:rPr>
      <w:rFonts w:eastAsiaTheme="minorHAnsi"/>
    </w:rPr>
  </w:style>
  <w:style w:type="paragraph" w:customStyle="1" w:styleId="002784ACC31C4657ADF4D18EA030749D1">
    <w:name w:val="002784ACC31C4657ADF4D18EA030749D1"/>
    <w:rsid w:val="00066E24"/>
    <w:pPr>
      <w:spacing w:after="200" w:line="276" w:lineRule="auto"/>
    </w:pPr>
    <w:rPr>
      <w:rFonts w:eastAsiaTheme="minorHAnsi"/>
    </w:rPr>
  </w:style>
  <w:style w:type="paragraph" w:customStyle="1" w:styleId="774B93A209534DA3B8A34F8D41668D6D1">
    <w:name w:val="774B93A209534DA3B8A34F8D41668D6D1"/>
    <w:rsid w:val="00066E24"/>
    <w:pPr>
      <w:spacing w:after="200" w:line="276" w:lineRule="auto"/>
    </w:pPr>
    <w:rPr>
      <w:rFonts w:eastAsiaTheme="minorHAnsi"/>
    </w:rPr>
  </w:style>
  <w:style w:type="paragraph" w:customStyle="1" w:styleId="7CD27CA8898A4EDE955BDE7D1B8779FF1">
    <w:name w:val="7CD27CA8898A4EDE955BDE7D1B8779FF1"/>
    <w:rsid w:val="00066E24"/>
    <w:pPr>
      <w:spacing w:after="200" w:line="276" w:lineRule="auto"/>
    </w:pPr>
    <w:rPr>
      <w:rFonts w:eastAsiaTheme="minorHAnsi"/>
    </w:rPr>
  </w:style>
  <w:style w:type="paragraph" w:customStyle="1" w:styleId="BA8AB7FD1A1B421E8C5E127C59E8AFCF1">
    <w:name w:val="BA8AB7FD1A1B421E8C5E127C59E8AFCF1"/>
    <w:rsid w:val="00066E24"/>
    <w:pPr>
      <w:spacing w:after="200" w:line="276" w:lineRule="auto"/>
    </w:pPr>
    <w:rPr>
      <w:rFonts w:eastAsiaTheme="minorHAnsi"/>
    </w:rPr>
  </w:style>
  <w:style w:type="paragraph" w:customStyle="1" w:styleId="8D34D0BC8DDB45B6B1CD7755C857F2801">
    <w:name w:val="8D34D0BC8DDB45B6B1CD7755C857F2801"/>
    <w:rsid w:val="00066E24"/>
    <w:pPr>
      <w:spacing w:after="200" w:line="276" w:lineRule="auto"/>
    </w:pPr>
    <w:rPr>
      <w:rFonts w:eastAsiaTheme="minorHAnsi"/>
    </w:rPr>
  </w:style>
  <w:style w:type="paragraph" w:customStyle="1" w:styleId="A974323934B846619E6635B327744E801">
    <w:name w:val="A974323934B846619E6635B327744E801"/>
    <w:rsid w:val="00066E24"/>
    <w:pPr>
      <w:spacing w:after="200" w:line="276" w:lineRule="auto"/>
    </w:pPr>
    <w:rPr>
      <w:rFonts w:eastAsiaTheme="minorHAnsi"/>
    </w:rPr>
  </w:style>
  <w:style w:type="paragraph" w:customStyle="1" w:styleId="C67CC677314E47C6A933F1F41EE5DCC71">
    <w:name w:val="C67CC677314E47C6A933F1F41EE5DCC71"/>
    <w:rsid w:val="00066E24"/>
    <w:pPr>
      <w:spacing w:after="200" w:line="276" w:lineRule="auto"/>
    </w:pPr>
    <w:rPr>
      <w:rFonts w:eastAsiaTheme="minorHAnsi"/>
    </w:rPr>
  </w:style>
  <w:style w:type="paragraph" w:customStyle="1" w:styleId="B615AFAAC7E6436CB767E70B387FDC121">
    <w:name w:val="B615AFAAC7E6436CB767E70B387FDC121"/>
    <w:rsid w:val="00066E24"/>
    <w:pPr>
      <w:spacing w:after="200" w:line="276" w:lineRule="auto"/>
    </w:pPr>
    <w:rPr>
      <w:rFonts w:eastAsiaTheme="minorHAnsi"/>
    </w:rPr>
  </w:style>
  <w:style w:type="paragraph" w:customStyle="1" w:styleId="BB4D432EACBE42A7B964ABFB9948228B1">
    <w:name w:val="BB4D432EACBE42A7B964ABFB9948228B1"/>
    <w:rsid w:val="00066E24"/>
    <w:pPr>
      <w:spacing w:after="200" w:line="276" w:lineRule="auto"/>
    </w:pPr>
    <w:rPr>
      <w:rFonts w:eastAsiaTheme="minorHAnsi"/>
    </w:rPr>
  </w:style>
  <w:style w:type="paragraph" w:customStyle="1" w:styleId="BC5CB63B1C094D0887D3169DC4A71F641">
    <w:name w:val="BC5CB63B1C094D0887D3169DC4A71F641"/>
    <w:rsid w:val="00066E24"/>
    <w:pPr>
      <w:spacing w:after="200" w:line="276" w:lineRule="auto"/>
    </w:pPr>
    <w:rPr>
      <w:rFonts w:eastAsiaTheme="minorHAnsi"/>
    </w:rPr>
  </w:style>
  <w:style w:type="paragraph" w:customStyle="1" w:styleId="04D94825CE274C67B17BCA4C62D64B991">
    <w:name w:val="04D94825CE274C67B17BCA4C62D64B991"/>
    <w:rsid w:val="00066E24"/>
    <w:pPr>
      <w:spacing w:after="200" w:line="276" w:lineRule="auto"/>
    </w:pPr>
    <w:rPr>
      <w:rFonts w:eastAsiaTheme="minorHAnsi"/>
    </w:rPr>
  </w:style>
  <w:style w:type="paragraph" w:customStyle="1" w:styleId="11310A50F64D4C6E91F662C686D8481F1">
    <w:name w:val="11310A50F64D4C6E91F662C686D8481F1"/>
    <w:rsid w:val="00066E24"/>
    <w:pPr>
      <w:spacing w:after="200" w:line="276" w:lineRule="auto"/>
    </w:pPr>
    <w:rPr>
      <w:rFonts w:eastAsiaTheme="minorHAnsi"/>
    </w:rPr>
  </w:style>
  <w:style w:type="paragraph" w:customStyle="1" w:styleId="FB9881EAEB5942DB9F82C2AEEAC3E6F51">
    <w:name w:val="FB9881EAEB5942DB9F82C2AEEAC3E6F51"/>
    <w:rsid w:val="00066E24"/>
    <w:pPr>
      <w:spacing w:after="200" w:line="276" w:lineRule="auto"/>
    </w:pPr>
    <w:rPr>
      <w:rFonts w:eastAsiaTheme="minorHAnsi"/>
    </w:rPr>
  </w:style>
  <w:style w:type="paragraph" w:customStyle="1" w:styleId="BDF66D7C8B4C4DC38338D676D98410851">
    <w:name w:val="BDF66D7C8B4C4DC38338D676D98410851"/>
    <w:rsid w:val="00066E24"/>
    <w:pPr>
      <w:spacing w:after="200" w:line="276" w:lineRule="auto"/>
    </w:pPr>
    <w:rPr>
      <w:rFonts w:eastAsiaTheme="minorHAnsi"/>
    </w:rPr>
  </w:style>
  <w:style w:type="paragraph" w:customStyle="1" w:styleId="EFFF29D9447546CB84B61EDC4F61ED441">
    <w:name w:val="EFFF29D9447546CB84B61EDC4F61ED441"/>
    <w:rsid w:val="00066E24"/>
    <w:pPr>
      <w:spacing w:after="200" w:line="276" w:lineRule="auto"/>
    </w:pPr>
    <w:rPr>
      <w:rFonts w:eastAsiaTheme="minorHAnsi"/>
    </w:rPr>
  </w:style>
  <w:style w:type="paragraph" w:customStyle="1" w:styleId="1A7BBC6B70A84DF08CAB3C6B8D5296851">
    <w:name w:val="1A7BBC6B70A84DF08CAB3C6B8D5296851"/>
    <w:rsid w:val="00066E24"/>
    <w:pPr>
      <w:spacing w:after="200" w:line="276" w:lineRule="auto"/>
    </w:pPr>
    <w:rPr>
      <w:rFonts w:eastAsiaTheme="minorHAnsi"/>
    </w:rPr>
  </w:style>
  <w:style w:type="paragraph" w:customStyle="1" w:styleId="572A8F54EB5C44008D059DDE372F1F1F1">
    <w:name w:val="572A8F54EB5C44008D059DDE372F1F1F1"/>
    <w:rsid w:val="00066E24"/>
    <w:pPr>
      <w:spacing w:after="200" w:line="276" w:lineRule="auto"/>
    </w:pPr>
    <w:rPr>
      <w:rFonts w:eastAsiaTheme="minorHAnsi"/>
    </w:rPr>
  </w:style>
  <w:style w:type="paragraph" w:customStyle="1" w:styleId="9E3E04260BED4371B28A40A9D3E089D41">
    <w:name w:val="9E3E04260BED4371B28A40A9D3E089D41"/>
    <w:rsid w:val="00066E24"/>
    <w:pPr>
      <w:spacing w:after="200" w:line="276" w:lineRule="auto"/>
    </w:pPr>
    <w:rPr>
      <w:rFonts w:eastAsiaTheme="minorHAnsi"/>
    </w:rPr>
  </w:style>
  <w:style w:type="paragraph" w:customStyle="1" w:styleId="A519C027CC4D47E786FF2D504DA3EEBD1">
    <w:name w:val="A519C027CC4D47E786FF2D504DA3EEBD1"/>
    <w:rsid w:val="00066E24"/>
    <w:pPr>
      <w:spacing w:after="200" w:line="276" w:lineRule="auto"/>
    </w:pPr>
    <w:rPr>
      <w:rFonts w:eastAsiaTheme="minorHAnsi"/>
    </w:rPr>
  </w:style>
  <w:style w:type="paragraph" w:customStyle="1" w:styleId="12CE9D09DC2F495199D2BEBAE19DC52D1">
    <w:name w:val="12CE9D09DC2F495199D2BEBAE19DC52D1"/>
    <w:rsid w:val="00066E24"/>
    <w:pPr>
      <w:spacing w:after="200" w:line="276" w:lineRule="auto"/>
    </w:pPr>
    <w:rPr>
      <w:rFonts w:eastAsiaTheme="minorHAnsi"/>
    </w:rPr>
  </w:style>
  <w:style w:type="paragraph" w:customStyle="1" w:styleId="56A9DC669B454F26A0270BE258C46DEF1">
    <w:name w:val="56A9DC669B454F26A0270BE258C46DEF1"/>
    <w:rsid w:val="00066E24"/>
    <w:pPr>
      <w:spacing w:after="200" w:line="276" w:lineRule="auto"/>
    </w:pPr>
    <w:rPr>
      <w:rFonts w:eastAsiaTheme="minorHAnsi"/>
    </w:rPr>
  </w:style>
  <w:style w:type="paragraph" w:customStyle="1" w:styleId="C949F6B2A4C24F41B374BB2D6D3FFAA21">
    <w:name w:val="C949F6B2A4C24F41B374BB2D6D3FFAA21"/>
    <w:rsid w:val="00066E24"/>
    <w:pPr>
      <w:spacing w:after="200" w:line="276" w:lineRule="auto"/>
    </w:pPr>
    <w:rPr>
      <w:rFonts w:eastAsiaTheme="minorHAnsi"/>
    </w:rPr>
  </w:style>
  <w:style w:type="paragraph" w:customStyle="1" w:styleId="4495B03C7E844A5E976F7F45EC5E57101">
    <w:name w:val="4495B03C7E844A5E976F7F45EC5E57101"/>
    <w:rsid w:val="00066E24"/>
    <w:pPr>
      <w:spacing w:after="200" w:line="276" w:lineRule="auto"/>
    </w:pPr>
    <w:rPr>
      <w:rFonts w:eastAsiaTheme="minorHAnsi"/>
    </w:rPr>
  </w:style>
  <w:style w:type="paragraph" w:customStyle="1" w:styleId="D02211103F0C415BB7C6EBA87A2125A71">
    <w:name w:val="D02211103F0C415BB7C6EBA87A2125A71"/>
    <w:rsid w:val="00066E24"/>
    <w:pPr>
      <w:spacing w:after="200" w:line="276" w:lineRule="auto"/>
    </w:pPr>
    <w:rPr>
      <w:rFonts w:eastAsiaTheme="minorHAnsi"/>
    </w:rPr>
  </w:style>
  <w:style w:type="paragraph" w:customStyle="1" w:styleId="6AE9C56004EC47BDB3F9D451CC729B461">
    <w:name w:val="6AE9C56004EC47BDB3F9D451CC729B461"/>
    <w:rsid w:val="00066E24"/>
    <w:pPr>
      <w:spacing w:after="200" w:line="276" w:lineRule="auto"/>
    </w:pPr>
    <w:rPr>
      <w:rFonts w:eastAsiaTheme="minorHAnsi"/>
    </w:rPr>
  </w:style>
  <w:style w:type="paragraph" w:customStyle="1" w:styleId="2D4B408F1B41412C9CAB817CA94E57C21">
    <w:name w:val="2D4B408F1B41412C9CAB817CA94E57C21"/>
    <w:rsid w:val="00066E24"/>
    <w:pPr>
      <w:spacing w:after="200" w:line="276" w:lineRule="auto"/>
    </w:pPr>
    <w:rPr>
      <w:rFonts w:eastAsiaTheme="minorHAnsi"/>
    </w:rPr>
  </w:style>
  <w:style w:type="paragraph" w:customStyle="1" w:styleId="89CAA169D533460FA682A0E295EEE5D01">
    <w:name w:val="89CAA169D533460FA682A0E295EEE5D01"/>
    <w:rsid w:val="00066E24"/>
    <w:pPr>
      <w:spacing w:after="200" w:line="276" w:lineRule="auto"/>
    </w:pPr>
    <w:rPr>
      <w:rFonts w:eastAsiaTheme="minorHAnsi"/>
    </w:rPr>
  </w:style>
  <w:style w:type="paragraph" w:customStyle="1" w:styleId="523AFDF3F2D54F67A33D5ADF161637A41">
    <w:name w:val="523AFDF3F2D54F67A33D5ADF161637A41"/>
    <w:rsid w:val="00066E24"/>
    <w:pPr>
      <w:spacing w:after="200" w:line="276" w:lineRule="auto"/>
    </w:pPr>
    <w:rPr>
      <w:rFonts w:eastAsiaTheme="minorHAnsi"/>
    </w:rPr>
  </w:style>
  <w:style w:type="paragraph" w:customStyle="1" w:styleId="7789B869AA954380BF212BEC1B3C3E5C1">
    <w:name w:val="7789B869AA954380BF212BEC1B3C3E5C1"/>
    <w:rsid w:val="00066E24"/>
    <w:pPr>
      <w:spacing w:after="200" w:line="276" w:lineRule="auto"/>
    </w:pPr>
    <w:rPr>
      <w:rFonts w:eastAsiaTheme="minorHAnsi"/>
    </w:rPr>
  </w:style>
  <w:style w:type="paragraph" w:customStyle="1" w:styleId="165DEC9B70CD4768A3F697AF8976500F1">
    <w:name w:val="165DEC9B70CD4768A3F697AF8976500F1"/>
    <w:rsid w:val="00066E24"/>
    <w:pPr>
      <w:spacing w:after="200" w:line="276" w:lineRule="auto"/>
    </w:pPr>
    <w:rPr>
      <w:rFonts w:eastAsiaTheme="minorHAnsi"/>
    </w:rPr>
  </w:style>
  <w:style w:type="paragraph" w:customStyle="1" w:styleId="A0E852025D95401880F45381C853444A1">
    <w:name w:val="A0E852025D95401880F45381C853444A1"/>
    <w:rsid w:val="00066E24"/>
    <w:pPr>
      <w:spacing w:after="200" w:line="276" w:lineRule="auto"/>
    </w:pPr>
    <w:rPr>
      <w:rFonts w:eastAsiaTheme="minorHAnsi"/>
    </w:rPr>
  </w:style>
  <w:style w:type="paragraph" w:customStyle="1" w:styleId="4EE1CB6C54C54C3787F13A766403784E1">
    <w:name w:val="4EE1CB6C54C54C3787F13A766403784E1"/>
    <w:rsid w:val="00066E24"/>
    <w:pPr>
      <w:spacing w:after="200" w:line="276" w:lineRule="auto"/>
    </w:pPr>
    <w:rPr>
      <w:rFonts w:eastAsiaTheme="minorHAnsi"/>
    </w:rPr>
  </w:style>
  <w:style w:type="paragraph" w:customStyle="1" w:styleId="740A52CD6E1348609BFCB8AE448D926F1">
    <w:name w:val="740A52CD6E1348609BFCB8AE448D926F1"/>
    <w:rsid w:val="00066E24"/>
    <w:pPr>
      <w:spacing w:after="200" w:line="276" w:lineRule="auto"/>
    </w:pPr>
    <w:rPr>
      <w:rFonts w:eastAsiaTheme="minorHAnsi"/>
    </w:rPr>
  </w:style>
  <w:style w:type="paragraph" w:customStyle="1" w:styleId="546E664163684C7297443B99EEDFB3DF1">
    <w:name w:val="546E664163684C7297443B99EEDFB3DF1"/>
    <w:rsid w:val="00066E24"/>
    <w:pPr>
      <w:spacing w:after="200" w:line="276" w:lineRule="auto"/>
    </w:pPr>
    <w:rPr>
      <w:rFonts w:eastAsiaTheme="minorHAnsi"/>
    </w:rPr>
  </w:style>
  <w:style w:type="paragraph" w:customStyle="1" w:styleId="B5E296E7E3B44BFE8550AEC9F5A91D4E1">
    <w:name w:val="B5E296E7E3B44BFE8550AEC9F5A91D4E1"/>
    <w:rsid w:val="00066E24"/>
    <w:pPr>
      <w:spacing w:after="200" w:line="276" w:lineRule="auto"/>
    </w:pPr>
    <w:rPr>
      <w:rFonts w:eastAsiaTheme="minorHAnsi"/>
    </w:rPr>
  </w:style>
  <w:style w:type="paragraph" w:customStyle="1" w:styleId="F204B275C99F418495C4B393C02C8D6F1">
    <w:name w:val="F204B275C99F418495C4B393C02C8D6F1"/>
    <w:rsid w:val="00066E24"/>
    <w:pPr>
      <w:spacing w:after="200" w:line="276" w:lineRule="auto"/>
    </w:pPr>
    <w:rPr>
      <w:rFonts w:eastAsiaTheme="minorHAnsi"/>
    </w:rPr>
  </w:style>
  <w:style w:type="paragraph" w:customStyle="1" w:styleId="80EC2E1E4BE24A1082649E2E9B2C1FD11">
    <w:name w:val="80EC2E1E4BE24A1082649E2E9B2C1FD11"/>
    <w:rsid w:val="00066E24"/>
    <w:pPr>
      <w:spacing w:after="200" w:line="276" w:lineRule="auto"/>
    </w:pPr>
    <w:rPr>
      <w:rFonts w:eastAsiaTheme="minorHAnsi"/>
    </w:rPr>
  </w:style>
  <w:style w:type="paragraph" w:customStyle="1" w:styleId="0C931296B6CB43AA9E1B319A28D3B9D91">
    <w:name w:val="0C931296B6CB43AA9E1B319A28D3B9D91"/>
    <w:rsid w:val="00066E24"/>
    <w:pPr>
      <w:spacing w:after="200" w:line="276" w:lineRule="auto"/>
    </w:pPr>
    <w:rPr>
      <w:rFonts w:eastAsiaTheme="minorHAnsi"/>
    </w:rPr>
  </w:style>
  <w:style w:type="paragraph" w:customStyle="1" w:styleId="81920A2788DD422FBC1379B014BADE541">
    <w:name w:val="81920A2788DD422FBC1379B014BADE541"/>
    <w:rsid w:val="00066E24"/>
    <w:pPr>
      <w:spacing w:after="200" w:line="276" w:lineRule="auto"/>
    </w:pPr>
    <w:rPr>
      <w:rFonts w:eastAsiaTheme="minorHAnsi"/>
    </w:rPr>
  </w:style>
  <w:style w:type="paragraph" w:customStyle="1" w:styleId="73572563DBBE4DC684F86313033EB8131">
    <w:name w:val="73572563DBBE4DC684F86313033EB8131"/>
    <w:rsid w:val="00066E24"/>
    <w:pPr>
      <w:spacing w:after="200" w:line="276" w:lineRule="auto"/>
    </w:pPr>
    <w:rPr>
      <w:rFonts w:eastAsiaTheme="minorHAnsi"/>
    </w:rPr>
  </w:style>
  <w:style w:type="paragraph" w:customStyle="1" w:styleId="C1ACD4A98F304FF985FF77EC6F15BD4E1">
    <w:name w:val="C1ACD4A98F304FF985FF77EC6F15BD4E1"/>
    <w:rsid w:val="00066E24"/>
    <w:pPr>
      <w:spacing w:after="200" w:line="276" w:lineRule="auto"/>
    </w:pPr>
    <w:rPr>
      <w:rFonts w:eastAsiaTheme="minorHAnsi"/>
    </w:rPr>
  </w:style>
  <w:style w:type="paragraph" w:customStyle="1" w:styleId="28358B289F1A4E7AA300430D60A68DB61">
    <w:name w:val="28358B289F1A4E7AA300430D60A68DB61"/>
    <w:rsid w:val="00066E24"/>
    <w:pPr>
      <w:spacing w:after="200" w:line="276" w:lineRule="auto"/>
    </w:pPr>
    <w:rPr>
      <w:rFonts w:eastAsiaTheme="minorHAnsi"/>
    </w:rPr>
  </w:style>
  <w:style w:type="paragraph" w:customStyle="1" w:styleId="1696A114CBBF4F189190B2B125DACBE61">
    <w:name w:val="1696A114CBBF4F189190B2B125DACBE61"/>
    <w:rsid w:val="00066E24"/>
    <w:pPr>
      <w:spacing w:after="200" w:line="276" w:lineRule="auto"/>
    </w:pPr>
    <w:rPr>
      <w:rFonts w:eastAsiaTheme="minorHAnsi"/>
    </w:rPr>
  </w:style>
  <w:style w:type="paragraph" w:customStyle="1" w:styleId="7299CA0FA01C46EFB7A2531F0CE4F0831">
    <w:name w:val="7299CA0FA01C46EFB7A2531F0CE4F0831"/>
    <w:rsid w:val="00066E24"/>
    <w:pPr>
      <w:spacing w:after="200" w:line="276" w:lineRule="auto"/>
    </w:pPr>
    <w:rPr>
      <w:rFonts w:eastAsiaTheme="minorHAnsi"/>
    </w:rPr>
  </w:style>
  <w:style w:type="paragraph" w:customStyle="1" w:styleId="19B182E9DEBF4945B08B8865655633841">
    <w:name w:val="19B182E9DEBF4945B08B8865655633841"/>
    <w:rsid w:val="00066E24"/>
    <w:pPr>
      <w:spacing w:after="200" w:line="276" w:lineRule="auto"/>
    </w:pPr>
    <w:rPr>
      <w:rFonts w:eastAsiaTheme="minorHAnsi"/>
    </w:rPr>
  </w:style>
  <w:style w:type="paragraph" w:customStyle="1" w:styleId="9E2ABE14FAE94E16A6A853E50F3FB6641">
    <w:name w:val="9E2ABE14FAE94E16A6A853E50F3FB6641"/>
    <w:rsid w:val="00066E24"/>
    <w:pPr>
      <w:spacing w:after="200" w:line="276" w:lineRule="auto"/>
    </w:pPr>
    <w:rPr>
      <w:rFonts w:eastAsiaTheme="minorHAnsi"/>
    </w:rPr>
  </w:style>
  <w:style w:type="paragraph" w:customStyle="1" w:styleId="2E4EB0CBFF6546AAA8AAFDBB9D25BA3D1">
    <w:name w:val="2E4EB0CBFF6546AAA8AAFDBB9D25BA3D1"/>
    <w:rsid w:val="00066E24"/>
    <w:pPr>
      <w:spacing w:after="200" w:line="276" w:lineRule="auto"/>
    </w:pPr>
    <w:rPr>
      <w:rFonts w:eastAsiaTheme="minorHAnsi"/>
    </w:rPr>
  </w:style>
  <w:style w:type="paragraph" w:customStyle="1" w:styleId="246BA61283824DD483257039966828011">
    <w:name w:val="246BA61283824DD483257039966828011"/>
    <w:rsid w:val="00066E24"/>
    <w:pPr>
      <w:spacing w:after="200" w:line="276" w:lineRule="auto"/>
    </w:pPr>
    <w:rPr>
      <w:rFonts w:eastAsiaTheme="minorHAnsi"/>
    </w:rPr>
  </w:style>
  <w:style w:type="paragraph" w:customStyle="1" w:styleId="49B862AE23BD4071AB19BE13064D2C1C1">
    <w:name w:val="49B862AE23BD4071AB19BE13064D2C1C1"/>
    <w:rsid w:val="00066E24"/>
    <w:pPr>
      <w:spacing w:after="200" w:line="276" w:lineRule="auto"/>
    </w:pPr>
    <w:rPr>
      <w:rFonts w:eastAsiaTheme="minorHAnsi"/>
    </w:rPr>
  </w:style>
  <w:style w:type="paragraph" w:customStyle="1" w:styleId="A36D04AFE60B4AC5B5E3A22F9F1EDEAB1">
    <w:name w:val="A36D04AFE60B4AC5B5E3A22F9F1EDEAB1"/>
    <w:rsid w:val="00066E24"/>
    <w:pPr>
      <w:spacing w:after="200" w:line="276" w:lineRule="auto"/>
    </w:pPr>
    <w:rPr>
      <w:rFonts w:eastAsiaTheme="minorHAnsi"/>
    </w:rPr>
  </w:style>
  <w:style w:type="paragraph" w:customStyle="1" w:styleId="C904310E12A84F9898A4B94DC80C87851">
    <w:name w:val="C904310E12A84F9898A4B94DC80C87851"/>
    <w:rsid w:val="00066E24"/>
    <w:pPr>
      <w:spacing w:after="200" w:line="276" w:lineRule="auto"/>
    </w:pPr>
    <w:rPr>
      <w:rFonts w:eastAsiaTheme="minorHAnsi"/>
    </w:rPr>
  </w:style>
  <w:style w:type="paragraph" w:customStyle="1" w:styleId="CEA52DED1BF248D5A9048CEC45FC020C1">
    <w:name w:val="CEA52DED1BF248D5A9048CEC45FC020C1"/>
    <w:rsid w:val="00066E24"/>
    <w:pPr>
      <w:spacing w:after="200" w:line="276" w:lineRule="auto"/>
    </w:pPr>
    <w:rPr>
      <w:rFonts w:eastAsiaTheme="minorHAnsi"/>
    </w:rPr>
  </w:style>
  <w:style w:type="paragraph" w:customStyle="1" w:styleId="F6CC7F1F2DC548589EA61C502C192542">
    <w:name w:val="F6CC7F1F2DC548589EA61C502C192542"/>
    <w:rsid w:val="00066E24"/>
    <w:pPr>
      <w:spacing w:after="200" w:line="276" w:lineRule="auto"/>
    </w:pPr>
    <w:rPr>
      <w:rFonts w:eastAsiaTheme="minorHAnsi"/>
    </w:rPr>
  </w:style>
  <w:style w:type="paragraph" w:customStyle="1" w:styleId="54892F3BF6434B5C9B234DE412E2899E">
    <w:name w:val="54892F3BF6434B5C9B234DE412E2899E"/>
    <w:rsid w:val="00066E24"/>
    <w:pPr>
      <w:spacing w:after="200" w:line="276" w:lineRule="auto"/>
    </w:pPr>
    <w:rPr>
      <w:rFonts w:eastAsiaTheme="minorHAnsi"/>
    </w:rPr>
  </w:style>
  <w:style w:type="paragraph" w:customStyle="1" w:styleId="10305D30366D433EBD1954EA3DA603EF">
    <w:name w:val="10305D30366D433EBD1954EA3DA603EF"/>
    <w:rsid w:val="00066E24"/>
    <w:pPr>
      <w:spacing w:after="200" w:line="276" w:lineRule="auto"/>
    </w:pPr>
    <w:rPr>
      <w:rFonts w:eastAsiaTheme="minorHAnsi"/>
    </w:rPr>
  </w:style>
  <w:style w:type="paragraph" w:customStyle="1" w:styleId="A96B4E906407402BAD68885E687320AE">
    <w:name w:val="A96B4E906407402BAD68885E687320AE"/>
    <w:rsid w:val="00066E24"/>
    <w:pPr>
      <w:spacing w:after="200" w:line="276" w:lineRule="auto"/>
    </w:pPr>
    <w:rPr>
      <w:rFonts w:eastAsiaTheme="minorHAnsi"/>
    </w:rPr>
  </w:style>
  <w:style w:type="paragraph" w:customStyle="1" w:styleId="E7C83DE38E4947449F6AE47723F3BA4C">
    <w:name w:val="E7C83DE38E4947449F6AE47723F3BA4C"/>
    <w:rsid w:val="00066E24"/>
    <w:pPr>
      <w:spacing w:after="200" w:line="276" w:lineRule="auto"/>
    </w:pPr>
    <w:rPr>
      <w:rFonts w:eastAsiaTheme="minorHAnsi"/>
    </w:rPr>
  </w:style>
  <w:style w:type="paragraph" w:customStyle="1" w:styleId="CD5BCE08BFD24088BA4EA6BB6FFAAADC">
    <w:name w:val="CD5BCE08BFD24088BA4EA6BB6FFAAADC"/>
    <w:rsid w:val="00066E24"/>
    <w:pPr>
      <w:spacing w:after="200" w:line="276" w:lineRule="auto"/>
    </w:pPr>
    <w:rPr>
      <w:rFonts w:eastAsiaTheme="minorHAnsi"/>
    </w:rPr>
  </w:style>
  <w:style w:type="paragraph" w:customStyle="1" w:styleId="F5AE074136F04ED99447C7556AA92509">
    <w:name w:val="F5AE074136F04ED99447C7556AA92509"/>
    <w:rsid w:val="00066E24"/>
    <w:pPr>
      <w:spacing w:after="200" w:line="276" w:lineRule="auto"/>
    </w:pPr>
    <w:rPr>
      <w:rFonts w:eastAsiaTheme="minorHAnsi"/>
    </w:rPr>
  </w:style>
  <w:style w:type="paragraph" w:customStyle="1" w:styleId="8EF6441AF0DA4F99B54AF5FDEE9C967F">
    <w:name w:val="8EF6441AF0DA4F99B54AF5FDEE9C967F"/>
    <w:rsid w:val="00066E24"/>
    <w:pPr>
      <w:spacing w:after="200" w:line="276" w:lineRule="auto"/>
    </w:pPr>
    <w:rPr>
      <w:rFonts w:eastAsiaTheme="minorHAnsi"/>
    </w:rPr>
  </w:style>
  <w:style w:type="paragraph" w:customStyle="1" w:styleId="6ACEEAC85EF14B65838ACD0F1FD22D03">
    <w:name w:val="6ACEEAC85EF14B65838ACD0F1FD22D03"/>
    <w:rsid w:val="00066E24"/>
    <w:pPr>
      <w:spacing w:after="200" w:line="276" w:lineRule="auto"/>
    </w:pPr>
    <w:rPr>
      <w:rFonts w:eastAsiaTheme="minorHAnsi"/>
    </w:rPr>
  </w:style>
  <w:style w:type="paragraph" w:customStyle="1" w:styleId="B3EE08AEECA7443EACB080517CA0C053">
    <w:name w:val="B3EE08AEECA7443EACB080517CA0C053"/>
    <w:rsid w:val="00066E24"/>
    <w:pPr>
      <w:spacing w:after="200" w:line="276" w:lineRule="auto"/>
    </w:pPr>
    <w:rPr>
      <w:rFonts w:eastAsiaTheme="minorHAnsi"/>
    </w:rPr>
  </w:style>
  <w:style w:type="paragraph" w:customStyle="1" w:styleId="2F1EEE5179B04D1999FB7D0BD0991B95">
    <w:name w:val="2F1EEE5179B04D1999FB7D0BD0991B95"/>
    <w:rsid w:val="00066E24"/>
    <w:pPr>
      <w:spacing w:after="200" w:line="276" w:lineRule="auto"/>
    </w:pPr>
    <w:rPr>
      <w:rFonts w:eastAsiaTheme="minorHAnsi"/>
    </w:rPr>
  </w:style>
  <w:style w:type="paragraph" w:customStyle="1" w:styleId="FED888CD513F4AE6A81A1FA3868DFE45">
    <w:name w:val="FED888CD513F4AE6A81A1FA3868DFE45"/>
    <w:rsid w:val="00066E24"/>
    <w:pPr>
      <w:spacing w:after="200" w:line="276" w:lineRule="auto"/>
    </w:pPr>
    <w:rPr>
      <w:rFonts w:eastAsiaTheme="minorHAnsi"/>
    </w:rPr>
  </w:style>
  <w:style w:type="paragraph" w:customStyle="1" w:styleId="F1F796A215FE4D1BA2AB1146D8E185E0">
    <w:name w:val="F1F796A215FE4D1BA2AB1146D8E185E0"/>
    <w:rsid w:val="00066E24"/>
    <w:pPr>
      <w:spacing w:after="200" w:line="276" w:lineRule="auto"/>
    </w:pPr>
    <w:rPr>
      <w:rFonts w:eastAsiaTheme="minorHAnsi"/>
    </w:rPr>
  </w:style>
  <w:style w:type="paragraph" w:customStyle="1" w:styleId="4306034BA48A430382174E2105134892">
    <w:name w:val="4306034BA48A430382174E2105134892"/>
    <w:rsid w:val="00066E24"/>
    <w:pPr>
      <w:spacing w:after="200" w:line="276" w:lineRule="auto"/>
    </w:pPr>
    <w:rPr>
      <w:rFonts w:eastAsiaTheme="minorHAnsi"/>
    </w:rPr>
  </w:style>
  <w:style w:type="paragraph" w:customStyle="1" w:styleId="EE71EEA3C69445508BF0B218F4C59B11">
    <w:name w:val="EE71EEA3C69445508BF0B218F4C59B11"/>
    <w:rsid w:val="00066E24"/>
    <w:pPr>
      <w:spacing w:after="200" w:line="276" w:lineRule="auto"/>
    </w:pPr>
    <w:rPr>
      <w:rFonts w:eastAsiaTheme="minorHAnsi"/>
    </w:rPr>
  </w:style>
  <w:style w:type="paragraph" w:customStyle="1" w:styleId="A1AC1D3CF59A4AB49EEF839E1BDFD1DE">
    <w:name w:val="A1AC1D3CF59A4AB49EEF839E1BDFD1DE"/>
    <w:rsid w:val="00066E24"/>
    <w:pPr>
      <w:spacing w:after="200" w:line="276" w:lineRule="auto"/>
    </w:pPr>
    <w:rPr>
      <w:rFonts w:eastAsiaTheme="minorHAnsi"/>
    </w:rPr>
  </w:style>
  <w:style w:type="paragraph" w:customStyle="1" w:styleId="AF7CB8BA1FDF44B8908ECD06C52D6B40">
    <w:name w:val="AF7CB8BA1FDF44B8908ECD06C52D6B40"/>
    <w:rsid w:val="00066E24"/>
    <w:pPr>
      <w:spacing w:after="200" w:line="276" w:lineRule="auto"/>
    </w:pPr>
    <w:rPr>
      <w:rFonts w:eastAsiaTheme="minorHAnsi"/>
    </w:rPr>
  </w:style>
  <w:style w:type="paragraph" w:customStyle="1" w:styleId="D078D2847A6242709B2CC7DC62B18F3A">
    <w:name w:val="D078D2847A6242709B2CC7DC62B18F3A"/>
    <w:rsid w:val="00066E24"/>
    <w:pPr>
      <w:spacing w:after="200" w:line="276" w:lineRule="auto"/>
    </w:pPr>
    <w:rPr>
      <w:rFonts w:eastAsiaTheme="minorHAnsi"/>
    </w:rPr>
  </w:style>
  <w:style w:type="paragraph" w:customStyle="1" w:styleId="F8F635825DDA4C01B7C66429D9C808E9">
    <w:name w:val="F8F635825DDA4C01B7C66429D9C808E9"/>
    <w:rsid w:val="00066E24"/>
    <w:pPr>
      <w:spacing w:after="200" w:line="276" w:lineRule="auto"/>
    </w:pPr>
    <w:rPr>
      <w:rFonts w:eastAsiaTheme="minorHAnsi"/>
    </w:rPr>
  </w:style>
  <w:style w:type="paragraph" w:customStyle="1" w:styleId="18AB73639A354F148E8F4B58260795E6">
    <w:name w:val="18AB73639A354F148E8F4B58260795E6"/>
    <w:rsid w:val="00066E24"/>
    <w:pPr>
      <w:spacing w:after="200" w:line="276" w:lineRule="auto"/>
    </w:pPr>
    <w:rPr>
      <w:rFonts w:eastAsiaTheme="minorHAnsi"/>
    </w:rPr>
  </w:style>
  <w:style w:type="paragraph" w:customStyle="1" w:styleId="7ABB7F91B5E84CC5A5AF941EBF3C5C80">
    <w:name w:val="7ABB7F91B5E84CC5A5AF941EBF3C5C80"/>
    <w:rsid w:val="00066E24"/>
    <w:pPr>
      <w:spacing w:after="200" w:line="276" w:lineRule="auto"/>
    </w:pPr>
    <w:rPr>
      <w:rFonts w:eastAsiaTheme="minorHAnsi"/>
    </w:rPr>
  </w:style>
  <w:style w:type="paragraph" w:customStyle="1" w:styleId="85A03497220A44DAB1F5003B0E94C98E">
    <w:name w:val="85A03497220A44DAB1F5003B0E94C98E"/>
    <w:rsid w:val="00066E24"/>
    <w:pPr>
      <w:spacing w:after="200" w:line="276" w:lineRule="auto"/>
    </w:pPr>
    <w:rPr>
      <w:rFonts w:eastAsiaTheme="minorHAnsi"/>
    </w:rPr>
  </w:style>
  <w:style w:type="paragraph" w:customStyle="1" w:styleId="C3D7EF04971F4E2A8144F79619AC54CE">
    <w:name w:val="C3D7EF04971F4E2A8144F79619AC54CE"/>
    <w:rsid w:val="00066E24"/>
    <w:pPr>
      <w:spacing w:after="200" w:line="276" w:lineRule="auto"/>
    </w:pPr>
    <w:rPr>
      <w:rFonts w:eastAsiaTheme="minorHAnsi"/>
    </w:rPr>
  </w:style>
  <w:style w:type="paragraph" w:customStyle="1" w:styleId="E9DD2286FB9F4635AB58C5468C102467">
    <w:name w:val="E9DD2286FB9F4635AB58C5468C102467"/>
    <w:rsid w:val="00066E24"/>
    <w:pPr>
      <w:spacing w:after="200" w:line="276" w:lineRule="auto"/>
    </w:pPr>
    <w:rPr>
      <w:rFonts w:eastAsiaTheme="minorHAnsi"/>
    </w:rPr>
  </w:style>
  <w:style w:type="paragraph" w:customStyle="1" w:styleId="FFECD76A643A43B09AA4EC8077B69B13">
    <w:name w:val="FFECD76A643A43B09AA4EC8077B69B13"/>
    <w:rsid w:val="00066E24"/>
    <w:pPr>
      <w:spacing w:after="200" w:line="276" w:lineRule="auto"/>
    </w:pPr>
    <w:rPr>
      <w:rFonts w:eastAsiaTheme="minorHAnsi"/>
    </w:rPr>
  </w:style>
  <w:style w:type="paragraph" w:customStyle="1" w:styleId="E5C9F8E7352D4D0494BC21C472AB6A4F">
    <w:name w:val="E5C9F8E7352D4D0494BC21C472AB6A4F"/>
    <w:rsid w:val="00066E24"/>
    <w:pPr>
      <w:spacing w:after="200" w:line="276" w:lineRule="auto"/>
    </w:pPr>
    <w:rPr>
      <w:rFonts w:eastAsiaTheme="minorHAnsi"/>
    </w:rPr>
  </w:style>
  <w:style w:type="paragraph" w:customStyle="1" w:styleId="6439A7447F2541488A3E8D0FB339E4BD">
    <w:name w:val="6439A7447F2541488A3E8D0FB339E4BD"/>
    <w:rsid w:val="00066E24"/>
    <w:pPr>
      <w:spacing w:after="200" w:line="276" w:lineRule="auto"/>
    </w:pPr>
    <w:rPr>
      <w:rFonts w:eastAsiaTheme="minorHAnsi"/>
    </w:rPr>
  </w:style>
  <w:style w:type="paragraph" w:customStyle="1" w:styleId="844B06FB3D344D76B1BF3038AFC768D6">
    <w:name w:val="844B06FB3D344D76B1BF3038AFC768D6"/>
    <w:rsid w:val="00066E24"/>
    <w:pPr>
      <w:spacing w:after="200" w:line="276" w:lineRule="auto"/>
    </w:pPr>
    <w:rPr>
      <w:rFonts w:eastAsiaTheme="minorHAnsi"/>
    </w:rPr>
  </w:style>
  <w:style w:type="paragraph" w:customStyle="1" w:styleId="0EB42C2D10BD42BBA20348A3773A38F3">
    <w:name w:val="0EB42C2D10BD42BBA20348A3773A38F3"/>
    <w:rsid w:val="00066E24"/>
    <w:pPr>
      <w:spacing w:after="200" w:line="276" w:lineRule="auto"/>
    </w:pPr>
    <w:rPr>
      <w:rFonts w:eastAsiaTheme="minorHAnsi"/>
    </w:rPr>
  </w:style>
  <w:style w:type="paragraph" w:customStyle="1" w:styleId="6F5BD67DAAE240018B0F084998905B48">
    <w:name w:val="6F5BD67DAAE240018B0F084998905B48"/>
    <w:rsid w:val="00066E24"/>
    <w:pPr>
      <w:spacing w:after="200" w:line="276" w:lineRule="auto"/>
    </w:pPr>
    <w:rPr>
      <w:rFonts w:eastAsiaTheme="minorHAnsi"/>
    </w:rPr>
  </w:style>
  <w:style w:type="paragraph" w:customStyle="1" w:styleId="F288CB41F96B4AD0B17775DCD3AD3F77">
    <w:name w:val="F288CB41F96B4AD0B17775DCD3AD3F77"/>
    <w:rsid w:val="00066E24"/>
    <w:pPr>
      <w:spacing w:after="200" w:line="276" w:lineRule="auto"/>
    </w:pPr>
    <w:rPr>
      <w:rFonts w:eastAsiaTheme="minorHAnsi"/>
    </w:rPr>
  </w:style>
  <w:style w:type="paragraph" w:customStyle="1" w:styleId="FD5D6BFEE6F64D3087073A1A4F5BF4F4">
    <w:name w:val="FD5D6BFEE6F64D3087073A1A4F5BF4F4"/>
    <w:rsid w:val="00066E24"/>
    <w:pPr>
      <w:spacing w:after="200" w:line="276" w:lineRule="auto"/>
    </w:pPr>
    <w:rPr>
      <w:rFonts w:eastAsiaTheme="minorHAnsi"/>
    </w:rPr>
  </w:style>
  <w:style w:type="paragraph" w:customStyle="1" w:styleId="2E659181527D479FA55C3374FD6FF172">
    <w:name w:val="2E659181527D479FA55C3374FD6FF172"/>
    <w:rsid w:val="00066E24"/>
    <w:pPr>
      <w:spacing w:after="200" w:line="276" w:lineRule="auto"/>
    </w:pPr>
    <w:rPr>
      <w:rFonts w:eastAsiaTheme="minorHAnsi"/>
    </w:rPr>
  </w:style>
  <w:style w:type="paragraph" w:customStyle="1" w:styleId="6D7B39F53E014880B78375DC6F85C3FF">
    <w:name w:val="6D7B39F53E014880B78375DC6F85C3FF"/>
    <w:rsid w:val="00066E24"/>
    <w:pPr>
      <w:spacing w:after="200" w:line="276" w:lineRule="auto"/>
    </w:pPr>
    <w:rPr>
      <w:rFonts w:eastAsiaTheme="minorHAnsi"/>
    </w:rPr>
  </w:style>
  <w:style w:type="paragraph" w:customStyle="1" w:styleId="B492D32C68C94840BEDA9D4501AC6C0C">
    <w:name w:val="B492D32C68C94840BEDA9D4501AC6C0C"/>
    <w:rsid w:val="00066E24"/>
    <w:pPr>
      <w:spacing w:after="200" w:line="276" w:lineRule="auto"/>
    </w:pPr>
    <w:rPr>
      <w:rFonts w:eastAsiaTheme="minorHAnsi"/>
    </w:rPr>
  </w:style>
  <w:style w:type="paragraph" w:customStyle="1" w:styleId="48D683F1016340ECAF9A8F95B8D6847A">
    <w:name w:val="48D683F1016340ECAF9A8F95B8D6847A"/>
    <w:rsid w:val="00066E24"/>
    <w:pPr>
      <w:spacing w:after="200" w:line="276" w:lineRule="auto"/>
    </w:pPr>
    <w:rPr>
      <w:rFonts w:eastAsiaTheme="minorHAnsi"/>
    </w:rPr>
  </w:style>
  <w:style w:type="paragraph" w:customStyle="1" w:styleId="81141D702F5A46269AE328171317D301">
    <w:name w:val="81141D702F5A46269AE328171317D301"/>
    <w:rsid w:val="00066E24"/>
    <w:pPr>
      <w:spacing w:after="200" w:line="276" w:lineRule="auto"/>
    </w:pPr>
    <w:rPr>
      <w:rFonts w:eastAsiaTheme="minorHAnsi"/>
    </w:rPr>
  </w:style>
  <w:style w:type="paragraph" w:customStyle="1" w:styleId="F0B75415E4264A76AFFDB680518A0D3D2">
    <w:name w:val="F0B75415E4264A76AFFDB680518A0D3D2"/>
    <w:rsid w:val="00066E24"/>
    <w:pPr>
      <w:spacing w:after="200" w:line="276" w:lineRule="auto"/>
    </w:pPr>
    <w:rPr>
      <w:rFonts w:eastAsiaTheme="minorHAnsi"/>
    </w:rPr>
  </w:style>
  <w:style w:type="paragraph" w:customStyle="1" w:styleId="5E68B8BEBB284830BAAE7160A9EEE13D2">
    <w:name w:val="5E68B8BEBB284830BAAE7160A9EEE13D2"/>
    <w:rsid w:val="00066E24"/>
    <w:pPr>
      <w:spacing w:after="200" w:line="276" w:lineRule="auto"/>
      <w:ind w:left="720"/>
      <w:contextualSpacing/>
    </w:pPr>
    <w:rPr>
      <w:rFonts w:eastAsiaTheme="minorHAnsi"/>
    </w:rPr>
  </w:style>
  <w:style w:type="paragraph" w:customStyle="1" w:styleId="FBA6838BD2C6414A948C8DF2920F8F1E2">
    <w:name w:val="FBA6838BD2C6414A948C8DF2920F8F1E2"/>
    <w:rsid w:val="00066E24"/>
    <w:pPr>
      <w:spacing w:after="200" w:line="276" w:lineRule="auto"/>
      <w:ind w:left="720"/>
      <w:contextualSpacing/>
    </w:pPr>
    <w:rPr>
      <w:rFonts w:eastAsiaTheme="minorHAnsi"/>
    </w:rPr>
  </w:style>
  <w:style w:type="paragraph" w:customStyle="1" w:styleId="EA132D6658DF4BBEB01C2043AB60D6892">
    <w:name w:val="EA132D6658DF4BBEB01C2043AB60D6892"/>
    <w:rsid w:val="00066E24"/>
    <w:pPr>
      <w:spacing w:after="200" w:line="276" w:lineRule="auto"/>
      <w:ind w:left="720"/>
      <w:contextualSpacing/>
    </w:pPr>
    <w:rPr>
      <w:rFonts w:eastAsiaTheme="minorHAnsi"/>
    </w:rPr>
  </w:style>
  <w:style w:type="paragraph" w:customStyle="1" w:styleId="B545586D45D841788477B8A4B1F874A72">
    <w:name w:val="B545586D45D841788477B8A4B1F874A72"/>
    <w:rsid w:val="00066E24"/>
    <w:pPr>
      <w:spacing w:after="200" w:line="276" w:lineRule="auto"/>
      <w:ind w:left="720"/>
      <w:contextualSpacing/>
    </w:pPr>
    <w:rPr>
      <w:rFonts w:eastAsiaTheme="minorHAnsi"/>
    </w:rPr>
  </w:style>
  <w:style w:type="paragraph" w:customStyle="1" w:styleId="002784ACC31C4657ADF4D18EA030749D2">
    <w:name w:val="002784ACC31C4657ADF4D18EA030749D2"/>
    <w:rsid w:val="00066E24"/>
    <w:pPr>
      <w:spacing w:after="200" w:line="276" w:lineRule="auto"/>
    </w:pPr>
    <w:rPr>
      <w:rFonts w:eastAsiaTheme="minorHAnsi"/>
    </w:rPr>
  </w:style>
  <w:style w:type="paragraph" w:customStyle="1" w:styleId="774B93A209534DA3B8A34F8D41668D6D2">
    <w:name w:val="774B93A209534DA3B8A34F8D41668D6D2"/>
    <w:rsid w:val="00066E24"/>
    <w:pPr>
      <w:spacing w:after="200" w:line="276" w:lineRule="auto"/>
    </w:pPr>
    <w:rPr>
      <w:rFonts w:eastAsiaTheme="minorHAnsi"/>
    </w:rPr>
  </w:style>
  <w:style w:type="paragraph" w:customStyle="1" w:styleId="7CD27CA8898A4EDE955BDE7D1B8779FF2">
    <w:name w:val="7CD27CA8898A4EDE955BDE7D1B8779FF2"/>
    <w:rsid w:val="00066E24"/>
    <w:pPr>
      <w:spacing w:after="200" w:line="276" w:lineRule="auto"/>
    </w:pPr>
    <w:rPr>
      <w:rFonts w:eastAsiaTheme="minorHAnsi"/>
    </w:rPr>
  </w:style>
  <w:style w:type="paragraph" w:customStyle="1" w:styleId="BA8AB7FD1A1B421E8C5E127C59E8AFCF2">
    <w:name w:val="BA8AB7FD1A1B421E8C5E127C59E8AFCF2"/>
    <w:rsid w:val="00066E24"/>
    <w:pPr>
      <w:spacing w:after="200" w:line="276" w:lineRule="auto"/>
    </w:pPr>
    <w:rPr>
      <w:rFonts w:eastAsiaTheme="minorHAnsi"/>
    </w:rPr>
  </w:style>
  <w:style w:type="paragraph" w:customStyle="1" w:styleId="8D34D0BC8DDB45B6B1CD7755C857F2802">
    <w:name w:val="8D34D0BC8DDB45B6B1CD7755C857F2802"/>
    <w:rsid w:val="00066E24"/>
    <w:pPr>
      <w:spacing w:after="200" w:line="276" w:lineRule="auto"/>
    </w:pPr>
    <w:rPr>
      <w:rFonts w:eastAsiaTheme="minorHAnsi"/>
    </w:rPr>
  </w:style>
  <w:style w:type="paragraph" w:customStyle="1" w:styleId="A974323934B846619E6635B327744E802">
    <w:name w:val="A974323934B846619E6635B327744E802"/>
    <w:rsid w:val="00066E24"/>
    <w:pPr>
      <w:spacing w:after="200" w:line="276" w:lineRule="auto"/>
    </w:pPr>
    <w:rPr>
      <w:rFonts w:eastAsiaTheme="minorHAnsi"/>
    </w:rPr>
  </w:style>
  <w:style w:type="paragraph" w:customStyle="1" w:styleId="C67CC677314E47C6A933F1F41EE5DCC72">
    <w:name w:val="C67CC677314E47C6A933F1F41EE5DCC72"/>
    <w:rsid w:val="00066E24"/>
    <w:pPr>
      <w:spacing w:after="200" w:line="276" w:lineRule="auto"/>
    </w:pPr>
    <w:rPr>
      <w:rFonts w:eastAsiaTheme="minorHAnsi"/>
    </w:rPr>
  </w:style>
  <w:style w:type="paragraph" w:customStyle="1" w:styleId="B615AFAAC7E6436CB767E70B387FDC122">
    <w:name w:val="B615AFAAC7E6436CB767E70B387FDC122"/>
    <w:rsid w:val="00066E24"/>
    <w:pPr>
      <w:spacing w:after="200" w:line="276" w:lineRule="auto"/>
    </w:pPr>
    <w:rPr>
      <w:rFonts w:eastAsiaTheme="minorHAnsi"/>
    </w:rPr>
  </w:style>
  <w:style w:type="paragraph" w:customStyle="1" w:styleId="BB4D432EACBE42A7B964ABFB9948228B2">
    <w:name w:val="BB4D432EACBE42A7B964ABFB9948228B2"/>
    <w:rsid w:val="00066E24"/>
    <w:pPr>
      <w:spacing w:after="200" w:line="276" w:lineRule="auto"/>
    </w:pPr>
    <w:rPr>
      <w:rFonts w:eastAsiaTheme="minorHAnsi"/>
    </w:rPr>
  </w:style>
  <w:style w:type="paragraph" w:customStyle="1" w:styleId="BC5CB63B1C094D0887D3169DC4A71F642">
    <w:name w:val="BC5CB63B1C094D0887D3169DC4A71F642"/>
    <w:rsid w:val="00066E24"/>
    <w:pPr>
      <w:spacing w:after="200" w:line="276" w:lineRule="auto"/>
    </w:pPr>
    <w:rPr>
      <w:rFonts w:eastAsiaTheme="minorHAnsi"/>
    </w:rPr>
  </w:style>
  <w:style w:type="paragraph" w:customStyle="1" w:styleId="04D94825CE274C67B17BCA4C62D64B992">
    <w:name w:val="04D94825CE274C67B17BCA4C62D64B992"/>
    <w:rsid w:val="00066E24"/>
    <w:pPr>
      <w:spacing w:after="200" w:line="276" w:lineRule="auto"/>
    </w:pPr>
    <w:rPr>
      <w:rFonts w:eastAsiaTheme="minorHAnsi"/>
    </w:rPr>
  </w:style>
  <w:style w:type="paragraph" w:customStyle="1" w:styleId="11310A50F64D4C6E91F662C686D8481F2">
    <w:name w:val="11310A50F64D4C6E91F662C686D8481F2"/>
    <w:rsid w:val="00066E24"/>
    <w:pPr>
      <w:spacing w:after="200" w:line="276" w:lineRule="auto"/>
    </w:pPr>
    <w:rPr>
      <w:rFonts w:eastAsiaTheme="minorHAnsi"/>
    </w:rPr>
  </w:style>
  <w:style w:type="paragraph" w:customStyle="1" w:styleId="FB9881EAEB5942DB9F82C2AEEAC3E6F52">
    <w:name w:val="FB9881EAEB5942DB9F82C2AEEAC3E6F52"/>
    <w:rsid w:val="00066E24"/>
    <w:pPr>
      <w:spacing w:after="200" w:line="276" w:lineRule="auto"/>
    </w:pPr>
    <w:rPr>
      <w:rFonts w:eastAsiaTheme="minorHAnsi"/>
    </w:rPr>
  </w:style>
  <w:style w:type="paragraph" w:customStyle="1" w:styleId="BDF66D7C8B4C4DC38338D676D98410852">
    <w:name w:val="BDF66D7C8B4C4DC38338D676D98410852"/>
    <w:rsid w:val="00066E24"/>
    <w:pPr>
      <w:spacing w:after="200" w:line="276" w:lineRule="auto"/>
    </w:pPr>
    <w:rPr>
      <w:rFonts w:eastAsiaTheme="minorHAnsi"/>
    </w:rPr>
  </w:style>
  <w:style w:type="paragraph" w:customStyle="1" w:styleId="EFFF29D9447546CB84B61EDC4F61ED442">
    <w:name w:val="EFFF29D9447546CB84B61EDC4F61ED442"/>
    <w:rsid w:val="00066E24"/>
    <w:pPr>
      <w:spacing w:after="200" w:line="276" w:lineRule="auto"/>
    </w:pPr>
    <w:rPr>
      <w:rFonts w:eastAsiaTheme="minorHAnsi"/>
    </w:rPr>
  </w:style>
  <w:style w:type="paragraph" w:customStyle="1" w:styleId="1A7BBC6B70A84DF08CAB3C6B8D5296852">
    <w:name w:val="1A7BBC6B70A84DF08CAB3C6B8D5296852"/>
    <w:rsid w:val="00066E24"/>
    <w:pPr>
      <w:spacing w:after="200" w:line="276" w:lineRule="auto"/>
    </w:pPr>
    <w:rPr>
      <w:rFonts w:eastAsiaTheme="minorHAnsi"/>
    </w:rPr>
  </w:style>
  <w:style w:type="paragraph" w:customStyle="1" w:styleId="572A8F54EB5C44008D059DDE372F1F1F2">
    <w:name w:val="572A8F54EB5C44008D059DDE372F1F1F2"/>
    <w:rsid w:val="00066E24"/>
    <w:pPr>
      <w:spacing w:after="200" w:line="276" w:lineRule="auto"/>
    </w:pPr>
    <w:rPr>
      <w:rFonts w:eastAsiaTheme="minorHAnsi"/>
    </w:rPr>
  </w:style>
  <w:style w:type="paragraph" w:customStyle="1" w:styleId="9E3E04260BED4371B28A40A9D3E089D42">
    <w:name w:val="9E3E04260BED4371B28A40A9D3E089D42"/>
    <w:rsid w:val="00066E24"/>
    <w:pPr>
      <w:spacing w:after="200" w:line="276" w:lineRule="auto"/>
    </w:pPr>
    <w:rPr>
      <w:rFonts w:eastAsiaTheme="minorHAnsi"/>
    </w:rPr>
  </w:style>
  <w:style w:type="paragraph" w:customStyle="1" w:styleId="A519C027CC4D47E786FF2D504DA3EEBD2">
    <w:name w:val="A519C027CC4D47E786FF2D504DA3EEBD2"/>
    <w:rsid w:val="00066E24"/>
    <w:pPr>
      <w:spacing w:after="200" w:line="276" w:lineRule="auto"/>
    </w:pPr>
    <w:rPr>
      <w:rFonts w:eastAsiaTheme="minorHAnsi"/>
    </w:rPr>
  </w:style>
  <w:style w:type="paragraph" w:customStyle="1" w:styleId="C949F6B2A4C24F41B374BB2D6D3FFAA22">
    <w:name w:val="C949F6B2A4C24F41B374BB2D6D3FFAA22"/>
    <w:rsid w:val="00066E24"/>
    <w:pPr>
      <w:spacing w:after="200" w:line="276" w:lineRule="auto"/>
    </w:pPr>
    <w:rPr>
      <w:rFonts w:eastAsiaTheme="minorHAnsi"/>
    </w:rPr>
  </w:style>
  <w:style w:type="paragraph" w:customStyle="1" w:styleId="4495B03C7E844A5E976F7F45EC5E57102">
    <w:name w:val="4495B03C7E844A5E976F7F45EC5E57102"/>
    <w:rsid w:val="00066E24"/>
    <w:pPr>
      <w:spacing w:after="200" w:line="276" w:lineRule="auto"/>
    </w:pPr>
    <w:rPr>
      <w:rFonts w:eastAsiaTheme="minorHAnsi"/>
    </w:rPr>
  </w:style>
  <w:style w:type="paragraph" w:customStyle="1" w:styleId="D02211103F0C415BB7C6EBA87A2125A72">
    <w:name w:val="D02211103F0C415BB7C6EBA87A2125A72"/>
    <w:rsid w:val="00066E24"/>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E24"/>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19BD29A3D45F4E35BE26607178E81237">
    <w:name w:val="19BD29A3D45F4E35BE26607178E81237"/>
    <w:rsid w:val="007B39E0"/>
  </w:style>
  <w:style w:type="paragraph" w:customStyle="1" w:styleId="6A5257D458AB4B129BA21A0726B96E47">
    <w:name w:val="6A5257D458AB4B129BA21A0726B96E47"/>
    <w:rsid w:val="007B39E0"/>
  </w:style>
  <w:style w:type="paragraph" w:customStyle="1" w:styleId="8DCD908DA9924359AFC226609E8125A7">
    <w:name w:val="8DCD908DA9924359AFC226609E8125A7"/>
    <w:rsid w:val="007B39E0"/>
  </w:style>
  <w:style w:type="paragraph" w:customStyle="1" w:styleId="6FCDE4161A37477AB6C3B86DBC64163C">
    <w:name w:val="6FCDE4161A37477AB6C3B86DBC64163C"/>
    <w:rsid w:val="007B39E0"/>
  </w:style>
  <w:style w:type="paragraph" w:customStyle="1" w:styleId="8B288CB85EDA45ABBDB559EDA07ADA37">
    <w:name w:val="8B288CB85EDA45ABBDB559EDA07ADA37"/>
    <w:rsid w:val="007B39E0"/>
  </w:style>
  <w:style w:type="paragraph" w:customStyle="1" w:styleId="64FF65FE1DF4446983FDA14D7B8D3E6A">
    <w:name w:val="64FF65FE1DF4446983FDA14D7B8D3E6A"/>
    <w:rsid w:val="007B39E0"/>
  </w:style>
  <w:style w:type="paragraph" w:customStyle="1" w:styleId="B95907C1F71F4249B674111011F70844">
    <w:name w:val="B95907C1F71F4249B674111011F70844"/>
    <w:rsid w:val="007B39E0"/>
  </w:style>
  <w:style w:type="paragraph" w:customStyle="1" w:styleId="D9D6AB027E3844DCAAD7385B821E0871">
    <w:name w:val="D9D6AB027E3844DCAAD7385B821E0871"/>
    <w:rsid w:val="000A2369"/>
  </w:style>
  <w:style w:type="paragraph" w:customStyle="1" w:styleId="F0B75415E4264A76AFFDB680518A0D3D1">
    <w:name w:val="F0B75415E4264A76AFFDB680518A0D3D1"/>
    <w:rsid w:val="00066E24"/>
    <w:pPr>
      <w:spacing w:after="200" w:line="276" w:lineRule="auto"/>
    </w:pPr>
    <w:rPr>
      <w:rFonts w:eastAsiaTheme="minorHAnsi"/>
    </w:rPr>
  </w:style>
  <w:style w:type="paragraph" w:customStyle="1" w:styleId="DD9E2D94BEB6490A938E0033B807AE8E1">
    <w:name w:val="DD9E2D94BEB6490A938E0033B807AE8E1"/>
    <w:rsid w:val="00066E24"/>
    <w:pPr>
      <w:spacing w:after="200" w:line="276" w:lineRule="auto"/>
      <w:ind w:left="720"/>
      <w:contextualSpacing/>
    </w:pPr>
    <w:rPr>
      <w:rFonts w:eastAsiaTheme="minorHAnsi"/>
    </w:rPr>
  </w:style>
  <w:style w:type="paragraph" w:customStyle="1" w:styleId="33124388D58B4D9988F84723F78D16741">
    <w:name w:val="33124388D58B4D9988F84723F78D16741"/>
    <w:rsid w:val="00066E24"/>
    <w:pPr>
      <w:spacing w:after="200" w:line="276" w:lineRule="auto"/>
      <w:ind w:left="720"/>
      <w:contextualSpacing/>
    </w:pPr>
    <w:rPr>
      <w:rFonts w:eastAsiaTheme="minorHAnsi"/>
    </w:rPr>
  </w:style>
  <w:style w:type="paragraph" w:customStyle="1" w:styleId="5E68B8BEBB284830BAAE7160A9EEE13D1">
    <w:name w:val="5E68B8BEBB284830BAAE7160A9EEE13D1"/>
    <w:rsid w:val="00066E24"/>
    <w:pPr>
      <w:spacing w:after="200" w:line="276" w:lineRule="auto"/>
      <w:ind w:left="720"/>
      <w:contextualSpacing/>
    </w:pPr>
    <w:rPr>
      <w:rFonts w:eastAsiaTheme="minorHAnsi"/>
    </w:rPr>
  </w:style>
  <w:style w:type="paragraph" w:customStyle="1" w:styleId="FBA6838BD2C6414A948C8DF2920F8F1E1">
    <w:name w:val="FBA6838BD2C6414A948C8DF2920F8F1E1"/>
    <w:rsid w:val="00066E24"/>
    <w:pPr>
      <w:spacing w:after="200" w:line="276" w:lineRule="auto"/>
      <w:ind w:left="720"/>
      <w:contextualSpacing/>
    </w:pPr>
    <w:rPr>
      <w:rFonts w:eastAsiaTheme="minorHAnsi"/>
    </w:rPr>
  </w:style>
  <w:style w:type="paragraph" w:customStyle="1" w:styleId="EA132D6658DF4BBEB01C2043AB60D6891">
    <w:name w:val="EA132D6658DF4BBEB01C2043AB60D6891"/>
    <w:rsid w:val="00066E24"/>
    <w:pPr>
      <w:spacing w:after="200" w:line="276" w:lineRule="auto"/>
      <w:ind w:left="720"/>
      <w:contextualSpacing/>
    </w:pPr>
    <w:rPr>
      <w:rFonts w:eastAsiaTheme="minorHAnsi"/>
    </w:rPr>
  </w:style>
  <w:style w:type="paragraph" w:customStyle="1" w:styleId="B545586D45D841788477B8A4B1F874A71">
    <w:name w:val="B545586D45D841788477B8A4B1F874A71"/>
    <w:rsid w:val="00066E24"/>
    <w:pPr>
      <w:spacing w:after="200" w:line="276" w:lineRule="auto"/>
      <w:ind w:left="720"/>
      <w:contextualSpacing/>
    </w:pPr>
    <w:rPr>
      <w:rFonts w:eastAsiaTheme="minorHAnsi"/>
    </w:rPr>
  </w:style>
  <w:style w:type="paragraph" w:customStyle="1" w:styleId="002784ACC31C4657ADF4D18EA030749D1">
    <w:name w:val="002784ACC31C4657ADF4D18EA030749D1"/>
    <w:rsid w:val="00066E24"/>
    <w:pPr>
      <w:spacing w:after="200" w:line="276" w:lineRule="auto"/>
    </w:pPr>
    <w:rPr>
      <w:rFonts w:eastAsiaTheme="minorHAnsi"/>
    </w:rPr>
  </w:style>
  <w:style w:type="paragraph" w:customStyle="1" w:styleId="774B93A209534DA3B8A34F8D41668D6D1">
    <w:name w:val="774B93A209534DA3B8A34F8D41668D6D1"/>
    <w:rsid w:val="00066E24"/>
    <w:pPr>
      <w:spacing w:after="200" w:line="276" w:lineRule="auto"/>
    </w:pPr>
    <w:rPr>
      <w:rFonts w:eastAsiaTheme="minorHAnsi"/>
    </w:rPr>
  </w:style>
  <w:style w:type="paragraph" w:customStyle="1" w:styleId="7CD27CA8898A4EDE955BDE7D1B8779FF1">
    <w:name w:val="7CD27CA8898A4EDE955BDE7D1B8779FF1"/>
    <w:rsid w:val="00066E24"/>
    <w:pPr>
      <w:spacing w:after="200" w:line="276" w:lineRule="auto"/>
    </w:pPr>
    <w:rPr>
      <w:rFonts w:eastAsiaTheme="minorHAnsi"/>
    </w:rPr>
  </w:style>
  <w:style w:type="paragraph" w:customStyle="1" w:styleId="BA8AB7FD1A1B421E8C5E127C59E8AFCF1">
    <w:name w:val="BA8AB7FD1A1B421E8C5E127C59E8AFCF1"/>
    <w:rsid w:val="00066E24"/>
    <w:pPr>
      <w:spacing w:after="200" w:line="276" w:lineRule="auto"/>
    </w:pPr>
    <w:rPr>
      <w:rFonts w:eastAsiaTheme="minorHAnsi"/>
    </w:rPr>
  </w:style>
  <w:style w:type="paragraph" w:customStyle="1" w:styleId="8D34D0BC8DDB45B6B1CD7755C857F2801">
    <w:name w:val="8D34D0BC8DDB45B6B1CD7755C857F2801"/>
    <w:rsid w:val="00066E24"/>
    <w:pPr>
      <w:spacing w:after="200" w:line="276" w:lineRule="auto"/>
    </w:pPr>
    <w:rPr>
      <w:rFonts w:eastAsiaTheme="minorHAnsi"/>
    </w:rPr>
  </w:style>
  <w:style w:type="paragraph" w:customStyle="1" w:styleId="A974323934B846619E6635B327744E801">
    <w:name w:val="A974323934B846619E6635B327744E801"/>
    <w:rsid w:val="00066E24"/>
    <w:pPr>
      <w:spacing w:after="200" w:line="276" w:lineRule="auto"/>
    </w:pPr>
    <w:rPr>
      <w:rFonts w:eastAsiaTheme="minorHAnsi"/>
    </w:rPr>
  </w:style>
  <w:style w:type="paragraph" w:customStyle="1" w:styleId="C67CC677314E47C6A933F1F41EE5DCC71">
    <w:name w:val="C67CC677314E47C6A933F1F41EE5DCC71"/>
    <w:rsid w:val="00066E24"/>
    <w:pPr>
      <w:spacing w:after="200" w:line="276" w:lineRule="auto"/>
    </w:pPr>
    <w:rPr>
      <w:rFonts w:eastAsiaTheme="minorHAnsi"/>
    </w:rPr>
  </w:style>
  <w:style w:type="paragraph" w:customStyle="1" w:styleId="B615AFAAC7E6436CB767E70B387FDC121">
    <w:name w:val="B615AFAAC7E6436CB767E70B387FDC121"/>
    <w:rsid w:val="00066E24"/>
    <w:pPr>
      <w:spacing w:after="200" w:line="276" w:lineRule="auto"/>
    </w:pPr>
    <w:rPr>
      <w:rFonts w:eastAsiaTheme="minorHAnsi"/>
    </w:rPr>
  </w:style>
  <w:style w:type="paragraph" w:customStyle="1" w:styleId="BB4D432EACBE42A7B964ABFB9948228B1">
    <w:name w:val="BB4D432EACBE42A7B964ABFB9948228B1"/>
    <w:rsid w:val="00066E24"/>
    <w:pPr>
      <w:spacing w:after="200" w:line="276" w:lineRule="auto"/>
    </w:pPr>
    <w:rPr>
      <w:rFonts w:eastAsiaTheme="minorHAnsi"/>
    </w:rPr>
  </w:style>
  <w:style w:type="paragraph" w:customStyle="1" w:styleId="BC5CB63B1C094D0887D3169DC4A71F641">
    <w:name w:val="BC5CB63B1C094D0887D3169DC4A71F641"/>
    <w:rsid w:val="00066E24"/>
    <w:pPr>
      <w:spacing w:after="200" w:line="276" w:lineRule="auto"/>
    </w:pPr>
    <w:rPr>
      <w:rFonts w:eastAsiaTheme="minorHAnsi"/>
    </w:rPr>
  </w:style>
  <w:style w:type="paragraph" w:customStyle="1" w:styleId="04D94825CE274C67B17BCA4C62D64B991">
    <w:name w:val="04D94825CE274C67B17BCA4C62D64B991"/>
    <w:rsid w:val="00066E24"/>
    <w:pPr>
      <w:spacing w:after="200" w:line="276" w:lineRule="auto"/>
    </w:pPr>
    <w:rPr>
      <w:rFonts w:eastAsiaTheme="minorHAnsi"/>
    </w:rPr>
  </w:style>
  <w:style w:type="paragraph" w:customStyle="1" w:styleId="11310A50F64D4C6E91F662C686D8481F1">
    <w:name w:val="11310A50F64D4C6E91F662C686D8481F1"/>
    <w:rsid w:val="00066E24"/>
    <w:pPr>
      <w:spacing w:after="200" w:line="276" w:lineRule="auto"/>
    </w:pPr>
    <w:rPr>
      <w:rFonts w:eastAsiaTheme="minorHAnsi"/>
    </w:rPr>
  </w:style>
  <w:style w:type="paragraph" w:customStyle="1" w:styleId="FB9881EAEB5942DB9F82C2AEEAC3E6F51">
    <w:name w:val="FB9881EAEB5942DB9F82C2AEEAC3E6F51"/>
    <w:rsid w:val="00066E24"/>
    <w:pPr>
      <w:spacing w:after="200" w:line="276" w:lineRule="auto"/>
    </w:pPr>
    <w:rPr>
      <w:rFonts w:eastAsiaTheme="minorHAnsi"/>
    </w:rPr>
  </w:style>
  <w:style w:type="paragraph" w:customStyle="1" w:styleId="BDF66D7C8B4C4DC38338D676D98410851">
    <w:name w:val="BDF66D7C8B4C4DC38338D676D98410851"/>
    <w:rsid w:val="00066E24"/>
    <w:pPr>
      <w:spacing w:after="200" w:line="276" w:lineRule="auto"/>
    </w:pPr>
    <w:rPr>
      <w:rFonts w:eastAsiaTheme="minorHAnsi"/>
    </w:rPr>
  </w:style>
  <w:style w:type="paragraph" w:customStyle="1" w:styleId="EFFF29D9447546CB84B61EDC4F61ED441">
    <w:name w:val="EFFF29D9447546CB84B61EDC4F61ED441"/>
    <w:rsid w:val="00066E24"/>
    <w:pPr>
      <w:spacing w:after="200" w:line="276" w:lineRule="auto"/>
    </w:pPr>
    <w:rPr>
      <w:rFonts w:eastAsiaTheme="minorHAnsi"/>
    </w:rPr>
  </w:style>
  <w:style w:type="paragraph" w:customStyle="1" w:styleId="1A7BBC6B70A84DF08CAB3C6B8D5296851">
    <w:name w:val="1A7BBC6B70A84DF08CAB3C6B8D5296851"/>
    <w:rsid w:val="00066E24"/>
    <w:pPr>
      <w:spacing w:after="200" w:line="276" w:lineRule="auto"/>
    </w:pPr>
    <w:rPr>
      <w:rFonts w:eastAsiaTheme="minorHAnsi"/>
    </w:rPr>
  </w:style>
  <w:style w:type="paragraph" w:customStyle="1" w:styleId="572A8F54EB5C44008D059DDE372F1F1F1">
    <w:name w:val="572A8F54EB5C44008D059DDE372F1F1F1"/>
    <w:rsid w:val="00066E24"/>
    <w:pPr>
      <w:spacing w:after="200" w:line="276" w:lineRule="auto"/>
    </w:pPr>
    <w:rPr>
      <w:rFonts w:eastAsiaTheme="minorHAnsi"/>
    </w:rPr>
  </w:style>
  <w:style w:type="paragraph" w:customStyle="1" w:styleId="9E3E04260BED4371B28A40A9D3E089D41">
    <w:name w:val="9E3E04260BED4371B28A40A9D3E089D41"/>
    <w:rsid w:val="00066E24"/>
    <w:pPr>
      <w:spacing w:after="200" w:line="276" w:lineRule="auto"/>
    </w:pPr>
    <w:rPr>
      <w:rFonts w:eastAsiaTheme="minorHAnsi"/>
    </w:rPr>
  </w:style>
  <w:style w:type="paragraph" w:customStyle="1" w:styleId="A519C027CC4D47E786FF2D504DA3EEBD1">
    <w:name w:val="A519C027CC4D47E786FF2D504DA3EEBD1"/>
    <w:rsid w:val="00066E24"/>
    <w:pPr>
      <w:spacing w:after="200" w:line="276" w:lineRule="auto"/>
    </w:pPr>
    <w:rPr>
      <w:rFonts w:eastAsiaTheme="minorHAnsi"/>
    </w:rPr>
  </w:style>
  <w:style w:type="paragraph" w:customStyle="1" w:styleId="12CE9D09DC2F495199D2BEBAE19DC52D1">
    <w:name w:val="12CE9D09DC2F495199D2BEBAE19DC52D1"/>
    <w:rsid w:val="00066E24"/>
    <w:pPr>
      <w:spacing w:after="200" w:line="276" w:lineRule="auto"/>
    </w:pPr>
    <w:rPr>
      <w:rFonts w:eastAsiaTheme="minorHAnsi"/>
    </w:rPr>
  </w:style>
  <w:style w:type="paragraph" w:customStyle="1" w:styleId="56A9DC669B454F26A0270BE258C46DEF1">
    <w:name w:val="56A9DC669B454F26A0270BE258C46DEF1"/>
    <w:rsid w:val="00066E24"/>
    <w:pPr>
      <w:spacing w:after="200" w:line="276" w:lineRule="auto"/>
    </w:pPr>
    <w:rPr>
      <w:rFonts w:eastAsiaTheme="minorHAnsi"/>
    </w:rPr>
  </w:style>
  <w:style w:type="paragraph" w:customStyle="1" w:styleId="C949F6B2A4C24F41B374BB2D6D3FFAA21">
    <w:name w:val="C949F6B2A4C24F41B374BB2D6D3FFAA21"/>
    <w:rsid w:val="00066E24"/>
    <w:pPr>
      <w:spacing w:after="200" w:line="276" w:lineRule="auto"/>
    </w:pPr>
    <w:rPr>
      <w:rFonts w:eastAsiaTheme="minorHAnsi"/>
    </w:rPr>
  </w:style>
  <w:style w:type="paragraph" w:customStyle="1" w:styleId="4495B03C7E844A5E976F7F45EC5E57101">
    <w:name w:val="4495B03C7E844A5E976F7F45EC5E57101"/>
    <w:rsid w:val="00066E24"/>
    <w:pPr>
      <w:spacing w:after="200" w:line="276" w:lineRule="auto"/>
    </w:pPr>
    <w:rPr>
      <w:rFonts w:eastAsiaTheme="minorHAnsi"/>
    </w:rPr>
  </w:style>
  <w:style w:type="paragraph" w:customStyle="1" w:styleId="D02211103F0C415BB7C6EBA87A2125A71">
    <w:name w:val="D02211103F0C415BB7C6EBA87A2125A71"/>
    <w:rsid w:val="00066E24"/>
    <w:pPr>
      <w:spacing w:after="200" w:line="276" w:lineRule="auto"/>
    </w:pPr>
    <w:rPr>
      <w:rFonts w:eastAsiaTheme="minorHAnsi"/>
    </w:rPr>
  </w:style>
  <w:style w:type="paragraph" w:customStyle="1" w:styleId="6AE9C56004EC47BDB3F9D451CC729B461">
    <w:name w:val="6AE9C56004EC47BDB3F9D451CC729B461"/>
    <w:rsid w:val="00066E24"/>
    <w:pPr>
      <w:spacing w:after="200" w:line="276" w:lineRule="auto"/>
    </w:pPr>
    <w:rPr>
      <w:rFonts w:eastAsiaTheme="minorHAnsi"/>
    </w:rPr>
  </w:style>
  <w:style w:type="paragraph" w:customStyle="1" w:styleId="2D4B408F1B41412C9CAB817CA94E57C21">
    <w:name w:val="2D4B408F1B41412C9CAB817CA94E57C21"/>
    <w:rsid w:val="00066E24"/>
    <w:pPr>
      <w:spacing w:after="200" w:line="276" w:lineRule="auto"/>
    </w:pPr>
    <w:rPr>
      <w:rFonts w:eastAsiaTheme="minorHAnsi"/>
    </w:rPr>
  </w:style>
  <w:style w:type="paragraph" w:customStyle="1" w:styleId="89CAA169D533460FA682A0E295EEE5D01">
    <w:name w:val="89CAA169D533460FA682A0E295EEE5D01"/>
    <w:rsid w:val="00066E24"/>
    <w:pPr>
      <w:spacing w:after="200" w:line="276" w:lineRule="auto"/>
    </w:pPr>
    <w:rPr>
      <w:rFonts w:eastAsiaTheme="minorHAnsi"/>
    </w:rPr>
  </w:style>
  <w:style w:type="paragraph" w:customStyle="1" w:styleId="523AFDF3F2D54F67A33D5ADF161637A41">
    <w:name w:val="523AFDF3F2D54F67A33D5ADF161637A41"/>
    <w:rsid w:val="00066E24"/>
    <w:pPr>
      <w:spacing w:after="200" w:line="276" w:lineRule="auto"/>
    </w:pPr>
    <w:rPr>
      <w:rFonts w:eastAsiaTheme="minorHAnsi"/>
    </w:rPr>
  </w:style>
  <w:style w:type="paragraph" w:customStyle="1" w:styleId="7789B869AA954380BF212BEC1B3C3E5C1">
    <w:name w:val="7789B869AA954380BF212BEC1B3C3E5C1"/>
    <w:rsid w:val="00066E24"/>
    <w:pPr>
      <w:spacing w:after="200" w:line="276" w:lineRule="auto"/>
    </w:pPr>
    <w:rPr>
      <w:rFonts w:eastAsiaTheme="minorHAnsi"/>
    </w:rPr>
  </w:style>
  <w:style w:type="paragraph" w:customStyle="1" w:styleId="165DEC9B70CD4768A3F697AF8976500F1">
    <w:name w:val="165DEC9B70CD4768A3F697AF8976500F1"/>
    <w:rsid w:val="00066E24"/>
    <w:pPr>
      <w:spacing w:after="200" w:line="276" w:lineRule="auto"/>
    </w:pPr>
    <w:rPr>
      <w:rFonts w:eastAsiaTheme="minorHAnsi"/>
    </w:rPr>
  </w:style>
  <w:style w:type="paragraph" w:customStyle="1" w:styleId="A0E852025D95401880F45381C853444A1">
    <w:name w:val="A0E852025D95401880F45381C853444A1"/>
    <w:rsid w:val="00066E24"/>
    <w:pPr>
      <w:spacing w:after="200" w:line="276" w:lineRule="auto"/>
    </w:pPr>
    <w:rPr>
      <w:rFonts w:eastAsiaTheme="minorHAnsi"/>
    </w:rPr>
  </w:style>
  <w:style w:type="paragraph" w:customStyle="1" w:styleId="4EE1CB6C54C54C3787F13A766403784E1">
    <w:name w:val="4EE1CB6C54C54C3787F13A766403784E1"/>
    <w:rsid w:val="00066E24"/>
    <w:pPr>
      <w:spacing w:after="200" w:line="276" w:lineRule="auto"/>
    </w:pPr>
    <w:rPr>
      <w:rFonts w:eastAsiaTheme="minorHAnsi"/>
    </w:rPr>
  </w:style>
  <w:style w:type="paragraph" w:customStyle="1" w:styleId="740A52CD6E1348609BFCB8AE448D926F1">
    <w:name w:val="740A52CD6E1348609BFCB8AE448D926F1"/>
    <w:rsid w:val="00066E24"/>
    <w:pPr>
      <w:spacing w:after="200" w:line="276" w:lineRule="auto"/>
    </w:pPr>
    <w:rPr>
      <w:rFonts w:eastAsiaTheme="minorHAnsi"/>
    </w:rPr>
  </w:style>
  <w:style w:type="paragraph" w:customStyle="1" w:styleId="546E664163684C7297443B99EEDFB3DF1">
    <w:name w:val="546E664163684C7297443B99EEDFB3DF1"/>
    <w:rsid w:val="00066E24"/>
    <w:pPr>
      <w:spacing w:after="200" w:line="276" w:lineRule="auto"/>
    </w:pPr>
    <w:rPr>
      <w:rFonts w:eastAsiaTheme="minorHAnsi"/>
    </w:rPr>
  </w:style>
  <w:style w:type="paragraph" w:customStyle="1" w:styleId="B5E296E7E3B44BFE8550AEC9F5A91D4E1">
    <w:name w:val="B5E296E7E3B44BFE8550AEC9F5A91D4E1"/>
    <w:rsid w:val="00066E24"/>
    <w:pPr>
      <w:spacing w:after="200" w:line="276" w:lineRule="auto"/>
    </w:pPr>
    <w:rPr>
      <w:rFonts w:eastAsiaTheme="minorHAnsi"/>
    </w:rPr>
  </w:style>
  <w:style w:type="paragraph" w:customStyle="1" w:styleId="F204B275C99F418495C4B393C02C8D6F1">
    <w:name w:val="F204B275C99F418495C4B393C02C8D6F1"/>
    <w:rsid w:val="00066E24"/>
    <w:pPr>
      <w:spacing w:after="200" w:line="276" w:lineRule="auto"/>
    </w:pPr>
    <w:rPr>
      <w:rFonts w:eastAsiaTheme="minorHAnsi"/>
    </w:rPr>
  </w:style>
  <w:style w:type="paragraph" w:customStyle="1" w:styleId="80EC2E1E4BE24A1082649E2E9B2C1FD11">
    <w:name w:val="80EC2E1E4BE24A1082649E2E9B2C1FD11"/>
    <w:rsid w:val="00066E24"/>
    <w:pPr>
      <w:spacing w:after="200" w:line="276" w:lineRule="auto"/>
    </w:pPr>
    <w:rPr>
      <w:rFonts w:eastAsiaTheme="minorHAnsi"/>
    </w:rPr>
  </w:style>
  <w:style w:type="paragraph" w:customStyle="1" w:styleId="0C931296B6CB43AA9E1B319A28D3B9D91">
    <w:name w:val="0C931296B6CB43AA9E1B319A28D3B9D91"/>
    <w:rsid w:val="00066E24"/>
    <w:pPr>
      <w:spacing w:after="200" w:line="276" w:lineRule="auto"/>
    </w:pPr>
    <w:rPr>
      <w:rFonts w:eastAsiaTheme="minorHAnsi"/>
    </w:rPr>
  </w:style>
  <w:style w:type="paragraph" w:customStyle="1" w:styleId="81920A2788DD422FBC1379B014BADE541">
    <w:name w:val="81920A2788DD422FBC1379B014BADE541"/>
    <w:rsid w:val="00066E24"/>
    <w:pPr>
      <w:spacing w:after="200" w:line="276" w:lineRule="auto"/>
    </w:pPr>
    <w:rPr>
      <w:rFonts w:eastAsiaTheme="minorHAnsi"/>
    </w:rPr>
  </w:style>
  <w:style w:type="paragraph" w:customStyle="1" w:styleId="73572563DBBE4DC684F86313033EB8131">
    <w:name w:val="73572563DBBE4DC684F86313033EB8131"/>
    <w:rsid w:val="00066E24"/>
    <w:pPr>
      <w:spacing w:after="200" w:line="276" w:lineRule="auto"/>
    </w:pPr>
    <w:rPr>
      <w:rFonts w:eastAsiaTheme="minorHAnsi"/>
    </w:rPr>
  </w:style>
  <w:style w:type="paragraph" w:customStyle="1" w:styleId="C1ACD4A98F304FF985FF77EC6F15BD4E1">
    <w:name w:val="C1ACD4A98F304FF985FF77EC6F15BD4E1"/>
    <w:rsid w:val="00066E24"/>
    <w:pPr>
      <w:spacing w:after="200" w:line="276" w:lineRule="auto"/>
    </w:pPr>
    <w:rPr>
      <w:rFonts w:eastAsiaTheme="minorHAnsi"/>
    </w:rPr>
  </w:style>
  <w:style w:type="paragraph" w:customStyle="1" w:styleId="28358B289F1A4E7AA300430D60A68DB61">
    <w:name w:val="28358B289F1A4E7AA300430D60A68DB61"/>
    <w:rsid w:val="00066E24"/>
    <w:pPr>
      <w:spacing w:after="200" w:line="276" w:lineRule="auto"/>
    </w:pPr>
    <w:rPr>
      <w:rFonts w:eastAsiaTheme="minorHAnsi"/>
    </w:rPr>
  </w:style>
  <w:style w:type="paragraph" w:customStyle="1" w:styleId="1696A114CBBF4F189190B2B125DACBE61">
    <w:name w:val="1696A114CBBF4F189190B2B125DACBE61"/>
    <w:rsid w:val="00066E24"/>
    <w:pPr>
      <w:spacing w:after="200" w:line="276" w:lineRule="auto"/>
    </w:pPr>
    <w:rPr>
      <w:rFonts w:eastAsiaTheme="minorHAnsi"/>
    </w:rPr>
  </w:style>
  <w:style w:type="paragraph" w:customStyle="1" w:styleId="7299CA0FA01C46EFB7A2531F0CE4F0831">
    <w:name w:val="7299CA0FA01C46EFB7A2531F0CE4F0831"/>
    <w:rsid w:val="00066E24"/>
    <w:pPr>
      <w:spacing w:after="200" w:line="276" w:lineRule="auto"/>
    </w:pPr>
    <w:rPr>
      <w:rFonts w:eastAsiaTheme="minorHAnsi"/>
    </w:rPr>
  </w:style>
  <w:style w:type="paragraph" w:customStyle="1" w:styleId="19B182E9DEBF4945B08B8865655633841">
    <w:name w:val="19B182E9DEBF4945B08B8865655633841"/>
    <w:rsid w:val="00066E24"/>
    <w:pPr>
      <w:spacing w:after="200" w:line="276" w:lineRule="auto"/>
    </w:pPr>
    <w:rPr>
      <w:rFonts w:eastAsiaTheme="minorHAnsi"/>
    </w:rPr>
  </w:style>
  <w:style w:type="paragraph" w:customStyle="1" w:styleId="9E2ABE14FAE94E16A6A853E50F3FB6641">
    <w:name w:val="9E2ABE14FAE94E16A6A853E50F3FB6641"/>
    <w:rsid w:val="00066E24"/>
    <w:pPr>
      <w:spacing w:after="200" w:line="276" w:lineRule="auto"/>
    </w:pPr>
    <w:rPr>
      <w:rFonts w:eastAsiaTheme="minorHAnsi"/>
    </w:rPr>
  </w:style>
  <w:style w:type="paragraph" w:customStyle="1" w:styleId="2E4EB0CBFF6546AAA8AAFDBB9D25BA3D1">
    <w:name w:val="2E4EB0CBFF6546AAA8AAFDBB9D25BA3D1"/>
    <w:rsid w:val="00066E24"/>
    <w:pPr>
      <w:spacing w:after="200" w:line="276" w:lineRule="auto"/>
    </w:pPr>
    <w:rPr>
      <w:rFonts w:eastAsiaTheme="minorHAnsi"/>
    </w:rPr>
  </w:style>
  <w:style w:type="paragraph" w:customStyle="1" w:styleId="246BA61283824DD483257039966828011">
    <w:name w:val="246BA61283824DD483257039966828011"/>
    <w:rsid w:val="00066E24"/>
    <w:pPr>
      <w:spacing w:after="200" w:line="276" w:lineRule="auto"/>
    </w:pPr>
    <w:rPr>
      <w:rFonts w:eastAsiaTheme="minorHAnsi"/>
    </w:rPr>
  </w:style>
  <w:style w:type="paragraph" w:customStyle="1" w:styleId="49B862AE23BD4071AB19BE13064D2C1C1">
    <w:name w:val="49B862AE23BD4071AB19BE13064D2C1C1"/>
    <w:rsid w:val="00066E24"/>
    <w:pPr>
      <w:spacing w:after="200" w:line="276" w:lineRule="auto"/>
    </w:pPr>
    <w:rPr>
      <w:rFonts w:eastAsiaTheme="minorHAnsi"/>
    </w:rPr>
  </w:style>
  <w:style w:type="paragraph" w:customStyle="1" w:styleId="A36D04AFE60B4AC5B5E3A22F9F1EDEAB1">
    <w:name w:val="A36D04AFE60B4AC5B5E3A22F9F1EDEAB1"/>
    <w:rsid w:val="00066E24"/>
    <w:pPr>
      <w:spacing w:after="200" w:line="276" w:lineRule="auto"/>
    </w:pPr>
    <w:rPr>
      <w:rFonts w:eastAsiaTheme="minorHAnsi"/>
    </w:rPr>
  </w:style>
  <w:style w:type="paragraph" w:customStyle="1" w:styleId="C904310E12A84F9898A4B94DC80C87851">
    <w:name w:val="C904310E12A84F9898A4B94DC80C87851"/>
    <w:rsid w:val="00066E24"/>
    <w:pPr>
      <w:spacing w:after="200" w:line="276" w:lineRule="auto"/>
    </w:pPr>
    <w:rPr>
      <w:rFonts w:eastAsiaTheme="minorHAnsi"/>
    </w:rPr>
  </w:style>
  <w:style w:type="paragraph" w:customStyle="1" w:styleId="CEA52DED1BF248D5A9048CEC45FC020C1">
    <w:name w:val="CEA52DED1BF248D5A9048CEC45FC020C1"/>
    <w:rsid w:val="00066E24"/>
    <w:pPr>
      <w:spacing w:after="200" w:line="276" w:lineRule="auto"/>
    </w:pPr>
    <w:rPr>
      <w:rFonts w:eastAsiaTheme="minorHAnsi"/>
    </w:rPr>
  </w:style>
  <w:style w:type="paragraph" w:customStyle="1" w:styleId="F6CC7F1F2DC548589EA61C502C192542">
    <w:name w:val="F6CC7F1F2DC548589EA61C502C192542"/>
    <w:rsid w:val="00066E24"/>
    <w:pPr>
      <w:spacing w:after="200" w:line="276" w:lineRule="auto"/>
    </w:pPr>
    <w:rPr>
      <w:rFonts w:eastAsiaTheme="minorHAnsi"/>
    </w:rPr>
  </w:style>
  <w:style w:type="paragraph" w:customStyle="1" w:styleId="54892F3BF6434B5C9B234DE412E2899E">
    <w:name w:val="54892F3BF6434B5C9B234DE412E2899E"/>
    <w:rsid w:val="00066E24"/>
    <w:pPr>
      <w:spacing w:after="200" w:line="276" w:lineRule="auto"/>
    </w:pPr>
    <w:rPr>
      <w:rFonts w:eastAsiaTheme="minorHAnsi"/>
    </w:rPr>
  </w:style>
  <w:style w:type="paragraph" w:customStyle="1" w:styleId="10305D30366D433EBD1954EA3DA603EF">
    <w:name w:val="10305D30366D433EBD1954EA3DA603EF"/>
    <w:rsid w:val="00066E24"/>
    <w:pPr>
      <w:spacing w:after="200" w:line="276" w:lineRule="auto"/>
    </w:pPr>
    <w:rPr>
      <w:rFonts w:eastAsiaTheme="minorHAnsi"/>
    </w:rPr>
  </w:style>
  <w:style w:type="paragraph" w:customStyle="1" w:styleId="A96B4E906407402BAD68885E687320AE">
    <w:name w:val="A96B4E906407402BAD68885E687320AE"/>
    <w:rsid w:val="00066E24"/>
    <w:pPr>
      <w:spacing w:after="200" w:line="276" w:lineRule="auto"/>
    </w:pPr>
    <w:rPr>
      <w:rFonts w:eastAsiaTheme="minorHAnsi"/>
    </w:rPr>
  </w:style>
  <w:style w:type="paragraph" w:customStyle="1" w:styleId="E7C83DE38E4947449F6AE47723F3BA4C">
    <w:name w:val="E7C83DE38E4947449F6AE47723F3BA4C"/>
    <w:rsid w:val="00066E24"/>
    <w:pPr>
      <w:spacing w:after="200" w:line="276" w:lineRule="auto"/>
    </w:pPr>
    <w:rPr>
      <w:rFonts w:eastAsiaTheme="minorHAnsi"/>
    </w:rPr>
  </w:style>
  <w:style w:type="paragraph" w:customStyle="1" w:styleId="CD5BCE08BFD24088BA4EA6BB6FFAAADC">
    <w:name w:val="CD5BCE08BFD24088BA4EA6BB6FFAAADC"/>
    <w:rsid w:val="00066E24"/>
    <w:pPr>
      <w:spacing w:after="200" w:line="276" w:lineRule="auto"/>
    </w:pPr>
    <w:rPr>
      <w:rFonts w:eastAsiaTheme="minorHAnsi"/>
    </w:rPr>
  </w:style>
  <w:style w:type="paragraph" w:customStyle="1" w:styleId="F5AE074136F04ED99447C7556AA92509">
    <w:name w:val="F5AE074136F04ED99447C7556AA92509"/>
    <w:rsid w:val="00066E24"/>
    <w:pPr>
      <w:spacing w:after="200" w:line="276" w:lineRule="auto"/>
    </w:pPr>
    <w:rPr>
      <w:rFonts w:eastAsiaTheme="minorHAnsi"/>
    </w:rPr>
  </w:style>
  <w:style w:type="paragraph" w:customStyle="1" w:styleId="8EF6441AF0DA4F99B54AF5FDEE9C967F">
    <w:name w:val="8EF6441AF0DA4F99B54AF5FDEE9C967F"/>
    <w:rsid w:val="00066E24"/>
    <w:pPr>
      <w:spacing w:after="200" w:line="276" w:lineRule="auto"/>
    </w:pPr>
    <w:rPr>
      <w:rFonts w:eastAsiaTheme="minorHAnsi"/>
    </w:rPr>
  </w:style>
  <w:style w:type="paragraph" w:customStyle="1" w:styleId="6ACEEAC85EF14B65838ACD0F1FD22D03">
    <w:name w:val="6ACEEAC85EF14B65838ACD0F1FD22D03"/>
    <w:rsid w:val="00066E24"/>
    <w:pPr>
      <w:spacing w:after="200" w:line="276" w:lineRule="auto"/>
    </w:pPr>
    <w:rPr>
      <w:rFonts w:eastAsiaTheme="minorHAnsi"/>
    </w:rPr>
  </w:style>
  <w:style w:type="paragraph" w:customStyle="1" w:styleId="B3EE08AEECA7443EACB080517CA0C053">
    <w:name w:val="B3EE08AEECA7443EACB080517CA0C053"/>
    <w:rsid w:val="00066E24"/>
    <w:pPr>
      <w:spacing w:after="200" w:line="276" w:lineRule="auto"/>
    </w:pPr>
    <w:rPr>
      <w:rFonts w:eastAsiaTheme="minorHAnsi"/>
    </w:rPr>
  </w:style>
  <w:style w:type="paragraph" w:customStyle="1" w:styleId="2F1EEE5179B04D1999FB7D0BD0991B95">
    <w:name w:val="2F1EEE5179B04D1999FB7D0BD0991B95"/>
    <w:rsid w:val="00066E24"/>
    <w:pPr>
      <w:spacing w:after="200" w:line="276" w:lineRule="auto"/>
    </w:pPr>
    <w:rPr>
      <w:rFonts w:eastAsiaTheme="minorHAnsi"/>
    </w:rPr>
  </w:style>
  <w:style w:type="paragraph" w:customStyle="1" w:styleId="FED888CD513F4AE6A81A1FA3868DFE45">
    <w:name w:val="FED888CD513F4AE6A81A1FA3868DFE45"/>
    <w:rsid w:val="00066E24"/>
    <w:pPr>
      <w:spacing w:after="200" w:line="276" w:lineRule="auto"/>
    </w:pPr>
    <w:rPr>
      <w:rFonts w:eastAsiaTheme="minorHAnsi"/>
    </w:rPr>
  </w:style>
  <w:style w:type="paragraph" w:customStyle="1" w:styleId="F1F796A215FE4D1BA2AB1146D8E185E0">
    <w:name w:val="F1F796A215FE4D1BA2AB1146D8E185E0"/>
    <w:rsid w:val="00066E24"/>
    <w:pPr>
      <w:spacing w:after="200" w:line="276" w:lineRule="auto"/>
    </w:pPr>
    <w:rPr>
      <w:rFonts w:eastAsiaTheme="minorHAnsi"/>
    </w:rPr>
  </w:style>
  <w:style w:type="paragraph" w:customStyle="1" w:styleId="4306034BA48A430382174E2105134892">
    <w:name w:val="4306034BA48A430382174E2105134892"/>
    <w:rsid w:val="00066E24"/>
    <w:pPr>
      <w:spacing w:after="200" w:line="276" w:lineRule="auto"/>
    </w:pPr>
    <w:rPr>
      <w:rFonts w:eastAsiaTheme="minorHAnsi"/>
    </w:rPr>
  </w:style>
  <w:style w:type="paragraph" w:customStyle="1" w:styleId="EE71EEA3C69445508BF0B218F4C59B11">
    <w:name w:val="EE71EEA3C69445508BF0B218F4C59B11"/>
    <w:rsid w:val="00066E24"/>
    <w:pPr>
      <w:spacing w:after="200" w:line="276" w:lineRule="auto"/>
    </w:pPr>
    <w:rPr>
      <w:rFonts w:eastAsiaTheme="minorHAnsi"/>
    </w:rPr>
  </w:style>
  <w:style w:type="paragraph" w:customStyle="1" w:styleId="A1AC1D3CF59A4AB49EEF839E1BDFD1DE">
    <w:name w:val="A1AC1D3CF59A4AB49EEF839E1BDFD1DE"/>
    <w:rsid w:val="00066E24"/>
    <w:pPr>
      <w:spacing w:after="200" w:line="276" w:lineRule="auto"/>
    </w:pPr>
    <w:rPr>
      <w:rFonts w:eastAsiaTheme="minorHAnsi"/>
    </w:rPr>
  </w:style>
  <w:style w:type="paragraph" w:customStyle="1" w:styleId="AF7CB8BA1FDF44B8908ECD06C52D6B40">
    <w:name w:val="AF7CB8BA1FDF44B8908ECD06C52D6B40"/>
    <w:rsid w:val="00066E24"/>
    <w:pPr>
      <w:spacing w:after="200" w:line="276" w:lineRule="auto"/>
    </w:pPr>
    <w:rPr>
      <w:rFonts w:eastAsiaTheme="minorHAnsi"/>
    </w:rPr>
  </w:style>
  <w:style w:type="paragraph" w:customStyle="1" w:styleId="D078D2847A6242709B2CC7DC62B18F3A">
    <w:name w:val="D078D2847A6242709B2CC7DC62B18F3A"/>
    <w:rsid w:val="00066E24"/>
    <w:pPr>
      <w:spacing w:after="200" w:line="276" w:lineRule="auto"/>
    </w:pPr>
    <w:rPr>
      <w:rFonts w:eastAsiaTheme="minorHAnsi"/>
    </w:rPr>
  </w:style>
  <w:style w:type="paragraph" w:customStyle="1" w:styleId="F8F635825DDA4C01B7C66429D9C808E9">
    <w:name w:val="F8F635825DDA4C01B7C66429D9C808E9"/>
    <w:rsid w:val="00066E24"/>
    <w:pPr>
      <w:spacing w:after="200" w:line="276" w:lineRule="auto"/>
    </w:pPr>
    <w:rPr>
      <w:rFonts w:eastAsiaTheme="minorHAnsi"/>
    </w:rPr>
  </w:style>
  <w:style w:type="paragraph" w:customStyle="1" w:styleId="18AB73639A354F148E8F4B58260795E6">
    <w:name w:val="18AB73639A354F148E8F4B58260795E6"/>
    <w:rsid w:val="00066E24"/>
    <w:pPr>
      <w:spacing w:after="200" w:line="276" w:lineRule="auto"/>
    </w:pPr>
    <w:rPr>
      <w:rFonts w:eastAsiaTheme="minorHAnsi"/>
    </w:rPr>
  </w:style>
  <w:style w:type="paragraph" w:customStyle="1" w:styleId="7ABB7F91B5E84CC5A5AF941EBF3C5C80">
    <w:name w:val="7ABB7F91B5E84CC5A5AF941EBF3C5C80"/>
    <w:rsid w:val="00066E24"/>
    <w:pPr>
      <w:spacing w:after="200" w:line="276" w:lineRule="auto"/>
    </w:pPr>
    <w:rPr>
      <w:rFonts w:eastAsiaTheme="minorHAnsi"/>
    </w:rPr>
  </w:style>
  <w:style w:type="paragraph" w:customStyle="1" w:styleId="85A03497220A44DAB1F5003B0E94C98E">
    <w:name w:val="85A03497220A44DAB1F5003B0E94C98E"/>
    <w:rsid w:val="00066E24"/>
    <w:pPr>
      <w:spacing w:after="200" w:line="276" w:lineRule="auto"/>
    </w:pPr>
    <w:rPr>
      <w:rFonts w:eastAsiaTheme="minorHAnsi"/>
    </w:rPr>
  </w:style>
  <w:style w:type="paragraph" w:customStyle="1" w:styleId="C3D7EF04971F4E2A8144F79619AC54CE">
    <w:name w:val="C3D7EF04971F4E2A8144F79619AC54CE"/>
    <w:rsid w:val="00066E24"/>
    <w:pPr>
      <w:spacing w:after="200" w:line="276" w:lineRule="auto"/>
    </w:pPr>
    <w:rPr>
      <w:rFonts w:eastAsiaTheme="minorHAnsi"/>
    </w:rPr>
  </w:style>
  <w:style w:type="paragraph" w:customStyle="1" w:styleId="E9DD2286FB9F4635AB58C5468C102467">
    <w:name w:val="E9DD2286FB9F4635AB58C5468C102467"/>
    <w:rsid w:val="00066E24"/>
    <w:pPr>
      <w:spacing w:after="200" w:line="276" w:lineRule="auto"/>
    </w:pPr>
    <w:rPr>
      <w:rFonts w:eastAsiaTheme="minorHAnsi"/>
    </w:rPr>
  </w:style>
  <w:style w:type="paragraph" w:customStyle="1" w:styleId="FFECD76A643A43B09AA4EC8077B69B13">
    <w:name w:val="FFECD76A643A43B09AA4EC8077B69B13"/>
    <w:rsid w:val="00066E24"/>
    <w:pPr>
      <w:spacing w:after="200" w:line="276" w:lineRule="auto"/>
    </w:pPr>
    <w:rPr>
      <w:rFonts w:eastAsiaTheme="minorHAnsi"/>
    </w:rPr>
  </w:style>
  <w:style w:type="paragraph" w:customStyle="1" w:styleId="E5C9F8E7352D4D0494BC21C472AB6A4F">
    <w:name w:val="E5C9F8E7352D4D0494BC21C472AB6A4F"/>
    <w:rsid w:val="00066E24"/>
    <w:pPr>
      <w:spacing w:after="200" w:line="276" w:lineRule="auto"/>
    </w:pPr>
    <w:rPr>
      <w:rFonts w:eastAsiaTheme="minorHAnsi"/>
    </w:rPr>
  </w:style>
  <w:style w:type="paragraph" w:customStyle="1" w:styleId="6439A7447F2541488A3E8D0FB339E4BD">
    <w:name w:val="6439A7447F2541488A3E8D0FB339E4BD"/>
    <w:rsid w:val="00066E24"/>
    <w:pPr>
      <w:spacing w:after="200" w:line="276" w:lineRule="auto"/>
    </w:pPr>
    <w:rPr>
      <w:rFonts w:eastAsiaTheme="minorHAnsi"/>
    </w:rPr>
  </w:style>
  <w:style w:type="paragraph" w:customStyle="1" w:styleId="844B06FB3D344D76B1BF3038AFC768D6">
    <w:name w:val="844B06FB3D344D76B1BF3038AFC768D6"/>
    <w:rsid w:val="00066E24"/>
    <w:pPr>
      <w:spacing w:after="200" w:line="276" w:lineRule="auto"/>
    </w:pPr>
    <w:rPr>
      <w:rFonts w:eastAsiaTheme="minorHAnsi"/>
    </w:rPr>
  </w:style>
  <w:style w:type="paragraph" w:customStyle="1" w:styleId="0EB42C2D10BD42BBA20348A3773A38F3">
    <w:name w:val="0EB42C2D10BD42BBA20348A3773A38F3"/>
    <w:rsid w:val="00066E24"/>
    <w:pPr>
      <w:spacing w:after="200" w:line="276" w:lineRule="auto"/>
    </w:pPr>
    <w:rPr>
      <w:rFonts w:eastAsiaTheme="minorHAnsi"/>
    </w:rPr>
  </w:style>
  <w:style w:type="paragraph" w:customStyle="1" w:styleId="6F5BD67DAAE240018B0F084998905B48">
    <w:name w:val="6F5BD67DAAE240018B0F084998905B48"/>
    <w:rsid w:val="00066E24"/>
    <w:pPr>
      <w:spacing w:after="200" w:line="276" w:lineRule="auto"/>
    </w:pPr>
    <w:rPr>
      <w:rFonts w:eastAsiaTheme="minorHAnsi"/>
    </w:rPr>
  </w:style>
  <w:style w:type="paragraph" w:customStyle="1" w:styleId="F288CB41F96B4AD0B17775DCD3AD3F77">
    <w:name w:val="F288CB41F96B4AD0B17775DCD3AD3F77"/>
    <w:rsid w:val="00066E24"/>
    <w:pPr>
      <w:spacing w:after="200" w:line="276" w:lineRule="auto"/>
    </w:pPr>
    <w:rPr>
      <w:rFonts w:eastAsiaTheme="minorHAnsi"/>
    </w:rPr>
  </w:style>
  <w:style w:type="paragraph" w:customStyle="1" w:styleId="FD5D6BFEE6F64D3087073A1A4F5BF4F4">
    <w:name w:val="FD5D6BFEE6F64D3087073A1A4F5BF4F4"/>
    <w:rsid w:val="00066E24"/>
    <w:pPr>
      <w:spacing w:after="200" w:line="276" w:lineRule="auto"/>
    </w:pPr>
    <w:rPr>
      <w:rFonts w:eastAsiaTheme="minorHAnsi"/>
    </w:rPr>
  </w:style>
  <w:style w:type="paragraph" w:customStyle="1" w:styleId="2E659181527D479FA55C3374FD6FF172">
    <w:name w:val="2E659181527D479FA55C3374FD6FF172"/>
    <w:rsid w:val="00066E24"/>
    <w:pPr>
      <w:spacing w:after="200" w:line="276" w:lineRule="auto"/>
    </w:pPr>
    <w:rPr>
      <w:rFonts w:eastAsiaTheme="minorHAnsi"/>
    </w:rPr>
  </w:style>
  <w:style w:type="paragraph" w:customStyle="1" w:styleId="6D7B39F53E014880B78375DC6F85C3FF">
    <w:name w:val="6D7B39F53E014880B78375DC6F85C3FF"/>
    <w:rsid w:val="00066E24"/>
    <w:pPr>
      <w:spacing w:after="200" w:line="276" w:lineRule="auto"/>
    </w:pPr>
    <w:rPr>
      <w:rFonts w:eastAsiaTheme="minorHAnsi"/>
    </w:rPr>
  </w:style>
  <w:style w:type="paragraph" w:customStyle="1" w:styleId="B492D32C68C94840BEDA9D4501AC6C0C">
    <w:name w:val="B492D32C68C94840BEDA9D4501AC6C0C"/>
    <w:rsid w:val="00066E24"/>
    <w:pPr>
      <w:spacing w:after="200" w:line="276" w:lineRule="auto"/>
    </w:pPr>
    <w:rPr>
      <w:rFonts w:eastAsiaTheme="minorHAnsi"/>
    </w:rPr>
  </w:style>
  <w:style w:type="paragraph" w:customStyle="1" w:styleId="48D683F1016340ECAF9A8F95B8D6847A">
    <w:name w:val="48D683F1016340ECAF9A8F95B8D6847A"/>
    <w:rsid w:val="00066E24"/>
    <w:pPr>
      <w:spacing w:after="200" w:line="276" w:lineRule="auto"/>
    </w:pPr>
    <w:rPr>
      <w:rFonts w:eastAsiaTheme="minorHAnsi"/>
    </w:rPr>
  </w:style>
  <w:style w:type="paragraph" w:customStyle="1" w:styleId="81141D702F5A46269AE328171317D301">
    <w:name w:val="81141D702F5A46269AE328171317D301"/>
    <w:rsid w:val="00066E24"/>
    <w:pPr>
      <w:spacing w:after="200" w:line="276" w:lineRule="auto"/>
    </w:pPr>
    <w:rPr>
      <w:rFonts w:eastAsiaTheme="minorHAnsi"/>
    </w:rPr>
  </w:style>
  <w:style w:type="paragraph" w:customStyle="1" w:styleId="F0B75415E4264A76AFFDB680518A0D3D2">
    <w:name w:val="F0B75415E4264A76AFFDB680518A0D3D2"/>
    <w:rsid w:val="00066E24"/>
    <w:pPr>
      <w:spacing w:after="200" w:line="276" w:lineRule="auto"/>
    </w:pPr>
    <w:rPr>
      <w:rFonts w:eastAsiaTheme="minorHAnsi"/>
    </w:rPr>
  </w:style>
  <w:style w:type="paragraph" w:customStyle="1" w:styleId="5E68B8BEBB284830BAAE7160A9EEE13D2">
    <w:name w:val="5E68B8BEBB284830BAAE7160A9EEE13D2"/>
    <w:rsid w:val="00066E24"/>
    <w:pPr>
      <w:spacing w:after="200" w:line="276" w:lineRule="auto"/>
      <w:ind w:left="720"/>
      <w:contextualSpacing/>
    </w:pPr>
    <w:rPr>
      <w:rFonts w:eastAsiaTheme="minorHAnsi"/>
    </w:rPr>
  </w:style>
  <w:style w:type="paragraph" w:customStyle="1" w:styleId="FBA6838BD2C6414A948C8DF2920F8F1E2">
    <w:name w:val="FBA6838BD2C6414A948C8DF2920F8F1E2"/>
    <w:rsid w:val="00066E24"/>
    <w:pPr>
      <w:spacing w:after="200" w:line="276" w:lineRule="auto"/>
      <w:ind w:left="720"/>
      <w:contextualSpacing/>
    </w:pPr>
    <w:rPr>
      <w:rFonts w:eastAsiaTheme="minorHAnsi"/>
    </w:rPr>
  </w:style>
  <w:style w:type="paragraph" w:customStyle="1" w:styleId="EA132D6658DF4BBEB01C2043AB60D6892">
    <w:name w:val="EA132D6658DF4BBEB01C2043AB60D6892"/>
    <w:rsid w:val="00066E24"/>
    <w:pPr>
      <w:spacing w:after="200" w:line="276" w:lineRule="auto"/>
      <w:ind w:left="720"/>
      <w:contextualSpacing/>
    </w:pPr>
    <w:rPr>
      <w:rFonts w:eastAsiaTheme="minorHAnsi"/>
    </w:rPr>
  </w:style>
  <w:style w:type="paragraph" w:customStyle="1" w:styleId="B545586D45D841788477B8A4B1F874A72">
    <w:name w:val="B545586D45D841788477B8A4B1F874A72"/>
    <w:rsid w:val="00066E24"/>
    <w:pPr>
      <w:spacing w:after="200" w:line="276" w:lineRule="auto"/>
      <w:ind w:left="720"/>
      <w:contextualSpacing/>
    </w:pPr>
    <w:rPr>
      <w:rFonts w:eastAsiaTheme="minorHAnsi"/>
    </w:rPr>
  </w:style>
  <w:style w:type="paragraph" w:customStyle="1" w:styleId="002784ACC31C4657ADF4D18EA030749D2">
    <w:name w:val="002784ACC31C4657ADF4D18EA030749D2"/>
    <w:rsid w:val="00066E24"/>
    <w:pPr>
      <w:spacing w:after="200" w:line="276" w:lineRule="auto"/>
    </w:pPr>
    <w:rPr>
      <w:rFonts w:eastAsiaTheme="minorHAnsi"/>
    </w:rPr>
  </w:style>
  <w:style w:type="paragraph" w:customStyle="1" w:styleId="774B93A209534DA3B8A34F8D41668D6D2">
    <w:name w:val="774B93A209534DA3B8A34F8D41668D6D2"/>
    <w:rsid w:val="00066E24"/>
    <w:pPr>
      <w:spacing w:after="200" w:line="276" w:lineRule="auto"/>
    </w:pPr>
    <w:rPr>
      <w:rFonts w:eastAsiaTheme="minorHAnsi"/>
    </w:rPr>
  </w:style>
  <w:style w:type="paragraph" w:customStyle="1" w:styleId="7CD27CA8898A4EDE955BDE7D1B8779FF2">
    <w:name w:val="7CD27CA8898A4EDE955BDE7D1B8779FF2"/>
    <w:rsid w:val="00066E24"/>
    <w:pPr>
      <w:spacing w:after="200" w:line="276" w:lineRule="auto"/>
    </w:pPr>
    <w:rPr>
      <w:rFonts w:eastAsiaTheme="minorHAnsi"/>
    </w:rPr>
  </w:style>
  <w:style w:type="paragraph" w:customStyle="1" w:styleId="BA8AB7FD1A1B421E8C5E127C59E8AFCF2">
    <w:name w:val="BA8AB7FD1A1B421E8C5E127C59E8AFCF2"/>
    <w:rsid w:val="00066E24"/>
    <w:pPr>
      <w:spacing w:after="200" w:line="276" w:lineRule="auto"/>
    </w:pPr>
    <w:rPr>
      <w:rFonts w:eastAsiaTheme="minorHAnsi"/>
    </w:rPr>
  </w:style>
  <w:style w:type="paragraph" w:customStyle="1" w:styleId="8D34D0BC8DDB45B6B1CD7755C857F2802">
    <w:name w:val="8D34D0BC8DDB45B6B1CD7755C857F2802"/>
    <w:rsid w:val="00066E24"/>
    <w:pPr>
      <w:spacing w:after="200" w:line="276" w:lineRule="auto"/>
    </w:pPr>
    <w:rPr>
      <w:rFonts w:eastAsiaTheme="minorHAnsi"/>
    </w:rPr>
  </w:style>
  <w:style w:type="paragraph" w:customStyle="1" w:styleId="A974323934B846619E6635B327744E802">
    <w:name w:val="A974323934B846619E6635B327744E802"/>
    <w:rsid w:val="00066E24"/>
    <w:pPr>
      <w:spacing w:after="200" w:line="276" w:lineRule="auto"/>
    </w:pPr>
    <w:rPr>
      <w:rFonts w:eastAsiaTheme="minorHAnsi"/>
    </w:rPr>
  </w:style>
  <w:style w:type="paragraph" w:customStyle="1" w:styleId="C67CC677314E47C6A933F1F41EE5DCC72">
    <w:name w:val="C67CC677314E47C6A933F1F41EE5DCC72"/>
    <w:rsid w:val="00066E24"/>
    <w:pPr>
      <w:spacing w:after="200" w:line="276" w:lineRule="auto"/>
    </w:pPr>
    <w:rPr>
      <w:rFonts w:eastAsiaTheme="minorHAnsi"/>
    </w:rPr>
  </w:style>
  <w:style w:type="paragraph" w:customStyle="1" w:styleId="B615AFAAC7E6436CB767E70B387FDC122">
    <w:name w:val="B615AFAAC7E6436CB767E70B387FDC122"/>
    <w:rsid w:val="00066E24"/>
    <w:pPr>
      <w:spacing w:after="200" w:line="276" w:lineRule="auto"/>
    </w:pPr>
    <w:rPr>
      <w:rFonts w:eastAsiaTheme="minorHAnsi"/>
    </w:rPr>
  </w:style>
  <w:style w:type="paragraph" w:customStyle="1" w:styleId="BB4D432EACBE42A7B964ABFB9948228B2">
    <w:name w:val="BB4D432EACBE42A7B964ABFB9948228B2"/>
    <w:rsid w:val="00066E24"/>
    <w:pPr>
      <w:spacing w:after="200" w:line="276" w:lineRule="auto"/>
    </w:pPr>
    <w:rPr>
      <w:rFonts w:eastAsiaTheme="minorHAnsi"/>
    </w:rPr>
  </w:style>
  <w:style w:type="paragraph" w:customStyle="1" w:styleId="BC5CB63B1C094D0887D3169DC4A71F642">
    <w:name w:val="BC5CB63B1C094D0887D3169DC4A71F642"/>
    <w:rsid w:val="00066E24"/>
    <w:pPr>
      <w:spacing w:after="200" w:line="276" w:lineRule="auto"/>
    </w:pPr>
    <w:rPr>
      <w:rFonts w:eastAsiaTheme="minorHAnsi"/>
    </w:rPr>
  </w:style>
  <w:style w:type="paragraph" w:customStyle="1" w:styleId="04D94825CE274C67B17BCA4C62D64B992">
    <w:name w:val="04D94825CE274C67B17BCA4C62D64B992"/>
    <w:rsid w:val="00066E24"/>
    <w:pPr>
      <w:spacing w:after="200" w:line="276" w:lineRule="auto"/>
    </w:pPr>
    <w:rPr>
      <w:rFonts w:eastAsiaTheme="minorHAnsi"/>
    </w:rPr>
  </w:style>
  <w:style w:type="paragraph" w:customStyle="1" w:styleId="11310A50F64D4C6E91F662C686D8481F2">
    <w:name w:val="11310A50F64D4C6E91F662C686D8481F2"/>
    <w:rsid w:val="00066E24"/>
    <w:pPr>
      <w:spacing w:after="200" w:line="276" w:lineRule="auto"/>
    </w:pPr>
    <w:rPr>
      <w:rFonts w:eastAsiaTheme="minorHAnsi"/>
    </w:rPr>
  </w:style>
  <w:style w:type="paragraph" w:customStyle="1" w:styleId="FB9881EAEB5942DB9F82C2AEEAC3E6F52">
    <w:name w:val="FB9881EAEB5942DB9F82C2AEEAC3E6F52"/>
    <w:rsid w:val="00066E24"/>
    <w:pPr>
      <w:spacing w:after="200" w:line="276" w:lineRule="auto"/>
    </w:pPr>
    <w:rPr>
      <w:rFonts w:eastAsiaTheme="minorHAnsi"/>
    </w:rPr>
  </w:style>
  <w:style w:type="paragraph" w:customStyle="1" w:styleId="BDF66D7C8B4C4DC38338D676D98410852">
    <w:name w:val="BDF66D7C8B4C4DC38338D676D98410852"/>
    <w:rsid w:val="00066E24"/>
    <w:pPr>
      <w:spacing w:after="200" w:line="276" w:lineRule="auto"/>
    </w:pPr>
    <w:rPr>
      <w:rFonts w:eastAsiaTheme="minorHAnsi"/>
    </w:rPr>
  </w:style>
  <w:style w:type="paragraph" w:customStyle="1" w:styleId="EFFF29D9447546CB84B61EDC4F61ED442">
    <w:name w:val="EFFF29D9447546CB84B61EDC4F61ED442"/>
    <w:rsid w:val="00066E24"/>
    <w:pPr>
      <w:spacing w:after="200" w:line="276" w:lineRule="auto"/>
    </w:pPr>
    <w:rPr>
      <w:rFonts w:eastAsiaTheme="minorHAnsi"/>
    </w:rPr>
  </w:style>
  <w:style w:type="paragraph" w:customStyle="1" w:styleId="1A7BBC6B70A84DF08CAB3C6B8D5296852">
    <w:name w:val="1A7BBC6B70A84DF08CAB3C6B8D5296852"/>
    <w:rsid w:val="00066E24"/>
    <w:pPr>
      <w:spacing w:after="200" w:line="276" w:lineRule="auto"/>
    </w:pPr>
    <w:rPr>
      <w:rFonts w:eastAsiaTheme="minorHAnsi"/>
    </w:rPr>
  </w:style>
  <w:style w:type="paragraph" w:customStyle="1" w:styleId="572A8F54EB5C44008D059DDE372F1F1F2">
    <w:name w:val="572A8F54EB5C44008D059DDE372F1F1F2"/>
    <w:rsid w:val="00066E24"/>
    <w:pPr>
      <w:spacing w:after="200" w:line="276" w:lineRule="auto"/>
    </w:pPr>
    <w:rPr>
      <w:rFonts w:eastAsiaTheme="minorHAnsi"/>
    </w:rPr>
  </w:style>
  <w:style w:type="paragraph" w:customStyle="1" w:styleId="9E3E04260BED4371B28A40A9D3E089D42">
    <w:name w:val="9E3E04260BED4371B28A40A9D3E089D42"/>
    <w:rsid w:val="00066E24"/>
    <w:pPr>
      <w:spacing w:after="200" w:line="276" w:lineRule="auto"/>
    </w:pPr>
    <w:rPr>
      <w:rFonts w:eastAsiaTheme="minorHAnsi"/>
    </w:rPr>
  </w:style>
  <w:style w:type="paragraph" w:customStyle="1" w:styleId="A519C027CC4D47E786FF2D504DA3EEBD2">
    <w:name w:val="A519C027CC4D47E786FF2D504DA3EEBD2"/>
    <w:rsid w:val="00066E24"/>
    <w:pPr>
      <w:spacing w:after="200" w:line="276" w:lineRule="auto"/>
    </w:pPr>
    <w:rPr>
      <w:rFonts w:eastAsiaTheme="minorHAnsi"/>
    </w:rPr>
  </w:style>
  <w:style w:type="paragraph" w:customStyle="1" w:styleId="C949F6B2A4C24F41B374BB2D6D3FFAA22">
    <w:name w:val="C949F6B2A4C24F41B374BB2D6D3FFAA22"/>
    <w:rsid w:val="00066E24"/>
    <w:pPr>
      <w:spacing w:after="200" w:line="276" w:lineRule="auto"/>
    </w:pPr>
    <w:rPr>
      <w:rFonts w:eastAsiaTheme="minorHAnsi"/>
    </w:rPr>
  </w:style>
  <w:style w:type="paragraph" w:customStyle="1" w:styleId="4495B03C7E844A5E976F7F45EC5E57102">
    <w:name w:val="4495B03C7E844A5E976F7F45EC5E57102"/>
    <w:rsid w:val="00066E24"/>
    <w:pPr>
      <w:spacing w:after="200" w:line="276" w:lineRule="auto"/>
    </w:pPr>
    <w:rPr>
      <w:rFonts w:eastAsiaTheme="minorHAnsi"/>
    </w:rPr>
  </w:style>
  <w:style w:type="paragraph" w:customStyle="1" w:styleId="D02211103F0C415BB7C6EBA87A2125A72">
    <w:name w:val="D02211103F0C415BB7C6EBA87A2125A72"/>
    <w:rsid w:val="00066E24"/>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8496B-F7E8-444F-A9A6-7F2AE5D0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2</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3</cp:revision>
  <cp:lastPrinted>2018-09-19T14:43:00Z</cp:lastPrinted>
  <dcterms:created xsi:type="dcterms:W3CDTF">2020-03-26T14:36:00Z</dcterms:created>
  <dcterms:modified xsi:type="dcterms:W3CDTF">2020-03-26T14:38:00Z</dcterms:modified>
</cp:coreProperties>
</file>