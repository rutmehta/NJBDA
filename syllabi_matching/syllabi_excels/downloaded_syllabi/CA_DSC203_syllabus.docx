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1D315" w14:textId="77777777" w:rsidR="00C95259" w:rsidRPr="00382ECB" w:rsidRDefault="007D5E1C" w:rsidP="007D5E1C">
      <w:pPr>
        <w:spacing w:after="240" w:line="240" w:lineRule="auto"/>
        <w:contextualSpacing/>
        <w:rPr>
          <w:rFonts w:ascii="Calibri" w:hAnsi="Calibri" w:cs="Times New Roman"/>
          <w:b/>
          <w:sz w:val="24"/>
          <w:szCs w:val="24"/>
        </w:rPr>
      </w:pPr>
      <w:r>
        <w:rPr>
          <w:rFonts w:ascii="Arial" w:hAnsi="Arial" w:cs="Arial"/>
          <w:noProof/>
          <w:color w:val="333333"/>
        </w:rPr>
        <w:drawing>
          <wp:anchor distT="0" distB="0" distL="114300" distR="114300" simplePos="0" relativeHeight="251667968" behindDoc="1" locked="0" layoutInCell="1" allowOverlap="1" wp14:anchorId="4C37B4F1" wp14:editId="10256655">
            <wp:simplePos x="0" y="0"/>
            <wp:positionH relativeFrom="column">
              <wp:posOffset>0</wp:posOffset>
            </wp:positionH>
            <wp:positionV relativeFrom="paragraph">
              <wp:posOffset>635</wp:posOffset>
            </wp:positionV>
            <wp:extent cx="574408" cy="752475"/>
            <wp:effectExtent l="0" t="0" r="0" b="0"/>
            <wp:wrapNone/>
            <wp:docPr id="1" name="Picture 1"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408"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B8E31" w14:textId="77777777" w:rsidR="00C95259" w:rsidRPr="00382ECB" w:rsidRDefault="00C95259" w:rsidP="00F36B03">
      <w:pPr>
        <w:spacing w:after="240" w:line="240" w:lineRule="auto"/>
        <w:contextualSpacing/>
        <w:jc w:val="center"/>
        <w:rPr>
          <w:rFonts w:ascii="Calibri" w:hAnsi="Calibri" w:cs="Times New Roman"/>
          <w:b/>
          <w:sz w:val="24"/>
          <w:szCs w:val="24"/>
        </w:rPr>
      </w:pPr>
    </w:p>
    <w:p w14:paraId="349D5042" w14:textId="4C4E61C0" w:rsidR="00675A4D" w:rsidRPr="002D4077" w:rsidRDefault="00944B89" w:rsidP="002D4077">
      <w:pPr>
        <w:jc w:val="center"/>
        <w:rPr>
          <w:b/>
          <w:sz w:val="24"/>
          <w:szCs w:val="24"/>
          <w:u w:val="single"/>
        </w:rPr>
      </w:pPr>
      <w:r w:rsidRPr="002D4077">
        <w:rPr>
          <w:rFonts w:ascii="Arial" w:hAnsi="Arial" w:cs="Arial"/>
          <w:b/>
          <w:noProof/>
          <w:color w:val="333333"/>
          <w:sz w:val="24"/>
          <w:szCs w:val="24"/>
        </w:rPr>
        <w:drawing>
          <wp:anchor distT="0" distB="0" distL="114300" distR="114300" simplePos="0" relativeHeight="251666944" behindDoc="1" locked="0" layoutInCell="1" allowOverlap="1" wp14:anchorId="05D38A1F" wp14:editId="1F66866E">
            <wp:simplePos x="914400" y="628650"/>
            <wp:positionH relativeFrom="margin">
              <wp:align>left</wp:align>
            </wp:positionH>
            <wp:positionV relativeFrom="margin">
              <wp:align>top</wp:align>
            </wp:positionV>
            <wp:extent cx="574040" cy="752475"/>
            <wp:effectExtent l="0" t="0" r="0" b="9525"/>
            <wp:wrapNone/>
            <wp:docPr id="5" name="Picture 5" descr="Camden County College Black and White logo - 100x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den County College Black and White logo - 100x1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 cy="752475"/>
                    </a:xfrm>
                    <a:prstGeom prst="rect">
                      <a:avLst/>
                    </a:prstGeom>
                    <a:noFill/>
                    <a:ln>
                      <a:noFill/>
                    </a:ln>
                  </pic:spPr>
                </pic:pic>
              </a:graphicData>
            </a:graphic>
          </wp:anchor>
        </w:drawing>
      </w:r>
      <w:r w:rsidR="0049497F" w:rsidRPr="002D4077">
        <w:rPr>
          <w:b/>
          <w:sz w:val="24"/>
          <w:szCs w:val="24"/>
          <w:u w:val="single"/>
        </w:rPr>
        <w:t>Part 2</w:t>
      </w:r>
    </w:p>
    <w:p w14:paraId="121CB8EA" w14:textId="77777777" w:rsidR="00677822" w:rsidRPr="00413984" w:rsidRDefault="00516EF1" w:rsidP="00413984">
      <w:pPr>
        <w:pStyle w:val="Heading1"/>
        <w:jc w:val="center"/>
        <w:rPr>
          <w:rFonts w:asciiTheme="minorHAnsi" w:hAnsiTheme="minorHAnsi"/>
        </w:rPr>
      </w:pPr>
      <w:r w:rsidRPr="00413984">
        <w:rPr>
          <w:rFonts w:asciiTheme="minorHAnsi" w:hAnsiTheme="minorHAnsi"/>
        </w:rPr>
        <w:t>Department Master Syllabus</w:t>
      </w:r>
    </w:p>
    <w:p w14:paraId="72EEA0AD" w14:textId="77777777" w:rsidR="00516EF1" w:rsidRPr="00382ECB" w:rsidRDefault="00516EF1"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Camden County College</w:t>
      </w:r>
    </w:p>
    <w:p w14:paraId="47970B7A" w14:textId="77777777" w:rsidR="00675A4D" w:rsidRPr="00382ECB" w:rsidRDefault="00675A4D" w:rsidP="0078294B">
      <w:pPr>
        <w:spacing w:line="240" w:lineRule="auto"/>
        <w:contextualSpacing/>
        <w:jc w:val="center"/>
        <w:rPr>
          <w:rFonts w:ascii="Calibri" w:hAnsi="Calibri" w:cs="Times New Roman"/>
          <w:b/>
          <w:sz w:val="24"/>
          <w:szCs w:val="24"/>
        </w:rPr>
      </w:pPr>
      <w:r w:rsidRPr="00382ECB">
        <w:rPr>
          <w:rFonts w:ascii="Calibri" w:hAnsi="Calibri" w:cs="Times New Roman"/>
          <w:b/>
          <w:sz w:val="24"/>
          <w:szCs w:val="24"/>
        </w:rPr>
        <w:t>Blackwood, New Jersey</w:t>
      </w:r>
    </w:p>
    <w:p w14:paraId="08A02044" w14:textId="77777777" w:rsidR="00111358" w:rsidRPr="00382ECB" w:rsidRDefault="00111358" w:rsidP="00F36B03">
      <w:pPr>
        <w:spacing w:line="240" w:lineRule="auto"/>
        <w:contextualSpacing/>
        <w:jc w:val="center"/>
        <w:rPr>
          <w:rFonts w:ascii="Calibri" w:hAnsi="Calibri"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1350"/>
        <w:gridCol w:w="1710"/>
        <w:gridCol w:w="450"/>
        <w:gridCol w:w="2160"/>
        <w:gridCol w:w="2988"/>
      </w:tblGrid>
      <w:tr w:rsidR="001D3591" w:rsidRPr="00382ECB" w14:paraId="037A1963" w14:textId="77777777" w:rsidTr="00530A38">
        <w:trPr>
          <w:trHeight w:val="80"/>
        </w:trPr>
        <w:tc>
          <w:tcPr>
            <w:tcW w:w="2988" w:type="dxa"/>
            <w:gridSpan w:val="2"/>
            <w:tcBorders>
              <w:top w:val="single" w:sz="4" w:space="0" w:color="7F7F7F" w:themeColor="text1" w:themeTint="80"/>
              <w:bottom w:val="single" w:sz="4" w:space="0" w:color="7F7F7F" w:themeColor="text1" w:themeTint="80"/>
            </w:tcBorders>
          </w:tcPr>
          <w:p w14:paraId="0202751F"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Number:</w:t>
            </w:r>
          </w:p>
          <w:sdt>
            <w:sdtPr>
              <w:rPr>
                <w:rFonts w:ascii="Calibri" w:hAnsi="Calibri" w:cs="Times New Roman"/>
                <w:sz w:val="24"/>
                <w:szCs w:val="24"/>
              </w:rPr>
              <w:id w:val="-369460435"/>
              <w:placeholder>
                <w:docPart w:val="CEBAEC20D23941309B4669F2FAAE7166"/>
              </w:placeholder>
            </w:sdtPr>
            <w:sdtEndPr/>
            <w:sdtContent>
              <w:p w14:paraId="3353E461" w14:textId="51337D42" w:rsidR="001D3591" w:rsidRPr="00382ECB" w:rsidRDefault="00B0555C" w:rsidP="00C45C2A">
                <w:pPr>
                  <w:spacing w:after="240"/>
                  <w:contextualSpacing/>
                  <w:rPr>
                    <w:rFonts w:ascii="Calibri" w:hAnsi="Calibri" w:cs="Times New Roman"/>
                    <w:sz w:val="24"/>
                    <w:szCs w:val="24"/>
                  </w:rPr>
                </w:pPr>
                <w:r>
                  <w:rPr>
                    <w:rFonts w:ascii="Calibri" w:hAnsi="Calibri" w:cs="Times New Roman"/>
                    <w:sz w:val="24"/>
                    <w:szCs w:val="24"/>
                  </w:rPr>
                  <w:t>DSC-</w:t>
                </w:r>
                <w:r w:rsidR="00C45C2A">
                  <w:rPr>
                    <w:rFonts w:ascii="Calibri" w:hAnsi="Calibri" w:cs="Times New Roman"/>
                    <w:sz w:val="24"/>
                    <w:szCs w:val="24"/>
                  </w:rPr>
                  <w:t>2</w:t>
                </w:r>
                <w:bookmarkStart w:id="0" w:name="_GoBack"/>
                <w:bookmarkEnd w:id="0"/>
                <w:r w:rsidR="009843F8">
                  <w:rPr>
                    <w:rFonts w:ascii="Calibri" w:hAnsi="Calibri" w:cs="Times New Roman"/>
                    <w:sz w:val="24"/>
                    <w:szCs w:val="24"/>
                  </w:rPr>
                  <w:t>03</w:t>
                </w:r>
              </w:p>
            </w:sdtContent>
          </w:sdt>
        </w:tc>
        <w:tc>
          <w:tcPr>
            <w:tcW w:w="7308" w:type="dxa"/>
            <w:gridSpan w:val="4"/>
            <w:tcBorders>
              <w:top w:val="single" w:sz="4" w:space="0" w:color="7F7F7F" w:themeColor="text1" w:themeTint="80"/>
              <w:bottom w:val="single" w:sz="4" w:space="0" w:color="7F7F7F" w:themeColor="text1" w:themeTint="80"/>
            </w:tcBorders>
          </w:tcPr>
          <w:p w14:paraId="346D26F9" w14:textId="77777777" w:rsidR="001D3591" w:rsidRPr="00382ECB" w:rsidRDefault="001D3591" w:rsidP="00F36B03">
            <w:pPr>
              <w:spacing w:after="240"/>
              <w:contextualSpacing/>
              <w:rPr>
                <w:rFonts w:ascii="Calibri" w:hAnsi="Calibri" w:cs="Times New Roman"/>
                <w:b/>
                <w:sz w:val="24"/>
                <w:szCs w:val="24"/>
              </w:rPr>
            </w:pPr>
            <w:r w:rsidRPr="00382ECB">
              <w:rPr>
                <w:rFonts w:ascii="Calibri" w:hAnsi="Calibri" w:cs="Times New Roman"/>
                <w:b/>
                <w:sz w:val="24"/>
                <w:szCs w:val="24"/>
              </w:rPr>
              <w:t>Course Title:</w:t>
            </w:r>
          </w:p>
          <w:p w14:paraId="5A7CDEBF" w14:textId="06452A7E" w:rsidR="001D3591" w:rsidRPr="00382ECB" w:rsidRDefault="00C45C2A" w:rsidP="005E2129">
            <w:pPr>
              <w:spacing w:after="240"/>
              <w:contextualSpacing/>
              <w:rPr>
                <w:rFonts w:ascii="Calibri" w:hAnsi="Calibri" w:cs="Times New Roman"/>
                <w:sz w:val="24"/>
                <w:szCs w:val="24"/>
              </w:rPr>
            </w:pPr>
            <w:sdt>
              <w:sdtPr>
                <w:rPr>
                  <w:rFonts w:ascii="Calibri" w:hAnsi="Calibri" w:cs="Times New Roman"/>
                  <w:sz w:val="24"/>
                  <w:szCs w:val="24"/>
                </w:rPr>
                <w:id w:val="-709030087"/>
                <w:placeholder>
                  <w:docPart w:val="F6A2AFD055BF4C4C8AC3025A5EF4BEC1"/>
                </w:placeholder>
              </w:sdtPr>
              <w:sdtEndPr/>
              <w:sdtContent>
                <w:r w:rsidR="00B0555C">
                  <w:rPr>
                    <w:rFonts w:ascii="Calibri" w:hAnsi="Calibri" w:cs="Times New Roman"/>
                    <w:sz w:val="24"/>
                    <w:szCs w:val="24"/>
                  </w:rPr>
                  <w:t>Data Science</w:t>
                </w:r>
                <w:r w:rsidR="00932F3D">
                  <w:rPr>
                    <w:rFonts w:ascii="Calibri" w:hAnsi="Calibri" w:cs="Times New Roman"/>
                    <w:sz w:val="24"/>
                    <w:szCs w:val="24"/>
                  </w:rPr>
                  <w:t xml:space="preserve"> I</w:t>
                </w:r>
                <w:r w:rsidR="00A74A2A">
                  <w:rPr>
                    <w:rFonts w:ascii="Calibri" w:hAnsi="Calibri" w:cs="Times New Roman"/>
                    <w:sz w:val="24"/>
                    <w:szCs w:val="24"/>
                  </w:rPr>
                  <w:t>I</w:t>
                </w:r>
                <w:r w:rsidR="009843F8">
                  <w:rPr>
                    <w:rFonts w:ascii="Calibri" w:hAnsi="Calibri" w:cs="Times New Roman"/>
                    <w:sz w:val="24"/>
                    <w:szCs w:val="24"/>
                  </w:rPr>
                  <w:t>I</w:t>
                </w:r>
              </w:sdtContent>
            </w:sdt>
          </w:p>
        </w:tc>
      </w:tr>
      <w:tr w:rsidR="00693CE8" w:rsidRPr="00382ECB" w14:paraId="0E969FF2" w14:textId="77777777" w:rsidTr="000604B8">
        <w:trPr>
          <w:trHeight w:val="377"/>
        </w:trPr>
        <w:tc>
          <w:tcPr>
            <w:tcW w:w="10296" w:type="dxa"/>
            <w:gridSpan w:val="6"/>
            <w:tcBorders>
              <w:top w:val="single" w:sz="4" w:space="0" w:color="7F7F7F" w:themeColor="text1" w:themeTint="80"/>
              <w:bottom w:val="single" w:sz="4" w:space="0" w:color="7F7F7F" w:themeColor="text1" w:themeTint="80"/>
            </w:tcBorders>
          </w:tcPr>
          <w:p w14:paraId="7E2C8FD3" w14:textId="5E9DDAB1" w:rsidR="00693CE8" w:rsidRPr="00382ECB" w:rsidRDefault="00693CE8" w:rsidP="00F36B03">
            <w:pPr>
              <w:spacing w:after="240"/>
              <w:contextualSpacing/>
              <w:rPr>
                <w:rFonts w:ascii="Calibri" w:hAnsi="Calibri" w:cs="Times New Roman"/>
                <w:b/>
                <w:sz w:val="24"/>
                <w:szCs w:val="24"/>
              </w:rPr>
            </w:pPr>
            <w:r w:rsidRPr="00382ECB">
              <w:rPr>
                <w:rFonts w:ascii="Calibri" w:hAnsi="Calibri" w:cs="Times New Roman"/>
                <w:b/>
                <w:sz w:val="24"/>
                <w:szCs w:val="24"/>
              </w:rPr>
              <w:t>Department/Program:</w:t>
            </w:r>
            <w:r w:rsidRPr="00382ECB">
              <w:rPr>
                <w:rFonts w:ascii="Calibri" w:hAnsi="Calibri" w:cs="Times New Roman"/>
                <w:sz w:val="24"/>
                <w:szCs w:val="24"/>
              </w:rPr>
              <w:t xml:space="preserve"> </w:t>
            </w:r>
            <w:sdt>
              <w:sdtPr>
                <w:rPr>
                  <w:rFonts w:ascii="Calibri" w:hAnsi="Calibri" w:cs="Times New Roman"/>
                  <w:sz w:val="24"/>
                  <w:szCs w:val="24"/>
                </w:rPr>
                <w:id w:val="532076256"/>
                <w:placeholder>
                  <w:docPart w:val="6B0024BCC8094FCE91E7E11455D1D61E"/>
                </w:placeholder>
              </w:sdtPr>
              <w:sdtEndPr/>
              <w:sdtContent>
                <w:r w:rsidR="00290B7B">
                  <w:rPr>
                    <w:rFonts w:ascii="Calibri" w:hAnsi="Calibri" w:cs="Times New Roman"/>
                    <w:sz w:val="24"/>
                    <w:szCs w:val="24"/>
                  </w:rPr>
                  <w:t>Math/</w:t>
                </w:r>
                <w:r w:rsidR="00B0555C">
                  <w:rPr>
                    <w:rFonts w:ascii="Calibri" w:hAnsi="Calibri" w:cs="Times New Roman"/>
                    <w:sz w:val="24"/>
                    <w:szCs w:val="24"/>
                  </w:rPr>
                  <w:t>Data Science</w:t>
                </w:r>
              </w:sdtContent>
            </w:sdt>
          </w:p>
        </w:tc>
      </w:tr>
      <w:tr w:rsidR="00052F8A" w:rsidRPr="00382ECB" w14:paraId="16E37CE4" w14:textId="77777777" w:rsidTr="000604B8">
        <w:trPr>
          <w:trHeight w:val="80"/>
        </w:trPr>
        <w:tc>
          <w:tcPr>
            <w:tcW w:w="2988" w:type="dxa"/>
            <w:gridSpan w:val="2"/>
            <w:tcBorders>
              <w:top w:val="single" w:sz="4" w:space="0" w:color="7F7F7F" w:themeColor="text1" w:themeTint="80"/>
              <w:bottom w:val="single" w:sz="4" w:space="0" w:color="7F7F7F" w:themeColor="text1" w:themeTint="80"/>
            </w:tcBorders>
          </w:tcPr>
          <w:p w14:paraId="4382B7FE" w14:textId="1794C00F" w:rsidR="00052F8A" w:rsidRPr="004A4C83" w:rsidRDefault="00052F8A" w:rsidP="00F36B03">
            <w:pPr>
              <w:spacing w:after="240"/>
              <w:contextualSpacing/>
              <w:rPr>
                <w:rFonts w:ascii="Calibri" w:hAnsi="Calibri" w:cs="Times New Roman"/>
                <w:sz w:val="24"/>
                <w:szCs w:val="24"/>
              </w:rPr>
            </w:pPr>
            <w:r w:rsidRPr="00107C43">
              <w:rPr>
                <w:rFonts w:ascii="Calibri" w:hAnsi="Calibri" w:cs="Times New Roman"/>
                <w:b/>
                <w:sz w:val="24"/>
                <w:szCs w:val="24"/>
              </w:rPr>
              <w:t>Date of Review:</w:t>
            </w:r>
            <w:r>
              <w:rPr>
                <w:rFonts w:ascii="Calibri" w:hAnsi="Calibri" w:cs="Times New Roman"/>
                <w:sz w:val="24"/>
                <w:szCs w:val="24"/>
              </w:rPr>
              <w:t xml:space="preserve">  </w:t>
            </w:r>
            <w:sdt>
              <w:sdtPr>
                <w:rPr>
                  <w:rFonts w:ascii="Calibri" w:hAnsi="Calibri" w:cs="Times New Roman"/>
                  <w:sz w:val="24"/>
                  <w:szCs w:val="24"/>
                </w:rPr>
                <w:alias w:val="Review month"/>
                <w:tag w:val="Review month"/>
                <w:id w:val="2109079872"/>
                <w:lock w:val="sdtLocked"/>
                <w:placeholder>
                  <w:docPart w:val="6BE7CF067E654CD3AF829EBE51DFF3C6"/>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dropDownList>
              </w:sdtPr>
              <w:sdtEndPr/>
              <w:sdtContent>
                <w:r w:rsidR="00CA5FE8">
                  <w:rPr>
                    <w:rFonts w:ascii="Calibri" w:hAnsi="Calibri" w:cs="Times New Roman"/>
                    <w:sz w:val="24"/>
                    <w:szCs w:val="24"/>
                  </w:rPr>
                  <w:t>March</w:t>
                </w:r>
              </w:sdtContent>
            </w:sdt>
          </w:p>
        </w:tc>
        <w:tc>
          <w:tcPr>
            <w:tcW w:w="7308" w:type="dxa"/>
            <w:gridSpan w:val="4"/>
            <w:tcBorders>
              <w:top w:val="single" w:sz="4" w:space="0" w:color="7F7F7F" w:themeColor="text1" w:themeTint="80"/>
              <w:bottom w:val="single" w:sz="4" w:space="0" w:color="7F7F7F" w:themeColor="text1" w:themeTint="80"/>
            </w:tcBorders>
          </w:tcPr>
          <w:p w14:paraId="08D96424" w14:textId="77777777" w:rsidR="009D7CE5" w:rsidRPr="004A4C83" w:rsidRDefault="00C45C2A" w:rsidP="00F36B03">
            <w:pPr>
              <w:spacing w:after="240"/>
              <w:contextualSpacing/>
              <w:rPr>
                <w:rFonts w:ascii="Calibri" w:hAnsi="Calibri" w:cs="Times New Roman"/>
                <w:sz w:val="24"/>
                <w:szCs w:val="24"/>
              </w:rPr>
            </w:pPr>
            <w:sdt>
              <w:sdtPr>
                <w:rPr>
                  <w:rFonts w:ascii="Calibri" w:hAnsi="Calibri" w:cs="Times New Roman"/>
                  <w:sz w:val="24"/>
                  <w:szCs w:val="24"/>
                </w:rPr>
                <w:alias w:val="Year of Review"/>
                <w:tag w:val="Year of Review"/>
                <w:id w:val="816540486"/>
                <w:placeholder>
                  <w:docPart w:val="8BB847B54A9B43C9B671EF46B4953DCC"/>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B0555C">
                  <w:rPr>
                    <w:rFonts w:ascii="Calibri" w:hAnsi="Calibri" w:cs="Times New Roman"/>
                    <w:sz w:val="24"/>
                    <w:szCs w:val="24"/>
                  </w:rPr>
                  <w:t>2020</w:t>
                </w:r>
              </w:sdtContent>
            </w:sdt>
          </w:p>
        </w:tc>
      </w:tr>
      <w:tr w:rsidR="00693CE8" w:rsidRPr="00382ECB" w14:paraId="6171CA8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303AF911" w14:textId="77777777" w:rsidR="00693CE8" w:rsidRPr="009D7CE5" w:rsidRDefault="009D7CE5" w:rsidP="00F36B03">
            <w:pPr>
              <w:spacing w:after="240"/>
              <w:contextualSpacing/>
              <w:rPr>
                <w:rFonts w:ascii="Calibri" w:hAnsi="Calibri" w:cs="Times New Roman"/>
                <w:sz w:val="20"/>
                <w:szCs w:val="20"/>
              </w:rPr>
            </w:pPr>
            <w:r w:rsidRPr="009D7CE5">
              <w:rPr>
                <w:rFonts w:ascii="Calibri" w:hAnsi="Calibri" w:cs="Times New Roman"/>
                <w:sz w:val="20"/>
                <w:szCs w:val="20"/>
              </w:rPr>
              <w:t>(This Department Master Syllabus has been examined by the program/department faculty members and it is decided that no revision is necessary at this time.)</w:t>
            </w:r>
          </w:p>
        </w:tc>
      </w:tr>
      <w:tr w:rsidR="0000768C" w:rsidRPr="00382ECB" w14:paraId="0F38B613" w14:textId="77777777" w:rsidTr="00530A38">
        <w:trPr>
          <w:trHeight w:val="80"/>
        </w:trPr>
        <w:tc>
          <w:tcPr>
            <w:tcW w:w="5148" w:type="dxa"/>
            <w:gridSpan w:val="4"/>
            <w:tcBorders>
              <w:top w:val="single" w:sz="4" w:space="0" w:color="7F7F7F" w:themeColor="text1" w:themeTint="80"/>
              <w:bottom w:val="single" w:sz="4" w:space="0" w:color="7F7F7F" w:themeColor="text1" w:themeTint="80"/>
            </w:tcBorders>
          </w:tcPr>
          <w:p w14:paraId="65739693" w14:textId="0C261C78" w:rsidR="0000768C" w:rsidRPr="004A4C83" w:rsidRDefault="0000768C" w:rsidP="00F36B03">
            <w:pPr>
              <w:spacing w:after="240"/>
              <w:contextualSpacing/>
              <w:rPr>
                <w:rFonts w:ascii="Calibri" w:hAnsi="Calibri" w:cs="Times New Roman"/>
                <w:sz w:val="24"/>
                <w:szCs w:val="24"/>
              </w:rPr>
            </w:pPr>
            <w:r w:rsidRPr="00107C43">
              <w:rPr>
                <w:rFonts w:ascii="Calibri" w:hAnsi="Calibri" w:cs="Times New Roman"/>
                <w:b/>
                <w:sz w:val="24"/>
                <w:szCs w:val="24"/>
              </w:rPr>
              <w:t>Date of Revi</w:t>
            </w:r>
            <w:r w:rsidR="00556F4D">
              <w:rPr>
                <w:rFonts w:ascii="Calibri" w:hAnsi="Calibri" w:cs="Times New Roman"/>
                <w:b/>
                <w:sz w:val="24"/>
                <w:szCs w:val="24"/>
              </w:rPr>
              <w:t>sion</w:t>
            </w:r>
            <w:r w:rsidRPr="00107C43">
              <w:rPr>
                <w:rFonts w:ascii="Calibri" w:hAnsi="Calibri" w:cs="Times New Roman"/>
                <w:b/>
                <w:sz w:val="24"/>
                <w:szCs w:val="24"/>
              </w:rPr>
              <w:t>:</w:t>
            </w:r>
            <w:r>
              <w:rPr>
                <w:rFonts w:ascii="Calibri" w:hAnsi="Calibri" w:cs="Times New Roman"/>
                <w:sz w:val="24"/>
                <w:szCs w:val="24"/>
              </w:rPr>
              <w:t xml:space="preserve">  </w:t>
            </w:r>
            <w:sdt>
              <w:sdtPr>
                <w:rPr>
                  <w:rFonts w:ascii="Calibri" w:hAnsi="Calibri" w:cs="Times New Roman"/>
                  <w:sz w:val="24"/>
                  <w:szCs w:val="24"/>
                </w:rPr>
                <w:alias w:val="Revision Month"/>
                <w:tag w:val="Review month"/>
                <w:id w:val="-1121076325"/>
                <w:placeholder>
                  <w:docPart w:val="D6849FCAF8E7487F949BD3C9A0B0D1E1"/>
                </w:placeholder>
                <w:dropDownList>
                  <w:listItem w:value="Choose an item."/>
                  <w:listItem w:displayText="January" w:value="January"/>
                  <w:listItem w:displayText="February" w:value="February"/>
                  <w:listItem w:displayText="March" w:value="March"/>
                  <w:listItem w:displayText="April" w:value="April"/>
                  <w:listItem w:displayText="May" w:value="May"/>
                  <w:listItem w:displayText="June" w:value="June"/>
                  <w:listItem w:displayText="July" w:value="July"/>
                  <w:listItem w:displayText="August" w:value="August"/>
                  <w:listItem w:displayText="September" w:value="September"/>
                  <w:listItem w:displayText="October" w:value="October"/>
                  <w:listItem w:displayText="November" w:value="November"/>
                  <w:listItem w:displayText="December" w:value="December"/>
                  <w:listItem w:displayText="New Course, January" w:value="New Course, January"/>
                  <w:listItem w:displayText="New Course, February" w:value="New Course, February"/>
                  <w:listItem w:displayText="New Course, March" w:value="New Course, March"/>
                  <w:listItem w:displayText="New Course, April" w:value="New Course, April"/>
                  <w:listItem w:displayText="New Course, May" w:value="New Course, May"/>
                  <w:listItem w:displayText="New Course, August" w:value="New Course, August"/>
                  <w:listItem w:displayText="New Course, September" w:value="New Course, September"/>
                  <w:listItem w:displayText="New Course, October" w:value="New Course, October"/>
                  <w:listItem w:displayText="New Course, November" w:value="New Course, November"/>
                  <w:listItem w:displayText="New Course, December" w:value="New Course, December"/>
                </w:dropDownList>
              </w:sdtPr>
              <w:sdtEndPr/>
              <w:sdtContent>
                <w:r w:rsidR="00290B7B">
                  <w:rPr>
                    <w:rFonts w:ascii="Calibri" w:hAnsi="Calibri" w:cs="Times New Roman"/>
                    <w:sz w:val="24"/>
                    <w:szCs w:val="24"/>
                  </w:rPr>
                  <w:t>New Course, March</w:t>
                </w:r>
              </w:sdtContent>
            </w:sdt>
          </w:p>
        </w:tc>
        <w:tc>
          <w:tcPr>
            <w:tcW w:w="5148" w:type="dxa"/>
            <w:gridSpan w:val="2"/>
            <w:tcBorders>
              <w:top w:val="single" w:sz="4" w:space="0" w:color="7F7F7F" w:themeColor="text1" w:themeTint="80"/>
              <w:bottom w:val="single" w:sz="4" w:space="0" w:color="7F7F7F" w:themeColor="text1" w:themeTint="80"/>
            </w:tcBorders>
          </w:tcPr>
          <w:p w14:paraId="1E647712" w14:textId="15E65AC5" w:rsidR="0000768C" w:rsidRPr="004A4C83" w:rsidRDefault="00C45C2A" w:rsidP="00F36B03">
            <w:pPr>
              <w:spacing w:after="240"/>
              <w:contextualSpacing/>
              <w:rPr>
                <w:rFonts w:ascii="Calibri" w:hAnsi="Calibri" w:cs="Times New Roman"/>
                <w:sz w:val="24"/>
                <w:szCs w:val="24"/>
              </w:rPr>
            </w:pPr>
            <w:sdt>
              <w:sdtPr>
                <w:rPr>
                  <w:rFonts w:ascii="Calibri" w:hAnsi="Calibri" w:cs="Times New Roman"/>
                  <w:sz w:val="24"/>
                  <w:szCs w:val="24"/>
                </w:rPr>
                <w:alias w:val="Revision Year"/>
                <w:tag w:val="Year of Review"/>
                <w:id w:val="-1592152311"/>
                <w:placeholder>
                  <w:docPart w:val="ED6BDE9B638142CB8C8653DB2C19E816"/>
                </w:placeholder>
                <w:comboBox>
                  <w:listItem w:value="Choose an item."/>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listItem w:displayText="2028" w:value="2028"/>
                  <w:listItem w:displayText="2029" w:value="2029"/>
                  <w:listItem w:displayText="2030" w:value="2030"/>
                  <w:listItem w:displayText="2031" w:value="2031"/>
                  <w:listItem w:displayText="2032" w:value="2032"/>
                  <w:listItem w:displayText="2033" w:value="2033"/>
                  <w:listItem w:displayText="2034" w:value="2034"/>
                  <w:listItem w:displayText="2035" w:value="2035"/>
                </w:comboBox>
              </w:sdtPr>
              <w:sdtEndPr/>
              <w:sdtContent>
                <w:r w:rsidR="00290B7B">
                  <w:rPr>
                    <w:rFonts w:ascii="Calibri" w:hAnsi="Calibri" w:cs="Times New Roman"/>
                    <w:sz w:val="24"/>
                    <w:szCs w:val="24"/>
                  </w:rPr>
                  <w:t>2020</w:t>
                </w:r>
              </w:sdtContent>
            </w:sdt>
          </w:p>
        </w:tc>
      </w:tr>
      <w:tr w:rsidR="0000768C" w:rsidRPr="00382ECB" w14:paraId="5971284A"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DADA3CA" w14:textId="77777777" w:rsidR="0000768C" w:rsidRPr="004A4C83" w:rsidRDefault="00CB1D31" w:rsidP="00F36B03">
            <w:pPr>
              <w:spacing w:after="240"/>
              <w:contextualSpacing/>
              <w:rPr>
                <w:rFonts w:ascii="Calibri" w:hAnsi="Calibri" w:cs="Times New Roman"/>
                <w:sz w:val="24"/>
                <w:szCs w:val="24"/>
              </w:rPr>
            </w:pPr>
            <w:r>
              <w:rPr>
                <w:rFonts w:ascii="Calibri" w:hAnsi="Calibri" w:cs="Times New Roman"/>
                <w:sz w:val="24"/>
                <w:szCs w:val="24"/>
              </w:rPr>
              <w:t>(This Department Master Syllabus has been examined by the program/department faculty members and it is decided a change requiring a revision is necessary at this time.)</w:t>
            </w:r>
          </w:p>
        </w:tc>
      </w:tr>
      <w:tr w:rsidR="0000768C" w:rsidRPr="00382ECB" w14:paraId="1F64C5A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52389A7" w14:textId="77777777" w:rsidR="0000768C" w:rsidRPr="004A4C83" w:rsidRDefault="00450D4A" w:rsidP="00F36B03">
            <w:pPr>
              <w:spacing w:after="240"/>
              <w:contextualSpacing/>
              <w:rPr>
                <w:rFonts w:ascii="Calibri" w:hAnsi="Calibri" w:cs="Times New Roman"/>
                <w:sz w:val="24"/>
                <w:szCs w:val="24"/>
              </w:rPr>
            </w:pPr>
            <w:r>
              <w:rPr>
                <w:rFonts w:ascii="Calibri" w:hAnsi="Calibri" w:cs="Times New Roman"/>
                <w:sz w:val="24"/>
                <w:szCs w:val="24"/>
              </w:rPr>
              <w:t>N.B.  A change to the course materials</w:t>
            </w:r>
            <w:r w:rsidR="007D7363">
              <w:rPr>
                <w:rFonts w:ascii="Calibri" w:hAnsi="Calibri" w:cs="Times New Roman"/>
                <w:sz w:val="24"/>
                <w:szCs w:val="24"/>
              </w:rPr>
              <w:t xml:space="preserve"> alone (textbooks and/or supplemen</w:t>
            </w:r>
            <w:r>
              <w:rPr>
                <w:rFonts w:ascii="Calibri" w:hAnsi="Calibri" w:cs="Times New Roman"/>
                <w:sz w:val="24"/>
                <w:szCs w:val="24"/>
              </w:rPr>
              <w:t xml:space="preserve">tary materials) may not constitute a revision.  Any other change to the items listed below on this form is considered a revision and requires approval by the </w:t>
            </w:r>
            <w:r w:rsidR="007D7363">
              <w:rPr>
                <w:rFonts w:ascii="Calibri" w:hAnsi="Calibri" w:cs="Times New Roman"/>
                <w:sz w:val="24"/>
                <w:szCs w:val="24"/>
              </w:rPr>
              <w:t>department/</w:t>
            </w:r>
            <w:r>
              <w:rPr>
                <w:rFonts w:ascii="Calibri" w:hAnsi="Calibri" w:cs="Times New Roman"/>
                <w:sz w:val="24"/>
                <w:szCs w:val="24"/>
              </w:rPr>
              <w:t xml:space="preserve">program faculty at a </w:t>
            </w:r>
            <w:r w:rsidR="007D7363">
              <w:rPr>
                <w:rFonts w:ascii="Calibri" w:hAnsi="Calibri" w:cs="Times New Roman"/>
                <w:sz w:val="24"/>
                <w:szCs w:val="24"/>
              </w:rPr>
              <w:t>department/program</w:t>
            </w:r>
            <w:r w:rsidR="008B0295">
              <w:rPr>
                <w:rFonts w:ascii="Calibri" w:hAnsi="Calibri" w:cs="Times New Roman"/>
                <w:sz w:val="24"/>
                <w:szCs w:val="24"/>
              </w:rPr>
              <w:t xml:space="preserve"> meeting and by the division at a Chair</w:t>
            </w:r>
            <w:r w:rsidR="00CF7DBB">
              <w:rPr>
                <w:rFonts w:ascii="Calibri" w:hAnsi="Calibri" w:cs="Times New Roman"/>
                <w:sz w:val="24"/>
                <w:szCs w:val="24"/>
              </w:rPr>
              <w:t>s and Coordinator meeting</w:t>
            </w:r>
            <w:r w:rsidR="006104BD">
              <w:rPr>
                <w:rFonts w:ascii="Calibri" w:hAnsi="Calibri" w:cs="Times New Roman"/>
                <w:sz w:val="24"/>
                <w:szCs w:val="24"/>
              </w:rPr>
              <w:t>.</w:t>
            </w:r>
          </w:p>
        </w:tc>
      </w:tr>
      <w:tr w:rsidR="0000768C" w:rsidRPr="00382ECB" w14:paraId="1D7A6E47"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77FF666A" w14:textId="77777777" w:rsidR="0000768C" w:rsidRDefault="006104BD" w:rsidP="00F36B03">
            <w:pPr>
              <w:spacing w:after="240"/>
              <w:contextualSpacing/>
              <w:rPr>
                <w:rFonts w:ascii="Calibri" w:hAnsi="Calibri" w:cs="Times New Roman"/>
                <w:sz w:val="24"/>
                <w:szCs w:val="24"/>
              </w:rPr>
            </w:pPr>
            <w:r w:rsidRPr="007814C9">
              <w:rPr>
                <w:rFonts w:ascii="Calibri" w:hAnsi="Calibri" w:cs="Times New Roman"/>
                <w:b/>
                <w:sz w:val="24"/>
                <w:szCs w:val="24"/>
              </w:rPr>
              <w:t>Credits:</w:t>
            </w:r>
            <w:sdt>
              <w:sdtPr>
                <w:rPr>
                  <w:rFonts w:ascii="Calibri" w:hAnsi="Calibri" w:cs="Times New Roman"/>
                  <w:sz w:val="24"/>
                  <w:szCs w:val="24"/>
                </w:rPr>
                <w:alias w:val="Credits"/>
                <w:tag w:val="Credits"/>
                <w:id w:val="245699839"/>
                <w:lock w:val="sdtLocked"/>
                <w:placeholder>
                  <w:docPart w:val="368370BC3E2C4F4A9C9E52A387D717C2"/>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3</w:t>
                </w:r>
              </w:sdtContent>
            </w:sdt>
          </w:p>
          <w:p w14:paraId="1C08ED0B" w14:textId="77777777" w:rsidR="001A5F01" w:rsidRPr="001A5F01" w:rsidRDefault="001A5F01" w:rsidP="00F36B03">
            <w:pPr>
              <w:spacing w:after="240"/>
              <w:contextualSpacing/>
              <w:rPr>
                <w:rFonts w:ascii="Calibri" w:hAnsi="Calibri" w:cs="Times New Roman"/>
                <w:sz w:val="12"/>
                <w:szCs w:val="12"/>
              </w:rPr>
            </w:pPr>
          </w:p>
        </w:tc>
      </w:tr>
      <w:tr w:rsidR="009E096C" w:rsidRPr="00382ECB" w14:paraId="32EE9228" w14:textId="77777777" w:rsidTr="009376A1">
        <w:trPr>
          <w:trHeight w:val="80"/>
        </w:trPr>
        <w:tc>
          <w:tcPr>
            <w:tcW w:w="1638" w:type="dxa"/>
            <w:tcBorders>
              <w:top w:val="single" w:sz="4" w:space="0" w:color="7F7F7F" w:themeColor="text1" w:themeTint="80"/>
              <w:bottom w:val="single" w:sz="4" w:space="0" w:color="7F7F7F" w:themeColor="text1" w:themeTint="80"/>
            </w:tcBorders>
          </w:tcPr>
          <w:p w14:paraId="7CE564DE" w14:textId="77777777" w:rsidR="009E096C" w:rsidRPr="007814C9" w:rsidRDefault="009E096C" w:rsidP="00F36B03">
            <w:pPr>
              <w:spacing w:after="240"/>
              <w:contextualSpacing/>
              <w:rPr>
                <w:rFonts w:ascii="Calibri" w:hAnsi="Calibri" w:cs="Times New Roman"/>
                <w:b/>
                <w:sz w:val="24"/>
                <w:szCs w:val="24"/>
              </w:rPr>
            </w:pPr>
            <w:r w:rsidRPr="007814C9">
              <w:rPr>
                <w:rFonts w:ascii="Calibri" w:hAnsi="Calibri" w:cs="Times New Roman"/>
                <w:b/>
                <w:sz w:val="24"/>
                <w:szCs w:val="24"/>
              </w:rPr>
              <w:t>Contact Hours</w:t>
            </w:r>
          </w:p>
        </w:tc>
        <w:tc>
          <w:tcPr>
            <w:tcW w:w="3060" w:type="dxa"/>
            <w:gridSpan w:val="2"/>
            <w:tcBorders>
              <w:top w:val="single" w:sz="4" w:space="0" w:color="7F7F7F" w:themeColor="text1" w:themeTint="80"/>
              <w:bottom w:val="single" w:sz="4" w:space="0" w:color="7F7F7F" w:themeColor="text1" w:themeTint="80"/>
            </w:tcBorders>
          </w:tcPr>
          <w:p w14:paraId="075B9901" w14:textId="77777777" w:rsidR="009E096C" w:rsidRPr="004A4C83" w:rsidRDefault="009E096C" w:rsidP="005E5337">
            <w:pPr>
              <w:spacing w:after="240"/>
              <w:contextualSpacing/>
              <w:rPr>
                <w:rFonts w:ascii="Calibri" w:hAnsi="Calibri" w:cs="Times New Roman"/>
                <w:sz w:val="24"/>
                <w:szCs w:val="24"/>
              </w:rPr>
            </w:pPr>
            <w:r w:rsidRPr="007814C9">
              <w:rPr>
                <w:rFonts w:ascii="Calibri" w:hAnsi="Calibri" w:cs="Times New Roman"/>
                <w:b/>
                <w:sz w:val="24"/>
                <w:szCs w:val="24"/>
              </w:rPr>
              <w:t>Lecture:</w:t>
            </w:r>
            <w:r>
              <w:rPr>
                <w:rFonts w:ascii="Calibri" w:hAnsi="Calibri" w:cs="Times New Roman"/>
                <w:sz w:val="24"/>
                <w:szCs w:val="24"/>
              </w:rPr>
              <w:t xml:space="preserve"> </w:t>
            </w:r>
            <w:sdt>
              <w:sdtPr>
                <w:rPr>
                  <w:rFonts w:ascii="Calibri" w:hAnsi="Calibri" w:cs="Times New Roman"/>
                  <w:sz w:val="24"/>
                  <w:szCs w:val="24"/>
                </w:rPr>
                <w:id w:val="1728491252"/>
                <w:lock w:val="sdtLocked"/>
                <w:placeholder>
                  <w:docPart w:val="CC66339EF6AA40E19982D0AA9BE5A4D4"/>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610" w:type="dxa"/>
            <w:gridSpan w:val="2"/>
            <w:tcBorders>
              <w:top w:val="single" w:sz="4" w:space="0" w:color="7F7F7F" w:themeColor="text1" w:themeTint="80"/>
              <w:bottom w:val="single" w:sz="4" w:space="0" w:color="7F7F7F" w:themeColor="text1" w:themeTint="80"/>
            </w:tcBorders>
          </w:tcPr>
          <w:p w14:paraId="600974AF" w14:textId="77777777" w:rsidR="009E096C" w:rsidRPr="004A4C83" w:rsidRDefault="002934D1" w:rsidP="002962ED">
            <w:pPr>
              <w:spacing w:after="240"/>
              <w:contextualSpacing/>
              <w:rPr>
                <w:rFonts w:ascii="Calibri" w:hAnsi="Calibri" w:cs="Times New Roman"/>
                <w:sz w:val="24"/>
                <w:szCs w:val="24"/>
              </w:rPr>
            </w:pPr>
            <w:r w:rsidRPr="007814C9">
              <w:rPr>
                <w:rFonts w:ascii="Calibri" w:hAnsi="Calibri" w:cs="Times New Roman"/>
                <w:b/>
                <w:sz w:val="24"/>
                <w:szCs w:val="24"/>
              </w:rPr>
              <w:t>Lab:</w:t>
            </w:r>
            <w:r>
              <w:rPr>
                <w:rFonts w:ascii="Calibri" w:hAnsi="Calibri" w:cs="Times New Roman"/>
                <w:sz w:val="24"/>
                <w:szCs w:val="24"/>
              </w:rPr>
              <w:t xml:space="preserve"> </w:t>
            </w:r>
            <w:sdt>
              <w:sdtPr>
                <w:rPr>
                  <w:rFonts w:ascii="Calibri" w:hAnsi="Calibri" w:cs="Times New Roman"/>
                  <w:sz w:val="24"/>
                  <w:szCs w:val="24"/>
                </w:rPr>
                <w:id w:val="-1937902549"/>
                <w:lock w:val="sdtLocked"/>
                <w:placeholder>
                  <w:docPart w:val="07C4EEE5F0594620AA83C27B3A4C69AA"/>
                </w:placeholder>
                <w:dropDownList>
                  <w:listItem w:value="Choose an item."/>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EndPr/>
              <w:sdtContent>
                <w:r w:rsidR="00B0555C">
                  <w:rPr>
                    <w:rFonts w:ascii="Calibri" w:hAnsi="Calibri" w:cs="Times New Roman"/>
                    <w:sz w:val="24"/>
                    <w:szCs w:val="24"/>
                  </w:rPr>
                  <w:t>2</w:t>
                </w:r>
              </w:sdtContent>
            </w:sdt>
          </w:p>
        </w:tc>
        <w:tc>
          <w:tcPr>
            <w:tcW w:w="2988" w:type="dxa"/>
            <w:tcBorders>
              <w:top w:val="single" w:sz="4" w:space="0" w:color="7F7F7F" w:themeColor="text1" w:themeTint="80"/>
              <w:bottom w:val="single" w:sz="4" w:space="0" w:color="7F7F7F" w:themeColor="text1" w:themeTint="80"/>
            </w:tcBorders>
          </w:tcPr>
          <w:p w14:paraId="65CE35B0" w14:textId="77777777" w:rsidR="009E096C" w:rsidRPr="004A4C83" w:rsidRDefault="002934D1" w:rsidP="00F36B03">
            <w:pPr>
              <w:spacing w:after="240"/>
              <w:contextualSpacing/>
              <w:rPr>
                <w:rFonts w:ascii="Calibri" w:hAnsi="Calibri" w:cs="Times New Roman"/>
                <w:sz w:val="24"/>
                <w:szCs w:val="24"/>
              </w:rPr>
            </w:pPr>
            <w:r w:rsidRPr="007814C9">
              <w:rPr>
                <w:rFonts w:ascii="Calibri" w:hAnsi="Calibri" w:cs="Times New Roman"/>
                <w:b/>
                <w:sz w:val="24"/>
                <w:szCs w:val="24"/>
              </w:rPr>
              <w:t>Other:</w:t>
            </w:r>
            <w:r>
              <w:rPr>
                <w:rFonts w:ascii="Calibri" w:hAnsi="Calibri" w:cs="Times New Roman"/>
                <w:sz w:val="24"/>
                <w:szCs w:val="24"/>
              </w:rPr>
              <w:t xml:space="preserve"> </w:t>
            </w:r>
            <w:sdt>
              <w:sdtPr>
                <w:rPr>
                  <w:rFonts w:ascii="Calibri" w:hAnsi="Calibri" w:cs="Times New Roman"/>
                  <w:sz w:val="24"/>
                  <w:szCs w:val="24"/>
                </w:rPr>
                <w:alias w:val="Other"/>
                <w:tag w:val="Other"/>
                <w:id w:val="941726511"/>
                <w:lock w:val="sdtLocked"/>
                <w:placeholder>
                  <w:docPart w:val="A13FD2E503A047C39C3477036E864BC1"/>
                </w:placeholder>
              </w:sdtPr>
              <w:sdtEndPr/>
              <w:sdtContent>
                <w:r w:rsidR="00B0555C">
                  <w:rPr>
                    <w:rFonts w:ascii="Calibri" w:hAnsi="Calibri" w:cs="Times New Roman"/>
                    <w:sz w:val="24"/>
                    <w:szCs w:val="24"/>
                  </w:rPr>
                  <w:t>0</w:t>
                </w:r>
              </w:sdtContent>
            </w:sdt>
          </w:p>
        </w:tc>
      </w:tr>
      <w:tr w:rsidR="0000768C" w:rsidRPr="00382ECB" w14:paraId="2FC7D8C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569CD9E" w14:textId="5A9ECD82" w:rsidR="0000768C" w:rsidRDefault="0068695E" w:rsidP="00F36B03">
            <w:pPr>
              <w:spacing w:after="240"/>
              <w:contextualSpacing/>
              <w:rPr>
                <w:rFonts w:ascii="Calibri" w:hAnsi="Calibri" w:cs="Times New Roman"/>
                <w:sz w:val="24"/>
                <w:szCs w:val="24"/>
              </w:rPr>
            </w:pPr>
            <w:r>
              <w:rPr>
                <w:rFonts w:ascii="Calibri" w:hAnsi="Calibri" w:cs="Times New Roman"/>
                <w:sz w:val="24"/>
                <w:szCs w:val="24"/>
              </w:rPr>
              <w:t>Prerequ</w:t>
            </w:r>
            <w:r w:rsidR="00D96673">
              <w:rPr>
                <w:rFonts w:ascii="Calibri" w:hAnsi="Calibri" w:cs="Times New Roman"/>
                <w:sz w:val="24"/>
                <w:szCs w:val="24"/>
              </w:rPr>
              <w:t>i</w:t>
            </w:r>
            <w:r>
              <w:rPr>
                <w:rFonts w:ascii="Calibri" w:hAnsi="Calibri" w:cs="Times New Roman"/>
                <w:sz w:val="24"/>
                <w:szCs w:val="24"/>
              </w:rPr>
              <w:t>sites:</w:t>
            </w:r>
            <w:r w:rsidR="004A35A8">
              <w:rPr>
                <w:rFonts w:ascii="Calibri" w:hAnsi="Calibri" w:cs="Times New Roman"/>
                <w:sz w:val="24"/>
                <w:szCs w:val="24"/>
              </w:rPr>
              <w:t xml:space="preserve">  </w:t>
            </w:r>
            <w:sdt>
              <w:sdtPr>
                <w:rPr>
                  <w:rFonts w:ascii="Calibri" w:hAnsi="Calibri" w:cs="Times New Roman"/>
                  <w:sz w:val="24"/>
                  <w:szCs w:val="24"/>
                </w:rPr>
                <w:alias w:val="Prerequesites"/>
                <w:tag w:val="Prerequesites"/>
                <w:id w:val="-2077048373"/>
                <w:lock w:val="sdtLocked"/>
                <w:placeholder>
                  <w:docPart w:val="8119C5F829024E4482ED6E5C27B64DC6"/>
                </w:placeholder>
              </w:sdtPr>
              <w:sdtEndPr/>
              <w:sdtContent>
                <w:r w:rsidR="005300E4">
                  <w:rPr>
                    <w:rFonts w:ascii="Calibri" w:hAnsi="Calibri" w:cs="Times New Roman"/>
                    <w:sz w:val="24"/>
                    <w:szCs w:val="24"/>
                  </w:rPr>
                  <w:t>DSC-10</w:t>
                </w:r>
                <w:r w:rsidR="009843F8">
                  <w:rPr>
                    <w:rFonts w:ascii="Calibri" w:hAnsi="Calibri" w:cs="Times New Roman"/>
                    <w:sz w:val="24"/>
                    <w:szCs w:val="24"/>
                  </w:rPr>
                  <w:t>2</w:t>
                </w:r>
                <w:r w:rsidR="002D4077">
                  <w:rPr>
                    <w:rFonts w:ascii="Calibri" w:hAnsi="Calibri" w:cs="Times New Roman"/>
                    <w:sz w:val="24"/>
                    <w:szCs w:val="24"/>
                  </w:rPr>
                  <w:t>, M</w:t>
                </w:r>
                <w:r w:rsidR="009843F8">
                  <w:rPr>
                    <w:rFonts w:ascii="Calibri" w:hAnsi="Calibri" w:cs="Times New Roman"/>
                    <w:sz w:val="24"/>
                    <w:szCs w:val="24"/>
                  </w:rPr>
                  <w:t>TH-172</w:t>
                </w:r>
              </w:sdtContent>
            </w:sdt>
          </w:p>
          <w:p w14:paraId="4701EC02"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478BE5DF"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20D3174B" w14:textId="646BCB92" w:rsidR="0000768C" w:rsidRDefault="004A35A8" w:rsidP="00F36B03">
            <w:pPr>
              <w:spacing w:after="240"/>
              <w:contextualSpacing/>
              <w:rPr>
                <w:rFonts w:ascii="Calibri" w:hAnsi="Calibri" w:cs="Times New Roman"/>
                <w:sz w:val="24"/>
                <w:szCs w:val="24"/>
              </w:rPr>
            </w:pPr>
            <w:r>
              <w:rPr>
                <w:rFonts w:ascii="Calibri" w:hAnsi="Calibri" w:cs="Times New Roman"/>
                <w:sz w:val="24"/>
                <w:szCs w:val="24"/>
              </w:rPr>
              <w:t>Co-requ</w:t>
            </w:r>
            <w:r w:rsidR="00D96673">
              <w:rPr>
                <w:rFonts w:ascii="Calibri" w:hAnsi="Calibri" w:cs="Times New Roman"/>
                <w:sz w:val="24"/>
                <w:szCs w:val="24"/>
              </w:rPr>
              <w:t>i</w:t>
            </w:r>
            <w:r>
              <w:rPr>
                <w:rFonts w:ascii="Calibri" w:hAnsi="Calibri" w:cs="Times New Roman"/>
                <w:sz w:val="24"/>
                <w:szCs w:val="24"/>
              </w:rPr>
              <w:t xml:space="preserve">sites:  </w:t>
            </w:r>
            <w:sdt>
              <w:sdtPr>
                <w:rPr>
                  <w:rFonts w:ascii="Calibri" w:hAnsi="Calibri" w:cs="Times New Roman"/>
                  <w:sz w:val="24"/>
                  <w:szCs w:val="24"/>
                </w:rPr>
                <w:id w:val="-1697299311"/>
                <w:lock w:val="sdtLocked"/>
                <w:placeholder>
                  <w:docPart w:val="228B8B7F7C5348678B19761B03E6ADD7"/>
                </w:placeholder>
              </w:sdtPr>
              <w:sdtEndPr/>
              <w:sdtContent>
                <w:r w:rsidR="002D4077">
                  <w:rPr>
                    <w:rFonts w:ascii="Calibri" w:hAnsi="Calibri" w:cs="Times New Roman"/>
                    <w:sz w:val="24"/>
                    <w:szCs w:val="24"/>
                  </w:rPr>
                  <w:t>None</w:t>
                </w:r>
              </w:sdtContent>
            </w:sdt>
          </w:p>
          <w:p w14:paraId="5D314E0B"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0424A42D"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CFE68BD" w14:textId="5503CB0A" w:rsidR="0000768C" w:rsidRDefault="00636F6E" w:rsidP="00F36B03">
            <w:pPr>
              <w:spacing w:after="240"/>
              <w:contextualSpacing/>
              <w:rPr>
                <w:rFonts w:ascii="Calibri" w:hAnsi="Calibri" w:cs="Times New Roman"/>
                <w:sz w:val="24"/>
                <w:szCs w:val="24"/>
              </w:rPr>
            </w:pPr>
            <w:r>
              <w:rPr>
                <w:rFonts w:ascii="Calibri" w:hAnsi="Calibri" w:cs="Times New Roman"/>
                <w:sz w:val="24"/>
                <w:szCs w:val="24"/>
              </w:rPr>
              <w:t xml:space="preserve">Course Description:  </w:t>
            </w:r>
            <w:sdt>
              <w:sdtPr>
                <w:rPr>
                  <w:rFonts w:ascii="Calibri" w:hAnsi="Calibri" w:cs="Times New Roman"/>
                  <w:sz w:val="24"/>
                  <w:szCs w:val="24"/>
                </w:rPr>
                <w:alias w:val="Course Description"/>
                <w:tag w:val="Course Description"/>
                <w:id w:val="1040862550"/>
                <w:lock w:val="sdtLocked"/>
                <w:placeholder>
                  <w:docPart w:val="7DDE63449DD84D318C0237E8977B26E4"/>
                </w:placeholder>
              </w:sdtPr>
              <w:sdtEndPr/>
              <w:sdtContent>
                <w:r w:rsidR="009843F8" w:rsidRPr="002D4077">
                  <w:rPr>
                    <w:sz w:val="24"/>
                    <w:szCs w:val="24"/>
                  </w:rPr>
                  <w:t xml:space="preserve">This course is the third course in a </w:t>
                </w:r>
                <w:r w:rsidR="00CA5FE8" w:rsidRPr="002D4077">
                  <w:rPr>
                    <w:sz w:val="24"/>
                    <w:szCs w:val="24"/>
                  </w:rPr>
                  <w:t>three</w:t>
                </w:r>
                <w:r w:rsidR="009843F8" w:rsidRPr="002D4077">
                  <w:rPr>
                    <w:sz w:val="24"/>
                    <w:szCs w:val="24"/>
                  </w:rPr>
                  <w:t>-course sequence that examines the core activities that a professional data scientist performs throughout the data science workflow.  Building on the knowledge attained in DSC-102, this course will focus on the data analysis phase activities of quantifying and modeling data.  Topics covered include linear, logistics, and polynomial regressions, clustering and pipelines. Students will practice modeling and analysis with real-world datasets using modern software tools.</w:t>
                </w:r>
              </w:sdtContent>
            </w:sdt>
          </w:p>
          <w:p w14:paraId="2704F480" w14:textId="77777777" w:rsidR="00636F6E" w:rsidRPr="004A4C83" w:rsidRDefault="00636F6E" w:rsidP="00F36B03">
            <w:pPr>
              <w:spacing w:after="240"/>
              <w:contextualSpacing/>
              <w:rPr>
                <w:rFonts w:ascii="Calibri" w:hAnsi="Calibri" w:cs="Times New Roman"/>
                <w:sz w:val="24"/>
                <w:szCs w:val="24"/>
              </w:rPr>
            </w:pPr>
          </w:p>
        </w:tc>
      </w:tr>
      <w:tr w:rsidR="0000768C" w:rsidRPr="00382ECB" w14:paraId="5043A871"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CBB0561" w14:textId="77777777" w:rsidR="008E1C44" w:rsidRPr="008E1C44" w:rsidRDefault="008E1C44" w:rsidP="00F36B03">
            <w:pPr>
              <w:spacing w:after="240"/>
              <w:contextualSpacing/>
              <w:jc w:val="center"/>
              <w:rPr>
                <w:rFonts w:ascii="Calibri" w:hAnsi="Calibri" w:cs="Times New Roman"/>
                <w:sz w:val="12"/>
                <w:szCs w:val="12"/>
              </w:rPr>
            </w:pPr>
          </w:p>
          <w:p w14:paraId="7DCA0219" w14:textId="77777777" w:rsidR="008E2654" w:rsidRPr="001E52D8" w:rsidRDefault="006355D1"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Student Learning Outcomes (SLOs)</w:t>
            </w:r>
          </w:p>
          <w:p w14:paraId="49BF6B33" w14:textId="77777777" w:rsidR="008E2654" w:rsidRDefault="008E2654" w:rsidP="00F36B03">
            <w:pPr>
              <w:spacing w:after="240"/>
              <w:contextualSpacing/>
              <w:rPr>
                <w:rFonts w:ascii="Calibri" w:hAnsi="Calibri" w:cs="Times New Roman"/>
                <w:sz w:val="24"/>
                <w:szCs w:val="24"/>
              </w:rPr>
            </w:pPr>
          </w:p>
          <w:p w14:paraId="4F804F94" w14:textId="77777777" w:rsidR="005F3D82" w:rsidRDefault="006355D1" w:rsidP="00F36B03">
            <w:pPr>
              <w:spacing w:after="240"/>
              <w:contextualSpacing/>
              <w:rPr>
                <w:rFonts w:ascii="Calibri" w:hAnsi="Calibri" w:cs="Times New Roman"/>
                <w:sz w:val="24"/>
                <w:szCs w:val="24"/>
              </w:rPr>
            </w:pPr>
            <w:r>
              <w:rPr>
                <w:rFonts w:ascii="Calibri" w:hAnsi="Calibri" w:cs="Times New Roman"/>
                <w:sz w:val="24"/>
                <w:szCs w:val="24"/>
              </w:rPr>
              <w:t>Course specific student learning outcomes</w:t>
            </w:r>
          </w:p>
          <w:p w14:paraId="0879C89F" w14:textId="77777777" w:rsidR="001B496F" w:rsidRDefault="001331A4" w:rsidP="00F36B03">
            <w:pPr>
              <w:spacing w:after="240"/>
              <w:contextualSpacing/>
              <w:rPr>
                <w:rFonts w:ascii="Calibri" w:hAnsi="Calibri" w:cs="Times New Roman"/>
                <w:sz w:val="24"/>
                <w:szCs w:val="24"/>
              </w:rPr>
            </w:pPr>
            <w:r w:rsidRPr="008E2654">
              <w:rPr>
                <w:rFonts w:ascii="Calibri" w:hAnsi="Calibri" w:cs="Times New Roman"/>
                <w:sz w:val="24"/>
                <w:szCs w:val="24"/>
              </w:rPr>
              <w:t>Upon completion of this course the student will be able to</w:t>
            </w:r>
            <w:r w:rsidR="003E246F" w:rsidRPr="008E2654">
              <w:rPr>
                <w:rFonts w:ascii="Calibri" w:hAnsi="Calibri" w:cs="Times New Roman"/>
                <w:sz w:val="24"/>
                <w:szCs w:val="24"/>
              </w:rPr>
              <w:t>:</w:t>
            </w:r>
          </w:p>
          <w:sdt>
            <w:sdtPr>
              <w:rPr>
                <w:rFonts w:ascii="Calibri" w:hAnsi="Calibri"/>
                <w:sz w:val="24"/>
                <w:szCs w:val="24"/>
              </w:rPr>
              <w:id w:val="-980457879"/>
              <w:placeholder>
                <w:docPart w:val="FF15647AAFDA4878AEB62E378B59E1A5"/>
              </w:placeholder>
            </w:sdtPr>
            <w:sdtEndPr>
              <w:rPr>
                <w:rFonts w:asciiTheme="minorHAnsi" w:hAnsiTheme="minorHAnsi"/>
              </w:rPr>
            </w:sdtEndPr>
            <w:sdtContent>
              <w:p w14:paraId="2E159F3D" w14:textId="3724CE8B" w:rsidR="009843F8" w:rsidRPr="002D4077" w:rsidRDefault="009843F8" w:rsidP="00FE0154">
                <w:pPr>
                  <w:pStyle w:val="ListParagraph"/>
                  <w:numPr>
                    <w:ilvl w:val="0"/>
                    <w:numId w:val="22"/>
                  </w:numPr>
                  <w:spacing w:after="160" w:line="259" w:lineRule="auto"/>
                  <w:rPr>
                    <w:b/>
                    <w:sz w:val="24"/>
                    <w:szCs w:val="24"/>
                  </w:rPr>
                </w:pPr>
                <w:r w:rsidRPr="002D4077">
                  <w:rPr>
                    <w:sz w:val="24"/>
                    <w:szCs w:val="24"/>
                  </w:rPr>
                  <w:t>Compare and contrast different models and decision-making strategies for best fit</w:t>
                </w:r>
                <w:r w:rsidR="002D4077">
                  <w:rPr>
                    <w:sz w:val="24"/>
                    <w:szCs w:val="24"/>
                  </w:rPr>
                  <w:t xml:space="preserve"> </w:t>
                </w:r>
                <w:r w:rsidR="00FE0154" w:rsidRPr="00FE0154">
                  <w:rPr>
                    <w:sz w:val="24"/>
                    <w:szCs w:val="24"/>
                  </w:rPr>
                  <w:t>as assessed by homework, tests, and projects</w:t>
                </w:r>
                <w:r w:rsidR="00FE0154">
                  <w:rPr>
                    <w:sz w:val="24"/>
                    <w:szCs w:val="24"/>
                  </w:rPr>
                  <w:t>.</w:t>
                </w:r>
                <w:r w:rsidR="002D4077">
                  <w:rPr>
                    <w:sz w:val="24"/>
                    <w:szCs w:val="24"/>
                  </w:rPr>
                  <w:t xml:space="preserve"> </w:t>
                </w:r>
              </w:p>
              <w:p w14:paraId="0E8AB16B" w14:textId="1C1517BC" w:rsidR="009843F8" w:rsidRPr="002D4077" w:rsidRDefault="009843F8" w:rsidP="00FE0154">
                <w:pPr>
                  <w:pStyle w:val="ListParagraph"/>
                  <w:numPr>
                    <w:ilvl w:val="0"/>
                    <w:numId w:val="22"/>
                  </w:numPr>
                  <w:spacing w:after="160" w:line="259" w:lineRule="auto"/>
                  <w:rPr>
                    <w:b/>
                    <w:sz w:val="24"/>
                    <w:szCs w:val="24"/>
                  </w:rPr>
                </w:pPr>
                <w:r w:rsidRPr="002D4077">
                  <w:rPr>
                    <w:sz w:val="24"/>
                    <w:szCs w:val="24"/>
                  </w:rPr>
                  <w:t>Distinguish usable from unusable data for analysis</w:t>
                </w:r>
                <w:r w:rsidR="002D4077">
                  <w:rPr>
                    <w:sz w:val="24"/>
                    <w:szCs w:val="24"/>
                  </w:rPr>
                  <w:t xml:space="preserve"> </w:t>
                </w:r>
                <w:r w:rsidR="00FE0154" w:rsidRPr="00FE0154">
                  <w:rPr>
                    <w:sz w:val="24"/>
                    <w:szCs w:val="24"/>
                  </w:rPr>
                  <w:t>as assessed by homework, tests, and projects</w:t>
                </w:r>
                <w:r w:rsidR="00FE0154">
                  <w:rPr>
                    <w:sz w:val="24"/>
                    <w:szCs w:val="24"/>
                  </w:rPr>
                  <w:t>.</w:t>
                </w:r>
              </w:p>
              <w:p w14:paraId="79C50992" w14:textId="3EB683DA" w:rsidR="009843F8" w:rsidRPr="002D4077" w:rsidRDefault="009843F8" w:rsidP="00FE0154">
                <w:pPr>
                  <w:pStyle w:val="ListParagraph"/>
                  <w:numPr>
                    <w:ilvl w:val="0"/>
                    <w:numId w:val="22"/>
                  </w:numPr>
                  <w:spacing w:after="160" w:line="259" w:lineRule="auto"/>
                  <w:rPr>
                    <w:b/>
                    <w:sz w:val="24"/>
                    <w:szCs w:val="24"/>
                  </w:rPr>
                </w:pPr>
                <w:r w:rsidRPr="002D4077">
                  <w:rPr>
                    <w:sz w:val="24"/>
                    <w:szCs w:val="24"/>
                  </w:rPr>
                  <w:t>Perform descriptive, predictive, and prescriptive analysis</w:t>
                </w:r>
                <w:r w:rsidR="002D4077">
                  <w:rPr>
                    <w:sz w:val="24"/>
                    <w:szCs w:val="24"/>
                  </w:rPr>
                  <w:t xml:space="preserve"> </w:t>
                </w:r>
                <w:r w:rsidR="00FE0154" w:rsidRPr="00FE0154">
                  <w:rPr>
                    <w:sz w:val="24"/>
                    <w:szCs w:val="24"/>
                  </w:rPr>
                  <w:t>as assessed by homework, tests, and projects</w:t>
                </w:r>
                <w:r w:rsidR="00FE0154">
                  <w:rPr>
                    <w:sz w:val="24"/>
                    <w:szCs w:val="24"/>
                  </w:rPr>
                  <w:t>.</w:t>
                </w:r>
              </w:p>
              <w:p w14:paraId="1175A1BF" w14:textId="75EED037" w:rsidR="00E37A3A" w:rsidRPr="002D4077" w:rsidRDefault="009843F8" w:rsidP="00FE0154">
                <w:pPr>
                  <w:pStyle w:val="ListParagraph"/>
                  <w:numPr>
                    <w:ilvl w:val="0"/>
                    <w:numId w:val="22"/>
                  </w:numPr>
                  <w:spacing w:after="160" w:line="259" w:lineRule="auto"/>
                  <w:rPr>
                    <w:b/>
                    <w:sz w:val="24"/>
                    <w:szCs w:val="24"/>
                  </w:rPr>
                </w:pPr>
                <w:r w:rsidRPr="002D4077">
                  <w:rPr>
                    <w:sz w:val="24"/>
                    <w:szCs w:val="24"/>
                  </w:rPr>
                  <w:t>Manage computational complexity in predictive models</w:t>
                </w:r>
                <w:r w:rsidR="00FE0154">
                  <w:rPr>
                    <w:sz w:val="24"/>
                    <w:szCs w:val="24"/>
                  </w:rPr>
                  <w:t xml:space="preserve"> </w:t>
                </w:r>
                <w:r w:rsidR="00FE0154" w:rsidRPr="00FE0154">
                  <w:rPr>
                    <w:sz w:val="24"/>
                    <w:szCs w:val="24"/>
                  </w:rPr>
                  <w:t xml:space="preserve">as assessed by homework, tests, and </w:t>
                </w:r>
                <w:r w:rsidR="00FE0154" w:rsidRPr="00FE0154">
                  <w:rPr>
                    <w:sz w:val="24"/>
                    <w:szCs w:val="24"/>
                  </w:rPr>
                  <w:lastRenderedPageBreak/>
                  <w:t>projects</w:t>
                </w:r>
                <w:r w:rsidR="00FE0154">
                  <w:rPr>
                    <w:sz w:val="24"/>
                    <w:szCs w:val="24"/>
                  </w:rPr>
                  <w:t>.</w:t>
                </w:r>
              </w:p>
            </w:sdtContent>
          </w:sdt>
          <w:p w14:paraId="45D1D743" w14:textId="77777777" w:rsidR="001B496F" w:rsidRDefault="008E2654" w:rsidP="00F36B03">
            <w:pPr>
              <w:spacing w:after="240"/>
              <w:contextualSpacing/>
              <w:rPr>
                <w:rFonts w:ascii="Calibri" w:hAnsi="Calibri" w:cs="Times New Roman"/>
                <w:sz w:val="24"/>
                <w:szCs w:val="24"/>
              </w:rPr>
            </w:pPr>
            <w:r w:rsidRPr="00AF5B51">
              <w:rPr>
                <w:rFonts w:ascii="Calibri" w:hAnsi="Calibri" w:cs="Times New Roman"/>
                <w:sz w:val="24"/>
                <w:szCs w:val="24"/>
              </w:rPr>
              <w:t>As assessed by:</w:t>
            </w:r>
            <w:r w:rsidR="00AF5B51">
              <w:rPr>
                <w:rFonts w:ascii="Calibri" w:hAnsi="Calibri" w:cs="Times New Roman"/>
                <w:sz w:val="24"/>
                <w:szCs w:val="24"/>
              </w:rPr>
              <w:t xml:space="preserve"> </w:t>
            </w:r>
          </w:p>
          <w:sdt>
            <w:sdtPr>
              <w:rPr>
                <w:rFonts w:cs="Times New Roman"/>
                <w:sz w:val="24"/>
                <w:szCs w:val="24"/>
              </w:rPr>
              <w:id w:val="1546406384"/>
              <w:placeholder>
                <w:docPart w:val="C3AD851AB10245B6B5F28A73B22119A6"/>
              </w:placeholder>
            </w:sdtPr>
            <w:sdtEndPr>
              <w:rPr>
                <w:rFonts w:ascii="Calibri" w:hAnsi="Calibri"/>
              </w:rPr>
            </w:sdtEndPr>
            <w:sdtContent>
              <w:p w14:paraId="1E3BF990" w14:textId="45B0850F" w:rsidR="00172B3E" w:rsidRDefault="00290B7B" w:rsidP="00F36B03">
                <w:pPr>
                  <w:spacing w:after="240"/>
                  <w:contextualSpacing/>
                  <w:rPr>
                    <w:rFonts w:ascii="Calibri" w:hAnsi="Calibri" w:cs="Times New Roman"/>
                    <w:sz w:val="24"/>
                    <w:szCs w:val="24"/>
                  </w:rPr>
                </w:pPr>
                <w:r w:rsidRPr="002D4077">
                  <w:rPr>
                    <w:rFonts w:eastAsia="Calibri" w:cstheme="majorHAnsi"/>
                    <w:sz w:val="24"/>
                    <w:szCs w:val="24"/>
                  </w:rPr>
                  <w:t>S</w:t>
                </w:r>
                <w:r w:rsidRPr="002D4077">
                  <w:rPr>
                    <w:rFonts w:cstheme="majorHAnsi"/>
                    <w:sz w:val="24"/>
                    <w:szCs w:val="24"/>
                  </w:rPr>
                  <w:t>tudents will be evaluated on the degree to which student learning outcomes are achieved.  A variety of methods may be used such as tests, class participation, programming projects, homework assignments, online learning tools, etc</w:t>
                </w:r>
                <w:r w:rsidRPr="005F3A5F">
                  <w:rPr>
                    <w:rFonts w:asciiTheme="majorHAnsi" w:hAnsiTheme="majorHAnsi" w:cstheme="majorHAnsi"/>
                  </w:rPr>
                  <w:t>.</w:t>
                </w:r>
              </w:p>
            </w:sdtContent>
          </w:sdt>
          <w:p w14:paraId="5905D831" w14:textId="46718419" w:rsidR="001A5F01" w:rsidRPr="001A5F01" w:rsidRDefault="00AF5B51" w:rsidP="002D4077">
            <w:pPr>
              <w:spacing w:after="240"/>
              <w:contextualSpacing/>
              <w:rPr>
                <w:rFonts w:ascii="Calibri" w:hAnsi="Calibri" w:cs="Times New Roman"/>
                <w:sz w:val="12"/>
                <w:szCs w:val="12"/>
              </w:rPr>
            </w:pPr>
            <w:r>
              <w:rPr>
                <w:rFonts w:ascii="Calibri" w:hAnsi="Calibri" w:cs="Times New Roman"/>
                <w:sz w:val="24"/>
                <w:szCs w:val="24"/>
              </w:rPr>
              <w:t xml:space="preserve"> </w:t>
            </w:r>
            <w:r w:rsidR="008E2654" w:rsidRPr="00AF5B51">
              <w:rPr>
                <w:rFonts w:ascii="Calibri" w:hAnsi="Calibri" w:cs="Times New Roman"/>
                <w:sz w:val="24"/>
                <w:szCs w:val="24"/>
              </w:rPr>
              <w:t xml:space="preserve">  </w:t>
            </w:r>
          </w:p>
        </w:tc>
      </w:tr>
      <w:tr w:rsidR="0000768C" w:rsidRPr="00382ECB" w14:paraId="0494FB02"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4EA1CC52" w14:textId="77777777" w:rsidR="008E1C44" w:rsidRPr="008E1C44" w:rsidRDefault="008E1C44" w:rsidP="00F36B03">
            <w:pPr>
              <w:spacing w:after="240"/>
              <w:contextualSpacing/>
              <w:jc w:val="center"/>
              <w:rPr>
                <w:rFonts w:ascii="Calibri" w:hAnsi="Calibri" w:cs="Times New Roman"/>
                <w:sz w:val="12"/>
                <w:szCs w:val="12"/>
              </w:rPr>
            </w:pPr>
          </w:p>
          <w:p w14:paraId="30283464" w14:textId="77777777" w:rsidR="008E1C44" w:rsidRPr="001E52D8" w:rsidRDefault="00D2769C" w:rsidP="00F36B03">
            <w:pPr>
              <w:spacing w:after="240"/>
              <w:contextualSpacing/>
              <w:jc w:val="center"/>
              <w:rPr>
                <w:rFonts w:ascii="Calibri" w:hAnsi="Calibri" w:cs="Times New Roman"/>
                <w:b/>
                <w:sz w:val="24"/>
                <w:szCs w:val="24"/>
              </w:rPr>
            </w:pPr>
            <w:r w:rsidRPr="001E52D8">
              <w:rPr>
                <w:rFonts w:ascii="Calibri" w:hAnsi="Calibri" w:cs="Times New Roman"/>
                <w:b/>
                <w:sz w:val="24"/>
                <w:szCs w:val="24"/>
              </w:rPr>
              <w:t>General Education Student Learning Outcomes</w:t>
            </w:r>
          </w:p>
          <w:p w14:paraId="116EA890" w14:textId="77777777" w:rsidR="008E1C44" w:rsidRDefault="008E1C44" w:rsidP="00F36B03">
            <w:pPr>
              <w:spacing w:after="240"/>
              <w:contextualSpacing/>
              <w:jc w:val="center"/>
              <w:rPr>
                <w:rFonts w:ascii="Calibri" w:hAnsi="Calibri" w:cs="Times New Roman"/>
                <w:sz w:val="24"/>
                <w:szCs w:val="24"/>
              </w:rPr>
            </w:pPr>
          </w:p>
          <w:p w14:paraId="5D4553AF" w14:textId="77777777" w:rsidR="009A3F0A" w:rsidRDefault="008E1C44" w:rsidP="00F36B03">
            <w:pPr>
              <w:spacing w:after="240"/>
              <w:ind w:left="-90"/>
              <w:contextualSpacing/>
              <w:rPr>
                <w:rFonts w:ascii="Calibri" w:hAnsi="Calibri" w:cs="Times New Roman"/>
                <w:sz w:val="24"/>
                <w:szCs w:val="24"/>
              </w:rPr>
            </w:pPr>
            <w:r>
              <w:rPr>
                <w:rFonts w:ascii="Calibri" w:hAnsi="Calibri" w:cs="Times New Roman"/>
                <w:sz w:val="24"/>
                <w:szCs w:val="24"/>
              </w:rPr>
              <w:t>If this course has applied for General Education Elective Status the general education student learning outcomes listed below must exactly match those the sponsor has identified on the General Education Request form.</w:t>
            </w:r>
          </w:p>
          <w:p w14:paraId="47A84354" w14:textId="77777777" w:rsidR="00C2550A" w:rsidRDefault="009A3F0A" w:rsidP="00F36B03">
            <w:pPr>
              <w:spacing w:after="240"/>
              <w:ind w:left="-90"/>
              <w:contextualSpacing/>
              <w:rPr>
                <w:rFonts w:ascii="Calibri" w:hAnsi="Calibri" w:cs="Times New Roman"/>
                <w:sz w:val="24"/>
                <w:szCs w:val="24"/>
              </w:rPr>
            </w:pPr>
            <w:r>
              <w:rPr>
                <w:rFonts w:ascii="Calibri" w:hAnsi="Calibri" w:cs="Times New Roman"/>
                <w:sz w:val="24"/>
                <w:szCs w:val="24"/>
              </w:rPr>
              <w:t>General Education SLOs:</w:t>
            </w:r>
          </w:p>
          <w:p w14:paraId="1D2BD6CB" w14:textId="2691B6B4" w:rsidR="00396B4D" w:rsidRDefault="00C45C2A" w:rsidP="00F36B03">
            <w:pPr>
              <w:spacing w:after="240"/>
              <w:ind w:left="-90"/>
              <w:contextualSpacing/>
              <w:rPr>
                <w:rFonts w:ascii="Calibri" w:hAnsi="Calibri" w:cs="Times New Roman"/>
                <w:sz w:val="24"/>
                <w:szCs w:val="24"/>
              </w:rPr>
            </w:pPr>
            <w:sdt>
              <w:sdtPr>
                <w:rPr>
                  <w:rFonts w:ascii="Calibri" w:hAnsi="Calibri" w:cs="Times New Roman"/>
                  <w:sz w:val="24"/>
                  <w:szCs w:val="24"/>
                </w:rPr>
                <w:id w:val="-2068718443"/>
                <w:lock w:val="sdtLocked"/>
                <w:placeholder>
                  <w:docPart w:val="41BC3C2DFCEA48138219659E48C02B1C"/>
                </w:placeholder>
              </w:sdtPr>
              <w:sdtEndPr/>
              <w:sdtContent>
                <w:r w:rsidR="00773ED1">
                  <w:rPr>
                    <w:rFonts w:ascii="Calibri" w:hAnsi="Calibri" w:cs="Times New Roman"/>
                    <w:sz w:val="24"/>
                    <w:szCs w:val="24"/>
                  </w:rPr>
                  <w:t>N/A</w:t>
                </w:r>
              </w:sdtContent>
            </w:sdt>
          </w:p>
          <w:p w14:paraId="35DBE517" w14:textId="77777777" w:rsidR="00C2550A" w:rsidRDefault="00396B4D" w:rsidP="00F36B03">
            <w:pPr>
              <w:spacing w:after="240"/>
              <w:ind w:left="-90"/>
              <w:contextualSpacing/>
              <w:rPr>
                <w:rFonts w:ascii="Calibri" w:hAnsi="Calibri" w:cs="Times New Roman"/>
                <w:sz w:val="24"/>
                <w:szCs w:val="24"/>
              </w:rPr>
            </w:pPr>
            <w:r w:rsidRPr="00AF5B51">
              <w:rPr>
                <w:rFonts w:ascii="Calibri" w:hAnsi="Calibri" w:cs="Times New Roman"/>
                <w:sz w:val="24"/>
                <w:szCs w:val="24"/>
              </w:rPr>
              <w:t>As assessed by:</w:t>
            </w:r>
            <w:r>
              <w:rPr>
                <w:rFonts w:ascii="Calibri" w:hAnsi="Calibri" w:cs="Times New Roman"/>
                <w:sz w:val="24"/>
                <w:szCs w:val="24"/>
              </w:rPr>
              <w:t xml:space="preserve"> </w:t>
            </w:r>
          </w:p>
          <w:p w14:paraId="4FF077CD" w14:textId="0BA6B329" w:rsidR="00D2769C" w:rsidRDefault="00C45C2A" w:rsidP="00F36B03">
            <w:pPr>
              <w:spacing w:after="240"/>
              <w:ind w:left="-90"/>
              <w:contextualSpacing/>
              <w:rPr>
                <w:rFonts w:ascii="Calibri" w:hAnsi="Calibri" w:cs="Times New Roman"/>
                <w:sz w:val="24"/>
                <w:szCs w:val="24"/>
              </w:rPr>
            </w:pPr>
            <w:sdt>
              <w:sdtPr>
                <w:rPr>
                  <w:rFonts w:ascii="Calibri" w:hAnsi="Calibri" w:cs="Times New Roman"/>
                  <w:sz w:val="24"/>
                  <w:szCs w:val="24"/>
                </w:rPr>
                <w:id w:val="-1557622791"/>
                <w:placeholder>
                  <w:docPart w:val="AC352913652B40C58EB9C45D41195071"/>
                </w:placeholder>
              </w:sdtPr>
              <w:sdtEndPr/>
              <w:sdtContent>
                <w:r w:rsidR="00773ED1">
                  <w:rPr>
                    <w:rFonts w:ascii="Calibri" w:hAnsi="Calibri" w:cs="Times New Roman"/>
                    <w:sz w:val="24"/>
                    <w:szCs w:val="24"/>
                  </w:rPr>
                  <w:t>N/A</w:t>
                </w:r>
              </w:sdtContent>
            </w:sdt>
            <w:r w:rsidR="00396B4D" w:rsidRPr="00AF5B51">
              <w:rPr>
                <w:rFonts w:ascii="Calibri" w:hAnsi="Calibri" w:cs="Times New Roman"/>
                <w:sz w:val="24"/>
                <w:szCs w:val="24"/>
              </w:rPr>
              <w:t xml:space="preserve">  </w:t>
            </w:r>
          </w:p>
          <w:p w14:paraId="5730C225" w14:textId="77777777" w:rsidR="001A5F01" w:rsidRPr="001A5F01" w:rsidRDefault="001A5F01" w:rsidP="00F36B03">
            <w:pPr>
              <w:spacing w:after="240"/>
              <w:ind w:left="-90"/>
              <w:contextualSpacing/>
              <w:rPr>
                <w:rFonts w:ascii="Calibri" w:hAnsi="Calibri" w:cs="Times New Roman"/>
                <w:sz w:val="12"/>
                <w:szCs w:val="12"/>
              </w:rPr>
            </w:pPr>
          </w:p>
        </w:tc>
      </w:tr>
      <w:tr w:rsidR="0000768C" w:rsidRPr="00382ECB" w14:paraId="409ADBA4"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626E2EFA" w14:textId="77777777" w:rsidR="005F3D82" w:rsidRPr="005F3D82" w:rsidRDefault="005F3D82" w:rsidP="00F36B03">
            <w:pPr>
              <w:spacing w:after="240"/>
              <w:contextualSpacing/>
              <w:jc w:val="center"/>
              <w:rPr>
                <w:rFonts w:ascii="Calibri" w:hAnsi="Calibri" w:cs="Times New Roman"/>
                <w:sz w:val="12"/>
                <w:szCs w:val="12"/>
              </w:rPr>
            </w:pPr>
          </w:p>
          <w:p w14:paraId="380D0FF4" w14:textId="77777777" w:rsidR="0000768C" w:rsidRPr="00F83375" w:rsidRDefault="00335E92" w:rsidP="00F36B03">
            <w:pPr>
              <w:spacing w:after="240"/>
              <w:contextualSpacing/>
              <w:jc w:val="center"/>
              <w:rPr>
                <w:rFonts w:ascii="Calibri" w:hAnsi="Calibri" w:cs="Times New Roman"/>
                <w:b/>
                <w:sz w:val="24"/>
                <w:szCs w:val="24"/>
              </w:rPr>
            </w:pPr>
            <w:r w:rsidRPr="00F83375">
              <w:rPr>
                <w:rFonts w:ascii="Calibri" w:hAnsi="Calibri" w:cs="Times New Roman"/>
                <w:b/>
                <w:sz w:val="24"/>
                <w:szCs w:val="24"/>
              </w:rPr>
              <w:t>Program Learning Outcomes</w:t>
            </w:r>
          </w:p>
          <w:p w14:paraId="6829C307" w14:textId="77777777" w:rsidR="00DD7553" w:rsidRDefault="00DD7553" w:rsidP="00F36B03">
            <w:pPr>
              <w:spacing w:after="240"/>
              <w:contextualSpacing/>
              <w:jc w:val="center"/>
              <w:rPr>
                <w:rFonts w:ascii="Calibri" w:hAnsi="Calibri" w:cs="Times New Roman"/>
                <w:sz w:val="24"/>
                <w:szCs w:val="24"/>
              </w:rPr>
            </w:pPr>
          </w:p>
          <w:p w14:paraId="252BD702" w14:textId="77777777" w:rsidR="00E02740" w:rsidRDefault="00DD7553" w:rsidP="00F36B03">
            <w:pPr>
              <w:spacing w:after="240"/>
              <w:contextualSpacing/>
              <w:rPr>
                <w:rFonts w:ascii="Calibri" w:hAnsi="Calibri" w:cs="Times New Roman"/>
                <w:sz w:val="24"/>
                <w:szCs w:val="24"/>
              </w:rPr>
            </w:pPr>
            <w:r>
              <w:rPr>
                <w:rFonts w:ascii="Calibri" w:hAnsi="Calibri" w:cs="Times New Roman"/>
                <w:sz w:val="24"/>
                <w:szCs w:val="24"/>
              </w:rPr>
              <w:t>List all course level student learning outcomes that interconnect to a part</w:t>
            </w:r>
            <w:r w:rsidR="00BF6435">
              <w:rPr>
                <w:rFonts w:ascii="Calibri" w:hAnsi="Calibri" w:cs="Times New Roman"/>
                <w:sz w:val="24"/>
                <w:szCs w:val="24"/>
              </w:rPr>
              <w:t>icular program learning outcome.</w:t>
            </w:r>
          </w:p>
          <w:sdt>
            <w:sdtPr>
              <w:rPr>
                <w:rFonts w:ascii="Calibri" w:hAnsi="Calibri" w:cs="Times New Roman"/>
                <w:sz w:val="24"/>
                <w:szCs w:val="24"/>
              </w:rPr>
              <w:alias w:val="Program learning outcome"/>
              <w:tag w:val="Program learning outcome"/>
              <w:id w:val="-291215972"/>
              <w:lock w:val="sdtLocked"/>
              <w:placeholder>
                <w:docPart w:val="08862B5D62E6490EA96C0AA935A22791"/>
              </w:placeholder>
            </w:sdtPr>
            <w:sdtEndPr/>
            <w:sdtContent>
              <w:p w14:paraId="228C07DF" w14:textId="44455CB8" w:rsidR="00E2718C" w:rsidRPr="00E2718C" w:rsidRDefault="00E2718C" w:rsidP="00E2718C">
                <w:pPr>
                  <w:autoSpaceDE w:val="0"/>
                  <w:autoSpaceDN w:val="0"/>
                  <w:adjustRightInd w:val="0"/>
                  <w:ind w:left="720"/>
                  <w:rPr>
                    <w:rFonts w:cstheme="minorHAnsi"/>
                  </w:rPr>
                </w:pPr>
                <w:r>
                  <w:rPr>
                    <w:rFonts w:ascii="Calibri" w:hAnsi="Calibri" w:cs="Times New Roman"/>
                    <w:sz w:val="24"/>
                    <w:szCs w:val="24"/>
                  </w:rPr>
                  <w:t xml:space="preserve">All CSLOs target the </w:t>
                </w:r>
                <w:r w:rsidR="007C35B1">
                  <w:rPr>
                    <w:rFonts w:ascii="Calibri" w:hAnsi="Calibri" w:cs="Times New Roman"/>
                    <w:sz w:val="24"/>
                    <w:szCs w:val="24"/>
                  </w:rPr>
                  <w:t xml:space="preserve">following </w:t>
                </w:r>
                <w:r>
                  <w:rPr>
                    <w:rFonts w:ascii="Calibri" w:hAnsi="Calibri" w:cs="Times New Roman"/>
                    <w:sz w:val="24"/>
                    <w:szCs w:val="24"/>
                  </w:rPr>
                  <w:t>DSC.</w:t>
                </w:r>
                <w:r w:rsidR="005763F3">
                  <w:rPr>
                    <w:rFonts w:ascii="Calibri" w:hAnsi="Calibri" w:cs="Times New Roman"/>
                    <w:sz w:val="24"/>
                    <w:szCs w:val="24"/>
                  </w:rPr>
                  <w:t>A</w:t>
                </w:r>
                <w:r>
                  <w:rPr>
                    <w:rFonts w:ascii="Calibri" w:hAnsi="Calibri" w:cs="Times New Roman"/>
                    <w:sz w:val="24"/>
                    <w:szCs w:val="24"/>
                  </w:rPr>
                  <w:t>A</w:t>
                </w:r>
                <w:r w:rsidR="00290B7B">
                  <w:rPr>
                    <w:rFonts w:ascii="Calibri" w:hAnsi="Calibri" w:cs="Times New Roman"/>
                    <w:sz w:val="24"/>
                    <w:szCs w:val="24"/>
                  </w:rPr>
                  <w:t>S</w:t>
                </w:r>
                <w:r>
                  <w:rPr>
                    <w:rFonts w:ascii="Calibri" w:hAnsi="Calibri" w:cs="Times New Roman"/>
                    <w:sz w:val="24"/>
                    <w:szCs w:val="24"/>
                  </w:rPr>
                  <w:t xml:space="preserve"> PSLOs</w:t>
                </w:r>
              </w:p>
              <w:p w14:paraId="234EADC8" w14:textId="6020975A" w:rsidR="009843F8" w:rsidRDefault="00CA5FE8" w:rsidP="009843F8">
                <w:pPr>
                  <w:autoSpaceDE w:val="0"/>
                  <w:autoSpaceDN w:val="0"/>
                  <w:adjustRightInd w:val="0"/>
                  <w:rPr>
                    <w:rFonts w:cstheme="minorHAnsi"/>
                  </w:rPr>
                </w:pPr>
                <w:r>
                  <w:rPr>
                    <w:rFonts w:cstheme="minorHAnsi"/>
                  </w:rPr>
                  <w:tab/>
                </w:r>
              </w:p>
              <w:p w14:paraId="0E2C2A95" w14:textId="77777777" w:rsidR="00CA5FE8" w:rsidRPr="00577CD4" w:rsidRDefault="00CA5FE8" w:rsidP="00CA5FE8">
                <w:pPr>
                  <w:autoSpaceDE w:val="0"/>
                  <w:autoSpaceDN w:val="0"/>
                  <w:adjustRightInd w:val="0"/>
                  <w:ind w:left="720"/>
                  <w:rPr>
                    <w:rFonts w:cstheme="minorHAnsi"/>
                    <w:sz w:val="24"/>
                    <w:szCs w:val="24"/>
                  </w:rPr>
                </w:pPr>
                <w:r w:rsidRPr="00577CD4">
                  <w:rPr>
                    <w:rFonts w:cstheme="minorHAnsi"/>
                    <w:sz w:val="24"/>
                    <w:szCs w:val="24"/>
                  </w:rPr>
                  <w:t xml:space="preserve">Exhibit professionalism and adopt ethical decision-making principles for the analysis, management and presentation of data with an understanding of one’s responsibilities within a professional setting. </w:t>
                </w:r>
              </w:p>
              <w:p w14:paraId="5D5B2F23" w14:textId="77777777" w:rsidR="00CA5FE8" w:rsidRPr="00577CD4" w:rsidRDefault="00CA5FE8" w:rsidP="009843F8">
                <w:pPr>
                  <w:autoSpaceDE w:val="0"/>
                  <w:autoSpaceDN w:val="0"/>
                  <w:adjustRightInd w:val="0"/>
                  <w:rPr>
                    <w:rFonts w:cstheme="minorHAnsi"/>
                    <w:sz w:val="24"/>
                    <w:szCs w:val="24"/>
                  </w:rPr>
                </w:pPr>
              </w:p>
              <w:p w14:paraId="1C6D8C07" w14:textId="5A8B0148" w:rsidR="009843F8" w:rsidRPr="00577CD4" w:rsidRDefault="009843F8" w:rsidP="009843F8">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sz w:val="24"/>
                    <w:szCs w:val="24"/>
                  </w:rPr>
                </w:pPr>
                <w:r w:rsidRPr="00577CD4">
                  <w:rPr>
                    <w:rFonts w:cstheme="minorHAnsi"/>
                    <w:sz w:val="24"/>
                    <w:szCs w:val="24"/>
                  </w:rPr>
                  <w:t>Develop solid analytical reasoning, critical thinking and technical skills in order to extract, mangle, analyze and present data for multiple disciplines to broad audiences that follow professional standards to enhance understanding and decision-making.</w:t>
                </w:r>
              </w:p>
              <w:p w14:paraId="21BD0618" w14:textId="77777777" w:rsidR="009843F8" w:rsidRPr="00577CD4" w:rsidRDefault="009843F8" w:rsidP="009843F8">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sz w:val="24"/>
                    <w:szCs w:val="24"/>
                  </w:rPr>
                </w:pPr>
              </w:p>
              <w:p w14:paraId="22C83C83" w14:textId="11D41B98" w:rsidR="009843F8" w:rsidRPr="00577CD4" w:rsidRDefault="009843F8" w:rsidP="009843F8">
                <w:pPr>
                  <w:tabs>
                    <w:tab w:val="left" w:pos="720"/>
                    <w:tab w:val="left" w:pos="1800"/>
                    <w:tab w:val="left" w:pos="2520"/>
                    <w:tab w:val="left" w:pos="3240"/>
                    <w:tab w:val="left" w:pos="3960"/>
                    <w:tab w:val="left" w:pos="4680"/>
                    <w:tab w:val="left" w:pos="5400"/>
                    <w:tab w:val="left" w:pos="6120"/>
                    <w:tab w:val="left" w:pos="6840"/>
                    <w:tab w:val="left" w:pos="7560"/>
                    <w:tab w:val="left" w:pos="8280"/>
                    <w:tab w:val="left" w:pos="8860"/>
                  </w:tabs>
                  <w:autoSpaceDE w:val="0"/>
                  <w:autoSpaceDN w:val="0"/>
                  <w:adjustRightInd w:val="0"/>
                  <w:ind w:left="720"/>
                  <w:rPr>
                    <w:rFonts w:cstheme="minorHAnsi"/>
                    <w:sz w:val="24"/>
                    <w:szCs w:val="24"/>
                  </w:rPr>
                </w:pPr>
                <w:r w:rsidRPr="00577CD4">
                  <w:rPr>
                    <w:rFonts w:cstheme="minorHAnsi"/>
                    <w:sz w:val="24"/>
                    <w:szCs w:val="24"/>
                  </w:rPr>
                  <w:t>Demonstrate the ability to work independently and as a member of a team with modern technical tools to accomplish data life cycle project goals and meet deadlines.</w:t>
                </w:r>
              </w:p>
              <w:p w14:paraId="1DE43E0C" w14:textId="7E36D899" w:rsidR="00335E92" w:rsidRDefault="00C45C2A" w:rsidP="00F36B03">
                <w:pPr>
                  <w:spacing w:after="240"/>
                  <w:contextualSpacing/>
                  <w:rPr>
                    <w:rFonts w:ascii="Calibri" w:hAnsi="Calibri" w:cs="Times New Roman"/>
                    <w:sz w:val="24"/>
                    <w:szCs w:val="24"/>
                  </w:rPr>
                </w:pPr>
              </w:p>
            </w:sdtContent>
          </w:sdt>
          <w:p w14:paraId="53B5A3DC" w14:textId="77777777" w:rsidR="00BF6435" w:rsidRDefault="00BF6435" w:rsidP="00F36B03">
            <w:pPr>
              <w:spacing w:after="240"/>
              <w:contextualSpacing/>
              <w:rPr>
                <w:rFonts w:ascii="Calibri" w:hAnsi="Calibri" w:cs="Times New Roman"/>
                <w:sz w:val="24"/>
                <w:szCs w:val="24"/>
              </w:rPr>
            </w:pPr>
            <w:r>
              <w:rPr>
                <w:rFonts w:ascii="Calibri" w:hAnsi="Calibri" w:cs="Times New Roman"/>
                <w:sz w:val="24"/>
                <w:szCs w:val="24"/>
              </w:rPr>
              <w:t>Describe the assessment of the interconnected program learning outcome(s).</w:t>
            </w:r>
          </w:p>
          <w:sdt>
            <w:sdtPr>
              <w:rPr>
                <w:rFonts w:ascii="Calibri" w:hAnsi="Calibri" w:cs="Times New Roman"/>
                <w:sz w:val="24"/>
                <w:szCs w:val="24"/>
              </w:rPr>
              <w:alias w:val="Assessment of the interconnected program learning outcome(s)"/>
              <w:tag w:val="Assessment of the interconnected program learning outcome(s)"/>
              <w:id w:val="2137907307"/>
              <w:lock w:val="sdtLocked"/>
              <w:placeholder>
                <w:docPart w:val="2785C91BEFEB4960938E2EAEE812AF90"/>
              </w:placeholder>
            </w:sdtPr>
            <w:sdtEndPr/>
            <w:sdtContent>
              <w:sdt>
                <w:sdtPr>
                  <w:rPr>
                    <w:rFonts w:ascii="Calibri" w:hAnsi="Calibri" w:cs="Times New Roman"/>
                    <w:sz w:val="24"/>
                    <w:szCs w:val="24"/>
                  </w:rPr>
                  <w:alias w:val="Assessment of the interconnected program learning outcome(s)"/>
                  <w:tag w:val="Assessment of the interconnected program learning outcome(s)"/>
                  <w:id w:val="1579472087"/>
                  <w:placeholder>
                    <w:docPart w:val="1214EEADC9924554B08E9EBC8F5EF171"/>
                  </w:placeholder>
                </w:sdtPr>
                <w:sdtEndPr/>
                <w:sdtContent>
                  <w:p w14:paraId="7A5C11E6" w14:textId="5984550E" w:rsidR="00BF6435" w:rsidRPr="00E2718C" w:rsidRDefault="00E2718C" w:rsidP="00F36B03">
                    <w:pPr>
                      <w:spacing w:after="240"/>
                      <w:contextualSpacing/>
                      <w:rPr>
                        <w:rFonts w:ascii="Calibri" w:hAnsi="Calibri"/>
                        <w:sz w:val="24"/>
                      </w:rPr>
                    </w:pPr>
                    <w:r>
                      <w:rPr>
                        <w:rFonts w:ascii="Calibri" w:hAnsi="Calibri" w:cs="Times New Roman"/>
                        <w:sz w:val="24"/>
                        <w:szCs w:val="24"/>
                      </w:rPr>
                      <w:t>Various course level assessment instruments will be used to target specific program learning outcomes.</w:t>
                    </w:r>
                  </w:p>
                </w:sdtContent>
              </w:sdt>
            </w:sdtContent>
          </w:sdt>
          <w:p w14:paraId="3927A2BC" w14:textId="77777777" w:rsidR="001A5F01" w:rsidRPr="001A5F01" w:rsidRDefault="001A5F01" w:rsidP="00F36B03">
            <w:pPr>
              <w:spacing w:after="240"/>
              <w:contextualSpacing/>
              <w:rPr>
                <w:rFonts w:ascii="Calibri" w:hAnsi="Calibri" w:cs="Times New Roman"/>
                <w:sz w:val="12"/>
                <w:szCs w:val="12"/>
              </w:rPr>
            </w:pPr>
          </w:p>
        </w:tc>
      </w:tr>
      <w:tr w:rsidR="0000768C" w:rsidRPr="00382ECB" w14:paraId="3D0DD69B"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0FE8F826" w14:textId="77777777" w:rsidR="009A7939" w:rsidRPr="009A7939" w:rsidRDefault="009A7939" w:rsidP="00F36B03">
            <w:pPr>
              <w:spacing w:after="240"/>
              <w:contextualSpacing/>
              <w:rPr>
                <w:rFonts w:ascii="Calibri" w:hAnsi="Calibri" w:cs="Times New Roman"/>
                <w:b/>
                <w:sz w:val="12"/>
                <w:szCs w:val="12"/>
              </w:rPr>
            </w:pPr>
          </w:p>
          <w:p w14:paraId="77848DE9" w14:textId="77777777" w:rsidR="0000768C" w:rsidRPr="00577CD4" w:rsidRDefault="00883D63" w:rsidP="00F36B03">
            <w:pPr>
              <w:spacing w:after="240"/>
              <w:contextualSpacing/>
              <w:rPr>
                <w:rFonts w:ascii="Calibri" w:hAnsi="Calibri" w:cs="Times New Roman"/>
                <w:b/>
                <w:sz w:val="24"/>
                <w:szCs w:val="24"/>
              </w:rPr>
            </w:pPr>
            <w:r w:rsidRPr="00577CD4">
              <w:rPr>
                <w:rFonts w:ascii="Calibri" w:hAnsi="Calibri" w:cs="Times New Roman"/>
                <w:b/>
                <w:sz w:val="24"/>
                <w:szCs w:val="24"/>
              </w:rPr>
              <w:t>Course Outline:</w:t>
            </w:r>
          </w:p>
          <w:sdt>
            <w:sdtPr>
              <w:rPr>
                <w:rFonts w:ascii="Calibri" w:hAnsi="Calibri" w:cs="Times New Roman"/>
                <w:sz w:val="24"/>
                <w:szCs w:val="24"/>
              </w:rPr>
              <w:alias w:val="Course Outline"/>
              <w:tag w:val="Course Outline"/>
              <w:id w:val="1042323141"/>
              <w:lock w:val="sdtLocked"/>
              <w:placeholder>
                <w:docPart w:val="8F6F858BE9AB4E98BDD78AD06EEB61CF"/>
              </w:placeholder>
            </w:sdtPr>
            <w:sdtEndPr/>
            <w:sdtContent>
              <w:p w14:paraId="70D76227" w14:textId="41D88A5E" w:rsidR="00292437" w:rsidRPr="00577CD4" w:rsidRDefault="00292437" w:rsidP="00292437">
                <w:pPr>
                  <w:pStyle w:val="ListParagraph"/>
                  <w:numPr>
                    <w:ilvl w:val="0"/>
                    <w:numId w:val="23"/>
                  </w:numPr>
                  <w:spacing w:after="160" w:line="259" w:lineRule="auto"/>
                  <w:rPr>
                    <w:b/>
                    <w:sz w:val="24"/>
                    <w:szCs w:val="24"/>
                    <w:u w:val="single"/>
                  </w:rPr>
                </w:pPr>
                <w:r w:rsidRPr="00577CD4">
                  <w:rPr>
                    <w:sz w:val="24"/>
                    <w:szCs w:val="24"/>
                  </w:rPr>
                  <w:t>Review of Importing Datasets and Data Wrangling</w:t>
                </w:r>
              </w:p>
              <w:p w14:paraId="11DD6111"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Python packages for data science</w:t>
                </w:r>
              </w:p>
              <w:p w14:paraId="74E1760E"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Importing and exporting data</w:t>
                </w:r>
              </w:p>
              <w:p w14:paraId="087AEFB9"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Dealing with missing values</w:t>
                </w:r>
              </w:p>
              <w:p w14:paraId="6F4B50C4"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Data formatting and normalization</w:t>
                </w:r>
              </w:p>
              <w:p w14:paraId="376650C3" w14:textId="77777777" w:rsidR="00292437" w:rsidRPr="00577CD4" w:rsidRDefault="00292437" w:rsidP="00292437">
                <w:pPr>
                  <w:pStyle w:val="ListParagraph"/>
                  <w:numPr>
                    <w:ilvl w:val="0"/>
                    <w:numId w:val="23"/>
                  </w:numPr>
                  <w:spacing w:after="160" w:line="259" w:lineRule="auto"/>
                  <w:rPr>
                    <w:b/>
                    <w:sz w:val="24"/>
                    <w:szCs w:val="24"/>
                    <w:u w:val="single"/>
                  </w:rPr>
                </w:pPr>
                <w:r w:rsidRPr="00577CD4">
                  <w:rPr>
                    <w:sz w:val="24"/>
                    <w:szCs w:val="24"/>
                  </w:rPr>
                  <w:t>Exploratory Data Analysis</w:t>
                </w:r>
              </w:p>
              <w:p w14:paraId="6B350F7F"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Descriptive statistics</w:t>
                </w:r>
              </w:p>
              <w:p w14:paraId="6DA05FFD"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lastRenderedPageBreak/>
                  <w:t>GroupBy in Python</w:t>
                </w:r>
              </w:p>
              <w:p w14:paraId="3C8F59A2"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Correlation – Statistics</w:t>
                </w:r>
              </w:p>
              <w:p w14:paraId="626E64E8"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Analysis of Variance ANOVA</w:t>
                </w:r>
              </w:p>
              <w:p w14:paraId="4021F5F1" w14:textId="77777777" w:rsidR="00292437" w:rsidRPr="00577CD4" w:rsidRDefault="00292437" w:rsidP="00292437">
                <w:pPr>
                  <w:pStyle w:val="ListParagraph"/>
                  <w:numPr>
                    <w:ilvl w:val="0"/>
                    <w:numId w:val="23"/>
                  </w:numPr>
                  <w:spacing w:after="160" w:line="259" w:lineRule="auto"/>
                  <w:rPr>
                    <w:b/>
                    <w:sz w:val="24"/>
                    <w:szCs w:val="24"/>
                    <w:u w:val="single"/>
                  </w:rPr>
                </w:pPr>
                <w:r w:rsidRPr="00577CD4">
                  <w:rPr>
                    <w:sz w:val="24"/>
                    <w:szCs w:val="24"/>
                  </w:rPr>
                  <w:t>Model Development</w:t>
                </w:r>
              </w:p>
              <w:p w14:paraId="71E4FA56"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Linear regression</w:t>
                </w:r>
              </w:p>
              <w:p w14:paraId="7864A2A2"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Multiple linear regression</w:t>
                </w:r>
              </w:p>
              <w:p w14:paraId="47C0288C"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Logistic regression</w:t>
                </w:r>
              </w:p>
              <w:p w14:paraId="31E05AE7"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Model evaluation using visualization</w:t>
                </w:r>
              </w:p>
              <w:p w14:paraId="070C13CF"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Polynomial regression and pipelines</w:t>
                </w:r>
              </w:p>
              <w:p w14:paraId="75608F0A"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Clustering</w:t>
                </w:r>
              </w:p>
              <w:p w14:paraId="145C5E3C"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Measures for in-sample evaluation</w:t>
                </w:r>
              </w:p>
              <w:p w14:paraId="3697D0FB"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Prediction and decision making</w:t>
                </w:r>
              </w:p>
              <w:p w14:paraId="7938F4F6" w14:textId="77777777" w:rsidR="00292437" w:rsidRPr="00577CD4" w:rsidRDefault="00292437" w:rsidP="00292437">
                <w:pPr>
                  <w:pStyle w:val="ListParagraph"/>
                  <w:numPr>
                    <w:ilvl w:val="0"/>
                    <w:numId w:val="23"/>
                  </w:numPr>
                  <w:spacing w:after="160" w:line="259" w:lineRule="auto"/>
                  <w:rPr>
                    <w:b/>
                    <w:sz w:val="24"/>
                    <w:szCs w:val="24"/>
                    <w:u w:val="single"/>
                  </w:rPr>
                </w:pPr>
                <w:r w:rsidRPr="00577CD4">
                  <w:rPr>
                    <w:sz w:val="24"/>
                    <w:szCs w:val="24"/>
                  </w:rPr>
                  <w:t>Model Evaluation</w:t>
                </w:r>
              </w:p>
              <w:p w14:paraId="191A8206"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Overfitting, underfitting and model selection</w:t>
                </w:r>
              </w:p>
              <w:p w14:paraId="28FACF03"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Ridge regression</w:t>
                </w:r>
              </w:p>
              <w:p w14:paraId="38E46DB9" w14:textId="77777777" w:rsidR="00292437" w:rsidRPr="00577CD4" w:rsidRDefault="00292437" w:rsidP="00292437">
                <w:pPr>
                  <w:pStyle w:val="ListParagraph"/>
                  <w:numPr>
                    <w:ilvl w:val="1"/>
                    <w:numId w:val="23"/>
                  </w:numPr>
                  <w:spacing w:after="160" w:line="259" w:lineRule="auto"/>
                  <w:rPr>
                    <w:b/>
                    <w:sz w:val="24"/>
                    <w:szCs w:val="24"/>
                    <w:u w:val="single"/>
                  </w:rPr>
                </w:pPr>
                <w:r w:rsidRPr="00577CD4">
                  <w:rPr>
                    <w:sz w:val="24"/>
                    <w:szCs w:val="24"/>
                  </w:rPr>
                  <w:t>Grid search</w:t>
                </w:r>
              </w:p>
              <w:p w14:paraId="7B42B4F8" w14:textId="4B03665E" w:rsidR="00883D63" w:rsidRPr="00577CD4" w:rsidRDefault="00292437" w:rsidP="00292437">
                <w:pPr>
                  <w:pStyle w:val="ListParagraph"/>
                  <w:numPr>
                    <w:ilvl w:val="0"/>
                    <w:numId w:val="23"/>
                  </w:numPr>
                  <w:spacing w:after="160" w:line="259" w:lineRule="auto"/>
                  <w:rPr>
                    <w:b/>
                    <w:sz w:val="24"/>
                    <w:szCs w:val="24"/>
                    <w:u w:val="single"/>
                  </w:rPr>
                </w:pPr>
                <w:r w:rsidRPr="00577CD4">
                  <w:rPr>
                    <w:sz w:val="24"/>
                    <w:szCs w:val="24"/>
                  </w:rPr>
                  <w:t>Data Analysis Case Studies</w:t>
                </w:r>
              </w:p>
            </w:sdtContent>
          </w:sdt>
          <w:p w14:paraId="49257532" w14:textId="77777777" w:rsidR="002D2243" w:rsidRPr="001E6897" w:rsidRDefault="002D2243" w:rsidP="00F36B03">
            <w:pPr>
              <w:spacing w:after="240"/>
              <w:contextualSpacing/>
              <w:rPr>
                <w:rFonts w:ascii="Calibri" w:hAnsi="Calibri" w:cs="Times New Roman"/>
                <w:sz w:val="12"/>
                <w:szCs w:val="12"/>
              </w:rPr>
            </w:pPr>
          </w:p>
        </w:tc>
      </w:tr>
      <w:tr w:rsidR="0000768C" w:rsidRPr="00382ECB" w14:paraId="699A6BB0" w14:textId="77777777" w:rsidTr="00530A38">
        <w:trPr>
          <w:trHeight w:val="80"/>
        </w:trPr>
        <w:tc>
          <w:tcPr>
            <w:tcW w:w="10296" w:type="dxa"/>
            <w:gridSpan w:val="6"/>
            <w:tcBorders>
              <w:top w:val="single" w:sz="4" w:space="0" w:color="7F7F7F" w:themeColor="text1" w:themeTint="80"/>
              <w:bottom w:val="single" w:sz="4" w:space="0" w:color="7F7F7F" w:themeColor="text1" w:themeTint="80"/>
            </w:tcBorders>
          </w:tcPr>
          <w:p w14:paraId="56EED12C" w14:textId="77777777" w:rsidR="009A7939" w:rsidRPr="009A7939" w:rsidRDefault="009A7939" w:rsidP="00F36B03">
            <w:pPr>
              <w:spacing w:after="240"/>
              <w:contextualSpacing/>
              <w:rPr>
                <w:rFonts w:ascii="Calibri" w:hAnsi="Calibri" w:cs="Times New Roman"/>
                <w:b/>
                <w:sz w:val="12"/>
                <w:szCs w:val="12"/>
              </w:rPr>
            </w:pPr>
          </w:p>
          <w:p w14:paraId="22DB6F29" w14:textId="77777777" w:rsidR="00FB6CD4" w:rsidRPr="008A49E3" w:rsidRDefault="002D2243" w:rsidP="00F36B03">
            <w:pPr>
              <w:spacing w:after="240"/>
              <w:contextualSpacing/>
              <w:rPr>
                <w:rFonts w:ascii="Calibri" w:hAnsi="Calibri" w:cs="Times New Roman"/>
                <w:b/>
                <w:sz w:val="24"/>
                <w:szCs w:val="24"/>
              </w:rPr>
            </w:pPr>
            <w:r w:rsidRPr="008A49E3">
              <w:rPr>
                <w:rFonts w:ascii="Calibri" w:hAnsi="Calibri" w:cs="Times New Roman"/>
                <w:b/>
                <w:sz w:val="24"/>
                <w:szCs w:val="24"/>
              </w:rPr>
              <w:t xml:space="preserve">Course Activities: </w:t>
            </w:r>
          </w:p>
          <w:p w14:paraId="57443A21" w14:textId="77777777" w:rsidR="0000768C" w:rsidRDefault="002D2243"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863944553"/>
              <w:placeholder>
                <w:docPart w:val="85C01A4174F74FE88C6BBAAE2FD27FE9"/>
              </w:placeholder>
            </w:sdtPr>
            <w:sdtEndPr/>
            <w:sdtContent>
              <w:p w14:paraId="6F76F3B4" w14:textId="77777777" w:rsidR="00FE3595" w:rsidRPr="00577CD4" w:rsidRDefault="00FE3595" w:rsidP="00FE3595">
                <w:pPr>
                  <w:tabs>
                    <w:tab w:val="left" w:pos="-720"/>
                    <w:tab w:val="left" w:pos="0"/>
                  </w:tabs>
                  <w:suppressAutoHyphens/>
                  <w:rPr>
                    <w:spacing w:val="-3"/>
                    <w:sz w:val="24"/>
                    <w:szCs w:val="24"/>
                  </w:rPr>
                </w:pPr>
                <w:r w:rsidRPr="00577CD4">
                  <w:rPr>
                    <w:spacing w:val="-3"/>
                    <w:sz w:val="24"/>
                    <w:szCs w:val="24"/>
                  </w:rPr>
                  <w:t xml:space="preserve">The classroom activities will include formal and informal lectures and structured, supervised active learning laboratory sessions.  During lectures, new material and assigned problems will be explained.  Students are encouraged to contribute to the discussion and to ask questions about the material. Active laboratory learning sessions will include individual and team projects that use individual and collaborative modern software tools to examine, develop and report on data science case studies. </w:t>
                </w:r>
              </w:p>
              <w:p w14:paraId="417039ED" w14:textId="77777777" w:rsidR="00C928BF" w:rsidRDefault="00C45C2A" w:rsidP="00F36B03">
                <w:pPr>
                  <w:spacing w:after="240"/>
                  <w:contextualSpacing/>
                  <w:rPr>
                    <w:rFonts w:ascii="Calibri" w:hAnsi="Calibri" w:cs="Times New Roman"/>
                    <w:sz w:val="24"/>
                    <w:szCs w:val="24"/>
                  </w:rPr>
                </w:pPr>
              </w:p>
            </w:sdtContent>
          </w:sdt>
          <w:p w14:paraId="096B048E" w14:textId="77777777" w:rsidR="009A7939" w:rsidRPr="009A7939" w:rsidRDefault="009A7939" w:rsidP="00F36B03">
            <w:pPr>
              <w:spacing w:after="240"/>
              <w:contextualSpacing/>
              <w:rPr>
                <w:rFonts w:ascii="Calibri" w:hAnsi="Calibri" w:cs="Times New Roman"/>
                <w:sz w:val="12"/>
                <w:szCs w:val="12"/>
              </w:rPr>
            </w:pPr>
          </w:p>
        </w:tc>
      </w:tr>
      <w:tr w:rsidR="00FB6CD4" w:rsidRPr="00382ECB" w14:paraId="121FD42F" w14:textId="77777777" w:rsidTr="00FB6CD4">
        <w:trPr>
          <w:trHeight w:val="96"/>
        </w:trPr>
        <w:tc>
          <w:tcPr>
            <w:tcW w:w="10296" w:type="dxa"/>
            <w:gridSpan w:val="6"/>
            <w:tcBorders>
              <w:top w:val="single" w:sz="4" w:space="0" w:color="7F7F7F" w:themeColor="text1" w:themeTint="80"/>
              <w:bottom w:val="single" w:sz="4" w:space="0" w:color="7F7F7F" w:themeColor="text1" w:themeTint="80"/>
            </w:tcBorders>
          </w:tcPr>
          <w:p w14:paraId="6422304D" w14:textId="77777777" w:rsidR="009A7939" w:rsidRPr="009A7939" w:rsidRDefault="009A7939" w:rsidP="00F36B03">
            <w:pPr>
              <w:spacing w:after="240"/>
              <w:contextualSpacing/>
              <w:rPr>
                <w:rFonts w:ascii="Calibri" w:hAnsi="Calibri" w:cs="Times New Roman"/>
                <w:b/>
                <w:sz w:val="12"/>
                <w:szCs w:val="12"/>
              </w:rPr>
            </w:pPr>
          </w:p>
          <w:p w14:paraId="0EA3F35C" w14:textId="77777777" w:rsidR="00FB6CD4" w:rsidRPr="00861D12" w:rsidRDefault="000E09C8" w:rsidP="00F36B03">
            <w:pPr>
              <w:spacing w:after="240"/>
              <w:contextualSpacing/>
              <w:rPr>
                <w:rFonts w:ascii="Calibri" w:hAnsi="Calibri" w:cs="Times New Roman"/>
                <w:b/>
                <w:sz w:val="24"/>
                <w:szCs w:val="24"/>
              </w:rPr>
            </w:pPr>
            <w:r w:rsidRPr="00861D12">
              <w:rPr>
                <w:rFonts w:ascii="Calibri" w:hAnsi="Calibri" w:cs="Times New Roman"/>
                <w:b/>
                <w:sz w:val="24"/>
                <w:szCs w:val="24"/>
              </w:rPr>
              <w:t>Course Materials</w:t>
            </w:r>
            <w:r w:rsidR="008A49E3" w:rsidRPr="00861D12">
              <w:rPr>
                <w:rFonts w:ascii="Calibri" w:hAnsi="Calibri" w:cs="Times New Roman"/>
                <w:b/>
                <w:sz w:val="24"/>
                <w:szCs w:val="24"/>
              </w:rPr>
              <w:t>:</w:t>
            </w:r>
          </w:p>
          <w:p w14:paraId="42BBCDCA" w14:textId="77777777" w:rsidR="008A49E3" w:rsidRPr="00577CD4" w:rsidRDefault="008A49E3" w:rsidP="00FC790C">
            <w:pPr>
              <w:spacing w:after="240"/>
              <w:ind w:left="360"/>
              <w:rPr>
                <w:rFonts w:ascii="Calibri" w:hAnsi="Calibri" w:cs="Times New Roman"/>
                <w:sz w:val="24"/>
                <w:szCs w:val="24"/>
              </w:rPr>
            </w:pPr>
            <w:r w:rsidRPr="00577CD4">
              <w:rPr>
                <w:rFonts w:ascii="Calibri" w:hAnsi="Calibri" w:cs="Times New Roman"/>
                <w:sz w:val="24"/>
                <w:szCs w:val="24"/>
              </w:rPr>
              <w:t xml:space="preserve">Textbook(s):  </w:t>
            </w:r>
            <w:r w:rsidR="0063154C" w:rsidRPr="00577CD4">
              <w:rPr>
                <w:rFonts w:ascii="Calibri" w:hAnsi="Calibri" w:cs="Times New Roman"/>
                <w:sz w:val="24"/>
                <w:szCs w:val="24"/>
              </w:rPr>
              <w:t xml:space="preserve"> </w:t>
            </w:r>
            <w:sdt>
              <w:sdtPr>
                <w:rPr>
                  <w:rFonts w:ascii="Calibri" w:hAnsi="Calibri" w:cs="Times New Roman"/>
                  <w:sz w:val="24"/>
                  <w:szCs w:val="24"/>
                </w:rPr>
                <w:id w:val="1574783224"/>
                <w:placeholder>
                  <w:docPart w:val="F2438C18F9164FB6805443F0A8309928"/>
                </w:placeholder>
                <w:text w:multiLine="1"/>
              </w:sdtPr>
              <w:sdtEndPr/>
              <w:sdtContent>
                <w:r w:rsidR="00FE3595" w:rsidRPr="00577CD4">
                  <w:rPr>
                    <w:rFonts w:ascii="Calibri" w:hAnsi="Calibri" w:cs="Times New Roman"/>
                    <w:sz w:val="24"/>
                    <w:szCs w:val="24"/>
                  </w:rPr>
                  <w:t>TBD</w:t>
                </w:r>
              </w:sdtContent>
            </w:sdt>
          </w:p>
          <w:p w14:paraId="39D28F28" w14:textId="198CB4B0" w:rsidR="008A49E3" w:rsidRPr="00577CD4" w:rsidRDefault="008A49E3" w:rsidP="00FE3595">
            <w:pPr>
              <w:spacing w:after="240"/>
              <w:ind w:left="360"/>
              <w:rPr>
                <w:rFonts w:ascii="Calibri" w:hAnsi="Calibri" w:cs="Times New Roman"/>
                <w:sz w:val="24"/>
                <w:szCs w:val="24"/>
              </w:rPr>
            </w:pPr>
            <w:r w:rsidRPr="00577CD4">
              <w:rPr>
                <w:rFonts w:ascii="Calibri" w:hAnsi="Calibri" w:cs="Times New Roman"/>
                <w:sz w:val="24"/>
                <w:szCs w:val="24"/>
              </w:rPr>
              <w:t xml:space="preserve">Supplemental Materials:  </w:t>
            </w:r>
            <w:sdt>
              <w:sdtPr>
                <w:rPr>
                  <w:rFonts w:ascii="Times New Roman" w:eastAsia="Times New Roman" w:hAnsi="Times New Roman" w:cs="Times New Roman"/>
                  <w:b/>
                  <w:sz w:val="24"/>
                  <w:szCs w:val="24"/>
                </w:rPr>
                <w:id w:val="-247654166"/>
                <w:placeholder>
                  <w:docPart w:val="82AC13CB6CFA4C6A933A73FCFC23ADAE"/>
                </w:placeholder>
                <w:text w:multiLine="1"/>
              </w:sdtPr>
              <w:sdtEndPr/>
              <w:sdtContent>
                <w:r w:rsidR="00FE3595" w:rsidRPr="00577CD4">
                  <w:rPr>
                    <w:rFonts w:ascii="Times New Roman" w:eastAsia="Times New Roman" w:hAnsi="Times New Roman" w:cs="Times New Roman"/>
                    <w:b/>
                    <w:sz w:val="24"/>
                    <w:szCs w:val="24"/>
                  </w:rPr>
                  <w:t>:</w:t>
                </w:r>
              </w:sdtContent>
            </w:sdt>
          </w:p>
          <w:p w14:paraId="5DCAC407" w14:textId="77777777" w:rsidR="008A49E3" w:rsidRPr="00577CD4" w:rsidRDefault="008A49E3" w:rsidP="00FC790C">
            <w:pPr>
              <w:spacing w:after="240"/>
              <w:ind w:left="360"/>
              <w:rPr>
                <w:rFonts w:ascii="Calibri" w:hAnsi="Calibri" w:cs="Times New Roman"/>
                <w:sz w:val="24"/>
                <w:szCs w:val="24"/>
              </w:rPr>
            </w:pPr>
            <w:r w:rsidRPr="00577CD4">
              <w:rPr>
                <w:rFonts w:ascii="Calibri" w:hAnsi="Calibri" w:cs="Times New Roman"/>
                <w:sz w:val="24"/>
                <w:szCs w:val="24"/>
              </w:rPr>
              <w:t xml:space="preserve">Software Licenses:  </w:t>
            </w:r>
            <w:sdt>
              <w:sdtPr>
                <w:rPr>
                  <w:sz w:val="24"/>
                  <w:szCs w:val="24"/>
                </w:rPr>
                <w:id w:val="1602675655"/>
                <w:placeholder>
                  <w:docPart w:val="6CA74ACDA14C4FB5B85D535C8FEE1458"/>
                </w:placeholder>
                <w:text w:multiLine="1"/>
              </w:sdtPr>
              <w:sdtEndPr/>
              <w:sdtContent>
                <w:r w:rsidR="00FE3595" w:rsidRPr="00577CD4">
                  <w:rPr>
                    <w:sz w:val="24"/>
                    <w:szCs w:val="24"/>
                  </w:rPr>
                  <w:t>Free software tools</w:t>
                </w:r>
              </w:sdtContent>
            </w:sdt>
          </w:p>
          <w:p w14:paraId="46CF19DB" w14:textId="027316DE" w:rsidR="000E09C8" w:rsidRPr="00FC790C" w:rsidRDefault="008A49E3" w:rsidP="00FC790C">
            <w:pPr>
              <w:spacing w:after="240"/>
              <w:ind w:left="360"/>
              <w:rPr>
                <w:rFonts w:ascii="Calibri" w:hAnsi="Calibri" w:cs="Times New Roman"/>
                <w:sz w:val="24"/>
                <w:szCs w:val="24"/>
              </w:rPr>
            </w:pPr>
            <w:r w:rsidRPr="00577CD4">
              <w:rPr>
                <w:rFonts w:ascii="Calibri" w:hAnsi="Calibri" w:cs="Times New Roman"/>
                <w:sz w:val="24"/>
                <w:szCs w:val="24"/>
              </w:rPr>
              <w:t xml:space="preserve">Computers:  </w:t>
            </w:r>
            <w:sdt>
              <w:sdtPr>
                <w:rPr>
                  <w:rFonts w:ascii="Calibri" w:hAnsi="Calibri" w:cs="Times New Roman"/>
                  <w:sz w:val="24"/>
                  <w:szCs w:val="24"/>
                </w:rPr>
                <w:id w:val="30853764"/>
                <w:placeholder>
                  <w:docPart w:val="FAD952E3107F46CCAEE20F33CA2AD2BB"/>
                </w:placeholder>
                <w:text w:multiLine="1"/>
              </w:sdtPr>
              <w:sdtEndPr/>
              <w:sdtContent>
                <w:r w:rsidR="001B71AD" w:rsidRPr="00577CD4">
                  <w:rPr>
                    <w:rFonts w:ascii="Calibri" w:hAnsi="Calibri" w:cs="Times New Roman"/>
                    <w:sz w:val="24"/>
                    <w:szCs w:val="24"/>
                  </w:rPr>
                  <w:t>Students will need access to</w:t>
                </w:r>
                <w:r w:rsidR="00DF1274" w:rsidRPr="00577CD4">
                  <w:rPr>
                    <w:rFonts w:ascii="Calibri" w:hAnsi="Calibri" w:cs="Times New Roman"/>
                    <w:sz w:val="24"/>
                    <w:szCs w:val="24"/>
                  </w:rPr>
                  <w:t xml:space="preserve"> </w:t>
                </w:r>
                <w:r w:rsidR="001B71AD" w:rsidRPr="00577CD4">
                  <w:rPr>
                    <w:rFonts w:ascii="Calibri" w:hAnsi="Calibri" w:cs="Times New Roman"/>
                    <w:sz w:val="24"/>
                    <w:szCs w:val="24"/>
                  </w:rPr>
                  <w:t>a computer for assigned projects and homework</w:t>
                </w:r>
              </w:sdtContent>
            </w:sdt>
          </w:p>
        </w:tc>
      </w:tr>
      <w:tr w:rsidR="00FB6CD4" w:rsidRPr="00382ECB" w14:paraId="1414C37A" w14:textId="77777777" w:rsidTr="00530A38">
        <w:trPr>
          <w:trHeight w:val="96"/>
        </w:trPr>
        <w:tc>
          <w:tcPr>
            <w:tcW w:w="10296" w:type="dxa"/>
            <w:gridSpan w:val="6"/>
            <w:tcBorders>
              <w:top w:val="single" w:sz="4" w:space="0" w:color="7F7F7F" w:themeColor="text1" w:themeTint="80"/>
              <w:bottom w:val="single" w:sz="4" w:space="0" w:color="7F7F7F" w:themeColor="text1" w:themeTint="80"/>
            </w:tcBorders>
          </w:tcPr>
          <w:p w14:paraId="6A1BB895" w14:textId="77777777" w:rsidR="009A7939" w:rsidRPr="009A7939" w:rsidRDefault="009A7939" w:rsidP="00F36B03">
            <w:pPr>
              <w:spacing w:after="240"/>
              <w:contextualSpacing/>
              <w:rPr>
                <w:rFonts w:ascii="Calibri" w:hAnsi="Calibri" w:cs="Times New Roman"/>
                <w:b/>
                <w:sz w:val="12"/>
                <w:szCs w:val="12"/>
              </w:rPr>
            </w:pPr>
          </w:p>
          <w:p w14:paraId="44851E18" w14:textId="77777777" w:rsidR="00FB6CD4" w:rsidRPr="00861D12" w:rsidRDefault="0057435D" w:rsidP="00F36B03">
            <w:pPr>
              <w:spacing w:after="240"/>
              <w:contextualSpacing/>
              <w:rPr>
                <w:rFonts w:ascii="Calibri" w:hAnsi="Calibri" w:cs="Times New Roman"/>
                <w:b/>
                <w:sz w:val="24"/>
                <w:szCs w:val="24"/>
              </w:rPr>
            </w:pPr>
            <w:r w:rsidRPr="00861D12">
              <w:rPr>
                <w:rFonts w:ascii="Calibri" w:hAnsi="Calibri" w:cs="Times New Roman"/>
                <w:b/>
                <w:sz w:val="24"/>
                <w:szCs w:val="24"/>
              </w:rPr>
              <w:t>Course Assessment Plan</w:t>
            </w:r>
          </w:p>
          <w:p w14:paraId="41E0631F" w14:textId="77777777" w:rsidR="00D853F4"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How often and by what means will the effectiveness of this course as part of the curriculum be assessed? </w:t>
            </w:r>
          </w:p>
          <w:p w14:paraId="58478563" w14:textId="77777777" w:rsidR="0057435D" w:rsidRDefault="0057435D" w:rsidP="00F36B03">
            <w:pPr>
              <w:spacing w:after="240"/>
              <w:contextualSpacing/>
              <w:rPr>
                <w:rFonts w:ascii="Calibri" w:hAnsi="Calibri" w:cs="Times New Roman"/>
                <w:sz w:val="24"/>
                <w:szCs w:val="24"/>
              </w:rPr>
            </w:pPr>
            <w:r>
              <w:rPr>
                <w:rFonts w:ascii="Calibri" w:hAnsi="Calibri" w:cs="Times New Roman"/>
                <w:sz w:val="24"/>
                <w:szCs w:val="24"/>
              </w:rPr>
              <w:t xml:space="preserve"> </w:t>
            </w:r>
          </w:p>
          <w:sdt>
            <w:sdtPr>
              <w:rPr>
                <w:rFonts w:ascii="Calibri" w:hAnsi="Calibri" w:cs="Times New Roman"/>
                <w:sz w:val="24"/>
                <w:szCs w:val="24"/>
              </w:rPr>
              <w:id w:val="-1417483358"/>
              <w:placeholder>
                <w:docPart w:val="E57FE4F862F044D8B6B6EABA45A3E303"/>
              </w:placeholder>
            </w:sdtPr>
            <w:sdtEndPr/>
            <w:sdtContent>
              <w:sdt>
                <w:sdtPr>
                  <w:rPr>
                    <w:rFonts w:ascii="Calibri" w:hAnsi="Calibri" w:cs="Times New Roman"/>
                    <w:sz w:val="24"/>
                    <w:szCs w:val="24"/>
                  </w:rPr>
                  <w:id w:val="-538432829"/>
                  <w:placeholder>
                    <w:docPart w:val="37B39BDBC7A04B38B8CC416A1E403EA7"/>
                  </w:placeholder>
                </w:sdtPr>
                <w:sdtEndPr/>
                <w:sdtContent>
                  <w:p w14:paraId="4AD4FABC" w14:textId="1300B642" w:rsidR="00836AD6" w:rsidRPr="00577CD4" w:rsidRDefault="009D5AAA" w:rsidP="00F36B03">
                    <w:pPr>
                      <w:spacing w:after="240"/>
                      <w:contextualSpacing/>
                      <w:rPr>
                        <w:rFonts w:ascii="Calibri" w:hAnsi="Calibri" w:cs="Times New Roman"/>
                        <w:sz w:val="24"/>
                        <w:szCs w:val="24"/>
                      </w:rPr>
                    </w:pPr>
                    <w:r w:rsidRPr="00577CD4">
                      <w:rPr>
                        <w:rFonts w:ascii="Calibri" w:hAnsi="Calibri" w:cs="Times New Roman"/>
                        <w:sz w:val="24"/>
                        <w:szCs w:val="24"/>
                      </w:rPr>
                      <w:t>Assessment cycle to be determined by the members of the department.  S</w:t>
                    </w:r>
                    <w:r w:rsidRPr="00577CD4">
                      <w:rPr>
                        <w:sz w:val="24"/>
                        <w:szCs w:val="24"/>
                      </w:rPr>
                      <w:t xml:space="preserve">tudents will be evaluated on the degree to which student learning outcomes are achieved.  Assessment instruments may be in the form of tests and/or programming projects.  </w:t>
                    </w:r>
                  </w:p>
                </w:sdtContent>
              </w:sdt>
            </w:sdtContent>
          </w:sdt>
          <w:p w14:paraId="67A3DAFB" w14:textId="77777777" w:rsidR="009A7939" w:rsidRPr="001E6897" w:rsidRDefault="009A7939" w:rsidP="00F36B03">
            <w:pPr>
              <w:spacing w:after="240"/>
              <w:contextualSpacing/>
              <w:rPr>
                <w:rFonts w:ascii="Calibri" w:hAnsi="Calibri" w:cs="Times New Roman"/>
                <w:sz w:val="12"/>
                <w:szCs w:val="12"/>
              </w:rPr>
            </w:pPr>
          </w:p>
        </w:tc>
      </w:tr>
    </w:tbl>
    <w:p w14:paraId="7B9BCF32" w14:textId="77777777" w:rsidR="001D3591" w:rsidRPr="00382ECB" w:rsidRDefault="001D3591" w:rsidP="00F36B03">
      <w:pPr>
        <w:spacing w:after="240"/>
        <w:contextualSpacing/>
        <w:rPr>
          <w:rFonts w:ascii="Calibri" w:hAnsi="Calibri" w:cs="Times New Roman"/>
          <w:sz w:val="24"/>
          <w:szCs w:val="24"/>
        </w:rPr>
      </w:pPr>
    </w:p>
    <w:sectPr w:rsidR="001D3591" w:rsidRPr="00382ECB" w:rsidSect="009962D4">
      <w:headerReference w:type="even" r:id="rId10"/>
      <w:headerReference w:type="default" r:id="rId11"/>
      <w:footerReference w:type="default" r:id="rId12"/>
      <w:head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A3D1B" w14:textId="77777777" w:rsidR="002D4077" w:rsidRDefault="002D4077" w:rsidP="00B13228">
      <w:pPr>
        <w:spacing w:after="0" w:line="240" w:lineRule="auto"/>
      </w:pPr>
      <w:r>
        <w:separator/>
      </w:r>
    </w:p>
  </w:endnote>
  <w:endnote w:type="continuationSeparator" w:id="0">
    <w:p w14:paraId="37121092" w14:textId="77777777" w:rsidR="002D4077" w:rsidRDefault="002D4077" w:rsidP="00B1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669878"/>
      <w:docPartObj>
        <w:docPartGallery w:val="Page Numbers (Bottom of Page)"/>
        <w:docPartUnique/>
      </w:docPartObj>
    </w:sdtPr>
    <w:sdtEndPr>
      <w:rPr>
        <w:noProof/>
      </w:rPr>
    </w:sdtEndPr>
    <w:sdtContent>
      <w:p w14:paraId="4CAE5AA0" w14:textId="77777777" w:rsidR="002D4077" w:rsidRDefault="002D4077">
        <w:pPr>
          <w:pStyle w:val="Footer"/>
          <w:jc w:val="right"/>
        </w:pPr>
        <w:r>
          <w:fldChar w:fldCharType="begin"/>
        </w:r>
        <w:r>
          <w:instrText xml:space="preserve"> PAGE   \* MERGEFORMAT </w:instrText>
        </w:r>
        <w:r>
          <w:fldChar w:fldCharType="separate"/>
        </w:r>
        <w:r w:rsidR="00C45C2A">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312237" w14:textId="77777777" w:rsidR="002D4077" w:rsidRDefault="002D4077" w:rsidP="00B13228">
      <w:pPr>
        <w:spacing w:after="0" w:line="240" w:lineRule="auto"/>
      </w:pPr>
      <w:r>
        <w:separator/>
      </w:r>
    </w:p>
  </w:footnote>
  <w:footnote w:type="continuationSeparator" w:id="0">
    <w:p w14:paraId="312E5B13" w14:textId="77777777" w:rsidR="002D4077" w:rsidRDefault="002D4077" w:rsidP="00B1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483B6" w14:textId="77777777" w:rsidR="002D4077" w:rsidRDefault="002D4077">
    <w:pPr>
      <w:pStyle w:val="Header"/>
    </w:pPr>
    <w:r>
      <w:rPr>
        <w:noProof/>
      </w:rPr>
      <mc:AlternateContent>
        <mc:Choice Requires="wps">
          <w:drawing>
            <wp:anchor distT="0" distB="0" distL="114300" distR="114300" simplePos="0" relativeHeight="251656192" behindDoc="1" locked="0" layoutInCell="0" allowOverlap="1" wp14:anchorId="0AA1ABF8" wp14:editId="774EEDCE">
              <wp:simplePos x="0" y="0"/>
              <wp:positionH relativeFrom="margin">
                <wp:align>center</wp:align>
              </wp:positionH>
              <wp:positionV relativeFrom="margin">
                <wp:align>center</wp:align>
              </wp:positionV>
              <wp:extent cx="7252335" cy="2417445"/>
              <wp:effectExtent l="0" t="1981200" r="0" b="1649730"/>
              <wp:wrapNone/>
              <wp:docPr id="1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CCDD3CD" w14:textId="77777777" w:rsidR="002D4077" w:rsidRDefault="002D4077"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" o:allowincell="f" filled="f" stroked="f">
              <v:stroke joinstyle="round"/>
              <o:lock v:ext="edit" shapetype="t"/>
              <v:textbox style="mso-fit-shape-to-text:t">
                <w:txbxContent>
                  <w:p w14:paraId="5CCDD3CD" w14:textId="77777777" w:rsidR="002D4077" w:rsidRDefault="002D4077"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660F66" w14:textId="77777777" w:rsidR="002D4077" w:rsidRDefault="002D4077" w:rsidP="00B13228">
    <w:pPr>
      <w:pStyle w:val="Header"/>
      <w:jc w:val="center"/>
    </w:pPr>
    <w:r>
      <w:rPr>
        <w:noProof/>
      </w:rPr>
      <mc:AlternateContent>
        <mc:Choice Requires="wps">
          <w:drawing>
            <wp:anchor distT="0" distB="0" distL="114300" distR="114300" simplePos="0" relativeHeight="251662336" behindDoc="1" locked="0" layoutInCell="0" allowOverlap="1" wp14:anchorId="2A05F831" wp14:editId="420F291F">
              <wp:simplePos x="0" y="0"/>
              <wp:positionH relativeFrom="margin">
                <wp:align>center</wp:align>
              </wp:positionH>
              <wp:positionV relativeFrom="margin">
                <wp:align>center</wp:align>
              </wp:positionV>
              <wp:extent cx="7252335" cy="2417445"/>
              <wp:effectExtent l="0" t="1981200" r="0" b="1649730"/>
              <wp:wrapNone/>
              <wp:docPr id="1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3B22470" w14:textId="77777777" w:rsidR="002D4077" w:rsidRDefault="002D4077"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05F831" id="_x0000_t202" coordsize="21600,21600" o:spt="202" path="m,l,21600r21600,l21600,xe">
              <v:stroke joinstyle="miter"/>
              <v:path gradientshapeok="t" o:connecttype="rect"/>
            </v:shapetype>
            <v:shape id="WordArt 6" o:spid="_x0000_s1027" type="#_x0000_t202" style="position:absolute;left:0;text-align:left;margin-left:0;margin-top:0;width:571.05pt;height:190.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mIfP/Q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33B22470" w14:textId="77777777" w:rsidR="00290B7B" w:rsidRDefault="00290B7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9FED64" w14:textId="77777777" w:rsidR="002D4077" w:rsidRDefault="002D4077">
    <w:pPr>
      <w:pStyle w:val="Header"/>
    </w:pPr>
    <w:r>
      <w:rPr>
        <w:noProof/>
      </w:rPr>
      <mc:AlternateContent>
        <mc:Choice Requires="wps">
          <w:drawing>
            <wp:anchor distT="0" distB="0" distL="114300" distR="114300" simplePos="0" relativeHeight="251655168" behindDoc="1" locked="0" layoutInCell="0" allowOverlap="1" wp14:anchorId="5AA96260" wp14:editId="2F2FEE18">
              <wp:simplePos x="0" y="0"/>
              <wp:positionH relativeFrom="margin">
                <wp:align>center</wp:align>
              </wp:positionH>
              <wp:positionV relativeFrom="margin">
                <wp:align>center</wp:align>
              </wp:positionV>
              <wp:extent cx="7252335" cy="2417445"/>
              <wp:effectExtent l="0" t="1981200" r="0" b="1649730"/>
              <wp:wrapNone/>
              <wp:docPr id="13"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57AB3B" w14:textId="77777777" w:rsidR="002D4077" w:rsidRDefault="002D4077"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AA96260" id="_x0000_t202" coordsize="21600,21600" o:spt="202" path="m,l,21600r21600,l21600,xe">
              <v:stroke joinstyle="miter"/>
              <v:path gradientshapeok="t" o:connecttype="rect"/>
            </v:shapetype>
            <v:shape id="WordArt 4" o:spid="_x0000_s1028" type="#_x0000_t202" style="position:absolute;margin-left:0;margin-top:0;width:571.05pt;height:190.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0Y4XkwcCAADxAwAADgAA&#10;AAAAAAAAAAAAAAAuAgAAZHJzL2Uyb0RvYy54bWxQSwECLQAUAAYACAAAACEAbds9ttwAAAAGAQAA&#10;DwAAAAAAAAAAAAAAAABhBAAAZHJzL2Rvd25yZXYueG1sUEsFBgAAAAAEAAQA8wAAAGoFAAAAAA==&#10;" o:allowincell="f" filled="f" stroked="f">
              <v:stroke joinstyle="round"/>
              <o:lock v:ext="edit" shapetype="t"/>
              <v:textbox style="mso-fit-shape-to-text:t">
                <w:txbxContent>
                  <w:p w14:paraId="5257AB3B" w14:textId="77777777" w:rsidR="00290B7B" w:rsidRDefault="00290B7B" w:rsidP="00530A38">
                    <w:pPr>
                      <w:pStyle w:val="NormalWeb"/>
                      <w:spacing w:before="0" w:beforeAutospacing="0" w:after="0" w:afterAutospacing="0"/>
                      <w:jc w:val="center"/>
                    </w:pPr>
                    <w:r>
                      <w:rPr>
                        <w:rFonts w:ascii="Calibri" w:hAnsi="Calibri"/>
                        <w:color w:val="D9D9D9" w:themeColor="background1" w:themeShade="D9"/>
                        <w:sz w:val="2"/>
                        <w:szCs w:val="2"/>
                        <w14:textFill>
                          <w14:solidFill>
                            <w14:schemeClr w14:val="bg1">
                              <w14:alpha w14:val="50000"/>
                              <w14:lumMod w14:val="85000"/>
                            </w14:schemeClr>
                          </w14:solidFill>
                        </w14:textFill>
                      </w:rPr>
                      <w:t>DRAFT 2017</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A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826BE3"/>
    <w:multiLevelType w:val="hybridMultilevel"/>
    <w:tmpl w:val="681C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F11C5"/>
    <w:multiLevelType w:val="hybridMultilevel"/>
    <w:tmpl w:val="3EE6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82ED1"/>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39427C"/>
    <w:multiLevelType w:val="hybridMultilevel"/>
    <w:tmpl w:val="796E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55EAE"/>
    <w:multiLevelType w:val="hybridMultilevel"/>
    <w:tmpl w:val="A87C3C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A024E"/>
    <w:multiLevelType w:val="hybridMultilevel"/>
    <w:tmpl w:val="4E68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F0DAA"/>
    <w:multiLevelType w:val="hybridMultilevel"/>
    <w:tmpl w:val="3B520C66"/>
    <w:lvl w:ilvl="0" w:tplc="04090013">
      <w:start w:val="1"/>
      <w:numFmt w:val="upperRoman"/>
      <w:lvlText w:val="%1."/>
      <w:lvlJc w:val="right"/>
      <w:pPr>
        <w:ind w:left="810" w:hanging="360"/>
      </w:p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9125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C77725"/>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2C1B20"/>
    <w:multiLevelType w:val="hybridMultilevel"/>
    <w:tmpl w:val="FCAC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47065F"/>
    <w:multiLevelType w:val="hybridMultilevel"/>
    <w:tmpl w:val="39A00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D06A8C"/>
    <w:multiLevelType w:val="hybridMultilevel"/>
    <w:tmpl w:val="8A6E218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nsid w:val="34862F2B"/>
    <w:multiLevelType w:val="hybridMultilevel"/>
    <w:tmpl w:val="77AE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AB01ED"/>
    <w:multiLevelType w:val="hybridMultilevel"/>
    <w:tmpl w:val="EEB0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170A07"/>
    <w:multiLevelType w:val="hybridMultilevel"/>
    <w:tmpl w:val="AD1CA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0C72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23009D0"/>
    <w:multiLevelType w:val="hybridMultilevel"/>
    <w:tmpl w:val="2126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CC7A5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6B990FDE"/>
    <w:multiLevelType w:val="multilevel"/>
    <w:tmpl w:val="0409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0">
    <w:nsid w:val="6FBC4B9B"/>
    <w:multiLevelType w:val="hybridMultilevel"/>
    <w:tmpl w:val="6560891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1">
    <w:nsid w:val="70216155"/>
    <w:multiLevelType w:val="hybridMultilevel"/>
    <w:tmpl w:val="BF70B3C8"/>
    <w:lvl w:ilvl="0" w:tplc="A8E871BE">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10728B"/>
    <w:multiLevelType w:val="multilevel"/>
    <w:tmpl w:val="C4768F8E"/>
    <w:lvl w:ilvl="0">
      <w:start w:val="1"/>
      <w:numFmt w:val="upperRoman"/>
      <w:lvlText w:val="%1."/>
      <w:lvlJc w:val="righ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8"/>
  </w:num>
  <w:num w:numId="2">
    <w:abstractNumId w:val="16"/>
  </w:num>
  <w:num w:numId="3">
    <w:abstractNumId w:val="0"/>
  </w:num>
  <w:num w:numId="4">
    <w:abstractNumId w:val="1"/>
  </w:num>
  <w:num w:numId="5">
    <w:abstractNumId w:val="8"/>
  </w:num>
  <w:num w:numId="6">
    <w:abstractNumId w:val="20"/>
  </w:num>
  <w:num w:numId="7">
    <w:abstractNumId w:val="21"/>
  </w:num>
  <w:num w:numId="8">
    <w:abstractNumId w:val="3"/>
  </w:num>
  <w:num w:numId="9">
    <w:abstractNumId w:val="10"/>
  </w:num>
  <w:num w:numId="10">
    <w:abstractNumId w:val="14"/>
  </w:num>
  <w:num w:numId="11">
    <w:abstractNumId w:val="9"/>
  </w:num>
  <w:num w:numId="12">
    <w:abstractNumId w:val="5"/>
  </w:num>
  <w:num w:numId="13">
    <w:abstractNumId w:val="11"/>
  </w:num>
  <w:num w:numId="14">
    <w:abstractNumId w:val="2"/>
  </w:num>
  <w:num w:numId="15">
    <w:abstractNumId w:val="17"/>
  </w:num>
  <w:num w:numId="16">
    <w:abstractNumId w:val="12"/>
  </w:num>
  <w:num w:numId="17">
    <w:abstractNumId w:val="15"/>
  </w:num>
  <w:num w:numId="18">
    <w:abstractNumId w:val="7"/>
  </w:num>
  <w:num w:numId="19">
    <w:abstractNumId w:val="4"/>
  </w:num>
  <w:num w:numId="20">
    <w:abstractNumId w:val="6"/>
  </w:num>
  <w:num w:numId="21">
    <w:abstractNumId w:val="2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styleLockTheme/>
  <w:styleLockQFSet/>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55C"/>
    <w:rsid w:val="00002B68"/>
    <w:rsid w:val="00005B48"/>
    <w:rsid w:val="0000768C"/>
    <w:rsid w:val="00007D28"/>
    <w:rsid w:val="0001141D"/>
    <w:rsid w:val="00011600"/>
    <w:rsid w:val="00014613"/>
    <w:rsid w:val="00015D65"/>
    <w:rsid w:val="00040050"/>
    <w:rsid w:val="000400C6"/>
    <w:rsid w:val="00040FED"/>
    <w:rsid w:val="00051992"/>
    <w:rsid w:val="00052F8A"/>
    <w:rsid w:val="00055D75"/>
    <w:rsid w:val="000604B8"/>
    <w:rsid w:val="000605E8"/>
    <w:rsid w:val="00061FE6"/>
    <w:rsid w:val="000713E8"/>
    <w:rsid w:val="0007220D"/>
    <w:rsid w:val="0007236C"/>
    <w:rsid w:val="00074FA7"/>
    <w:rsid w:val="00087921"/>
    <w:rsid w:val="00090587"/>
    <w:rsid w:val="000925E1"/>
    <w:rsid w:val="000A1DB1"/>
    <w:rsid w:val="000A6B71"/>
    <w:rsid w:val="000B3DF4"/>
    <w:rsid w:val="000B5F9E"/>
    <w:rsid w:val="000C2BB4"/>
    <w:rsid w:val="000C2EFA"/>
    <w:rsid w:val="000C5283"/>
    <w:rsid w:val="000D0444"/>
    <w:rsid w:val="000E0860"/>
    <w:rsid w:val="000E09C8"/>
    <w:rsid w:val="000E56DF"/>
    <w:rsid w:val="000E79AD"/>
    <w:rsid w:val="000F036D"/>
    <w:rsid w:val="000F68C1"/>
    <w:rsid w:val="000F6F76"/>
    <w:rsid w:val="00107C43"/>
    <w:rsid w:val="00111358"/>
    <w:rsid w:val="001116B8"/>
    <w:rsid w:val="00123496"/>
    <w:rsid w:val="001249CE"/>
    <w:rsid w:val="00131E1C"/>
    <w:rsid w:val="001331A4"/>
    <w:rsid w:val="00136C52"/>
    <w:rsid w:val="001373A3"/>
    <w:rsid w:val="0014606B"/>
    <w:rsid w:val="001470D7"/>
    <w:rsid w:val="001558C3"/>
    <w:rsid w:val="001573BD"/>
    <w:rsid w:val="00166BE3"/>
    <w:rsid w:val="00172B3E"/>
    <w:rsid w:val="001746F4"/>
    <w:rsid w:val="00175A36"/>
    <w:rsid w:val="00177EA7"/>
    <w:rsid w:val="00184D46"/>
    <w:rsid w:val="00190614"/>
    <w:rsid w:val="00192943"/>
    <w:rsid w:val="001940BA"/>
    <w:rsid w:val="001A5F01"/>
    <w:rsid w:val="001B287F"/>
    <w:rsid w:val="001B496F"/>
    <w:rsid w:val="001B5B1B"/>
    <w:rsid w:val="001B71AD"/>
    <w:rsid w:val="001C04A7"/>
    <w:rsid w:val="001C6136"/>
    <w:rsid w:val="001C6F7C"/>
    <w:rsid w:val="001D146C"/>
    <w:rsid w:val="001D3591"/>
    <w:rsid w:val="001D7D1D"/>
    <w:rsid w:val="001E1322"/>
    <w:rsid w:val="001E13D5"/>
    <w:rsid w:val="001E52D8"/>
    <w:rsid w:val="001E6897"/>
    <w:rsid w:val="001E6CF6"/>
    <w:rsid w:val="002006F5"/>
    <w:rsid w:val="0020149C"/>
    <w:rsid w:val="0020198E"/>
    <w:rsid w:val="002024AE"/>
    <w:rsid w:val="002043E1"/>
    <w:rsid w:val="00204A5A"/>
    <w:rsid w:val="00211C78"/>
    <w:rsid w:val="00212AD8"/>
    <w:rsid w:val="00214B6E"/>
    <w:rsid w:val="00214CF7"/>
    <w:rsid w:val="00215CE9"/>
    <w:rsid w:val="00217F23"/>
    <w:rsid w:val="002263F7"/>
    <w:rsid w:val="00231B68"/>
    <w:rsid w:val="0024011A"/>
    <w:rsid w:val="002467A6"/>
    <w:rsid w:val="00246F93"/>
    <w:rsid w:val="00251786"/>
    <w:rsid w:val="00262ADA"/>
    <w:rsid w:val="00263FA6"/>
    <w:rsid w:val="00264BFD"/>
    <w:rsid w:val="0026692D"/>
    <w:rsid w:val="002750C8"/>
    <w:rsid w:val="00277D90"/>
    <w:rsid w:val="00277FE3"/>
    <w:rsid w:val="00280046"/>
    <w:rsid w:val="00286A76"/>
    <w:rsid w:val="00290B7B"/>
    <w:rsid w:val="00292437"/>
    <w:rsid w:val="002934D1"/>
    <w:rsid w:val="002962ED"/>
    <w:rsid w:val="002A3BF3"/>
    <w:rsid w:val="002A6828"/>
    <w:rsid w:val="002A6C71"/>
    <w:rsid w:val="002B2343"/>
    <w:rsid w:val="002B24D4"/>
    <w:rsid w:val="002B3CC4"/>
    <w:rsid w:val="002B3EA0"/>
    <w:rsid w:val="002C0398"/>
    <w:rsid w:val="002C4A57"/>
    <w:rsid w:val="002D2243"/>
    <w:rsid w:val="002D4077"/>
    <w:rsid w:val="002D70E1"/>
    <w:rsid w:val="002D7687"/>
    <w:rsid w:val="002E175B"/>
    <w:rsid w:val="002E73ED"/>
    <w:rsid w:val="002F03B1"/>
    <w:rsid w:val="002F2934"/>
    <w:rsid w:val="00301E68"/>
    <w:rsid w:val="0031148E"/>
    <w:rsid w:val="00312B9C"/>
    <w:rsid w:val="00322EFC"/>
    <w:rsid w:val="00323086"/>
    <w:rsid w:val="00335E92"/>
    <w:rsid w:val="003376C2"/>
    <w:rsid w:val="003440E5"/>
    <w:rsid w:val="00347D5D"/>
    <w:rsid w:val="003547EF"/>
    <w:rsid w:val="00356811"/>
    <w:rsid w:val="00357216"/>
    <w:rsid w:val="00357AFD"/>
    <w:rsid w:val="00363678"/>
    <w:rsid w:val="00372641"/>
    <w:rsid w:val="00373A8A"/>
    <w:rsid w:val="003769C6"/>
    <w:rsid w:val="00382ECB"/>
    <w:rsid w:val="00387B60"/>
    <w:rsid w:val="003924DC"/>
    <w:rsid w:val="003945AF"/>
    <w:rsid w:val="003952BE"/>
    <w:rsid w:val="003956B1"/>
    <w:rsid w:val="003969BD"/>
    <w:rsid w:val="00396B4D"/>
    <w:rsid w:val="00397E3E"/>
    <w:rsid w:val="003A3A25"/>
    <w:rsid w:val="003A4A15"/>
    <w:rsid w:val="003A4B2D"/>
    <w:rsid w:val="003B012E"/>
    <w:rsid w:val="003B0446"/>
    <w:rsid w:val="003B4CD9"/>
    <w:rsid w:val="003B73EA"/>
    <w:rsid w:val="003C57BD"/>
    <w:rsid w:val="003D1FE5"/>
    <w:rsid w:val="003D5449"/>
    <w:rsid w:val="003E246F"/>
    <w:rsid w:val="003E527D"/>
    <w:rsid w:val="003E5CE2"/>
    <w:rsid w:val="00413984"/>
    <w:rsid w:val="00417654"/>
    <w:rsid w:val="00417B4A"/>
    <w:rsid w:val="00423249"/>
    <w:rsid w:val="004255C7"/>
    <w:rsid w:val="00427E21"/>
    <w:rsid w:val="00431F0C"/>
    <w:rsid w:val="004360E0"/>
    <w:rsid w:val="00436872"/>
    <w:rsid w:val="00440D04"/>
    <w:rsid w:val="004413C6"/>
    <w:rsid w:val="0044349C"/>
    <w:rsid w:val="004462F7"/>
    <w:rsid w:val="00447369"/>
    <w:rsid w:val="00447793"/>
    <w:rsid w:val="00450814"/>
    <w:rsid w:val="00450BAF"/>
    <w:rsid w:val="00450D4A"/>
    <w:rsid w:val="00453410"/>
    <w:rsid w:val="0045501A"/>
    <w:rsid w:val="004703B8"/>
    <w:rsid w:val="0047177F"/>
    <w:rsid w:val="004838ED"/>
    <w:rsid w:val="004842FF"/>
    <w:rsid w:val="004847DF"/>
    <w:rsid w:val="00486A76"/>
    <w:rsid w:val="00490279"/>
    <w:rsid w:val="0049497F"/>
    <w:rsid w:val="0049540B"/>
    <w:rsid w:val="00495D16"/>
    <w:rsid w:val="00495D78"/>
    <w:rsid w:val="00497983"/>
    <w:rsid w:val="00497F24"/>
    <w:rsid w:val="004A1DAE"/>
    <w:rsid w:val="004A2BD7"/>
    <w:rsid w:val="004A35A8"/>
    <w:rsid w:val="004A3836"/>
    <w:rsid w:val="004A4C83"/>
    <w:rsid w:val="004A4E3D"/>
    <w:rsid w:val="004C4903"/>
    <w:rsid w:val="004C4C94"/>
    <w:rsid w:val="004C4E8D"/>
    <w:rsid w:val="004C630A"/>
    <w:rsid w:val="004C7025"/>
    <w:rsid w:val="004C7D3D"/>
    <w:rsid w:val="004E14BD"/>
    <w:rsid w:val="004E14E7"/>
    <w:rsid w:val="004F02A3"/>
    <w:rsid w:val="004F0EEF"/>
    <w:rsid w:val="004F22CA"/>
    <w:rsid w:val="004F475F"/>
    <w:rsid w:val="004F64FC"/>
    <w:rsid w:val="005010BC"/>
    <w:rsid w:val="00513272"/>
    <w:rsid w:val="00516EF1"/>
    <w:rsid w:val="00520CAE"/>
    <w:rsid w:val="005239B3"/>
    <w:rsid w:val="005300E4"/>
    <w:rsid w:val="00530A38"/>
    <w:rsid w:val="005360BA"/>
    <w:rsid w:val="00540AAD"/>
    <w:rsid w:val="00543923"/>
    <w:rsid w:val="00556F4D"/>
    <w:rsid w:val="00557B1B"/>
    <w:rsid w:val="005628F6"/>
    <w:rsid w:val="00563E9A"/>
    <w:rsid w:val="0056520B"/>
    <w:rsid w:val="00566AD7"/>
    <w:rsid w:val="005708E8"/>
    <w:rsid w:val="00573194"/>
    <w:rsid w:val="005733D0"/>
    <w:rsid w:val="0057435D"/>
    <w:rsid w:val="005763F3"/>
    <w:rsid w:val="00577CD4"/>
    <w:rsid w:val="00582B87"/>
    <w:rsid w:val="00594575"/>
    <w:rsid w:val="00594982"/>
    <w:rsid w:val="005959D7"/>
    <w:rsid w:val="00596687"/>
    <w:rsid w:val="00597E1A"/>
    <w:rsid w:val="005B16BE"/>
    <w:rsid w:val="005B2BB8"/>
    <w:rsid w:val="005B4801"/>
    <w:rsid w:val="005B6109"/>
    <w:rsid w:val="005B624E"/>
    <w:rsid w:val="005C4403"/>
    <w:rsid w:val="005C4E76"/>
    <w:rsid w:val="005C55CF"/>
    <w:rsid w:val="005D158C"/>
    <w:rsid w:val="005D694A"/>
    <w:rsid w:val="005E2129"/>
    <w:rsid w:val="005E5337"/>
    <w:rsid w:val="005E54E7"/>
    <w:rsid w:val="005F3D82"/>
    <w:rsid w:val="005F7E3F"/>
    <w:rsid w:val="00601A6A"/>
    <w:rsid w:val="0060465D"/>
    <w:rsid w:val="00604DCB"/>
    <w:rsid w:val="006051E9"/>
    <w:rsid w:val="0060592F"/>
    <w:rsid w:val="006104BD"/>
    <w:rsid w:val="00611649"/>
    <w:rsid w:val="00625B5B"/>
    <w:rsid w:val="0063154C"/>
    <w:rsid w:val="006355D1"/>
    <w:rsid w:val="00636F6E"/>
    <w:rsid w:val="006433FE"/>
    <w:rsid w:val="00653CA2"/>
    <w:rsid w:val="0065417A"/>
    <w:rsid w:val="00656B0F"/>
    <w:rsid w:val="00657709"/>
    <w:rsid w:val="00657F28"/>
    <w:rsid w:val="00667B78"/>
    <w:rsid w:val="0067353E"/>
    <w:rsid w:val="00675A4D"/>
    <w:rsid w:val="00675B75"/>
    <w:rsid w:val="00677822"/>
    <w:rsid w:val="006803D1"/>
    <w:rsid w:val="006835B8"/>
    <w:rsid w:val="006841B1"/>
    <w:rsid w:val="0068695E"/>
    <w:rsid w:val="00690385"/>
    <w:rsid w:val="00691C7C"/>
    <w:rsid w:val="0069232C"/>
    <w:rsid w:val="006932F4"/>
    <w:rsid w:val="00693CE8"/>
    <w:rsid w:val="006944C2"/>
    <w:rsid w:val="006968E8"/>
    <w:rsid w:val="006A0F6D"/>
    <w:rsid w:val="006A5C8F"/>
    <w:rsid w:val="006A773A"/>
    <w:rsid w:val="006B18FC"/>
    <w:rsid w:val="006B6C71"/>
    <w:rsid w:val="006C0875"/>
    <w:rsid w:val="006C0F45"/>
    <w:rsid w:val="006C5AB4"/>
    <w:rsid w:val="006D1FD7"/>
    <w:rsid w:val="006D34CA"/>
    <w:rsid w:val="006D46D9"/>
    <w:rsid w:val="006E0206"/>
    <w:rsid w:val="006E18ED"/>
    <w:rsid w:val="006F1E41"/>
    <w:rsid w:val="00704B34"/>
    <w:rsid w:val="00710751"/>
    <w:rsid w:val="00711BAE"/>
    <w:rsid w:val="0071445E"/>
    <w:rsid w:val="00716278"/>
    <w:rsid w:val="00720FC5"/>
    <w:rsid w:val="007250EA"/>
    <w:rsid w:val="007304EC"/>
    <w:rsid w:val="0073496D"/>
    <w:rsid w:val="0073571C"/>
    <w:rsid w:val="007357C1"/>
    <w:rsid w:val="00742C61"/>
    <w:rsid w:val="00750A69"/>
    <w:rsid w:val="00752B5C"/>
    <w:rsid w:val="00752FCB"/>
    <w:rsid w:val="00753CB8"/>
    <w:rsid w:val="00754C42"/>
    <w:rsid w:val="00756FD4"/>
    <w:rsid w:val="00766553"/>
    <w:rsid w:val="007735FC"/>
    <w:rsid w:val="00773A83"/>
    <w:rsid w:val="00773AD9"/>
    <w:rsid w:val="00773ED1"/>
    <w:rsid w:val="007814C9"/>
    <w:rsid w:val="00781863"/>
    <w:rsid w:val="0078294B"/>
    <w:rsid w:val="00785450"/>
    <w:rsid w:val="00787212"/>
    <w:rsid w:val="00790F6B"/>
    <w:rsid w:val="007912DE"/>
    <w:rsid w:val="007970AA"/>
    <w:rsid w:val="007A494F"/>
    <w:rsid w:val="007A5717"/>
    <w:rsid w:val="007A7875"/>
    <w:rsid w:val="007B0B71"/>
    <w:rsid w:val="007B1EF1"/>
    <w:rsid w:val="007B3A87"/>
    <w:rsid w:val="007B3FF3"/>
    <w:rsid w:val="007B6F52"/>
    <w:rsid w:val="007C1F0A"/>
    <w:rsid w:val="007C35B1"/>
    <w:rsid w:val="007D4866"/>
    <w:rsid w:val="007D4EA3"/>
    <w:rsid w:val="007D5E1C"/>
    <w:rsid w:val="007D7363"/>
    <w:rsid w:val="007E13D8"/>
    <w:rsid w:val="007E193E"/>
    <w:rsid w:val="007E2C82"/>
    <w:rsid w:val="0080325A"/>
    <w:rsid w:val="00803453"/>
    <w:rsid w:val="008056D0"/>
    <w:rsid w:val="008072D6"/>
    <w:rsid w:val="00811AD8"/>
    <w:rsid w:val="00813E3A"/>
    <w:rsid w:val="00816730"/>
    <w:rsid w:val="00816E23"/>
    <w:rsid w:val="008229AE"/>
    <w:rsid w:val="00824567"/>
    <w:rsid w:val="00832DBA"/>
    <w:rsid w:val="00836AD6"/>
    <w:rsid w:val="00837CA1"/>
    <w:rsid w:val="008509E6"/>
    <w:rsid w:val="00854CDC"/>
    <w:rsid w:val="00860576"/>
    <w:rsid w:val="00861D12"/>
    <w:rsid w:val="00874232"/>
    <w:rsid w:val="00883D63"/>
    <w:rsid w:val="00887BB6"/>
    <w:rsid w:val="00894AC8"/>
    <w:rsid w:val="008A47E0"/>
    <w:rsid w:val="008A48FE"/>
    <w:rsid w:val="008A49E3"/>
    <w:rsid w:val="008B0295"/>
    <w:rsid w:val="008B32E9"/>
    <w:rsid w:val="008B73B7"/>
    <w:rsid w:val="008C346A"/>
    <w:rsid w:val="008D37C3"/>
    <w:rsid w:val="008D42DB"/>
    <w:rsid w:val="008D6F73"/>
    <w:rsid w:val="008D744C"/>
    <w:rsid w:val="008E1C44"/>
    <w:rsid w:val="008E1DA7"/>
    <w:rsid w:val="008E2654"/>
    <w:rsid w:val="008E38A5"/>
    <w:rsid w:val="008E3FB3"/>
    <w:rsid w:val="008E465E"/>
    <w:rsid w:val="008E627B"/>
    <w:rsid w:val="008F09DA"/>
    <w:rsid w:val="008F0E19"/>
    <w:rsid w:val="008F28C9"/>
    <w:rsid w:val="008F40F6"/>
    <w:rsid w:val="0091068A"/>
    <w:rsid w:val="00910D99"/>
    <w:rsid w:val="009111E5"/>
    <w:rsid w:val="00913A8F"/>
    <w:rsid w:val="0092072B"/>
    <w:rsid w:val="009317C9"/>
    <w:rsid w:val="00932F3D"/>
    <w:rsid w:val="00934429"/>
    <w:rsid w:val="00935B2D"/>
    <w:rsid w:val="00936483"/>
    <w:rsid w:val="009376A1"/>
    <w:rsid w:val="00943164"/>
    <w:rsid w:val="00944B89"/>
    <w:rsid w:val="00944F15"/>
    <w:rsid w:val="00945404"/>
    <w:rsid w:val="00945E17"/>
    <w:rsid w:val="00955608"/>
    <w:rsid w:val="00957514"/>
    <w:rsid w:val="009640F9"/>
    <w:rsid w:val="0096420F"/>
    <w:rsid w:val="00964B8C"/>
    <w:rsid w:val="00965D33"/>
    <w:rsid w:val="00966FDF"/>
    <w:rsid w:val="00971799"/>
    <w:rsid w:val="00974284"/>
    <w:rsid w:val="009843F8"/>
    <w:rsid w:val="0098567B"/>
    <w:rsid w:val="00986D17"/>
    <w:rsid w:val="00992C47"/>
    <w:rsid w:val="009962D4"/>
    <w:rsid w:val="009A31C4"/>
    <w:rsid w:val="009A3F0A"/>
    <w:rsid w:val="009A7921"/>
    <w:rsid w:val="009A7939"/>
    <w:rsid w:val="009B0FDE"/>
    <w:rsid w:val="009B462A"/>
    <w:rsid w:val="009B5A79"/>
    <w:rsid w:val="009D22E2"/>
    <w:rsid w:val="009D2B22"/>
    <w:rsid w:val="009D5AAA"/>
    <w:rsid w:val="009D72A9"/>
    <w:rsid w:val="009D7CE5"/>
    <w:rsid w:val="009E096C"/>
    <w:rsid w:val="009E4DBA"/>
    <w:rsid w:val="009F0516"/>
    <w:rsid w:val="009F1378"/>
    <w:rsid w:val="009F29AA"/>
    <w:rsid w:val="009F3FAE"/>
    <w:rsid w:val="00A001D7"/>
    <w:rsid w:val="00A0324C"/>
    <w:rsid w:val="00A11361"/>
    <w:rsid w:val="00A14602"/>
    <w:rsid w:val="00A156E5"/>
    <w:rsid w:val="00A17369"/>
    <w:rsid w:val="00A21101"/>
    <w:rsid w:val="00A32875"/>
    <w:rsid w:val="00A33A2B"/>
    <w:rsid w:val="00A35C8E"/>
    <w:rsid w:val="00A42846"/>
    <w:rsid w:val="00A43BF7"/>
    <w:rsid w:val="00A46035"/>
    <w:rsid w:val="00A53EA5"/>
    <w:rsid w:val="00A56368"/>
    <w:rsid w:val="00A57DDA"/>
    <w:rsid w:val="00A60DB4"/>
    <w:rsid w:val="00A720BB"/>
    <w:rsid w:val="00A74A2A"/>
    <w:rsid w:val="00A775AE"/>
    <w:rsid w:val="00A940D2"/>
    <w:rsid w:val="00A96747"/>
    <w:rsid w:val="00AA1250"/>
    <w:rsid w:val="00AB0EE3"/>
    <w:rsid w:val="00AB3100"/>
    <w:rsid w:val="00AB5A63"/>
    <w:rsid w:val="00AB7583"/>
    <w:rsid w:val="00AD164A"/>
    <w:rsid w:val="00AE0EDB"/>
    <w:rsid w:val="00AF0248"/>
    <w:rsid w:val="00AF0395"/>
    <w:rsid w:val="00AF5B51"/>
    <w:rsid w:val="00AF60BD"/>
    <w:rsid w:val="00B00F4B"/>
    <w:rsid w:val="00B0555C"/>
    <w:rsid w:val="00B06C4F"/>
    <w:rsid w:val="00B13228"/>
    <w:rsid w:val="00B17B1B"/>
    <w:rsid w:val="00B2119F"/>
    <w:rsid w:val="00B26757"/>
    <w:rsid w:val="00B31C7C"/>
    <w:rsid w:val="00B355AC"/>
    <w:rsid w:val="00B35ABB"/>
    <w:rsid w:val="00B36496"/>
    <w:rsid w:val="00B36866"/>
    <w:rsid w:val="00B40DC1"/>
    <w:rsid w:val="00B507DE"/>
    <w:rsid w:val="00B52935"/>
    <w:rsid w:val="00B54AC0"/>
    <w:rsid w:val="00B577CC"/>
    <w:rsid w:val="00B64136"/>
    <w:rsid w:val="00B664B0"/>
    <w:rsid w:val="00B70816"/>
    <w:rsid w:val="00B73D1D"/>
    <w:rsid w:val="00B85D86"/>
    <w:rsid w:val="00B87034"/>
    <w:rsid w:val="00B87D91"/>
    <w:rsid w:val="00B90A6B"/>
    <w:rsid w:val="00B9303D"/>
    <w:rsid w:val="00B96305"/>
    <w:rsid w:val="00BA0754"/>
    <w:rsid w:val="00BA21DF"/>
    <w:rsid w:val="00BA503A"/>
    <w:rsid w:val="00BB2C74"/>
    <w:rsid w:val="00BB685F"/>
    <w:rsid w:val="00BC46C2"/>
    <w:rsid w:val="00BC6509"/>
    <w:rsid w:val="00BD0AFE"/>
    <w:rsid w:val="00BD22FB"/>
    <w:rsid w:val="00BE374A"/>
    <w:rsid w:val="00BE47A5"/>
    <w:rsid w:val="00BE7D7B"/>
    <w:rsid w:val="00BF6435"/>
    <w:rsid w:val="00C05AE2"/>
    <w:rsid w:val="00C05CD5"/>
    <w:rsid w:val="00C100E8"/>
    <w:rsid w:val="00C119B2"/>
    <w:rsid w:val="00C132F8"/>
    <w:rsid w:val="00C16452"/>
    <w:rsid w:val="00C167C0"/>
    <w:rsid w:val="00C2341A"/>
    <w:rsid w:val="00C2550A"/>
    <w:rsid w:val="00C25BAA"/>
    <w:rsid w:val="00C36FC9"/>
    <w:rsid w:val="00C4052B"/>
    <w:rsid w:val="00C43F7D"/>
    <w:rsid w:val="00C44064"/>
    <w:rsid w:val="00C44A61"/>
    <w:rsid w:val="00C45C2A"/>
    <w:rsid w:val="00C56183"/>
    <w:rsid w:val="00C5624C"/>
    <w:rsid w:val="00C61D78"/>
    <w:rsid w:val="00C6411F"/>
    <w:rsid w:val="00C64DF9"/>
    <w:rsid w:val="00C66910"/>
    <w:rsid w:val="00C705C4"/>
    <w:rsid w:val="00C775A0"/>
    <w:rsid w:val="00C77906"/>
    <w:rsid w:val="00C84704"/>
    <w:rsid w:val="00C928BF"/>
    <w:rsid w:val="00C93606"/>
    <w:rsid w:val="00C95259"/>
    <w:rsid w:val="00CA0403"/>
    <w:rsid w:val="00CA2144"/>
    <w:rsid w:val="00CA5FE8"/>
    <w:rsid w:val="00CB03E0"/>
    <w:rsid w:val="00CB1D31"/>
    <w:rsid w:val="00CB4EA4"/>
    <w:rsid w:val="00CC3461"/>
    <w:rsid w:val="00CD2242"/>
    <w:rsid w:val="00CD2371"/>
    <w:rsid w:val="00CD4BED"/>
    <w:rsid w:val="00CF03C0"/>
    <w:rsid w:val="00CF7DBB"/>
    <w:rsid w:val="00D111E8"/>
    <w:rsid w:val="00D12CEA"/>
    <w:rsid w:val="00D13AC7"/>
    <w:rsid w:val="00D14C42"/>
    <w:rsid w:val="00D2769C"/>
    <w:rsid w:val="00D277D8"/>
    <w:rsid w:val="00D46E5C"/>
    <w:rsid w:val="00D559C1"/>
    <w:rsid w:val="00D615E9"/>
    <w:rsid w:val="00D62057"/>
    <w:rsid w:val="00D63437"/>
    <w:rsid w:val="00D63C8A"/>
    <w:rsid w:val="00D67A9D"/>
    <w:rsid w:val="00D80BD2"/>
    <w:rsid w:val="00D8425D"/>
    <w:rsid w:val="00D853F4"/>
    <w:rsid w:val="00D85679"/>
    <w:rsid w:val="00D87C86"/>
    <w:rsid w:val="00D9232E"/>
    <w:rsid w:val="00D96673"/>
    <w:rsid w:val="00DA44E5"/>
    <w:rsid w:val="00DA6241"/>
    <w:rsid w:val="00DA67FB"/>
    <w:rsid w:val="00DB29FC"/>
    <w:rsid w:val="00DB5E38"/>
    <w:rsid w:val="00DB6326"/>
    <w:rsid w:val="00DC1D31"/>
    <w:rsid w:val="00DD7170"/>
    <w:rsid w:val="00DD7553"/>
    <w:rsid w:val="00DD7E76"/>
    <w:rsid w:val="00DE1362"/>
    <w:rsid w:val="00DE2760"/>
    <w:rsid w:val="00DE7844"/>
    <w:rsid w:val="00DF08EB"/>
    <w:rsid w:val="00DF1274"/>
    <w:rsid w:val="00DF43A7"/>
    <w:rsid w:val="00DF4841"/>
    <w:rsid w:val="00DF4CF6"/>
    <w:rsid w:val="00DF662F"/>
    <w:rsid w:val="00E016EB"/>
    <w:rsid w:val="00E02740"/>
    <w:rsid w:val="00E21B45"/>
    <w:rsid w:val="00E21BB3"/>
    <w:rsid w:val="00E224D8"/>
    <w:rsid w:val="00E2718C"/>
    <w:rsid w:val="00E361B2"/>
    <w:rsid w:val="00E37A3A"/>
    <w:rsid w:val="00E4403D"/>
    <w:rsid w:val="00E45F8F"/>
    <w:rsid w:val="00E5084F"/>
    <w:rsid w:val="00E62093"/>
    <w:rsid w:val="00E63D35"/>
    <w:rsid w:val="00E66675"/>
    <w:rsid w:val="00E6741E"/>
    <w:rsid w:val="00E727D3"/>
    <w:rsid w:val="00E76186"/>
    <w:rsid w:val="00E83DA2"/>
    <w:rsid w:val="00EA1AE9"/>
    <w:rsid w:val="00EA35A5"/>
    <w:rsid w:val="00EA36D8"/>
    <w:rsid w:val="00EA78FF"/>
    <w:rsid w:val="00EB1C0B"/>
    <w:rsid w:val="00EC0801"/>
    <w:rsid w:val="00EC3C5C"/>
    <w:rsid w:val="00EC46D8"/>
    <w:rsid w:val="00ED0CED"/>
    <w:rsid w:val="00ED30CD"/>
    <w:rsid w:val="00EF516A"/>
    <w:rsid w:val="00EF676E"/>
    <w:rsid w:val="00EF73F0"/>
    <w:rsid w:val="00F018F1"/>
    <w:rsid w:val="00F028B8"/>
    <w:rsid w:val="00F06CD1"/>
    <w:rsid w:val="00F072BD"/>
    <w:rsid w:val="00F14ADF"/>
    <w:rsid w:val="00F20294"/>
    <w:rsid w:val="00F2363D"/>
    <w:rsid w:val="00F277FF"/>
    <w:rsid w:val="00F364C6"/>
    <w:rsid w:val="00F36551"/>
    <w:rsid w:val="00F36B03"/>
    <w:rsid w:val="00F37CEE"/>
    <w:rsid w:val="00F42625"/>
    <w:rsid w:val="00F4761D"/>
    <w:rsid w:val="00F47CFC"/>
    <w:rsid w:val="00F54E75"/>
    <w:rsid w:val="00F56EA2"/>
    <w:rsid w:val="00F615B8"/>
    <w:rsid w:val="00F6500D"/>
    <w:rsid w:val="00F701DD"/>
    <w:rsid w:val="00F70545"/>
    <w:rsid w:val="00F7080F"/>
    <w:rsid w:val="00F70A57"/>
    <w:rsid w:val="00F73D89"/>
    <w:rsid w:val="00F8097D"/>
    <w:rsid w:val="00F83375"/>
    <w:rsid w:val="00F93D76"/>
    <w:rsid w:val="00F95FDA"/>
    <w:rsid w:val="00FA2FB5"/>
    <w:rsid w:val="00FA6737"/>
    <w:rsid w:val="00FB381D"/>
    <w:rsid w:val="00FB5385"/>
    <w:rsid w:val="00FB6CD4"/>
    <w:rsid w:val="00FC0743"/>
    <w:rsid w:val="00FC2293"/>
    <w:rsid w:val="00FC790C"/>
    <w:rsid w:val="00FD0F08"/>
    <w:rsid w:val="00FD414A"/>
    <w:rsid w:val="00FD7AB5"/>
    <w:rsid w:val="00FE0154"/>
    <w:rsid w:val="00FE1C1F"/>
    <w:rsid w:val="00FE3595"/>
    <w:rsid w:val="00FE40EA"/>
    <w:rsid w:val="00FF5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5F5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3461"/>
    <w:pPr>
      <w:keepNext/>
      <w:spacing w:after="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qFormat/>
    <w:rsid w:val="00CC3461"/>
    <w:pPr>
      <w:keepNext/>
      <w:spacing w:after="0" w:line="240" w:lineRule="auto"/>
      <w:outlineLvl w:val="1"/>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5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F8F"/>
    <w:rPr>
      <w:rFonts w:ascii="Tahoma" w:hAnsi="Tahoma" w:cs="Tahoma"/>
      <w:sz w:val="16"/>
      <w:szCs w:val="16"/>
    </w:rPr>
  </w:style>
  <w:style w:type="character" w:styleId="PlaceholderText">
    <w:name w:val="Placeholder Text"/>
    <w:basedOn w:val="DefaultParagraphFont"/>
    <w:uiPriority w:val="99"/>
    <w:semiHidden/>
    <w:rsid w:val="00FD7AB5"/>
    <w:rPr>
      <w:color w:val="808080"/>
    </w:rPr>
  </w:style>
  <w:style w:type="character" w:styleId="Hyperlink">
    <w:name w:val="Hyperlink"/>
    <w:basedOn w:val="DefaultParagraphFont"/>
    <w:uiPriority w:val="99"/>
    <w:unhideWhenUsed/>
    <w:rsid w:val="001116B8"/>
    <w:rPr>
      <w:color w:val="0000FF" w:themeColor="hyperlink"/>
      <w:u w:val="single"/>
    </w:rPr>
  </w:style>
  <w:style w:type="table" w:styleId="TableGrid">
    <w:name w:val="Table Grid"/>
    <w:basedOn w:val="TableNormal"/>
    <w:uiPriority w:val="59"/>
    <w:rsid w:val="003636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5D1"/>
    <w:pPr>
      <w:ind w:left="720"/>
      <w:contextualSpacing/>
    </w:pPr>
  </w:style>
  <w:style w:type="table" w:customStyle="1" w:styleId="TableGrid1">
    <w:name w:val="Table Grid1"/>
    <w:basedOn w:val="TableNormal"/>
    <w:next w:val="TableGrid"/>
    <w:rsid w:val="00CD4BE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C346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CC3461"/>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CC3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461"/>
  </w:style>
  <w:style w:type="paragraph" w:styleId="Footer">
    <w:name w:val="footer"/>
    <w:basedOn w:val="Normal"/>
    <w:link w:val="FooterChar"/>
    <w:uiPriority w:val="99"/>
    <w:unhideWhenUsed/>
    <w:rsid w:val="00CC3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461"/>
  </w:style>
  <w:style w:type="paragraph" w:styleId="NormalWeb">
    <w:name w:val="Normal (Web)"/>
    <w:basedOn w:val="Normal"/>
    <w:uiPriority w:val="99"/>
    <w:semiHidden/>
    <w:unhideWhenUsed/>
    <w:rsid w:val="00CC3461"/>
    <w:pPr>
      <w:spacing w:before="100" w:beforeAutospacing="1" w:after="100" w:afterAutospacing="1" w:line="240" w:lineRule="auto"/>
    </w:pPr>
    <w:rPr>
      <w:rFonts w:ascii="Times New Roman" w:eastAsiaTheme="minorEastAsia" w:hAnsi="Times New Roman" w:cs="Times New Roman"/>
      <w:sz w:val="24"/>
      <w:szCs w:val="24"/>
    </w:rPr>
  </w:style>
  <w:style w:type="paragraph" w:styleId="PlainText">
    <w:name w:val="Plain Text"/>
    <w:basedOn w:val="Normal"/>
    <w:link w:val="PlainTextChar"/>
    <w:semiHidden/>
    <w:rsid w:val="00B0555C"/>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semiHidden/>
    <w:rsid w:val="00B0555C"/>
    <w:rPr>
      <w:rFonts w:ascii="Consolas" w:eastAsia="Times New Roman"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31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Diaco\Desktop\JD\MTH_CCC\Data%20Science%20Cert\Course%20Proposal%20Form%2018-19(1-19).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BAEC20D23941309B4669F2FAAE7166"/>
        <w:category>
          <w:name w:val="General"/>
          <w:gallery w:val="placeholder"/>
        </w:category>
        <w:types>
          <w:type w:val="bbPlcHdr"/>
        </w:types>
        <w:behaviors>
          <w:behavior w:val="content"/>
        </w:behaviors>
        <w:guid w:val="{6AC16EC7-9DBD-49C8-90E2-42A5DA33CE6C}"/>
      </w:docPartPr>
      <w:docPartBody>
        <w:p w:rsidR="00A82360" w:rsidRDefault="005E0AFB">
          <w:pPr>
            <w:pStyle w:val="CEBAEC20D23941309B4669F2FAAE7166"/>
          </w:pPr>
          <w:r>
            <w:rPr>
              <w:rStyle w:val="PlaceholderText"/>
            </w:rPr>
            <w:t>E</w:t>
          </w:r>
          <w:r w:rsidRPr="00EB44DD">
            <w:rPr>
              <w:rStyle w:val="PlaceholderText"/>
            </w:rPr>
            <w:t>nter</w:t>
          </w:r>
          <w:r>
            <w:rPr>
              <w:rStyle w:val="PlaceholderText"/>
            </w:rPr>
            <w:t xml:space="preserve"> course # here</w:t>
          </w:r>
          <w:r w:rsidRPr="00EB44DD">
            <w:rPr>
              <w:rStyle w:val="PlaceholderText"/>
            </w:rPr>
            <w:t>.</w:t>
          </w:r>
        </w:p>
      </w:docPartBody>
    </w:docPart>
    <w:docPart>
      <w:docPartPr>
        <w:name w:val="F6A2AFD055BF4C4C8AC3025A5EF4BEC1"/>
        <w:category>
          <w:name w:val="General"/>
          <w:gallery w:val="placeholder"/>
        </w:category>
        <w:types>
          <w:type w:val="bbPlcHdr"/>
        </w:types>
        <w:behaviors>
          <w:behavior w:val="content"/>
        </w:behaviors>
        <w:guid w:val="{F0E54FE0-A6C9-49E5-AA25-CDA816A87180}"/>
      </w:docPartPr>
      <w:docPartBody>
        <w:p w:rsidR="00A82360" w:rsidRDefault="005E0AFB">
          <w:pPr>
            <w:pStyle w:val="F6A2AFD055BF4C4C8AC3025A5EF4BEC1"/>
          </w:pPr>
          <w:r>
            <w:rPr>
              <w:rStyle w:val="PlaceholderText"/>
              <w:rFonts w:ascii="Calibri" w:hAnsi="Calibri"/>
            </w:rPr>
            <w:t>Enter the official course title.</w:t>
          </w:r>
        </w:p>
      </w:docPartBody>
    </w:docPart>
    <w:docPart>
      <w:docPartPr>
        <w:name w:val="6B0024BCC8094FCE91E7E11455D1D61E"/>
        <w:category>
          <w:name w:val="General"/>
          <w:gallery w:val="placeholder"/>
        </w:category>
        <w:types>
          <w:type w:val="bbPlcHdr"/>
        </w:types>
        <w:behaviors>
          <w:behavior w:val="content"/>
        </w:behaviors>
        <w:guid w:val="{8F791D8C-93BA-40B1-B2ED-9BDF1F8DD49B}"/>
      </w:docPartPr>
      <w:docPartBody>
        <w:p w:rsidR="00A82360" w:rsidRDefault="005E0AFB">
          <w:pPr>
            <w:pStyle w:val="6B0024BCC8094FCE91E7E11455D1D61E"/>
          </w:pPr>
          <w:r w:rsidRPr="00382ECB">
            <w:rPr>
              <w:rStyle w:val="PlaceholderText"/>
              <w:rFonts w:ascii="Calibri" w:hAnsi="Calibri"/>
            </w:rPr>
            <w:t>Click here &amp; enter your department/program.</w:t>
          </w:r>
        </w:p>
      </w:docPartBody>
    </w:docPart>
    <w:docPart>
      <w:docPartPr>
        <w:name w:val="6BE7CF067E654CD3AF829EBE51DFF3C6"/>
        <w:category>
          <w:name w:val="General"/>
          <w:gallery w:val="placeholder"/>
        </w:category>
        <w:types>
          <w:type w:val="bbPlcHdr"/>
        </w:types>
        <w:behaviors>
          <w:behavior w:val="content"/>
        </w:behaviors>
        <w:guid w:val="{49ABECBA-E0DE-4A25-A399-4ABDA24183FF}"/>
      </w:docPartPr>
      <w:docPartBody>
        <w:p w:rsidR="00A82360" w:rsidRDefault="005E0AFB">
          <w:pPr>
            <w:pStyle w:val="6BE7CF067E654CD3AF829EBE51DFF3C6"/>
          </w:pPr>
          <w:r w:rsidRPr="00EB44DD">
            <w:rPr>
              <w:rStyle w:val="PlaceholderText"/>
            </w:rPr>
            <w:t>C</w:t>
          </w:r>
          <w:r>
            <w:rPr>
              <w:rStyle w:val="PlaceholderText"/>
            </w:rPr>
            <w:t>lick here to select a month</w:t>
          </w:r>
          <w:r w:rsidRPr="00EB44DD">
            <w:rPr>
              <w:rStyle w:val="PlaceholderText"/>
            </w:rPr>
            <w:t>.</w:t>
          </w:r>
        </w:p>
      </w:docPartBody>
    </w:docPart>
    <w:docPart>
      <w:docPartPr>
        <w:name w:val="8BB847B54A9B43C9B671EF46B4953DCC"/>
        <w:category>
          <w:name w:val="General"/>
          <w:gallery w:val="placeholder"/>
        </w:category>
        <w:types>
          <w:type w:val="bbPlcHdr"/>
        </w:types>
        <w:behaviors>
          <w:behavior w:val="content"/>
        </w:behaviors>
        <w:guid w:val="{E80F4AC5-4E3A-4709-9EC0-35D480756128}"/>
      </w:docPartPr>
      <w:docPartBody>
        <w:p w:rsidR="00A82360" w:rsidRDefault="005E0AFB">
          <w:pPr>
            <w:pStyle w:val="8BB847B54A9B43C9B671EF46B4953DCC"/>
          </w:pPr>
          <w:r w:rsidRPr="00EB44DD">
            <w:rPr>
              <w:rStyle w:val="PlaceholderText"/>
            </w:rPr>
            <w:t>C</w:t>
          </w:r>
          <w:r>
            <w:rPr>
              <w:rStyle w:val="PlaceholderText"/>
            </w:rPr>
            <w:t>lick here to select a year</w:t>
          </w:r>
          <w:r w:rsidRPr="00EB44DD">
            <w:rPr>
              <w:rStyle w:val="PlaceholderText"/>
            </w:rPr>
            <w:t>.</w:t>
          </w:r>
        </w:p>
      </w:docPartBody>
    </w:docPart>
    <w:docPart>
      <w:docPartPr>
        <w:name w:val="D6849FCAF8E7487F949BD3C9A0B0D1E1"/>
        <w:category>
          <w:name w:val="General"/>
          <w:gallery w:val="placeholder"/>
        </w:category>
        <w:types>
          <w:type w:val="bbPlcHdr"/>
        </w:types>
        <w:behaviors>
          <w:behavior w:val="content"/>
        </w:behaviors>
        <w:guid w:val="{47190D88-4AF5-4AA9-8401-3DBC67028E26}"/>
      </w:docPartPr>
      <w:docPartBody>
        <w:p w:rsidR="00A82360" w:rsidRDefault="005E0AFB">
          <w:pPr>
            <w:pStyle w:val="D6849FCAF8E7487F949BD3C9A0B0D1E1"/>
          </w:pPr>
          <w:r w:rsidRPr="00EB44DD">
            <w:rPr>
              <w:rStyle w:val="PlaceholderText"/>
            </w:rPr>
            <w:t>C</w:t>
          </w:r>
          <w:r>
            <w:rPr>
              <w:rStyle w:val="PlaceholderText"/>
            </w:rPr>
            <w:t>lick here to select a month</w:t>
          </w:r>
          <w:r w:rsidRPr="00EB44DD">
            <w:rPr>
              <w:rStyle w:val="PlaceholderText"/>
            </w:rPr>
            <w:t>.</w:t>
          </w:r>
        </w:p>
      </w:docPartBody>
    </w:docPart>
    <w:docPart>
      <w:docPartPr>
        <w:name w:val="ED6BDE9B638142CB8C8653DB2C19E816"/>
        <w:category>
          <w:name w:val="General"/>
          <w:gallery w:val="placeholder"/>
        </w:category>
        <w:types>
          <w:type w:val="bbPlcHdr"/>
        </w:types>
        <w:behaviors>
          <w:behavior w:val="content"/>
        </w:behaviors>
        <w:guid w:val="{60143BE8-5CB2-4905-BD39-A7A3BE2B989B}"/>
      </w:docPartPr>
      <w:docPartBody>
        <w:p w:rsidR="00A82360" w:rsidRDefault="005E0AFB">
          <w:pPr>
            <w:pStyle w:val="ED6BDE9B638142CB8C8653DB2C19E816"/>
          </w:pPr>
          <w:r w:rsidRPr="00EB44DD">
            <w:rPr>
              <w:rStyle w:val="PlaceholderText"/>
            </w:rPr>
            <w:t>C</w:t>
          </w:r>
          <w:r>
            <w:rPr>
              <w:rStyle w:val="PlaceholderText"/>
            </w:rPr>
            <w:t>lick here to select a year</w:t>
          </w:r>
          <w:r w:rsidRPr="00EB44DD">
            <w:rPr>
              <w:rStyle w:val="PlaceholderText"/>
            </w:rPr>
            <w:t>.</w:t>
          </w:r>
        </w:p>
      </w:docPartBody>
    </w:docPart>
    <w:docPart>
      <w:docPartPr>
        <w:name w:val="368370BC3E2C4F4A9C9E52A387D717C2"/>
        <w:category>
          <w:name w:val="General"/>
          <w:gallery w:val="placeholder"/>
        </w:category>
        <w:types>
          <w:type w:val="bbPlcHdr"/>
        </w:types>
        <w:behaviors>
          <w:behavior w:val="content"/>
        </w:behaviors>
        <w:guid w:val="{238E47A1-55DE-4758-B68A-CE58D3D43296}"/>
      </w:docPartPr>
      <w:docPartBody>
        <w:p w:rsidR="00A82360" w:rsidRDefault="005E0AFB">
          <w:pPr>
            <w:pStyle w:val="368370BC3E2C4F4A9C9E52A387D717C2"/>
          </w:pPr>
          <w:r w:rsidRPr="00EB44DD">
            <w:rPr>
              <w:rStyle w:val="PlaceholderText"/>
            </w:rPr>
            <w:t>Choose an item.</w:t>
          </w:r>
        </w:p>
      </w:docPartBody>
    </w:docPart>
    <w:docPart>
      <w:docPartPr>
        <w:name w:val="CC66339EF6AA40E19982D0AA9BE5A4D4"/>
        <w:category>
          <w:name w:val="General"/>
          <w:gallery w:val="placeholder"/>
        </w:category>
        <w:types>
          <w:type w:val="bbPlcHdr"/>
        </w:types>
        <w:behaviors>
          <w:behavior w:val="content"/>
        </w:behaviors>
        <w:guid w:val="{5D2A68C8-BE2D-450C-B3FB-975C1702A32C}"/>
      </w:docPartPr>
      <w:docPartBody>
        <w:p w:rsidR="00A82360" w:rsidRDefault="005E0AFB">
          <w:pPr>
            <w:pStyle w:val="CC66339EF6AA40E19982D0AA9BE5A4D4"/>
          </w:pPr>
          <w:r w:rsidRPr="00E46A72">
            <w:rPr>
              <w:rStyle w:val="PlaceholderText"/>
            </w:rPr>
            <w:t>Choose an item.</w:t>
          </w:r>
        </w:p>
      </w:docPartBody>
    </w:docPart>
    <w:docPart>
      <w:docPartPr>
        <w:name w:val="07C4EEE5F0594620AA83C27B3A4C69AA"/>
        <w:category>
          <w:name w:val="General"/>
          <w:gallery w:val="placeholder"/>
        </w:category>
        <w:types>
          <w:type w:val="bbPlcHdr"/>
        </w:types>
        <w:behaviors>
          <w:behavior w:val="content"/>
        </w:behaviors>
        <w:guid w:val="{8A1BB675-C4D3-4521-A35B-EF5AD8465FCE}"/>
      </w:docPartPr>
      <w:docPartBody>
        <w:p w:rsidR="00A82360" w:rsidRDefault="005E0AFB">
          <w:pPr>
            <w:pStyle w:val="07C4EEE5F0594620AA83C27B3A4C69AA"/>
          </w:pPr>
          <w:r w:rsidRPr="00E46A72">
            <w:rPr>
              <w:rStyle w:val="PlaceholderText"/>
            </w:rPr>
            <w:t>Choose an item.</w:t>
          </w:r>
        </w:p>
      </w:docPartBody>
    </w:docPart>
    <w:docPart>
      <w:docPartPr>
        <w:name w:val="A13FD2E503A047C39C3477036E864BC1"/>
        <w:category>
          <w:name w:val="General"/>
          <w:gallery w:val="placeholder"/>
        </w:category>
        <w:types>
          <w:type w:val="bbPlcHdr"/>
        </w:types>
        <w:behaviors>
          <w:behavior w:val="content"/>
        </w:behaviors>
        <w:guid w:val="{7EE0DE96-D682-4AF5-A85A-2BAFD310AD4E}"/>
      </w:docPartPr>
      <w:docPartBody>
        <w:p w:rsidR="00A82360" w:rsidRDefault="005E0AFB">
          <w:pPr>
            <w:pStyle w:val="A13FD2E503A047C39C3477036E864BC1"/>
          </w:pPr>
          <w:r>
            <w:rPr>
              <w:rStyle w:val="PlaceholderText"/>
            </w:rPr>
            <w:t>Type here; enter 0 if there are none.</w:t>
          </w:r>
        </w:p>
      </w:docPartBody>
    </w:docPart>
    <w:docPart>
      <w:docPartPr>
        <w:name w:val="8119C5F829024E4482ED6E5C27B64DC6"/>
        <w:category>
          <w:name w:val="General"/>
          <w:gallery w:val="placeholder"/>
        </w:category>
        <w:types>
          <w:type w:val="bbPlcHdr"/>
        </w:types>
        <w:behaviors>
          <w:behavior w:val="content"/>
        </w:behaviors>
        <w:guid w:val="{41B8E7DB-D98A-458F-AAE1-49E3F92353AD}"/>
      </w:docPartPr>
      <w:docPartBody>
        <w:p w:rsidR="00A82360" w:rsidRDefault="005E0AFB">
          <w:pPr>
            <w:pStyle w:val="8119C5F829024E4482ED6E5C27B64DC6"/>
          </w:pPr>
          <w:r w:rsidRPr="00EB44DD">
            <w:rPr>
              <w:rStyle w:val="PlaceholderText"/>
            </w:rPr>
            <w:t xml:space="preserve">Click here to </w:t>
          </w:r>
          <w:r>
            <w:rPr>
              <w:rStyle w:val="PlaceholderText"/>
            </w:rPr>
            <w:t>list prerequisites in this format:  ENG-000</w:t>
          </w:r>
          <w:r w:rsidRPr="00EB44DD">
            <w:rPr>
              <w:rStyle w:val="PlaceholderText"/>
            </w:rPr>
            <w:t>.</w:t>
          </w:r>
        </w:p>
      </w:docPartBody>
    </w:docPart>
    <w:docPart>
      <w:docPartPr>
        <w:name w:val="228B8B7F7C5348678B19761B03E6ADD7"/>
        <w:category>
          <w:name w:val="General"/>
          <w:gallery w:val="placeholder"/>
        </w:category>
        <w:types>
          <w:type w:val="bbPlcHdr"/>
        </w:types>
        <w:behaviors>
          <w:behavior w:val="content"/>
        </w:behaviors>
        <w:guid w:val="{9AC426D2-1B7C-439E-8E36-693893801772}"/>
      </w:docPartPr>
      <w:docPartBody>
        <w:p w:rsidR="00A82360" w:rsidRDefault="005E0AFB">
          <w:pPr>
            <w:pStyle w:val="228B8B7F7C5348678B19761B03E6ADD7"/>
          </w:pPr>
          <w:r w:rsidRPr="00EB44DD">
            <w:rPr>
              <w:rStyle w:val="PlaceholderText"/>
            </w:rPr>
            <w:t>Click here to enter</w:t>
          </w:r>
          <w:r>
            <w:rPr>
              <w:rStyle w:val="PlaceholderText"/>
            </w:rPr>
            <w:t xml:space="preserve"> co-requisites in this format:  ENG-000</w:t>
          </w:r>
          <w:r w:rsidRPr="00EB44DD">
            <w:rPr>
              <w:rStyle w:val="PlaceholderText"/>
            </w:rPr>
            <w:t>.</w:t>
          </w:r>
        </w:p>
      </w:docPartBody>
    </w:docPart>
    <w:docPart>
      <w:docPartPr>
        <w:name w:val="7DDE63449DD84D318C0237E8977B26E4"/>
        <w:category>
          <w:name w:val="General"/>
          <w:gallery w:val="placeholder"/>
        </w:category>
        <w:types>
          <w:type w:val="bbPlcHdr"/>
        </w:types>
        <w:behaviors>
          <w:behavior w:val="content"/>
        </w:behaviors>
        <w:guid w:val="{EC86E88A-46B6-46A9-AF7C-46EAEFA9F098}"/>
      </w:docPartPr>
      <w:docPartBody>
        <w:p w:rsidR="00A82360" w:rsidRDefault="005E0AFB">
          <w:pPr>
            <w:pStyle w:val="7DDE63449DD84D318C0237E8977B26E4"/>
          </w:pPr>
          <w:r w:rsidRPr="00EB44DD">
            <w:rPr>
              <w:rStyle w:val="PlaceholderText"/>
            </w:rPr>
            <w:t xml:space="preserve">Click here to enter </w:t>
          </w:r>
          <w:r>
            <w:rPr>
              <w:rStyle w:val="PlaceholderText"/>
            </w:rPr>
            <w:t xml:space="preserve">course description.  The description entered here must match the course description that is typed on the Differential Classification form C.  If you are submitting a revised course proposal &amp; you are NOT intending to change the description please ensure that what is entered here is identical to what is printed in the Academic Program Guide. </w:t>
          </w:r>
        </w:p>
      </w:docPartBody>
    </w:docPart>
    <w:docPart>
      <w:docPartPr>
        <w:name w:val="FF15647AAFDA4878AEB62E378B59E1A5"/>
        <w:category>
          <w:name w:val="General"/>
          <w:gallery w:val="placeholder"/>
        </w:category>
        <w:types>
          <w:type w:val="bbPlcHdr"/>
        </w:types>
        <w:behaviors>
          <w:behavior w:val="content"/>
        </w:behaviors>
        <w:guid w:val="{2DA37FEA-A4EA-4F4B-A255-C6A7C8780FD3}"/>
      </w:docPartPr>
      <w:docPartBody>
        <w:p w:rsidR="00A82360" w:rsidRDefault="005E0AFB">
          <w:pPr>
            <w:pStyle w:val="FF15647AAFDA4878AEB62E378B59E1A5"/>
          </w:pPr>
          <w:r w:rsidRPr="00471AE9">
            <w:rPr>
              <w:rStyle w:val="PlaceholderText"/>
            </w:rPr>
            <w:t>Click here to enter text.</w:t>
          </w:r>
        </w:p>
      </w:docPartBody>
    </w:docPart>
    <w:docPart>
      <w:docPartPr>
        <w:name w:val="C3AD851AB10245B6B5F28A73B22119A6"/>
        <w:category>
          <w:name w:val="General"/>
          <w:gallery w:val="placeholder"/>
        </w:category>
        <w:types>
          <w:type w:val="bbPlcHdr"/>
        </w:types>
        <w:behaviors>
          <w:behavior w:val="content"/>
        </w:behaviors>
        <w:guid w:val="{A2B26F3D-2DF5-48AA-B9B7-1167B09ABD08}"/>
      </w:docPartPr>
      <w:docPartBody>
        <w:p w:rsidR="00A82360" w:rsidRDefault="005E0AFB">
          <w:pPr>
            <w:pStyle w:val="C3AD851AB10245B6B5F28A73B22119A6"/>
          </w:pPr>
          <w:r w:rsidRPr="00471AE9">
            <w:rPr>
              <w:rStyle w:val="PlaceholderText"/>
            </w:rPr>
            <w:t>Click here to enter text.</w:t>
          </w:r>
        </w:p>
      </w:docPartBody>
    </w:docPart>
    <w:docPart>
      <w:docPartPr>
        <w:name w:val="41BC3C2DFCEA48138219659E48C02B1C"/>
        <w:category>
          <w:name w:val="General"/>
          <w:gallery w:val="placeholder"/>
        </w:category>
        <w:types>
          <w:type w:val="bbPlcHdr"/>
        </w:types>
        <w:behaviors>
          <w:behavior w:val="content"/>
        </w:behaviors>
        <w:guid w:val="{F1869FB4-04BF-4152-80A7-FB535B6E1728}"/>
      </w:docPartPr>
      <w:docPartBody>
        <w:p w:rsidR="00A82360" w:rsidRDefault="005E0AFB">
          <w:pPr>
            <w:pStyle w:val="41BC3C2DFCEA48138219659E48C02B1C"/>
          </w:pPr>
          <w:r w:rsidRPr="00EB44DD">
            <w:rPr>
              <w:rStyle w:val="PlaceholderText"/>
            </w:rPr>
            <w:t xml:space="preserve">Click here </w:t>
          </w:r>
          <w:r>
            <w:rPr>
              <w:rStyle w:val="PlaceholderText"/>
            </w:rPr>
            <w:t>&amp; type the general education student learning outcomes</w:t>
          </w:r>
          <w:r w:rsidRPr="00EB44DD">
            <w:rPr>
              <w:rStyle w:val="PlaceholderText"/>
            </w:rPr>
            <w:t>.</w:t>
          </w:r>
          <w:r>
            <w:rPr>
              <w:rStyle w:val="PlaceholderText"/>
            </w:rPr>
            <w:t xml:space="preserve"> If there are none enter N/A.</w:t>
          </w:r>
        </w:p>
      </w:docPartBody>
    </w:docPart>
    <w:docPart>
      <w:docPartPr>
        <w:name w:val="AC352913652B40C58EB9C45D41195071"/>
        <w:category>
          <w:name w:val="General"/>
          <w:gallery w:val="placeholder"/>
        </w:category>
        <w:types>
          <w:type w:val="bbPlcHdr"/>
        </w:types>
        <w:behaviors>
          <w:behavior w:val="content"/>
        </w:behaviors>
        <w:guid w:val="{D3A6A0A6-8A01-47E7-A827-371511D65022}"/>
      </w:docPartPr>
      <w:docPartBody>
        <w:p w:rsidR="00A82360" w:rsidRDefault="005E0AFB">
          <w:pPr>
            <w:pStyle w:val="AC352913652B40C58EB9C45D41195071"/>
          </w:pPr>
          <w:r w:rsidRPr="00EB44DD">
            <w:rPr>
              <w:rStyle w:val="PlaceholderText"/>
            </w:rPr>
            <w:t xml:space="preserve">Click here </w:t>
          </w:r>
          <w:r>
            <w:rPr>
              <w:rStyle w:val="PlaceholderText"/>
            </w:rPr>
            <w:t>&amp;</w:t>
          </w:r>
          <w:r w:rsidRPr="00EB44DD">
            <w:rPr>
              <w:rStyle w:val="PlaceholderText"/>
            </w:rPr>
            <w:t xml:space="preserve"> enter </w:t>
          </w:r>
          <w:r>
            <w:rPr>
              <w:rStyle w:val="PlaceholderText"/>
            </w:rPr>
            <w:t>a description of how the general education SLOs will be assessed</w:t>
          </w:r>
          <w:r w:rsidRPr="00EB44DD">
            <w:rPr>
              <w:rStyle w:val="PlaceholderText"/>
            </w:rPr>
            <w:t>.</w:t>
          </w:r>
          <w:r>
            <w:rPr>
              <w:rStyle w:val="PlaceholderText"/>
            </w:rPr>
            <w:t xml:space="preserve">  If this course is not a General education course enter N/A.</w:t>
          </w:r>
        </w:p>
      </w:docPartBody>
    </w:docPart>
    <w:docPart>
      <w:docPartPr>
        <w:name w:val="08862B5D62E6490EA96C0AA935A22791"/>
        <w:category>
          <w:name w:val="General"/>
          <w:gallery w:val="placeholder"/>
        </w:category>
        <w:types>
          <w:type w:val="bbPlcHdr"/>
        </w:types>
        <w:behaviors>
          <w:behavior w:val="content"/>
        </w:behaviors>
        <w:guid w:val="{6343B4EE-3D91-4B23-BDE1-A7CE33BE0840}"/>
      </w:docPartPr>
      <w:docPartBody>
        <w:p w:rsidR="00A82360" w:rsidRDefault="005E0AFB">
          <w:pPr>
            <w:pStyle w:val="08862B5D62E6490EA96C0AA935A22791"/>
          </w:pPr>
          <w:r w:rsidRPr="00EB44DD">
            <w:rPr>
              <w:rStyle w:val="PlaceholderText"/>
            </w:rPr>
            <w:t>Click here to enter text.</w:t>
          </w:r>
        </w:p>
      </w:docPartBody>
    </w:docPart>
    <w:docPart>
      <w:docPartPr>
        <w:name w:val="2785C91BEFEB4960938E2EAEE812AF90"/>
        <w:category>
          <w:name w:val="General"/>
          <w:gallery w:val="placeholder"/>
        </w:category>
        <w:types>
          <w:type w:val="bbPlcHdr"/>
        </w:types>
        <w:behaviors>
          <w:behavior w:val="content"/>
        </w:behaviors>
        <w:guid w:val="{8EE7DE43-CEBC-4F22-8F4F-18CD20A49AD5}"/>
      </w:docPartPr>
      <w:docPartBody>
        <w:p w:rsidR="00A82360" w:rsidRDefault="005E0AFB">
          <w:pPr>
            <w:pStyle w:val="2785C91BEFEB4960938E2EAEE812AF90"/>
          </w:pPr>
          <w:r w:rsidRPr="00EB44DD">
            <w:rPr>
              <w:rStyle w:val="PlaceholderText"/>
            </w:rPr>
            <w:t>Click here to enter text.</w:t>
          </w:r>
        </w:p>
      </w:docPartBody>
    </w:docPart>
    <w:docPart>
      <w:docPartPr>
        <w:name w:val="8F6F858BE9AB4E98BDD78AD06EEB61CF"/>
        <w:category>
          <w:name w:val="General"/>
          <w:gallery w:val="placeholder"/>
        </w:category>
        <w:types>
          <w:type w:val="bbPlcHdr"/>
        </w:types>
        <w:behaviors>
          <w:behavior w:val="content"/>
        </w:behaviors>
        <w:guid w:val="{B8BF0A04-C3E4-45CD-902C-7E51CC36C7E5}"/>
      </w:docPartPr>
      <w:docPartBody>
        <w:p w:rsidR="00A82360" w:rsidRDefault="005E0AFB">
          <w:pPr>
            <w:pStyle w:val="8F6F858BE9AB4E98BDD78AD06EEB61CF"/>
          </w:pPr>
          <w:r w:rsidRPr="00EB44DD">
            <w:rPr>
              <w:rStyle w:val="PlaceholderText"/>
            </w:rPr>
            <w:t xml:space="preserve">Click here </w:t>
          </w:r>
          <w:r>
            <w:rPr>
              <w:rStyle w:val="PlaceholderText"/>
            </w:rPr>
            <w:t>to add course outline.</w:t>
          </w:r>
        </w:p>
      </w:docPartBody>
    </w:docPart>
    <w:docPart>
      <w:docPartPr>
        <w:name w:val="85C01A4174F74FE88C6BBAAE2FD27FE9"/>
        <w:category>
          <w:name w:val="General"/>
          <w:gallery w:val="placeholder"/>
        </w:category>
        <w:types>
          <w:type w:val="bbPlcHdr"/>
        </w:types>
        <w:behaviors>
          <w:behavior w:val="content"/>
        </w:behaviors>
        <w:guid w:val="{DDA126C4-1522-406B-8685-C5FDB2428B7F}"/>
      </w:docPartPr>
      <w:docPartBody>
        <w:p w:rsidR="00A82360" w:rsidRDefault="005E0AFB">
          <w:pPr>
            <w:pStyle w:val="85C01A4174F74FE88C6BBAAE2FD27FE9"/>
          </w:pPr>
          <w:r w:rsidRPr="00471AE9">
            <w:rPr>
              <w:rStyle w:val="PlaceholderText"/>
            </w:rPr>
            <w:t>Click here to enter text.</w:t>
          </w:r>
        </w:p>
      </w:docPartBody>
    </w:docPart>
    <w:docPart>
      <w:docPartPr>
        <w:name w:val="F2438C18F9164FB6805443F0A8309928"/>
        <w:category>
          <w:name w:val="General"/>
          <w:gallery w:val="placeholder"/>
        </w:category>
        <w:types>
          <w:type w:val="bbPlcHdr"/>
        </w:types>
        <w:behaviors>
          <w:behavior w:val="content"/>
        </w:behaviors>
        <w:guid w:val="{7B753CA6-BEEF-471F-837A-D8A11DBB09C6}"/>
      </w:docPartPr>
      <w:docPartBody>
        <w:p w:rsidR="00A82360" w:rsidRDefault="005E0AFB">
          <w:pPr>
            <w:pStyle w:val="F2438C18F9164FB6805443F0A8309928"/>
          </w:pPr>
          <w:r w:rsidRPr="00471AE9">
            <w:rPr>
              <w:rStyle w:val="PlaceholderText"/>
            </w:rPr>
            <w:t>Click here to enter text.</w:t>
          </w:r>
        </w:p>
      </w:docPartBody>
    </w:docPart>
    <w:docPart>
      <w:docPartPr>
        <w:name w:val="82AC13CB6CFA4C6A933A73FCFC23ADAE"/>
        <w:category>
          <w:name w:val="General"/>
          <w:gallery w:val="placeholder"/>
        </w:category>
        <w:types>
          <w:type w:val="bbPlcHdr"/>
        </w:types>
        <w:behaviors>
          <w:behavior w:val="content"/>
        </w:behaviors>
        <w:guid w:val="{35FA2FBE-9611-459B-A7B0-281CAAB6CC9B}"/>
      </w:docPartPr>
      <w:docPartBody>
        <w:p w:rsidR="00A82360" w:rsidRDefault="005E0AFB">
          <w:pPr>
            <w:pStyle w:val="82AC13CB6CFA4C6A933A73FCFC23ADAE"/>
          </w:pPr>
          <w:r w:rsidRPr="00471AE9">
            <w:rPr>
              <w:rStyle w:val="PlaceholderText"/>
            </w:rPr>
            <w:t>C</w:t>
          </w:r>
          <w:r>
            <w:rPr>
              <w:rStyle w:val="PlaceholderText"/>
            </w:rPr>
            <w:t>lick here to enter text or N/A</w:t>
          </w:r>
        </w:p>
      </w:docPartBody>
    </w:docPart>
    <w:docPart>
      <w:docPartPr>
        <w:name w:val="6CA74ACDA14C4FB5B85D535C8FEE1458"/>
        <w:category>
          <w:name w:val="General"/>
          <w:gallery w:val="placeholder"/>
        </w:category>
        <w:types>
          <w:type w:val="bbPlcHdr"/>
        </w:types>
        <w:behaviors>
          <w:behavior w:val="content"/>
        </w:behaviors>
        <w:guid w:val="{65CE3D48-9F34-40DC-B3A7-70DB36F8B84D}"/>
      </w:docPartPr>
      <w:docPartBody>
        <w:p w:rsidR="00A82360" w:rsidRDefault="005E0AFB">
          <w:pPr>
            <w:pStyle w:val="6CA74ACDA14C4FB5B85D535C8FEE1458"/>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FAD952E3107F46CCAEE20F33CA2AD2BB"/>
        <w:category>
          <w:name w:val="General"/>
          <w:gallery w:val="placeholder"/>
        </w:category>
        <w:types>
          <w:type w:val="bbPlcHdr"/>
        </w:types>
        <w:behaviors>
          <w:behavior w:val="content"/>
        </w:behaviors>
        <w:guid w:val="{8ED9B991-7F30-4F77-9714-1F49AAE08F65}"/>
      </w:docPartPr>
      <w:docPartBody>
        <w:p w:rsidR="00A82360" w:rsidRDefault="005E0AFB">
          <w:pPr>
            <w:pStyle w:val="FAD952E3107F46CCAEE20F33CA2AD2BB"/>
          </w:pPr>
          <w:r w:rsidRPr="00471AE9">
            <w:rPr>
              <w:rStyle w:val="PlaceholderText"/>
            </w:rPr>
            <w:t>Click here to enter text</w:t>
          </w:r>
          <w:r>
            <w:rPr>
              <w:rStyle w:val="PlaceholderText"/>
            </w:rPr>
            <w:t xml:space="preserve"> or N/A</w:t>
          </w:r>
          <w:r w:rsidRPr="00471AE9">
            <w:rPr>
              <w:rStyle w:val="PlaceholderText"/>
            </w:rPr>
            <w:t>.</w:t>
          </w:r>
        </w:p>
      </w:docPartBody>
    </w:docPart>
    <w:docPart>
      <w:docPartPr>
        <w:name w:val="E57FE4F862F044D8B6B6EABA45A3E303"/>
        <w:category>
          <w:name w:val="General"/>
          <w:gallery w:val="placeholder"/>
        </w:category>
        <w:types>
          <w:type w:val="bbPlcHdr"/>
        </w:types>
        <w:behaviors>
          <w:behavior w:val="content"/>
        </w:behaviors>
        <w:guid w:val="{DF39FE5A-6E35-4053-B3F4-4BADB200DCDB}"/>
      </w:docPartPr>
      <w:docPartBody>
        <w:p w:rsidR="00A82360" w:rsidRDefault="005E0AFB">
          <w:pPr>
            <w:pStyle w:val="E57FE4F862F044D8B6B6EABA45A3E303"/>
          </w:pPr>
          <w:r w:rsidRPr="00471AE9">
            <w:rPr>
              <w:rStyle w:val="PlaceholderText"/>
            </w:rPr>
            <w:t>Click here to enter text.</w:t>
          </w:r>
        </w:p>
      </w:docPartBody>
    </w:docPart>
    <w:docPart>
      <w:docPartPr>
        <w:name w:val="1214EEADC9924554B08E9EBC8F5EF171"/>
        <w:category>
          <w:name w:val="General"/>
          <w:gallery w:val="placeholder"/>
        </w:category>
        <w:types>
          <w:type w:val="bbPlcHdr"/>
        </w:types>
        <w:behaviors>
          <w:behavior w:val="content"/>
        </w:behaviors>
        <w:guid w:val="{233BC4A9-D251-47EC-8B6B-C43BF481AF4F}"/>
      </w:docPartPr>
      <w:docPartBody>
        <w:p w:rsidR="00044015" w:rsidRDefault="00A82360" w:rsidP="00A82360">
          <w:pPr>
            <w:pStyle w:val="1214EEADC9924554B08E9EBC8F5EF171"/>
          </w:pPr>
          <w:r w:rsidRPr="00EB44DD">
            <w:rPr>
              <w:rStyle w:val="PlaceholderText"/>
            </w:rPr>
            <w:t>Click here to enter text.</w:t>
          </w:r>
        </w:p>
      </w:docPartBody>
    </w:docPart>
    <w:docPart>
      <w:docPartPr>
        <w:name w:val="37B39BDBC7A04B38B8CC416A1E403EA7"/>
        <w:category>
          <w:name w:val="General"/>
          <w:gallery w:val="placeholder"/>
        </w:category>
        <w:types>
          <w:type w:val="bbPlcHdr"/>
        </w:types>
        <w:behaviors>
          <w:behavior w:val="content"/>
        </w:behaviors>
        <w:guid w:val="{9BD941F6-B34E-4689-A5A8-D59555F851AE}"/>
      </w:docPartPr>
      <w:docPartBody>
        <w:p w:rsidR="008F4A18" w:rsidRDefault="00003566" w:rsidP="00003566">
          <w:pPr>
            <w:pStyle w:val="37B39BDBC7A04B38B8CC416A1E403EA7"/>
          </w:pPr>
          <w:r w:rsidRPr="00471AE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FB"/>
    <w:rsid w:val="00003566"/>
    <w:rsid w:val="00044015"/>
    <w:rsid w:val="00312750"/>
    <w:rsid w:val="004150C0"/>
    <w:rsid w:val="005A367B"/>
    <w:rsid w:val="005A5769"/>
    <w:rsid w:val="005E0AFB"/>
    <w:rsid w:val="006E7FF8"/>
    <w:rsid w:val="007B39E0"/>
    <w:rsid w:val="008F4A18"/>
    <w:rsid w:val="009C0FD9"/>
    <w:rsid w:val="00A82360"/>
    <w:rsid w:val="00C81CB4"/>
    <w:rsid w:val="00E5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DA0"/>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37B39BDBC7A04B38B8CC416A1E403EA7">
    <w:name w:val="37B39BDBC7A04B38B8CC416A1E403EA7"/>
    <w:rsid w:val="00003566"/>
  </w:style>
  <w:style w:type="paragraph" w:customStyle="1" w:styleId="E70362C3740F449084EDAC766A39AE871">
    <w:name w:val="E70362C3740F449084EDAC766A39AE871"/>
    <w:rsid w:val="00E57DA0"/>
    <w:pPr>
      <w:spacing w:after="200" w:line="276" w:lineRule="auto"/>
    </w:pPr>
    <w:rPr>
      <w:rFonts w:eastAsiaTheme="minorHAnsi"/>
    </w:rPr>
  </w:style>
  <w:style w:type="paragraph" w:customStyle="1" w:styleId="88B831C476F548E9AE80FCFBACDD01EB1">
    <w:name w:val="88B831C476F548E9AE80FCFBACDD01EB1"/>
    <w:rsid w:val="00E57DA0"/>
    <w:pPr>
      <w:spacing w:after="200" w:line="276" w:lineRule="auto"/>
    </w:pPr>
    <w:rPr>
      <w:rFonts w:eastAsiaTheme="minorHAnsi"/>
    </w:rPr>
  </w:style>
  <w:style w:type="paragraph" w:customStyle="1" w:styleId="F0B75415E4264A76AFFDB680518A0D3D1">
    <w:name w:val="F0B75415E4264A76AFFDB680518A0D3D1"/>
    <w:rsid w:val="00E57DA0"/>
    <w:pPr>
      <w:spacing w:after="200" w:line="276" w:lineRule="auto"/>
    </w:pPr>
    <w:rPr>
      <w:rFonts w:eastAsiaTheme="minorHAnsi"/>
    </w:rPr>
  </w:style>
  <w:style w:type="paragraph" w:customStyle="1" w:styleId="5E68B8BEBB284830BAAE7160A9EEE13D1">
    <w:name w:val="5E68B8BEBB284830BAAE7160A9EEE13D1"/>
    <w:rsid w:val="00E57DA0"/>
    <w:pPr>
      <w:spacing w:after="200" w:line="276" w:lineRule="auto"/>
      <w:ind w:left="720"/>
      <w:contextualSpacing/>
    </w:pPr>
    <w:rPr>
      <w:rFonts w:eastAsiaTheme="minorHAnsi"/>
    </w:rPr>
  </w:style>
  <w:style w:type="paragraph" w:customStyle="1" w:styleId="FBA6838BD2C6414A948C8DF2920F8F1E1">
    <w:name w:val="FBA6838BD2C6414A948C8DF2920F8F1E1"/>
    <w:rsid w:val="00E57DA0"/>
    <w:pPr>
      <w:spacing w:after="200" w:line="276" w:lineRule="auto"/>
      <w:ind w:left="720"/>
      <w:contextualSpacing/>
    </w:pPr>
    <w:rPr>
      <w:rFonts w:eastAsiaTheme="minorHAnsi"/>
    </w:rPr>
  </w:style>
  <w:style w:type="paragraph" w:customStyle="1" w:styleId="EA132D6658DF4BBEB01C2043AB60D6891">
    <w:name w:val="EA132D6658DF4BBEB01C2043AB60D6891"/>
    <w:rsid w:val="00E57DA0"/>
    <w:pPr>
      <w:spacing w:after="200" w:line="276" w:lineRule="auto"/>
      <w:ind w:left="720"/>
      <w:contextualSpacing/>
    </w:pPr>
    <w:rPr>
      <w:rFonts w:eastAsiaTheme="minorHAnsi"/>
    </w:rPr>
  </w:style>
  <w:style w:type="paragraph" w:customStyle="1" w:styleId="B545586D45D841788477B8A4B1F874A71">
    <w:name w:val="B545586D45D841788477B8A4B1F874A71"/>
    <w:rsid w:val="00E57DA0"/>
    <w:pPr>
      <w:spacing w:after="200" w:line="276" w:lineRule="auto"/>
      <w:ind w:left="720"/>
      <w:contextualSpacing/>
    </w:pPr>
    <w:rPr>
      <w:rFonts w:eastAsiaTheme="minorHAnsi"/>
    </w:rPr>
  </w:style>
  <w:style w:type="paragraph" w:customStyle="1" w:styleId="002784ACC31C4657ADF4D18EA030749D1">
    <w:name w:val="002784ACC31C4657ADF4D18EA030749D1"/>
    <w:rsid w:val="00E57DA0"/>
    <w:pPr>
      <w:spacing w:after="200" w:line="276" w:lineRule="auto"/>
    </w:pPr>
    <w:rPr>
      <w:rFonts w:eastAsiaTheme="minorHAnsi"/>
    </w:rPr>
  </w:style>
  <w:style w:type="paragraph" w:customStyle="1" w:styleId="774B93A209534DA3B8A34F8D41668D6D1">
    <w:name w:val="774B93A209534DA3B8A34F8D41668D6D1"/>
    <w:rsid w:val="00E57DA0"/>
    <w:pPr>
      <w:spacing w:after="200" w:line="276" w:lineRule="auto"/>
    </w:pPr>
    <w:rPr>
      <w:rFonts w:eastAsiaTheme="minorHAnsi"/>
    </w:rPr>
  </w:style>
  <w:style w:type="paragraph" w:customStyle="1" w:styleId="7CD27CA8898A4EDE955BDE7D1B8779FF1">
    <w:name w:val="7CD27CA8898A4EDE955BDE7D1B8779FF1"/>
    <w:rsid w:val="00E57DA0"/>
    <w:pPr>
      <w:spacing w:after="200" w:line="276" w:lineRule="auto"/>
    </w:pPr>
    <w:rPr>
      <w:rFonts w:eastAsiaTheme="minorHAnsi"/>
    </w:rPr>
  </w:style>
  <w:style w:type="paragraph" w:customStyle="1" w:styleId="BA8AB7FD1A1B421E8C5E127C59E8AFCF1">
    <w:name w:val="BA8AB7FD1A1B421E8C5E127C59E8AFCF1"/>
    <w:rsid w:val="00E57DA0"/>
    <w:pPr>
      <w:spacing w:after="200" w:line="276" w:lineRule="auto"/>
    </w:pPr>
    <w:rPr>
      <w:rFonts w:eastAsiaTheme="minorHAnsi"/>
    </w:rPr>
  </w:style>
  <w:style w:type="paragraph" w:customStyle="1" w:styleId="8D34D0BC8DDB45B6B1CD7755C857F2801">
    <w:name w:val="8D34D0BC8DDB45B6B1CD7755C857F2801"/>
    <w:rsid w:val="00E57DA0"/>
    <w:pPr>
      <w:spacing w:after="200" w:line="276" w:lineRule="auto"/>
    </w:pPr>
    <w:rPr>
      <w:rFonts w:eastAsiaTheme="minorHAnsi"/>
    </w:rPr>
  </w:style>
  <w:style w:type="paragraph" w:customStyle="1" w:styleId="A974323934B846619E6635B327744E801">
    <w:name w:val="A974323934B846619E6635B327744E801"/>
    <w:rsid w:val="00E57DA0"/>
    <w:pPr>
      <w:spacing w:after="200" w:line="276" w:lineRule="auto"/>
    </w:pPr>
    <w:rPr>
      <w:rFonts w:eastAsiaTheme="minorHAnsi"/>
    </w:rPr>
  </w:style>
  <w:style w:type="paragraph" w:customStyle="1" w:styleId="C67CC677314E47C6A933F1F41EE5DCC71">
    <w:name w:val="C67CC677314E47C6A933F1F41EE5DCC71"/>
    <w:rsid w:val="00E57DA0"/>
    <w:pPr>
      <w:spacing w:after="200" w:line="276" w:lineRule="auto"/>
    </w:pPr>
    <w:rPr>
      <w:rFonts w:eastAsiaTheme="minorHAnsi"/>
    </w:rPr>
  </w:style>
  <w:style w:type="paragraph" w:customStyle="1" w:styleId="B615AFAAC7E6436CB767E70B387FDC121">
    <w:name w:val="B615AFAAC7E6436CB767E70B387FDC121"/>
    <w:rsid w:val="00E57DA0"/>
    <w:pPr>
      <w:spacing w:after="200" w:line="276" w:lineRule="auto"/>
    </w:pPr>
    <w:rPr>
      <w:rFonts w:eastAsiaTheme="minorHAnsi"/>
    </w:rPr>
  </w:style>
  <w:style w:type="paragraph" w:customStyle="1" w:styleId="BB4D432EACBE42A7B964ABFB9948228B1">
    <w:name w:val="BB4D432EACBE42A7B964ABFB9948228B1"/>
    <w:rsid w:val="00E57DA0"/>
    <w:pPr>
      <w:spacing w:after="200" w:line="276" w:lineRule="auto"/>
    </w:pPr>
    <w:rPr>
      <w:rFonts w:eastAsiaTheme="minorHAnsi"/>
    </w:rPr>
  </w:style>
  <w:style w:type="paragraph" w:customStyle="1" w:styleId="BC5CB63B1C094D0887D3169DC4A71F641">
    <w:name w:val="BC5CB63B1C094D0887D3169DC4A71F641"/>
    <w:rsid w:val="00E57DA0"/>
    <w:pPr>
      <w:spacing w:after="200" w:line="276" w:lineRule="auto"/>
    </w:pPr>
    <w:rPr>
      <w:rFonts w:eastAsiaTheme="minorHAnsi"/>
    </w:rPr>
  </w:style>
  <w:style w:type="paragraph" w:customStyle="1" w:styleId="04D94825CE274C67B17BCA4C62D64B991">
    <w:name w:val="04D94825CE274C67B17BCA4C62D64B991"/>
    <w:rsid w:val="00E57DA0"/>
    <w:pPr>
      <w:spacing w:after="200" w:line="276" w:lineRule="auto"/>
    </w:pPr>
    <w:rPr>
      <w:rFonts w:eastAsiaTheme="minorHAnsi"/>
    </w:rPr>
  </w:style>
  <w:style w:type="paragraph" w:customStyle="1" w:styleId="11310A50F64D4C6E91F662C686D8481F1">
    <w:name w:val="11310A50F64D4C6E91F662C686D8481F1"/>
    <w:rsid w:val="00E57DA0"/>
    <w:pPr>
      <w:spacing w:after="200" w:line="276" w:lineRule="auto"/>
    </w:pPr>
    <w:rPr>
      <w:rFonts w:eastAsiaTheme="minorHAnsi"/>
    </w:rPr>
  </w:style>
  <w:style w:type="paragraph" w:customStyle="1" w:styleId="FB9881EAEB5942DB9F82C2AEEAC3E6F51">
    <w:name w:val="FB9881EAEB5942DB9F82C2AEEAC3E6F51"/>
    <w:rsid w:val="00E57DA0"/>
    <w:pPr>
      <w:spacing w:after="200" w:line="276" w:lineRule="auto"/>
    </w:pPr>
    <w:rPr>
      <w:rFonts w:eastAsiaTheme="minorHAnsi"/>
    </w:rPr>
  </w:style>
  <w:style w:type="paragraph" w:customStyle="1" w:styleId="BDF66D7C8B4C4DC38338D676D98410851">
    <w:name w:val="BDF66D7C8B4C4DC38338D676D98410851"/>
    <w:rsid w:val="00E57DA0"/>
    <w:pPr>
      <w:spacing w:after="200" w:line="276" w:lineRule="auto"/>
    </w:pPr>
    <w:rPr>
      <w:rFonts w:eastAsiaTheme="minorHAnsi"/>
    </w:rPr>
  </w:style>
  <w:style w:type="paragraph" w:customStyle="1" w:styleId="EFFF29D9447546CB84B61EDC4F61ED441">
    <w:name w:val="EFFF29D9447546CB84B61EDC4F61ED441"/>
    <w:rsid w:val="00E57DA0"/>
    <w:pPr>
      <w:spacing w:after="200" w:line="276" w:lineRule="auto"/>
    </w:pPr>
    <w:rPr>
      <w:rFonts w:eastAsiaTheme="minorHAnsi"/>
    </w:rPr>
  </w:style>
  <w:style w:type="paragraph" w:customStyle="1" w:styleId="1A7BBC6B70A84DF08CAB3C6B8D5296851">
    <w:name w:val="1A7BBC6B70A84DF08CAB3C6B8D5296851"/>
    <w:rsid w:val="00E57DA0"/>
    <w:pPr>
      <w:spacing w:after="200" w:line="276" w:lineRule="auto"/>
    </w:pPr>
    <w:rPr>
      <w:rFonts w:eastAsiaTheme="minorHAnsi"/>
    </w:rPr>
  </w:style>
  <w:style w:type="paragraph" w:customStyle="1" w:styleId="572A8F54EB5C44008D059DDE372F1F1F1">
    <w:name w:val="572A8F54EB5C44008D059DDE372F1F1F1"/>
    <w:rsid w:val="00E57DA0"/>
    <w:pPr>
      <w:spacing w:after="200" w:line="276" w:lineRule="auto"/>
    </w:pPr>
    <w:rPr>
      <w:rFonts w:eastAsiaTheme="minorHAnsi"/>
    </w:rPr>
  </w:style>
  <w:style w:type="paragraph" w:customStyle="1" w:styleId="9E3E04260BED4371B28A40A9D3E089D41">
    <w:name w:val="9E3E04260BED4371B28A40A9D3E089D41"/>
    <w:rsid w:val="00E57DA0"/>
    <w:pPr>
      <w:spacing w:after="200" w:line="276" w:lineRule="auto"/>
    </w:pPr>
    <w:rPr>
      <w:rFonts w:eastAsiaTheme="minorHAnsi"/>
    </w:rPr>
  </w:style>
  <w:style w:type="paragraph" w:customStyle="1" w:styleId="A519C027CC4D47E786FF2D504DA3EEBD1">
    <w:name w:val="A519C027CC4D47E786FF2D504DA3EEBD1"/>
    <w:rsid w:val="00E57DA0"/>
    <w:pPr>
      <w:spacing w:after="200" w:line="276" w:lineRule="auto"/>
    </w:pPr>
    <w:rPr>
      <w:rFonts w:eastAsiaTheme="minorHAnsi"/>
    </w:rPr>
  </w:style>
  <w:style w:type="paragraph" w:customStyle="1" w:styleId="C949F6B2A4C24F41B374BB2D6D3FFAA21">
    <w:name w:val="C949F6B2A4C24F41B374BB2D6D3FFAA21"/>
    <w:rsid w:val="00E57DA0"/>
    <w:pPr>
      <w:spacing w:after="200" w:line="276" w:lineRule="auto"/>
    </w:pPr>
    <w:rPr>
      <w:rFonts w:eastAsiaTheme="minorHAnsi"/>
    </w:rPr>
  </w:style>
  <w:style w:type="paragraph" w:customStyle="1" w:styleId="4495B03C7E844A5E976F7F45EC5E57101">
    <w:name w:val="4495B03C7E844A5E976F7F45EC5E57101"/>
    <w:rsid w:val="00E57DA0"/>
    <w:pPr>
      <w:spacing w:after="200" w:line="276" w:lineRule="auto"/>
    </w:pPr>
    <w:rPr>
      <w:rFonts w:eastAsiaTheme="minorHAnsi"/>
    </w:rPr>
  </w:style>
  <w:style w:type="paragraph" w:customStyle="1" w:styleId="D02211103F0C415BB7C6EBA87A2125A71">
    <w:name w:val="D02211103F0C415BB7C6EBA87A2125A71"/>
    <w:rsid w:val="00E57DA0"/>
    <w:pPr>
      <w:spacing w:after="200" w:line="276" w:lineRule="auto"/>
    </w:pPr>
    <w:rPr>
      <w:rFonts w:eastAsiaTheme="minorHAnsi"/>
    </w:rPr>
  </w:style>
  <w:style w:type="paragraph" w:customStyle="1" w:styleId="7BF51CC161E1457EA7025A471E8D5111">
    <w:name w:val="7BF51CC161E1457EA7025A471E8D5111"/>
    <w:rsid w:val="00E57DA0"/>
    <w:pPr>
      <w:spacing w:after="200" w:line="276" w:lineRule="auto"/>
    </w:pPr>
    <w:rPr>
      <w:rFonts w:eastAsiaTheme="minorHAnsi"/>
    </w:rPr>
  </w:style>
  <w:style w:type="paragraph" w:customStyle="1" w:styleId="E84CE60958D34623B70C68B7F750111C">
    <w:name w:val="E84CE60958D34623B70C68B7F750111C"/>
    <w:rsid w:val="00E57DA0"/>
    <w:pPr>
      <w:spacing w:after="200" w:line="276" w:lineRule="auto"/>
    </w:pPr>
    <w:rPr>
      <w:rFonts w:eastAsiaTheme="minorHAnsi"/>
    </w:rPr>
  </w:style>
  <w:style w:type="paragraph" w:customStyle="1" w:styleId="7B9EB9B454004F47A225664B80A69E55">
    <w:name w:val="7B9EB9B454004F47A225664B80A69E55"/>
    <w:rsid w:val="00E57DA0"/>
    <w:pPr>
      <w:spacing w:after="200" w:line="276" w:lineRule="auto"/>
    </w:pPr>
    <w:rPr>
      <w:rFonts w:eastAsiaTheme="minorHAnsi"/>
    </w:rPr>
  </w:style>
  <w:style w:type="paragraph" w:customStyle="1" w:styleId="BCE3990AFF394235B49FF46066DB23EA">
    <w:name w:val="BCE3990AFF394235B49FF46066DB23EA"/>
    <w:rsid w:val="00E57DA0"/>
    <w:pPr>
      <w:spacing w:after="200" w:line="276" w:lineRule="auto"/>
    </w:pPr>
    <w:rPr>
      <w:rFonts w:eastAsiaTheme="minorHAnsi"/>
    </w:rPr>
  </w:style>
  <w:style w:type="paragraph" w:customStyle="1" w:styleId="5BD5BCC78AF74E05B45C2856A27AC51F">
    <w:name w:val="5BD5BCC78AF74E05B45C2856A27AC51F"/>
    <w:rsid w:val="00E57DA0"/>
    <w:pPr>
      <w:spacing w:after="200" w:line="276" w:lineRule="auto"/>
    </w:pPr>
    <w:rPr>
      <w:rFonts w:eastAsiaTheme="minorHAnsi"/>
    </w:rPr>
  </w:style>
  <w:style w:type="paragraph" w:customStyle="1" w:styleId="4348C00DB01C4BE4BCFFB60B9A47108F">
    <w:name w:val="4348C00DB01C4BE4BCFFB60B9A47108F"/>
    <w:rsid w:val="00E57DA0"/>
    <w:pPr>
      <w:spacing w:after="200" w:line="276" w:lineRule="auto"/>
    </w:pPr>
    <w:rPr>
      <w:rFonts w:eastAsiaTheme="minorHAnsi"/>
    </w:rPr>
  </w:style>
  <w:style w:type="paragraph" w:customStyle="1" w:styleId="DA7E47A923594C87A4E7E8796FE66237">
    <w:name w:val="DA7E47A923594C87A4E7E8796FE66237"/>
    <w:rsid w:val="00E57DA0"/>
    <w:pPr>
      <w:spacing w:after="200" w:line="276" w:lineRule="auto"/>
    </w:pPr>
    <w:rPr>
      <w:rFonts w:eastAsiaTheme="minorHAnsi"/>
    </w:rPr>
  </w:style>
  <w:style w:type="paragraph" w:customStyle="1" w:styleId="7A478F5102214F0A8309C73F1E1A54FF">
    <w:name w:val="7A478F5102214F0A8309C73F1E1A54FF"/>
    <w:rsid w:val="00E57DA0"/>
    <w:pPr>
      <w:spacing w:after="200" w:line="276" w:lineRule="auto"/>
    </w:pPr>
    <w:rPr>
      <w:rFonts w:eastAsiaTheme="minorHAnsi"/>
    </w:rPr>
  </w:style>
  <w:style w:type="paragraph" w:customStyle="1" w:styleId="030D7F9952504896AEA05F11F374A326">
    <w:name w:val="030D7F9952504896AEA05F11F374A326"/>
    <w:rsid w:val="00E57DA0"/>
    <w:pPr>
      <w:spacing w:after="200" w:line="276" w:lineRule="auto"/>
    </w:pPr>
    <w:rPr>
      <w:rFonts w:eastAsiaTheme="minorHAnsi"/>
    </w:rPr>
  </w:style>
  <w:style w:type="paragraph" w:customStyle="1" w:styleId="CA1052800B284FC4BB8926C8466C474C">
    <w:name w:val="CA1052800B284FC4BB8926C8466C474C"/>
    <w:rsid w:val="00E57DA0"/>
    <w:pPr>
      <w:spacing w:after="200" w:line="276" w:lineRule="auto"/>
    </w:pPr>
    <w:rPr>
      <w:rFonts w:eastAsiaTheme="minorHAnsi"/>
    </w:rPr>
  </w:style>
  <w:style w:type="paragraph" w:customStyle="1" w:styleId="72D801A6EA16418FA4884B219B01857F">
    <w:name w:val="72D801A6EA16418FA4884B219B01857F"/>
    <w:rsid w:val="00E57DA0"/>
    <w:pPr>
      <w:spacing w:after="200" w:line="276" w:lineRule="auto"/>
    </w:pPr>
    <w:rPr>
      <w:rFonts w:eastAsiaTheme="minorHAnsi"/>
    </w:rPr>
  </w:style>
  <w:style w:type="paragraph" w:customStyle="1" w:styleId="406DD3217B5744FD87BF50A72A036ECB">
    <w:name w:val="406DD3217B5744FD87BF50A72A036ECB"/>
    <w:rsid w:val="00E57DA0"/>
    <w:pPr>
      <w:spacing w:after="200" w:line="276" w:lineRule="auto"/>
    </w:pPr>
    <w:rPr>
      <w:rFonts w:eastAsiaTheme="minorHAnsi"/>
    </w:rPr>
  </w:style>
  <w:style w:type="paragraph" w:customStyle="1" w:styleId="4B44836501C24029BCDBD0709000E0DD">
    <w:name w:val="4B44836501C24029BCDBD0709000E0DD"/>
    <w:rsid w:val="00E57DA0"/>
    <w:pPr>
      <w:spacing w:after="200" w:line="276" w:lineRule="auto"/>
    </w:pPr>
    <w:rPr>
      <w:rFonts w:eastAsiaTheme="minorHAnsi"/>
    </w:rPr>
  </w:style>
  <w:style w:type="paragraph" w:customStyle="1" w:styleId="D0D93AAFDDA940978A3AF815C4FEB0E0">
    <w:name w:val="D0D93AAFDDA940978A3AF815C4FEB0E0"/>
    <w:rsid w:val="00E57DA0"/>
    <w:pPr>
      <w:spacing w:after="200" w:line="276" w:lineRule="auto"/>
    </w:pPr>
    <w:rPr>
      <w:rFonts w:eastAsiaTheme="minorHAnsi"/>
    </w:rPr>
  </w:style>
  <w:style w:type="paragraph" w:customStyle="1" w:styleId="E6BF0A386F5648A99F8324F08366A12A">
    <w:name w:val="E6BF0A386F5648A99F8324F08366A12A"/>
    <w:rsid w:val="00E57DA0"/>
    <w:pPr>
      <w:spacing w:after="200" w:line="276" w:lineRule="auto"/>
    </w:pPr>
    <w:rPr>
      <w:rFonts w:eastAsiaTheme="minorHAnsi"/>
    </w:rPr>
  </w:style>
  <w:style w:type="paragraph" w:customStyle="1" w:styleId="EDD65D3A767B4091AF41A4C52B0464CC">
    <w:name w:val="EDD65D3A767B4091AF41A4C52B0464CC"/>
    <w:rsid w:val="00E57DA0"/>
    <w:pPr>
      <w:spacing w:after="200" w:line="276" w:lineRule="auto"/>
    </w:pPr>
    <w:rPr>
      <w:rFonts w:eastAsiaTheme="minorHAnsi"/>
    </w:rPr>
  </w:style>
  <w:style w:type="paragraph" w:customStyle="1" w:styleId="F47782648D2B4D0CABB842094168E6D3">
    <w:name w:val="F47782648D2B4D0CABB842094168E6D3"/>
    <w:rsid w:val="00E57DA0"/>
    <w:pPr>
      <w:spacing w:after="200" w:line="276" w:lineRule="auto"/>
    </w:pPr>
    <w:rPr>
      <w:rFonts w:eastAsiaTheme="minorHAnsi"/>
    </w:rPr>
  </w:style>
  <w:style w:type="paragraph" w:customStyle="1" w:styleId="278A812A6BD84F18BE7228E4C92745D6">
    <w:name w:val="278A812A6BD84F18BE7228E4C92745D6"/>
    <w:rsid w:val="00E57DA0"/>
    <w:pPr>
      <w:spacing w:after="200" w:line="276" w:lineRule="auto"/>
    </w:pPr>
    <w:rPr>
      <w:rFonts w:eastAsiaTheme="minorHAnsi"/>
    </w:rPr>
  </w:style>
  <w:style w:type="paragraph" w:customStyle="1" w:styleId="4FB3DE8CED4148459C6A553DE02F0E6E">
    <w:name w:val="4FB3DE8CED4148459C6A553DE02F0E6E"/>
    <w:rsid w:val="00E57DA0"/>
    <w:pPr>
      <w:spacing w:after="200" w:line="276" w:lineRule="auto"/>
    </w:pPr>
    <w:rPr>
      <w:rFonts w:eastAsiaTheme="minorHAnsi"/>
    </w:rPr>
  </w:style>
  <w:style w:type="paragraph" w:customStyle="1" w:styleId="E536216A43244274A3B3DD5194DDE926">
    <w:name w:val="E536216A43244274A3B3DD5194DDE926"/>
    <w:rsid w:val="00E57DA0"/>
    <w:pPr>
      <w:spacing w:after="200" w:line="276" w:lineRule="auto"/>
    </w:pPr>
    <w:rPr>
      <w:rFonts w:eastAsiaTheme="minorHAnsi"/>
    </w:rPr>
  </w:style>
  <w:style w:type="paragraph" w:customStyle="1" w:styleId="1AFA6C0C80904B098EE61597A13818CC">
    <w:name w:val="1AFA6C0C80904B098EE61597A13818CC"/>
    <w:rsid w:val="00E57DA0"/>
    <w:pPr>
      <w:spacing w:after="200" w:line="276" w:lineRule="auto"/>
    </w:pPr>
    <w:rPr>
      <w:rFonts w:eastAsiaTheme="minorHAnsi"/>
    </w:rPr>
  </w:style>
  <w:style w:type="paragraph" w:customStyle="1" w:styleId="BECEE7B6AA56407B8FBA62FA39548CBB">
    <w:name w:val="BECEE7B6AA56407B8FBA62FA39548CBB"/>
    <w:rsid w:val="00E57DA0"/>
    <w:pPr>
      <w:spacing w:after="200" w:line="276" w:lineRule="auto"/>
    </w:pPr>
    <w:rPr>
      <w:rFonts w:eastAsiaTheme="minorHAnsi"/>
    </w:rPr>
  </w:style>
  <w:style w:type="paragraph" w:customStyle="1" w:styleId="C5B3030F7DB64AA38812B4D8382E597C">
    <w:name w:val="C5B3030F7DB64AA38812B4D8382E597C"/>
    <w:rsid w:val="00E57DA0"/>
    <w:pPr>
      <w:spacing w:after="200" w:line="276" w:lineRule="auto"/>
    </w:pPr>
    <w:rPr>
      <w:rFonts w:eastAsiaTheme="minorHAnsi"/>
    </w:rPr>
  </w:style>
  <w:style w:type="paragraph" w:customStyle="1" w:styleId="680AB287AEA54814B9FDE9953AD5DC69">
    <w:name w:val="680AB287AEA54814B9FDE9953AD5DC69"/>
    <w:rsid w:val="00E57DA0"/>
    <w:pPr>
      <w:spacing w:after="200" w:line="276" w:lineRule="auto"/>
    </w:pPr>
    <w:rPr>
      <w:rFonts w:eastAsiaTheme="minorHAnsi"/>
    </w:rPr>
  </w:style>
  <w:style w:type="paragraph" w:customStyle="1" w:styleId="BC8A234FC436409690075A060370A92E">
    <w:name w:val="BC8A234FC436409690075A060370A92E"/>
    <w:rsid w:val="00E57DA0"/>
    <w:pPr>
      <w:spacing w:after="200" w:line="276" w:lineRule="auto"/>
    </w:pPr>
    <w:rPr>
      <w:rFonts w:eastAsiaTheme="minorHAnsi"/>
    </w:rPr>
  </w:style>
  <w:style w:type="paragraph" w:customStyle="1" w:styleId="A1077DAAD0054958A590C96B2FE09274">
    <w:name w:val="A1077DAAD0054958A590C96B2FE09274"/>
    <w:rsid w:val="00E57DA0"/>
    <w:pPr>
      <w:spacing w:after="200" w:line="276" w:lineRule="auto"/>
    </w:pPr>
    <w:rPr>
      <w:rFonts w:eastAsiaTheme="minorHAnsi"/>
    </w:rPr>
  </w:style>
  <w:style w:type="paragraph" w:customStyle="1" w:styleId="9837D1A628964CDE9FBB8837A757E686">
    <w:name w:val="9837D1A628964CDE9FBB8837A757E686"/>
    <w:rsid w:val="00E57DA0"/>
    <w:pPr>
      <w:spacing w:after="200" w:line="276" w:lineRule="auto"/>
    </w:pPr>
    <w:rPr>
      <w:rFonts w:eastAsiaTheme="minorHAnsi"/>
    </w:rPr>
  </w:style>
  <w:style w:type="paragraph" w:customStyle="1" w:styleId="504A3CE26A0141F3861E968D82688CAC">
    <w:name w:val="504A3CE26A0141F3861E968D82688CAC"/>
    <w:rsid w:val="00E57DA0"/>
    <w:pPr>
      <w:spacing w:after="200" w:line="276" w:lineRule="auto"/>
    </w:pPr>
    <w:rPr>
      <w:rFonts w:eastAsiaTheme="minorHAnsi"/>
    </w:rPr>
  </w:style>
  <w:style w:type="paragraph" w:customStyle="1" w:styleId="3CF832896BEF4ED28F5437CCD6FB541F">
    <w:name w:val="3CF832896BEF4ED28F5437CCD6FB541F"/>
    <w:rsid w:val="00E57DA0"/>
    <w:pPr>
      <w:spacing w:after="200" w:line="276" w:lineRule="auto"/>
    </w:pPr>
    <w:rPr>
      <w:rFonts w:eastAsiaTheme="minorHAnsi"/>
    </w:rPr>
  </w:style>
  <w:style w:type="paragraph" w:customStyle="1" w:styleId="A54AA86167EA42958B0BF3CFC10D54B6">
    <w:name w:val="A54AA86167EA42958B0BF3CFC10D54B6"/>
    <w:rsid w:val="00E57DA0"/>
    <w:pPr>
      <w:spacing w:after="200" w:line="276" w:lineRule="auto"/>
    </w:pPr>
    <w:rPr>
      <w:rFonts w:eastAsiaTheme="minorHAnsi"/>
    </w:rPr>
  </w:style>
  <w:style w:type="paragraph" w:customStyle="1" w:styleId="5DA4B8A277EB41069CF140568E66D525">
    <w:name w:val="5DA4B8A277EB41069CF140568E66D525"/>
    <w:rsid w:val="00E57DA0"/>
    <w:pPr>
      <w:spacing w:after="200" w:line="276" w:lineRule="auto"/>
    </w:pPr>
    <w:rPr>
      <w:rFonts w:eastAsiaTheme="minorHAnsi"/>
    </w:rPr>
  </w:style>
  <w:style w:type="paragraph" w:customStyle="1" w:styleId="2BF9393AE3444C9799A3502E2A20929D">
    <w:name w:val="2BF9393AE3444C9799A3502E2A20929D"/>
    <w:rsid w:val="00E57DA0"/>
    <w:pPr>
      <w:spacing w:after="200" w:line="276" w:lineRule="auto"/>
    </w:pPr>
    <w:rPr>
      <w:rFonts w:eastAsiaTheme="minorHAnsi"/>
    </w:rPr>
  </w:style>
  <w:style w:type="paragraph" w:customStyle="1" w:styleId="A7D226B7F44146E4AFA7D46FC5C30CE6">
    <w:name w:val="A7D226B7F44146E4AFA7D46FC5C30CE6"/>
    <w:rsid w:val="00E57DA0"/>
    <w:pPr>
      <w:spacing w:after="200" w:line="276" w:lineRule="auto"/>
    </w:pPr>
    <w:rPr>
      <w:rFonts w:eastAsiaTheme="minorHAnsi"/>
    </w:rPr>
  </w:style>
  <w:style w:type="paragraph" w:customStyle="1" w:styleId="9668E146A7CF4B93A73404E4F7F145BC">
    <w:name w:val="9668E146A7CF4B93A73404E4F7F145BC"/>
    <w:rsid w:val="00E57DA0"/>
    <w:pPr>
      <w:spacing w:after="200" w:line="276" w:lineRule="auto"/>
    </w:pPr>
    <w:rPr>
      <w:rFonts w:eastAsiaTheme="minorHAnsi"/>
    </w:rPr>
  </w:style>
  <w:style w:type="paragraph" w:customStyle="1" w:styleId="33FB906AF1244887A24B8C728A3B07C0">
    <w:name w:val="33FB906AF1244887A24B8C728A3B07C0"/>
    <w:rsid w:val="00E57DA0"/>
    <w:pPr>
      <w:spacing w:after="200" w:line="276" w:lineRule="auto"/>
    </w:pPr>
    <w:rPr>
      <w:rFonts w:eastAsiaTheme="minorHAnsi"/>
    </w:rPr>
  </w:style>
  <w:style w:type="paragraph" w:customStyle="1" w:styleId="E70362C3740F449084EDAC766A39AE872">
    <w:name w:val="E70362C3740F449084EDAC766A39AE872"/>
    <w:rsid w:val="00E57DA0"/>
    <w:pPr>
      <w:spacing w:after="200" w:line="276" w:lineRule="auto"/>
    </w:pPr>
    <w:rPr>
      <w:rFonts w:eastAsiaTheme="minorHAnsi"/>
    </w:rPr>
  </w:style>
  <w:style w:type="paragraph" w:customStyle="1" w:styleId="88B831C476F548E9AE80FCFBACDD01EB2">
    <w:name w:val="88B831C476F548E9AE80FCFBACDD01EB2"/>
    <w:rsid w:val="00E57DA0"/>
    <w:pPr>
      <w:spacing w:after="200" w:line="276" w:lineRule="auto"/>
    </w:pPr>
    <w:rPr>
      <w:rFonts w:eastAsiaTheme="minorHAnsi"/>
    </w:rPr>
  </w:style>
  <w:style w:type="paragraph" w:customStyle="1" w:styleId="F0B75415E4264A76AFFDB680518A0D3D2">
    <w:name w:val="F0B75415E4264A76AFFDB680518A0D3D2"/>
    <w:rsid w:val="00E57DA0"/>
    <w:pPr>
      <w:spacing w:after="200" w:line="276" w:lineRule="auto"/>
    </w:pPr>
    <w:rPr>
      <w:rFonts w:eastAsiaTheme="minorHAnsi"/>
    </w:rPr>
  </w:style>
  <w:style w:type="paragraph" w:customStyle="1" w:styleId="5E68B8BEBB284830BAAE7160A9EEE13D2">
    <w:name w:val="5E68B8BEBB284830BAAE7160A9EEE13D2"/>
    <w:rsid w:val="00E57DA0"/>
    <w:pPr>
      <w:spacing w:after="200" w:line="276" w:lineRule="auto"/>
      <w:ind w:left="720"/>
      <w:contextualSpacing/>
    </w:pPr>
    <w:rPr>
      <w:rFonts w:eastAsiaTheme="minorHAnsi"/>
    </w:rPr>
  </w:style>
  <w:style w:type="paragraph" w:customStyle="1" w:styleId="FBA6838BD2C6414A948C8DF2920F8F1E2">
    <w:name w:val="FBA6838BD2C6414A948C8DF2920F8F1E2"/>
    <w:rsid w:val="00E57DA0"/>
    <w:pPr>
      <w:spacing w:after="200" w:line="276" w:lineRule="auto"/>
      <w:ind w:left="720"/>
      <w:contextualSpacing/>
    </w:pPr>
    <w:rPr>
      <w:rFonts w:eastAsiaTheme="minorHAnsi"/>
    </w:rPr>
  </w:style>
  <w:style w:type="paragraph" w:customStyle="1" w:styleId="EA132D6658DF4BBEB01C2043AB60D6892">
    <w:name w:val="EA132D6658DF4BBEB01C2043AB60D6892"/>
    <w:rsid w:val="00E57DA0"/>
    <w:pPr>
      <w:spacing w:after="200" w:line="276" w:lineRule="auto"/>
      <w:ind w:left="720"/>
      <w:contextualSpacing/>
    </w:pPr>
    <w:rPr>
      <w:rFonts w:eastAsiaTheme="minorHAnsi"/>
    </w:rPr>
  </w:style>
  <w:style w:type="paragraph" w:customStyle="1" w:styleId="B545586D45D841788477B8A4B1F874A72">
    <w:name w:val="B545586D45D841788477B8A4B1F874A72"/>
    <w:rsid w:val="00E57DA0"/>
    <w:pPr>
      <w:spacing w:after="200" w:line="276" w:lineRule="auto"/>
      <w:ind w:left="720"/>
      <w:contextualSpacing/>
    </w:pPr>
    <w:rPr>
      <w:rFonts w:eastAsiaTheme="minorHAnsi"/>
    </w:rPr>
  </w:style>
  <w:style w:type="paragraph" w:customStyle="1" w:styleId="002784ACC31C4657ADF4D18EA030749D2">
    <w:name w:val="002784ACC31C4657ADF4D18EA030749D2"/>
    <w:rsid w:val="00E57DA0"/>
    <w:pPr>
      <w:spacing w:after="200" w:line="276" w:lineRule="auto"/>
    </w:pPr>
    <w:rPr>
      <w:rFonts w:eastAsiaTheme="minorHAnsi"/>
    </w:rPr>
  </w:style>
  <w:style w:type="paragraph" w:customStyle="1" w:styleId="774B93A209534DA3B8A34F8D41668D6D2">
    <w:name w:val="774B93A209534DA3B8A34F8D41668D6D2"/>
    <w:rsid w:val="00E57DA0"/>
    <w:pPr>
      <w:spacing w:after="200" w:line="276" w:lineRule="auto"/>
    </w:pPr>
    <w:rPr>
      <w:rFonts w:eastAsiaTheme="minorHAnsi"/>
    </w:rPr>
  </w:style>
  <w:style w:type="paragraph" w:customStyle="1" w:styleId="7CD27CA8898A4EDE955BDE7D1B8779FF2">
    <w:name w:val="7CD27CA8898A4EDE955BDE7D1B8779FF2"/>
    <w:rsid w:val="00E57DA0"/>
    <w:pPr>
      <w:spacing w:after="200" w:line="276" w:lineRule="auto"/>
    </w:pPr>
    <w:rPr>
      <w:rFonts w:eastAsiaTheme="minorHAnsi"/>
    </w:rPr>
  </w:style>
  <w:style w:type="paragraph" w:customStyle="1" w:styleId="BA8AB7FD1A1B421E8C5E127C59E8AFCF2">
    <w:name w:val="BA8AB7FD1A1B421E8C5E127C59E8AFCF2"/>
    <w:rsid w:val="00E57DA0"/>
    <w:pPr>
      <w:spacing w:after="200" w:line="276" w:lineRule="auto"/>
    </w:pPr>
    <w:rPr>
      <w:rFonts w:eastAsiaTheme="minorHAnsi"/>
    </w:rPr>
  </w:style>
  <w:style w:type="paragraph" w:customStyle="1" w:styleId="8D34D0BC8DDB45B6B1CD7755C857F2802">
    <w:name w:val="8D34D0BC8DDB45B6B1CD7755C857F2802"/>
    <w:rsid w:val="00E57DA0"/>
    <w:pPr>
      <w:spacing w:after="200" w:line="276" w:lineRule="auto"/>
    </w:pPr>
    <w:rPr>
      <w:rFonts w:eastAsiaTheme="minorHAnsi"/>
    </w:rPr>
  </w:style>
  <w:style w:type="paragraph" w:customStyle="1" w:styleId="A974323934B846619E6635B327744E802">
    <w:name w:val="A974323934B846619E6635B327744E802"/>
    <w:rsid w:val="00E57DA0"/>
    <w:pPr>
      <w:spacing w:after="200" w:line="276" w:lineRule="auto"/>
    </w:pPr>
    <w:rPr>
      <w:rFonts w:eastAsiaTheme="minorHAnsi"/>
    </w:rPr>
  </w:style>
  <w:style w:type="paragraph" w:customStyle="1" w:styleId="C67CC677314E47C6A933F1F41EE5DCC72">
    <w:name w:val="C67CC677314E47C6A933F1F41EE5DCC72"/>
    <w:rsid w:val="00E57DA0"/>
    <w:pPr>
      <w:spacing w:after="200" w:line="276" w:lineRule="auto"/>
    </w:pPr>
    <w:rPr>
      <w:rFonts w:eastAsiaTheme="minorHAnsi"/>
    </w:rPr>
  </w:style>
  <w:style w:type="paragraph" w:customStyle="1" w:styleId="B615AFAAC7E6436CB767E70B387FDC122">
    <w:name w:val="B615AFAAC7E6436CB767E70B387FDC122"/>
    <w:rsid w:val="00E57DA0"/>
    <w:pPr>
      <w:spacing w:after="200" w:line="276" w:lineRule="auto"/>
    </w:pPr>
    <w:rPr>
      <w:rFonts w:eastAsiaTheme="minorHAnsi"/>
    </w:rPr>
  </w:style>
  <w:style w:type="paragraph" w:customStyle="1" w:styleId="BB4D432EACBE42A7B964ABFB9948228B2">
    <w:name w:val="BB4D432EACBE42A7B964ABFB9948228B2"/>
    <w:rsid w:val="00E57DA0"/>
    <w:pPr>
      <w:spacing w:after="200" w:line="276" w:lineRule="auto"/>
    </w:pPr>
    <w:rPr>
      <w:rFonts w:eastAsiaTheme="minorHAnsi"/>
    </w:rPr>
  </w:style>
  <w:style w:type="paragraph" w:customStyle="1" w:styleId="BC5CB63B1C094D0887D3169DC4A71F642">
    <w:name w:val="BC5CB63B1C094D0887D3169DC4A71F642"/>
    <w:rsid w:val="00E57DA0"/>
    <w:pPr>
      <w:spacing w:after="200" w:line="276" w:lineRule="auto"/>
    </w:pPr>
    <w:rPr>
      <w:rFonts w:eastAsiaTheme="minorHAnsi"/>
    </w:rPr>
  </w:style>
  <w:style w:type="paragraph" w:customStyle="1" w:styleId="04D94825CE274C67B17BCA4C62D64B992">
    <w:name w:val="04D94825CE274C67B17BCA4C62D64B992"/>
    <w:rsid w:val="00E57DA0"/>
    <w:pPr>
      <w:spacing w:after="200" w:line="276" w:lineRule="auto"/>
    </w:pPr>
    <w:rPr>
      <w:rFonts w:eastAsiaTheme="minorHAnsi"/>
    </w:rPr>
  </w:style>
  <w:style w:type="paragraph" w:customStyle="1" w:styleId="11310A50F64D4C6E91F662C686D8481F2">
    <w:name w:val="11310A50F64D4C6E91F662C686D8481F2"/>
    <w:rsid w:val="00E57DA0"/>
    <w:pPr>
      <w:spacing w:after="200" w:line="276" w:lineRule="auto"/>
    </w:pPr>
    <w:rPr>
      <w:rFonts w:eastAsiaTheme="minorHAnsi"/>
    </w:rPr>
  </w:style>
  <w:style w:type="paragraph" w:customStyle="1" w:styleId="FB9881EAEB5942DB9F82C2AEEAC3E6F52">
    <w:name w:val="FB9881EAEB5942DB9F82C2AEEAC3E6F52"/>
    <w:rsid w:val="00E57DA0"/>
    <w:pPr>
      <w:spacing w:after="200" w:line="276" w:lineRule="auto"/>
    </w:pPr>
    <w:rPr>
      <w:rFonts w:eastAsiaTheme="minorHAnsi"/>
    </w:rPr>
  </w:style>
  <w:style w:type="paragraph" w:customStyle="1" w:styleId="BDF66D7C8B4C4DC38338D676D98410852">
    <w:name w:val="BDF66D7C8B4C4DC38338D676D98410852"/>
    <w:rsid w:val="00E57DA0"/>
    <w:pPr>
      <w:spacing w:after="200" w:line="276" w:lineRule="auto"/>
    </w:pPr>
    <w:rPr>
      <w:rFonts w:eastAsiaTheme="minorHAnsi"/>
    </w:rPr>
  </w:style>
  <w:style w:type="paragraph" w:customStyle="1" w:styleId="EFFF29D9447546CB84B61EDC4F61ED442">
    <w:name w:val="EFFF29D9447546CB84B61EDC4F61ED442"/>
    <w:rsid w:val="00E57DA0"/>
    <w:pPr>
      <w:spacing w:after="200" w:line="276" w:lineRule="auto"/>
    </w:pPr>
    <w:rPr>
      <w:rFonts w:eastAsiaTheme="minorHAnsi"/>
    </w:rPr>
  </w:style>
  <w:style w:type="paragraph" w:customStyle="1" w:styleId="1A7BBC6B70A84DF08CAB3C6B8D5296852">
    <w:name w:val="1A7BBC6B70A84DF08CAB3C6B8D5296852"/>
    <w:rsid w:val="00E57DA0"/>
    <w:pPr>
      <w:spacing w:after="200" w:line="276" w:lineRule="auto"/>
    </w:pPr>
    <w:rPr>
      <w:rFonts w:eastAsiaTheme="minorHAnsi"/>
    </w:rPr>
  </w:style>
  <w:style w:type="paragraph" w:customStyle="1" w:styleId="572A8F54EB5C44008D059DDE372F1F1F2">
    <w:name w:val="572A8F54EB5C44008D059DDE372F1F1F2"/>
    <w:rsid w:val="00E57DA0"/>
    <w:pPr>
      <w:spacing w:after="200" w:line="276" w:lineRule="auto"/>
    </w:pPr>
    <w:rPr>
      <w:rFonts w:eastAsiaTheme="minorHAnsi"/>
    </w:rPr>
  </w:style>
  <w:style w:type="paragraph" w:customStyle="1" w:styleId="9E3E04260BED4371B28A40A9D3E089D42">
    <w:name w:val="9E3E04260BED4371B28A40A9D3E089D42"/>
    <w:rsid w:val="00E57DA0"/>
    <w:pPr>
      <w:spacing w:after="200" w:line="276" w:lineRule="auto"/>
    </w:pPr>
    <w:rPr>
      <w:rFonts w:eastAsiaTheme="minorHAnsi"/>
    </w:rPr>
  </w:style>
  <w:style w:type="paragraph" w:customStyle="1" w:styleId="A519C027CC4D47E786FF2D504DA3EEBD2">
    <w:name w:val="A519C027CC4D47E786FF2D504DA3EEBD2"/>
    <w:rsid w:val="00E57DA0"/>
    <w:pPr>
      <w:spacing w:after="200" w:line="276" w:lineRule="auto"/>
    </w:pPr>
    <w:rPr>
      <w:rFonts w:eastAsiaTheme="minorHAnsi"/>
    </w:rPr>
  </w:style>
  <w:style w:type="paragraph" w:customStyle="1" w:styleId="C949F6B2A4C24F41B374BB2D6D3FFAA22">
    <w:name w:val="C949F6B2A4C24F41B374BB2D6D3FFAA22"/>
    <w:rsid w:val="00E57DA0"/>
    <w:pPr>
      <w:spacing w:after="200" w:line="276" w:lineRule="auto"/>
    </w:pPr>
    <w:rPr>
      <w:rFonts w:eastAsiaTheme="minorHAnsi"/>
    </w:rPr>
  </w:style>
  <w:style w:type="paragraph" w:customStyle="1" w:styleId="4495B03C7E844A5E976F7F45EC5E57102">
    <w:name w:val="4495B03C7E844A5E976F7F45EC5E57102"/>
    <w:rsid w:val="00E57DA0"/>
    <w:pPr>
      <w:spacing w:after="200" w:line="276" w:lineRule="auto"/>
    </w:pPr>
    <w:rPr>
      <w:rFonts w:eastAsiaTheme="minorHAnsi"/>
    </w:rPr>
  </w:style>
  <w:style w:type="paragraph" w:customStyle="1" w:styleId="D02211103F0C415BB7C6EBA87A2125A72">
    <w:name w:val="D02211103F0C415BB7C6EBA87A2125A72"/>
    <w:rsid w:val="00E57DA0"/>
    <w:pPr>
      <w:spacing w:after="200" w:line="276" w:lineRule="auto"/>
    </w:pPr>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DA0"/>
    <w:rPr>
      <w:color w:val="808080"/>
    </w:rPr>
  </w:style>
  <w:style w:type="paragraph" w:customStyle="1" w:styleId="3E57E477C94D4285BABF44084780BC93">
    <w:name w:val="3E57E477C94D4285BABF44084780BC93"/>
  </w:style>
  <w:style w:type="paragraph" w:customStyle="1" w:styleId="7A980E44C70C4EC9A756CF8C3A7CD02F">
    <w:name w:val="7A980E44C70C4EC9A756CF8C3A7CD02F"/>
  </w:style>
  <w:style w:type="paragraph" w:customStyle="1" w:styleId="3B51D830FBDE4B2FB00720148C91104F">
    <w:name w:val="3B51D830FBDE4B2FB00720148C91104F"/>
  </w:style>
  <w:style w:type="paragraph" w:customStyle="1" w:styleId="ACFB9E35C5874EFD9E4C315C2B73E38A">
    <w:name w:val="ACFB9E35C5874EFD9E4C315C2B73E38A"/>
  </w:style>
  <w:style w:type="paragraph" w:customStyle="1" w:styleId="A8804D78013140459B6EA905A8DA12EA">
    <w:name w:val="A8804D78013140459B6EA905A8DA12EA"/>
  </w:style>
  <w:style w:type="paragraph" w:customStyle="1" w:styleId="118C6F0481464163B4EEAB42C50A447B">
    <w:name w:val="118C6F0481464163B4EEAB42C50A447B"/>
  </w:style>
  <w:style w:type="paragraph" w:customStyle="1" w:styleId="A64FFF6AF2824B22A156FA74834A2223">
    <w:name w:val="A64FFF6AF2824B22A156FA74834A2223"/>
  </w:style>
  <w:style w:type="paragraph" w:customStyle="1" w:styleId="B26E18194B7C4E65895AA84EB38AD7CA">
    <w:name w:val="B26E18194B7C4E65895AA84EB38AD7CA"/>
  </w:style>
  <w:style w:type="paragraph" w:customStyle="1" w:styleId="E70362C3740F449084EDAC766A39AE87">
    <w:name w:val="E70362C3740F449084EDAC766A39AE87"/>
  </w:style>
  <w:style w:type="paragraph" w:customStyle="1" w:styleId="88B831C476F548E9AE80FCFBACDD01EB">
    <w:name w:val="88B831C476F548E9AE80FCFBACDD01EB"/>
  </w:style>
  <w:style w:type="paragraph" w:customStyle="1" w:styleId="F0B75415E4264A76AFFDB680518A0D3D">
    <w:name w:val="F0B75415E4264A76AFFDB680518A0D3D"/>
  </w:style>
  <w:style w:type="paragraph" w:customStyle="1" w:styleId="CEBAEC20D23941309B4669F2FAAE7166">
    <w:name w:val="CEBAEC20D23941309B4669F2FAAE7166"/>
  </w:style>
  <w:style w:type="paragraph" w:customStyle="1" w:styleId="F6A2AFD055BF4C4C8AC3025A5EF4BEC1">
    <w:name w:val="F6A2AFD055BF4C4C8AC3025A5EF4BEC1"/>
  </w:style>
  <w:style w:type="paragraph" w:customStyle="1" w:styleId="6B0024BCC8094FCE91E7E11455D1D61E">
    <w:name w:val="6B0024BCC8094FCE91E7E11455D1D61E"/>
  </w:style>
  <w:style w:type="paragraph" w:customStyle="1" w:styleId="6BE7CF067E654CD3AF829EBE51DFF3C6">
    <w:name w:val="6BE7CF067E654CD3AF829EBE51DFF3C6"/>
  </w:style>
  <w:style w:type="paragraph" w:customStyle="1" w:styleId="8BB847B54A9B43C9B671EF46B4953DCC">
    <w:name w:val="8BB847B54A9B43C9B671EF46B4953DCC"/>
  </w:style>
  <w:style w:type="paragraph" w:customStyle="1" w:styleId="D6849FCAF8E7487F949BD3C9A0B0D1E1">
    <w:name w:val="D6849FCAF8E7487F949BD3C9A0B0D1E1"/>
  </w:style>
  <w:style w:type="paragraph" w:customStyle="1" w:styleId="ED6BDE9B638142CB8C8653DB2C19E816">
    <w:name w:val="ED6BDE9B638142CB8C8653DB2C19E816"/>
  </w:style>
  <w:style w:type="paragraph" w:customStyle="1" w:styleId="368370BC3E2C4F4A9C9E52A387D717C2">
    <w:name w:val="368370BC3E2C4F4A9C9E52A387D717C2"/>
  </w:style>
  <w:style w:type="paragraph" w:customStyle="1" w:styleId="CC66339EF6AA40E19982D0AA9BE5A4D4">
    <w:name w:val="CC66339EF6AA40E19982D0AA9BE5A4D4"/>
  </w:style>
  <w:style w:type="paragraph" w:customStyle="1" w:styleId="07C4EEE5F0594620AA83C27B3A4C69AA">
    <w:name w:val="07C4EEE5F0594620AA83C27B3A4C69AA"/>
  </w:style>
  <w:style w:type="paragraph" w:customStyle="1" w:styleId="A13FD2E503A047C39C3477036E864BC1">
    <w:name w:val="A13FD2E503A047C39C3477036E864BC1"/>
  </w:style>
  <w:style w:type="paragraph" w:customStyle="1" w:styleId="8119C5F829024E4482ED6E5C27B64DC6">
    <w:name w:val="8119C5F829024E4482ED6E5C27B64DC6"/>
  </w:style>
  <w:style w:type="paragraph" w:customStyle="1" w:styleId="228B8B7F7C5348678B19761B03E6ADD7">
    <w:name w:val="228B8B7F7C5348678B19761B03E6ADD7"/>
  </w:style>
  <w:style w:type="paragraph" w:customStyle="1" w:styleId="7DDE63449DD84D318C0237E8977B26E4">
    <w:name w:val="7DDE63449DD84D318C0237E8977B26E4"/>
  </w:style>
  <w:style w:type="paragraph" w:customStyle="1" w:styleId="FF15647AAFDA4878AEB62E378B59E1A5">
    <w:name w:val="FF15647AAFDA4878AEB62E378B59E1A5"/>
  </w:style>
  <w:style w:type="paragraph" w:customStyle="1" w:styleId="C3AD851AB10245B6B5F28A73B22119A6">
    <w:name w:val="C3AD851AB10245B6B5F28A73B22119A6"/>
  </w:style>
  <w:style w:type="paragraph" w:customStyle="1" w:styleId="41BC3C2DFCEA48138219659E48C02B1C">
    <w:name w:val="41BC3C2DFCEA48138219659E48C02B1C"/>
  </w:style>
  <w:style w:type="paragraph" w:customStyle="1" w:styleId="AC352913652B40C58EB9C45D41195071">
    <w:name w:val="AC352913652B40C58EB9C45D41195071"/>
  </w:style>
  <w:style w:type="paragraph" w:customStyle="1" w:styleId="08862B5D62E6490EA96C0AA935A22791">
    <w:name w:val="08862B5D62E6490EA96C0AA935A22791"/>
  </w:style>
  <w:style w:type="paragraph" w:customStyle="1" w:styleId="2785C91BEFEB4960938E2EAEE812AF90">
    <w:name w:val="2785C91BEFEB4960938E2EAEE812AF90"/>
  </w:style>
  <w:style w:type="paragraph" w:customStyle="1" w:styleId="8F6F858BE9AB4E98BDD78AD06EEB61CF">
    <w:name w:val="8F6F858BE9AB4E98BDD78AD06EEB61CF"/>
  </w:style>
  <w:style w:type="paragraph" w:customStyle="1" w:styleId="85C01A4174F74FE88C6BBAAE2FD27FE9">
    <w:name w:val="85C01A4174F74FE88C6BBAAE2FD27FE9"/>
  </w:style>
  <w:style w:type="paragraph" w:customStyle="1" w:styleId="F2438C18F9164FB6805443F0A8309928">
    <w:name w:val="F2438C18F9164FB6805443F0A8309928"/>
  </w:style>
  <w:style w:type="paragraph" w:customStyle="1" w:styleId="82AC13CB6CFA4C6A933A73FCFC23ADAE">
    <w:name w:val="82AC13CB6CFA4C6A933A73FCFC23ADAE"/>
  </w:style>
  <w:style w:type="paragraph" w:customStyle="1" w:styleId="6CA74ACDA14C4FB5B85D535C8FEE1458">
    <w:name w:val="6CA74ACDA14C4FB5B85D535C8FEE1458"/>
  </w:style>
  <w:style w:type="paragraph" w:customStyle="1" w:styleId="FAD952E3107F46CCAEE20F33CA2AD2BB">
    <w:name w:val="FAD952E3107F46CCAEE20F33CA2AD2BB"/>
  </w:style>
  <w:style w:type="paragraph" w:customStyle="1" w:styleId="E57FE4F862F044D8B6B6EABA45A3E303">
    <w:name w:val="E57FE4F862F044D8B6B6EABA45A3E303"/>
  </w:style>
  <w:style w:type="paragraph" w:customStyle="1" w:styleId="26DCCAF462124E08B699E847D8BB731B">
    <w:name w:val="26DCCAF462124E08B699E847D8BB731B"/>
  </w:style>
  <w:style w:type="paragraph" w:customStyle="1" w:styleId="859A69CDCEED4BABBCDB3A2ECCD50B90">
    <w:name w:val="859A69CDCEED4BABBCDB3A2ECCD50B90"/>
  </w:style>
  <w:style w:type="paragraph" w:customStyle="1" w:styleId="ACEE4EEF2D26412EAF443D3EEC8BB7D2">
    <w:name w:val="ACEE4EEF2D26412EAF443D3EEC8BB7D2"/>
  </w:style>
  <w:style w:type="paragraph" w:customStyle="1" w:styleId="B1A617CBBDC64B5B802B921C6F727AC6">
    <w:name w:val="B1A617CBBDC64B5B802B921C6F727AC6"/>
  </w:style>
  <w:style w:type="paragraph" w:customStyle="1" w:styleId="9A4036451F604100A8A6E11E6A3C9069">
    <w:name w:val="9A4036451F604100A8A6E11E6A3C9069"/>
  </w:style>
  <w:style w:type="paragraph" w:customStyle="1" w:styleId="CD335370D2BC4376B5EA2EA239A840FE">
    <w:name w:val="CD335370D2BC4376B5EA2EA239A840FE"/>
  </w:style>
  <w:style w:type="paragraph" w:customStyle="1" w:styleId="8EA4493422164635917F73234C1785A4">
    <w:name w:val="8EA4493422164635917F73234C1785A4"/>
  </w:style>
  <w:style w:type="paragraph" w:customStyle="1" w:styleId="21CD2477D3DE4638824EC04115D20ED9">
    <w:name w:val="21CD2477D3DE4638824EC04115D20ED9"/>
  </w:style>
  <w:style w:type="paragraph" w:customStyle="1" w:styleId="1A9C634CFA084CA0AF6688CC54C3F348">
    <w:name w:val="1A9C634CFA084CA0AF6688CC54C3F348"/>
  </w:style>
  <w:style w:type="paragraph" w:customStyle="1" w:styleId="5ED7598FFA4D48B29A47252F1E38AD3B">
    <w:name w:val="5ED7598FFA4D48B29A47252F1E38AD3B"/>
  </w:style>
  <w:style w:type="paragraph" w:customStyle="1" w:styleId="CDF9ADBB886A4959ADE9B1840D8EE39D">
    <w:name w:val="CDF9ADBB886A4959ADE9B1840D8EE39D"/>
  </w:style>
  <w:style w:type="paragraph" w:customStyle="1" w:styleId="5164F556EEB147B588C83D26E9E7756E">
    <w:name w:val="5164F556EEB147B588C83D26E9E7756E"/>
  </w:style>
  <w:style w:type="paragraph" w:customStyle="1" w:styleId="3CB46D8467374A5A9F05FA6D7C785CD7">
    <w:name w:val="3CB46D8467374A5A9F05FA6D7C785CD7"/>
  </w:style>
  <w:style w:type="paragraph" w:customStyle="1" w:styleId="33A941A75FAE42B0A12EEDFE007D0080">
    <w:name w:val="33A941A75FAE42B0A12EEDFE007D0080"/>
  </w:style>
  <w:style w:type="paragraph" w:customStyle="1" w:styleId="DB0BB38E74AE4371BBB7471A052CA2C5">
    <w:name w:val="DB0BB38E74AE4371BBB7471A052CA2C5"/>
  </w:style>
  <w:style w:type="paragraph" w:customStyle="1" w:styleId="936A9AA4332E483AAE29C4E84DCF500D">
    <w:name w:val="936A9AA4332E483AAE29C4E84DCF500D"/>
  </w:style>
  <w:style w:type="paragraph" w:customStyle="1" w:styleId="A116123392AD44D291E01A01C8A9B0F9">
    <w:name w:val="A116123392AD44D291E01A01C8A9B0F9"/>
  </w:style>
  <w:style w:type="paragraph" w:customStyle="1" w:styleId="550BBBE924C94C03A71978A63C3081D9">
    <w:name w:val="550BBBE924C94C03A71978A63C3081D9"/>
  </w:style>
  <w:style w:type="paragraph" w:customStyle="1" w:styleId="2873AAD514AF4B96BF763134B3A0F631">
    <w:name w:val="2873AAD514AF4B96BF763134B3A0F631"/>
  </w:style>
  <w:style w:type="paragraph" w:customStyle="1" w:styleId="C44C9810845A4FEDBBCCC5A8ACE3E246">
    <w:name w:val="C44C9810845A4FEDBBCCC5A8ACE3E246"/>
  </w:style>
  <w:style w:type="paragraph" w:customStyle="1" w:styleId="BBE2E6B2EF594251A76CD2C5DAB9821A">
    <w:name w:val="BBE2E6B2EF594251A76CD2C5DAB9821A"/>
  </w:style>
  <w:style w:type="paragraph" w:customStyle="1" w:styleId="E81174E7EA5F484E8C22A24044E4D7AA">
    <w:name w:val="E81174E7EA5F484E8C22A24044E4D7AA"/>
  </w:style>
  <w:style w:type="paragraph" w:customStyle="1" w:styleId="DD9E2D94BEB6490A938E0033B807AE8E">
    <w:name w:val="DD9E2D94BEB6490A938E0033B807AE8E"/>
  </w:style>
  <w:style w:type="paragraph" w:customStyle="1" w:styleId="33124388D58B4D9988F84723F78D1674">
    <w:name w:val="33124388D58B4D9988F84723F78D1674"/>
  </w:style>
  <w:style w:type="paragraph" w:customStyle="1" w:styleId="5E68B8BEBB284830BAAE7160A9EEE13D">
    <w:name w:val="5E68B8BEBB284830BAAE7160A9EEE13D"/>
  </w:style>
  <w:style w:type="paragraph" w:customStyle="1" w:styleId="FBA6838BD2C6414A948C8DF2920F8F1E">
    <w:name w:val="FBA6838BD2C6414A948C8DF2920F8F1E"/>
  </w:style>
  <w:style w:type="paragraph" w:customStyle="1" w:styleId="EA132D6658DF4BBEB01C2043AB60D689">
    <w:name w:val="EA132D6658DF4BBEB01C2043AB60D689"/>
  </w:style>
  <w:style w:type="paragraph" w:customStyle="1" w:styleId="B545586D45D841788477B8A4B1F874A7">
    <w:name w:val="B545586D45D841788477B8A4B1F874A7"/>
  </w:style>
  <w:style w:type="paragraph" w:customStyle="1" w:styleId="36540E5ED0D94D639CFBA14EFA6B22FC">
    <w:name w:val="36540E5ED0D94D639CFBA14EFA6B22FC"/>
  </w:style>
  <w:style w:type="paragraph" w:customStyle="1" w:styleId="3046FDAD7E6A49D1AC887DBBAA61B124">
    <w:name w:val="3046FDAD7E6A49D1AC887DBBAA61B124"/>
  </w:style>
  <w:style w:type="paragraph" w:customStyle="1" w:styleId="7BEA65A9F64544549FB03F7FFCB0EC94">
    <w:name w:val="7BEA65A9F64544549FB03F7FFCB0EC94"/>
  </w:style>
  <w:style w:type="paragraph" w:customStyle="1" w:styleId="5E845C9FFD9149F2AB77B2A13B986EE1">
    <w:name w:val="5E845C9FFD9149F2AB77B2A13B986EE1"/>
  </w:style>
  <w:style w:type="paragraph" w:customStyle="1" w:styleId="0275ED1E82894DB6B3C0DC85BF885AAF">
    <w:name w:val="0275ED1E82894DB6B3C0DC85BF885AAF"/>
  </w:style>
  <w:style w:type="paragraph" w:customStyle="1" w:styleId="44691C40B346439AB77B8F8934BB829E">
    <w:name w:val="44691C40B346439AB77B8F8934BB829E"/>
  </w:style>
  <w:style w:type="paragraph" w:customStyle="1" w:styleId="3C382FDF34E64C6BBBB1CA8E5222086F">
    <w:name w:val="3C382FDF34E64C6BBBB1CA8E5222086F"/>
  </w:style>
  <w:style w:type="paragraph" w:customStyle="1" w:styleId="593AFAF1A31C4B41A7CE8C6F1453954D">
    <w:name w:val="593AFAF1A31C4B41A7CE8C6F1453954D"/>
  </w:style>
  <w:style w:type="paragraph" w:customStyle="1" w:styleId="2C0DF0A8119A4D89AC17268CB7AD9D0F">
    <w:name w:val="2C0DF0A8119A4D89AC17268CB7AD9D0F"/>
  </w:style>
  <w:style w:type="paragraph" w:customStyle="1" w:styleId="A55F285088A54CA3AC8B2E19881A3443">
    <w:name w:val="A55F285088A54CA3AC8B2E19881A3443"/>
  </w:style>
  <w:style w:type="paragraph" w:customStyle="1" w:styleId="039613865C6C41C992E7BB8F95E5F8A4">
    <w:name w:val="039613865C6C41C992E7BB8F95E5F8A4"/>
  </w:style>
  <w:style w:type="paragraph" w:customStyle="1" w:styleId="002784ACC31C4657ADF4D18EA030749D">
    <w:name w:val="002784ACC31C4657ADF4D18EA030749D"/>
  </w:style>
  <w:style w:type="paragraph" w:customStyle="1" w:styleId="867333E1CE874B978696A887E95DC13E">
    <w:name w:val="867333E1CE874B978696A887E95DC13E"/>
  </w:style>
  <w:style w:type="paragraph" w:customStyle="1" w:styleId="F4A4062FA1A844A38E2A709324FA8200">
    <w:name w:val="F4A4062FA1A844A38E2A709324FA8200"/>
  </w:style>
  <w:style w:type="paragraph" w:customStyle="1" w:styleId="AA0B54A4C55F41E181FB5358802F598A">
    <w:name w:val="AA0B54A4C55F41E181FB5358802F598A"/>
  </w:style>
  <w:style w:type="paragraph" w:customStyle="1" w:styleId="5F5EFA4518074B8AADD4469BAE3AB220">
    <w:name w:val="5F5EFA4518074B8AADD4469BAE3AB220"/>
  </w:style>
  <w:style w:type="paragraph" w:customStyle="1" w:styleId="16A0D43F2D1B4691A9A82957C5AA3F8C">
    <w:name w:val="16A0D43F2D1B4691A9A82957C5AA3F8C"/>
  </w:style>
  <w:style w:type="paragraph" w:customStyle="1" w:styleId="8D07872A47AD47F197DFDF9640CE024C">
    <w:name w:val="8D07872A47AD47F197DFDF9640CE024C"/>
  </w:style>
  <w:style w:type="paragraph" w:customStyle="1" w:styleId="774B93A209534DA3B8A34F8D41668D6D">
    <w:name w:val="774B93A209534DA3B8A34F8D41668D6D"/>
  </w:style>
  <w:style w:type="paragraph" w:customStyle="1" w:styleId="7CD27CA8898A4EDE955BDE7D1B8779FF">
    <w:name w:val="7CD27CA8898A4EDE955BDE7D1B8779FF"/>
  </w:style>
  <w:style w:type="paragraph" w:customStyle="1" w:styleId="BA8AB7FD1A1B421E8C5E127C59E8AFCF">
    <w:name w:val="BA8AB7FD1A1B421E8C5E127C59E8AFCF"/>
  </w:style>
  <w:style w:type="paragraph" w:customStyle="1" w:styleId="8D34D0BC8DDB45B6B1CD7755C857F280">
    <w:name w:val="8D34D0BC8DDB45B6B1CD7755C857F280"/>
  </w:style>
  <w:style w:type="paragraph" w:customStyle="1" w:styleId="A974323934B846619E6635B327744E80">
    <w:name w:val="A974323934B846619E6635B327744E80"/>
  </w:style>
  <w:style w:type="paragraph" w:customStyle="1" w:styleId="C67CC677314E47C6A933F1F41EE5DCC7">
    <w:name w:val="C67CC677314E47C6A933F1F41EE5DCC7"/>
  </w:style>
  <w:style w:type="paragraph" w:customStyle="1" w:styleId="B615AFAAC7E6436CB767E70B387FDC12">
    <w:name w:val="B615AFAAC7E6436CB767E70B387FDC12"/>
  </w:style>
  <w:style w:type="paragraph" w:customStyle="1" w:styleId="BB4D432EACBE42A7B964ABFB9948228B">
    <w:name w:val="BB4D432EACBE42A7B964ABFB9948228B"/>
  </w:style>
  <w:style w:type="paragraph" w:customStyle="1" w:styleId="BC5CB63B1C094D0887D3169DC4A71F64">
    <w:name w:val="BC5CB63B1C094D0887D3169DC4A71F64"/>
  </w:style>
  <w:style w:type="paragraph" w:customStyle="1" w:styleId="04D94825CE274C67B17BCA4C62D64B99">
    <w:name w:val="04D94825CE274C67B17BCA4C62D64B99"/>
  </w:style>
  <w:style w:type="paragraph" w:customStyle="1" w:styleId="11310A50F64D4C6E91F662C686D8481F">
    <w:name w:val="11310A50F64D4C6E91F662C686D8481F"/>
  </w:style>
  <w:style w:type="paragraph" w:customStyle="1" w:styleId="FB9881EAEB5942DB9F82C2AEEAC3E6F5">
    <w:name w:val="FB9881EAEB5942DB9F82C2AEEAC3E6F5"/>
  </w:style>
  <w:style w:type="paragraph" w:customStyle="1" w:styleId="BDF66D7C8B4C4DC38338D676D9841085">
    <w:name w:val="BDF66D7C8B4C4DC38338D676D9841085"/>
  </w:style>
  <w:style w:type="paragraph" w:customStyle="1" w:styleId="EFFF29D9447546CB84B61EDC4F61ED44">
    <w:name w:val="EFFF29D9447546CB84B61EDC4F61ED44"/>
  </w:style>
  <w:style w:type="paragraph" w:customStyle="1" w:styleId="1A7BBC6B70A84DF08CAB3C6B8D529685">
    <w:name w:val="1A7BBC6B70A84DF08CAB3C6B8D529685"/>
  </w:style>
  <w:style w:type="paragraph" w:customStyle="1" w:styleId="572A8F54EB5C44008D059DDE372F1F1F">
    <w:name w:val="572A8F54EB5C44008D059DDE372F1F1F"/>
  </w:style>
  <w:style w:type="paragraph" w:customStyle="1" w:styleId="9E3E04260BED4371B28A40A9D3E089D4">
    <w:name w:val="9E3E04260BED4371B28A40A9D3E089D4"/>
  </w:style>
  <w:style w:type="paragraph" w:customStyle="1" w:styleId="A519C027CC4D47E786FF2D504DA3EEBD">
    <w:name w:val="A519C027CC4D47E786FF2D504DA3EEBD"/>
  </w:style>
  <w:style w:type="paragraph" w:customStyle="1" w:styleId="CB744431E280432F9DD931796F6DF98F">
    <w:name w:val="CB744431E280432F9DD931796F6DF98F"/>
  </w:style>
  <w:style w:type="paragraph" w:customStyle="1" w:styleId="453B99F927F5440C90FCD0B463DA1CD4">
    <w:name w:val="453B99F927F5440C90FCD0B463DA1CD4"/>
  </w:style>
  <w:style w:type="paragraph" w:customStyle="1" w:styleId="D460E9BA86104D2380A6BF019E37DE11">
    <w:name w:val="D460E9BA86104D2380A6BF019E37DE11"/>
  </w:style>
  <w:style w:type="paragraph" w:customStyle="1" w:styleId="12CE9D09DC2F495199D2BEBAE19DC52D">
    <w:name w:val="12CE9D09DC2F495199D2BEBAE19DC52D"/>
  </w:style>
  <w:style w:type="paragraph" w:customStyle="1" w:styleId="9286A5C4FD584C24BC6B7354BAC09C42">
    <w:name w:val="9286A5C4FD584C24BC6B7354BAC09C42"/>
  </w:style>
  <w:style w:type="paragraph" w:customStyle="1" w:styleId="56A9DC669B454F26A0270BE258C46DEF">
    <w:name w:val="56A9DC669B454F26A0270BE258C46DEF"/>
  </w:style>
  <w:style w:type="paragraph" w:customStyle="1" w:styleId="C949F6B2A4C24F41B374BB2D6D3FFAA2">
    <w:name w:val="C949F6B2A4C24F41B374BB2D6D3FFAA2"/>
  </w:style>
  <w:style w:type="paragraph" w:customStyle="1" w:styleId="4495B03C7E844A5E976F7F45EC5E5710">
    <w:name w:val="4495B03C7E844A5E976F7F45EC5E5710"/>
  </w:style>
  <w:style w:type="paragraph" w:customStyle="1" w:styleId="D02211103F0C415BB7C6EBA87A2125A7">
    <w:name w:val="D02211103F0C415BB7C6EBA87A2125A7"/>
  </w:style>
  <w:style w:type="paragraph" w:customStyle="1" w:styleId="6AE9C56004EC47BDB3F9D451CC729B46">
    <w:name w:val="6AE9C56004EC47BDB3F9D451CC729B46"/>
  </w:style>
  <w:style w:type="paragraph" w:customStyle="1" w:styleId="2D4B408F1B41412C9CAB817CA94E57C2">
    <w:name w:val="2D4B408F1B41412C9CAB817CA94E57C2"/>
  </w:style>
  <w:style w:type="paragraph" w:customStyle="1" w:styleId="89CAA169D533460FA682A0E295EEE5D0">
    <w:name w:val="89CAA169D533460FA682A0E295EEE5D0"/>
  </w:style>
  <w:style w:type="paragraph" w:customStyle="1" w:styleId="523AFDF3F2D54F67A33D5ADF161637A4">
    <w:name w:val="523AFDF3F2D54F67A33D5ADF161637A4"/>
  </w:style>
  <w:style w:type="paragraph" w:customStyle="1" w:styleId="7789B869AA954380BF212BEC1B3C3E5C">
    <w:name w:val="7789B869AA954380BF212BEC1B3C3E5C"/>
  </w:style>
  <w:style w:type="paragraph" w:customStyle="1" w:styleId="165DEC9B70CD4768A3F697AF8976500F">
    <w:name w:val="165DEC9B70CD4768A3F697AF8976500F"/>
  </w:style>
  <w:style w:type="paragraph" w:customStyle="1" w:styleId="A0E852025D95401880F45381C853444A">
    <w:name w:val="A0E852025D95401880F45381C853444A"/>
  </w:style>
  <w:style w:type="paragraph" w:customStyle="1" w:styleId="4EE1CB6C54C54C3787F13A766403784E">
    <w:name w:val="4EE1CB6C54C54C3787F13A766403784E"/>
  </w:style>
  <w:style w:type="paragraph" w:customStyle="1" w:styleId="740A52CD6E1348609BFCB8AE448D926F">
    <w:name w:val="740A52CD6E1348609BFCB8AE448D926F"/>
  </w:style>
  <w:style w:type="paragraph" w:customStyle="1" w:styleId="546E664163684C7297443B99EEDFB3DF">
    <w:name w:val="546E664163684C7297443B99EEDFB3DF"/>
  </w:style>
  <w:style w:type="paragraph" w:customStyle="1" w:styleId="B5E296E7E3B44BFE8550AEC9F5A91D4E">
    <w:name w:val="B5E296E7E3B44BFE8550AEC9F5A91D4E"/>
  </w:style>
  <w:style w:type="paragraph" w:customStyle="1" w:styleId="F204B275C99F418495C4B393C02C8D6F">
    <w:name w:val="F204B275C99F418495C4B393C02C8D6F"/>
  </w:style>
  <w:style w:type="paragraph" w:customStyle="1" w:styleId="80EC2E1E4BE24A1082649E2E9B2C1FD1">
    <w:name w:val="80EC2E1E4BE24A1082649E2E9B2C1FD1"/>
  </w:style>
  <w:style w:type="paragraph" w:customStyle="1" w:styleId="0C931296B6CB43AA9E1B319A28D3B9D9">
    <w:name w:val="0C931296B6CB43AA9E1B319A28D3B9D9"/>
  </w:style>
  <w:style w:type="paragraph" w:customStyle="1" w:styleId="81920A2788DD422FBC1379B014BADE54">
    <w:name w:val="81920A2788DD422FBC1379B014BADE54"/>
  </w:style>
  <w:style w:type="paragraph" w:customStyle="1" w:styleId="73572563DBBE4DC684F86313033EB813">
    <w:name w:val="73572563DBBE4DC684F86313033EB813"/>
  </w:style>
  <w:style w:type="paragraph" w:customStyle="1" w:styleId="C1ACD4A98F304FF985FF77EC6F15BD4E">
    <w:name w:val="C1ACD4A98F304FF985FF77EC6F15BD4E"/>
  </w:style>
  <w:style w:type="paragraph" w:customStyle="1" w:styleId="28358B289F1A4E7AA300430D60A68DB6">
    <w:name w:val="28358B289F1A4E7AA300430D60A68DB6"/>
  </w:style>
  <w:style w:type="paragraph" w:customStyle="1" w:styleId="1696A114CBBF4F189190B2B125DACBE6">
    <w:name w:val="1696A114CBBF4F189190B2B125DACBE6"/>
  </w:style>
  <w:style w:type="paragraph" w:customStyle="1" w:styleId="7299CA0FA01C46EFB7A2531F0CE4F083">
    <w:name w:val="7299CA0FA01C46EFB7A2531F0CE4F083"/>
  </w:style>
  <w:style w:type="paragraph" w:customStyle="1" w:styleId="19B182E9DEBF4945B08B886565563384">
    <w:name w:val="19B182E9DEBF4945B08B886565563384"/>
  </w:style>
  <w:style w:type="paragraph" w:customStyle="1" w:styleId="9E2ABE14FAE94E16A6A853E50F3FB664">
    <w:name w:val="9E2ABE14FAE94E16A6A853E50F3FB664"/>
  </w:style>
  <w:style w:type="paragraph" w:customStyle="1" w:styleId="2E4EB0CBFF6546AAA8AAFDBB9D25BA3D">
    <w:name w:val="2E4EB0CBFF6546AAA8AAFDBB9D25BA3D"/>
  </w:style>
  <w:style w:type="paragraph" w:customStyle="1" w:styleId="246BA61283824DD48325703996682801">
    <w:name w:val="246BA61283824DD48325703996682801"/>
  </w:style>
  <w:style w:type="paragraph" w:customStyle="1" w:styleId="49B862AE23BD4071AB19BE13064D2C1C">
    <w:name w:val="49B862AE23BD4071AB19BE13064D2C1C"/>
  </w:style>
  <w:style w:type="paragraph" w:customStyle="1" w:styleId="A36D04AFE60B4AC5B5E3A22F9F1EDEAB">
    <w:name w:val="A36D04AFE60B4AC5B5E3A22F9F1EDEAB"/>
  </w:style>
  <w:style w:type="paragraph" w:customStyle="1" w:styleId="32AD8FE9C89E4A32B0A307AC4C5856B4">
    <w:name w:val="32AD8FE9C89E4A32B0A307AC4C5856B4"/>
  </w:style>
  <w:style w:type="paragraph" w:customStyle="1" w:styleId="C904310E12A84F9898A4B94DC80C8785">
    <w:name w:val="C904310E12A84F9898A4B94DC80C8785"/>
  </w:style>
  <w:style w:type="paragraph" w:customStyle="1" w:styleId="CEA52DED1BF248D5A9048CEC45FC020C">
    <w:name w:val="CEA52DED1BF248D5A9048CEC45FC020C"/>
  </w:style>
  <w:style w:type="paragraph" w:customStyle="1" w:styleId="CAED6A78C180439DA48382D4648E2D5D">
    <w:name w:val="CAED6A78C180439DA48382D4648E2D5D"/>
    <w:rsid w:val="00A82360"/>
  </w:style>
  <w:style w:type="paragraph" w:customStyle="1" w:styleId="1214EEADC9924554B08E9EBC8F5EF171">
    <w:name w:val="1214EEADC9924554B08E9EBC8F5EF171"/>
    <w:rsid w:val="00A82360"/>
  </w:style>
  <w:style w:type="paragraph" w:customStyle="1" w:styleId="83D67111976E47048386A303610495B7">
    <w:name w:val="83D67111976E47048386A303610495B7"/>
    <w:rsid w:val="00044015"/>
  </w:style>
  <w:style w:type="paragraph" w:customStyle="1" w:styleId="37B39BDBC7A04B38B8CC416A1E403EA7">
    <w:name w:val="37B39BDBC7A04B38B8CC416A1E403EA7"/>
    <w:rsid w:val="00003566"/>
  </w:style>
  <w:style w:type="paragraph" w:customStyle="1" w:styleId="E70362C3740F449084EDAC766A39AE871">
    <w:name w:val="E70362C3740F449084EDAC766A39AE871"/>
    <w:rsid w:val="00E57DA0"/>
    <w:pPr>
      <w:spacing w:after="200" w:line="276" w:lineRule="auto"/>
    </w:pPr>
    <w:rPr>
      <w:rFonts w:eastAsiaTheme="minorHAnsi"/>
    </w:rPr>
  </w:style>
  <w:style w:type="paragraph" w:customStyle="1" w:styleId="88B831C476F548E9AE80FCFBACDD01EB1">
    <w:name w:val="88B831C476F548E9AE80FCFBACDD01EB1"/>
    <w:rsid w:val="00E57DA0"/>
    <w:pPr>
      <w:spacing w:after="200" w:line="276" w:lineRule="auto"/>
    </w:pPr>
    <w:rPr>
      <w:rFonts w:eastAsiaTheme="minorHAnsi"/>
    </w:rPr>
  </w:style>
  <w:style w:type="paragraph" w:customStyle="1" w:styleId="F0B75415E4264A76AFFDB680518A0D3D1">
    <w:name w:val="F0B75415E4264A76AFFDB680518A0D3D1"/>
    <w:rsid w:val="00E57DA0"/>
    <w:pPr>
      <w:spacing w:after="200" w:line="276" w:lineRule="auto"/>
    </w:pPr>
    <w:rPr>
      <w:rFonts w:eastAsiaTheme="minorHAnsi"/>
    </w:rPr>
  </w:style>
  <w:style w:type="paragraph" w:customStyle="1" w:styleId="5E68B8BEBB284830BAAE7160A9EEE13D1">
    <w:name w:val="5E68B8BEBB284830BAAE7160A9EEE13D1"/>
    <w:rsid w:val="00E57DA0"/>
    <w:pPr>
      <w:spacing w:after="200" w:line="276" w:lineRule="auto"/>
      <w:ind w:left="720"/>
      <w:contextualSpacing/>
    </w:pPr>
    <w:rPr>
      <w:rFonts w:eastAsiaTheme="minorHAnsi"/>
    </w:rPr>
  </w:style>
  <w:style w:type="paragraph" w:customStyle="1" w:styleId="FBA6838BD2C6414A948C8DF2920F8F1E1">
    <w:name w:val="FBA6838BD2C6414A948C8DF2920F8F1E1"/>
    <w:rsid w:val="00E57DA0"/>
    <w:pPr>
      <w:spacing w:after="200" w:line="276" w:lineRule="auto"/>
      <w:ind w:left="720"/>
      <w:contextualSpacing/>
    </w:pPr>
    <w:rPr>
      <w:rFonts w:eastAsiaTheme="minorHAnsi"/>
    </w:rPr>
  </w:style>
  <w:style w:type="paragraph" w:customStyle="1" w:styleId="EA132D6658DF4BBEB01C2043AB60D6891">
    <w:name w:val="EA132D6658DF4BBEB01C2043AB60D6891"/>
    <w:rsid w:val="00E57DA0"/>
    <w:pPr>
      <w:spacing w:after="200" w:line="276" w:lineRule="auto"/>
      <w:ind w:left="720"/>
      <w:contextualSpacing/>
    </w:pPr>
    <w:rPr>
      <w:rFonts w:eastAsiaTheme="minorHAnsi"/>
    </w:rPr>
  </w:style>
  <w:style w:type="paragraph" w:customStyle="1" w:styleId="B545586D45D841788477B8A4B1F874A71">
    <w:name w:val="B545586D45D841788477B8A4B1F874A71"/>
    <w:rsid w:val="00E57DA0"/>
    <w:pPr>
      <w:spacing w:after="200" w:line="276" w:lineRule="auto"/>
      <w:ind w:left="720"/>
      <w:contextualSpacing/>
    </w:pPr>
    <w:rPr>
      <w:rFonts w:eastAsiaTheme="minorHAnsi"/>
    </w:rPr>
  </w:style>
  <w:style w:type="paragraph" w:customStyle="1" w:styleId="002784ACC31C4657ADF4D18EA030749D1">
    <w:name w:val="002784ACC31C4657ADF4D18EA030749D1"/>
    <w:rsid w:val="00E57DA0"/>
    <w:pPr>
      <w:spacing w:after="200" w:line="276" w:lineRule="auto"/>
    </w:pPr>
    <w:rPr>
      <w:rFonts w:eastAsiaTheme="minorHAnsi"/>
    </w:rPr>
  </w:style>
  <w:style w:type="paragraph" w:customStyle="1" w:styleId="774B93A209534DA3B8A34F8D41668D6D1">
    <w:name w:val="774B93A209534DA3B8A34F8D41668D6D1"/>
    <w:rsid w:val="00E57DA0"/>
    <w:pPr>
      <w:spacing w:after="200" w:line="276" w:lineRule="auto"/>
    </w:pPr>
    <w:rPr>
      <w:rFonts w:eastAsiaTheme="minorHAnsi"/>
    </w:rPr>
  </w:style>
  <w:style w:type="paragraph" w:customStyle="1" w:styleId="7CD27CA8898A4EDE955BDE7D1B8779FF1">
    <w:name w:val="7CD27CA8898A4EDE955BDE7D1B8779FF1"/>
    <w:rsid w:val="00E57DA0"/>
    <w:pPr>
      <w:spacing w:after="200" w:line="276" w:lineRule="auto"/>
    </w:pPr>
    <w:rPr>
      <w:rFonts w:eastAsiaTheme="minorHAnsi"/>
    </w:rPr>
  </w:style>
  <w:style w:type="paragraph" w:customStyle="1" w:styleId="BA8AB7FD1A1B421E8C5E127C59E8AFCF1">
    <w:name w:val="BA8AB7FD1A1B421E8C5E127C59E8AFCF1"/>
    <w:rsid w:val="00E57DA0"/>
    <w:pPr>
      <w:spacing w:after="200" w:line="276" w:lineRule="auto"/>
    </w:pPr>
    <w:rPr>
      <w:rFonts w:eastAsiaTheme="minorHAnsi"/>
    </w:rPr>
  </w:style>
  <w:style w:type="paragraph" w:customStyle="1" w:styleId="8D34D0BC8DDB45B6B1CD7755C857F2801">
    <w:name w:val="8D34D0BC8DDB45B6B1CD7755C857F2801"/>
    <w:rsid w:val="00E57DA0"/>
    <w:pPr>
      <w:spacing w:after="200" w:line="276" w:lineRule="auto"/>
    </w:pPr>
    <w:rPr>
      <w:rFonts w:eastAsiaTheme="minorHAnsi"/>
    </w:rPr>
  </w:style>
  <w:style w:type="paragraph" w:customStyle="1" w:styleId="A974323934B846619E6635B327744E801">
    <w:name w:val="A974323934B846619E6635B327744E801"/>
    <w:rsid w:val="00E57DA0"/>
    <w:pPr>
      <w:spacing w:after="200" w:line="276" w:lineRule="auto"/>
    </w:pPr>
    <w:rPr>
      <w:rFonts w:eastAsiaTheme="minorHAnsi"/>
    </w:rPr>
  </w:style>
  <w:style w:type="paragraph" w:customStyle="1" w:styleId="C67CC677314E47C6A933F1F41EE5DCC71">
    <w:name w:val="C67CC677314E47C6A933F1F41EE5DCC71"/>
    <w:rsid w:val="00E57DA0"/>
    <w:pPr>
      <w:spacing w:after="200" w:line="276" w:lineRule="auto"/>
    </w:pPr>
    <w:rPr>
      <w:rFonts w:eastAsiaTheme="minorHAnsi"/>
    </w:rPr>
  </w:style>
  <w:style w:type="paragraph" w:customStyle="1" w:styleId="B615AFAAC7E6436CB767E70B387FDC121">
    <w:name w:val="B615AFAAC7E6436CB767E70B387FDC121"/>
    <w:rsid w:val="00E57DA0"/>
    <w:pPr>
      <w:spacing w:after="200" w:line="276" w:lineRule="auto"/>
    </w:pPr>
    <w:rPr>
      <w:rFonts w:eastAsiaTheme="minorHAnsi"/>
    </w:rPr>
  </w:style>
  <w:style w:type="paragraph" w:customStyle="1" w:styleId="BB4D432EACBE42A7B964ABFB9948228B1">
    <w:name w:val="BB4D432EACBE42A7B964ABFB9948228B1"/>
    <w:rsid w:val="00E57DA0"/>
    <w:pPr>
      <w:spacing w:after="200" w:line="276" w:lineRule="auto"/>
    </w:pPr>
    <w:rPr>
      <w:rFonts w:eastAsiaTheme="minorHAnsi"/>
    </w:rPr>
  </w:style>
  <w:style w:type="paragraph" w:customStyle="1" w:styleId="BC5CB63B1C094D0887D3169DC4A71F641">
    <w:name w:val="BC5CB63B1C094D0887D3169DC4A71F641"/>
    <w:rsid w:val="00E57DA0"/>
    <w:pPr>
      <w:spacing w:after="200" w:line="276" w:lineRule="auto"/>
    </w:pPr>
    <w:rPr>
      <w:rFonts w:eastAsiaTheme="minorHAnsi"/>
    </w:rPr>
  </w:style>
  <w:style w:type="paragraph" w:customStyle="1" w:styleId="04D94825CE274C67B17BCA4C62D64B991">
    <w:name w:val="04D94825CE274C67B17BCA4C62D64B991"/>
    <w:rsid w:val="00E57DA0"/>
    <w:pPr>
      <w:spacing w:after="200" w:line="276" w:lineRule="auto"/>
    </w:pPr>
    <w:rPr>
      <w:rFonts w:eastAsiaTheme="minorHAnsi"/>
    </w:rPr>
  </w:style>
  <w:style w:type="paragraph" w:customStyle="1" w:styleId="11310A50F64D4C6E91F662C686D8481F1">
    <w:name w:val="11310A50F64D4C6E91F662C686D8481F1"/>
    <w:rsid w:val="00E57DA0"/>
    <w:pPr>
      <w:spacing w:after="200" w:line="276" w:lineRule="auto"/>
    </w:pPr>
    <w:rPr>
      <w:rFonts w:eastAsiaTheme="minorHAnsi"/>
    </w:rPr>
  </w:style>
  <w:style w:type="paragraph" w:customStyle="1" w:styleId="FB9881EAEB5942DB9F82C2AEEAC3E6F51">
    <w:name w:val="FB9881EAEB5942DB9F82C2AEEAC3E6F51"/>
    <w:rsid w:val="00E57DA0"/>
    <w:pPr>
      <w:spacing w:after="200" w:line="276" w:lineRule="auto"/>
    </w:pPr>
    <w:rPr>
      <w:rFonts w:eastAsiaTheme="minorHAnsi"/>
    </w:rPr>
  </w:style>
  <w:style w:type="paragraph" w:customStyle="1" w:styleId="BDF66D7C8B4C4DC38338D676D98410851">
    <w:name w:val="BDF66D7C8B4C4DC38338D676D98410851"/>
    <w:rsid w:val="00E57DA0"/>
    <w:pPr>
      <w:spacing w:after="200" w:line="276" w:lineRule="auto"/>
    </w:pPr>
    <w:rPr>
      <w:rFonts w:eastAsiaTheme="minorHAnsi"/>
    </w:rPr>
  </w:style>
  <w:style w:type="paragraph" w:customStyle="1" w:styleId="EFFF29D9447546CB84B61EDC4F61ED441">
    <w:name w:val="EFFF29D9447546CB84B61EDC4F61ED441"/>
    <w:rsid w:val="00E57DA0"/>
    <w:pPr>
      <w:spacing w:after="200" w:line="276" w:lineRule="auto"/>
    </w:pPr>
    <w:rPr>
      <w:rFonts w:eastAsiaTheme="minorHAnsi"/>
    </w:rPr>
  </w:style>
  <w:style w:type="paragraph" w:customStyle="1" w:styleId="1A7BBC6B70A84DF08CAB3C6B8D5296851">
    <w:name w:val="1A7BBC6B70A84DF08CAB3C6B8D5296851"/>
    <w:rsid w:val="00E57DA0"/>
    <w:pPr>
      <w:spacing w:after="200" w:line="276" w:lineRule="auto"/>
    </w:pPr>
    <w:rPr>
      <w:rFonts w:eastAsiaTheme="minorHAnsi"/>
    </w:rPr>
  </w:style>
  <w:style w:type="paragraph" w:customStyle="1" w:styleId="572A8F54EB5C44008D059DDE372F1F1F1">
    <w:name w:val="572A8F54EB5C44008D059DDE372F1F1F1"/>
    <w:rsid w:val="00E57DA0"/>
    <w:pPr>
      <w:spacing w:after="200" w:line="276" w:lineRule="auto"/>
    </w:pPr>
    <w:rPr>
      <w:rFonts w:eastAsiaTheme="minorHAnsi"/>
    </w:rPr>
  </w:style>
  <w:style w:type="paragraph" w:customStyle="1" w:styleId="9E3E04260BED4371B28A40A9D3E089D41">
    <w:name w:val="9E3E04260BED4371B28A40A9D3E089D41"/>
    <w:rsid w:val="00E57DA0"/>
    <w:pPr>
      <w:spacing w:after="200" w:line="276" w:lineRule="auto"/>
    </w:pPr>
    <w:rPr>
      <w:rFonts w:eastAsiaTheme="minorHAnsi"/>
    </w:rPr>
  </w:style>
  <w:style w:type="paragraph" w:customStyle="1" w:styleId="A519C027CC4D47E786FF2D504DA3EEBD1">
    <w:name w:val="A519C027CC4D47E786FF2D504DA3EEBD1"/>
    <w:rsid w:val="00E57DA0"/>
    <w:pPr>
      <w:spacing w:after="200" w:line="276" w:lineRule="auto"/>
    </w:pPr>
    <w:rPr>
      <w:rFonts w:eastAsiaTheme="minorHAnsi"/>
    </w:rPr>
  </w:style>
  <w:style w:type="paragraph" w:customStyle="1" w:styleId="C949F6B2A4C24F41B374BB2D6D3FFAA21">
    <w:name w:val="C949F6B2A4C24F41B374BB2D6D3FFAA21"/>
    <w:rsid w:val="00E57DA0"/>
    <w:pPr>
      <w:spacing w:after="200" w:line="276" w:lineRule="auto"/>
    </w:pPr>
    <w:rPr>
      <w:rFonts w:eastAsiaTheme="minorHAnsi"/>
    </w:rPr>
  </w:style>
  <w:style w:type="paragraph" w:customStyle="1" w:styleId="4495B03C7E844A5E976F7F45EC5E57101">
    <w:name w:val="4495B03C7E844A5E976F7F45EC5E57101"/>
    <w:rsid w:val="00E57DA0"/>
    <w:pPr>
      <w:spacing w:after="200" w:line="276" w:lineRule="auto"/>
    </w:pPr>
    <w:rPr>
      <w:rFonts w:eastAsiaTheme="minorHAnsi"/>
    </w:rPr>
  </w:style>
  <w:style w:type="paragraph" w:customStyle="1" w:styleId="D02211103F0C415BB7C6EBA87A2125A71">
    <w:name w:val="D02211103F0C415BB7C6EBA87A2125A71"/>
    <w:rsid w:val="00E57DA0"/>
    <w:pPr>
      <w:spacing w:after="200" w:line="276" w:lineRule="auto"/>
    </w:pPr>
    <w:rPr>
      <w:rFonts w:eastAsiaTheme="minorHAnsi"/>
    </w:rPr>
  </w:style>
  <w:style w:type="paragraph" w:customStyle="1" w:styleId="7BF51CC161E1457EA7025A471E8D5111">
    <w:name w:val="7BF51CC161E1457EA7025A471E8D5111"/>
    <w:rsid w:val="00E57DA0"/>
    <w:pPr>
      <w:spacing w:after="200" w:line="276" w:lineRule="auto"/>
    </w:pPr>
    <w:rPr>
      <w:rFonts w:eastAsiaTheme="minorHAnsi"/>
    </w:rPr>
  </w:style>
  <w:style w:type="paragraph" w:customStyle="1" w:styleId="E84CE60958D34623B70C68B7F750111C">
    <w:name w:val="E84CE60958D34623B70C68B7F750111C"/>
    <w:rsid w:val="00E57DA0"/>
    <w:pPr>
      <w:spacing w:after="200" w:line="276" w:lineRule="auto"/>
    </w:pPr>
    <w:rPr>
      <w:rFonts w:eastAsiaTheme="minorHAnsi"/>
    </w:rPr>
  </w:style>
  <w:style w:type="paragraph" w:customStyle="1" w:styleId="7B9EB9B454004F47A225664B80A69E55">
    <w:name w:val="7B9EB9B454004F47A225664B80A69E55"/>
    <w:rsid w:val="00E57DA0"/>
    <w:pPr>
      <w:spacing w:after="200" w:line="276" w:lineRule="auto"/>
    </w:pPr>
    <w:rPr>
      <w:rFonts w:eastAsiaTheme="minorHAnsi"/>
    </w:rPr>
  </w:style>
  <w:style w:type="paragraph" w:customStyle="1" w:styleId="BCE3990AFF394235B49FF46066DB23EA">
    <w:name w:val="BCE3990AFF394235B49FF46066DB23EA"/>
    <w:rsid w:val="00E57DA0"/>
    <w:pPr>
      <w:spacing w:after="200" w:line="276" w:lineRule="auto"/>
    </w:pPr>
    <w:rPr>
      <w:rFonts w:eastAsiaTheme="minorHAnsi"/>
    </w:rPr>
  </w:style>
  <w:style w:type="paragraph" w:customStyle="1" w:styleId="5BD5BCC78AF74E05B45C2856A27AC51F">
    <w:name w:val="5BD5BCC78AF74E05B45C2856A27AC51F"/>
    <w:rsid w:val="00E57DA0"/>
    <w:pPr>
      <w:spacing w:after="200" w:line="276" w:lineRule="auto"/>
    </w:pPr>
    <w:rPr>
      <w:rFonts w:eastAsiaTheme="minorHAnsi"/>
    </w:rPr>
  </w:style>
  <w:style w:type="paragraph" w:customStyle="1" w:styleId="4348C00DB01C4BE4BCFFB60B9A47108F">
    <w:name w:val="4348C00DB01C4BE4BCFFB60B9A47108F"/>
    <w:rsid w:val="00E57DA0"/>
    <w:pPr>
      <w:spacing w:after="200" w:line="276" w:lineRule="auto"/>
    </w:pPr>
    <w:rPr>
      <w:rFonts w:eastAsiaTheme="minorHAnsi"/>
    </w:rPr>
  </w:style>
  <w:style w:type="paragraph" w:customStyle="1" w:styleId="DA7E47A923594C87A4E7E8796FE66237">
    <w:name w:val="DA7E47A923594C87A4E7E8796FE66237"/>
    <w:rsid w:val="00E57DA0"/>
    <w:pPr>
      <w:spacing w:after="200" w:line="276" w:lineRule="auto"/>
    </w:pPr>
    <w:rPr>
      <w:rFonts w:eastAsiaTheme="minorHAnsi"/>
    </w:rPr>
  </w:style>
  <w:style w:type="paragraph" w:customStyle="1" w:styleId="7A478F5102214F0A8309C73F1E1A54FF">
    <w:name w:val="7A478F5102214F0A8309C73F1E1A54FF"/>
    <w:rsid w:val="00E57DA0"/>
    <w:pPr>
      <w:spacing w:after="200" w:line="276" w:lineRule="auto"/>
    </w:pPr>
    <w:rPr>
      <w:rFonts w:eastAsiaTheme="minorHAnsi"/>
    </w:rPr>
  </w:style>
  <w:style w:type="paragraph" w:customStyle="1" w:styleId="030D7F9952504896AEA05F11F374A326">
    <w:name w:val="030D7F9952504896AEA05F11F374A326"/>
    <w:rsid w:val="00E57DA0"/>
    <w:pPr>
      <w:spacing w:after="200" w:line="276" w:lineRule="auto"/>
    </w:pPr>
    <w:rPr>
      <w:rFonts w:eastAsiaTheme="minorHAnsi"/>
    </w:rPr>
  </w:style>
  <w:style w:type="paragraph" w:customStyle="1" w:styleId="CA1052800B284FC4BB8926C8466C474C">
    <w:name w:val="CA1052800B284FC4BB8926C8466C474C"/>
    <w:rsid w:val="00E57DA0"/>
    <w:pPr>
      <w:spacing w:after="200" w:line="276" w:lineRule="auto"/>
    </w:pPr>
    <w:rPr>
      <w:rFonts w:eastAsiaTheme="minorHAnsi"/>
    </w:rPr>
  </w:style>
  <w:style w:type="paragraph" w:customStyle="1" w:styleId="72D801A6EA16418FA4884B219B01857F">
    <w:name w:val="72D801A6EA16418FA4884B219B01857F"/>
    <w:rsid w:val="00E57DA0"/>
    <w:pPr>
      <w:spacing w:after="200" w:line="276" w:lineRule="auto"/>
    </w:pPr>
    <w:rPr>
      <w:rFonts w:eastAsiaTheme="minorHAnsi"/>
    </w:rPr>
  </w:style>
  <w:style w:type="paragraph" w:customStyle="1" w:styleId="406DD3217B5744FD87BF50A72A036ECB">
    <w:name w:val="406DD3217B5744FD87BF50A72A036ECB"/>
    <w:rsid w:val="00E57DA0"/>
    <w:pPr>
      <w:spacing w:after="200" w:line="276" w:lineRule="auto"/>
    </w:pPr>
    <w:rPr>
      <w:rFonts w:eastAsiaTheme="minorHAnsi"/>
    </w:rPr>
  </w:style>
  <w:style w:type="paragraph" w:customStyle="1" w:styleId="4B44836501C24029BCDBD0709000E0DD">
    <w:name w:val="4B44836501C24029BCDBD0709000E0DD"/>
    <w:rsid w:val="00E57DA0"/>
    <w:pPr>
      <w:spacing w:after="200" w:line="276" w:lineRule="auto"/>
    </w:pPr>
    <w:rPr>
      <w:rFonts w:eastAsiaTheme="minorHAnsi"/>
    </w:rPr>
  </w:style>
  <w:style w:type="paragraph" w:customStyle="1" w:styleId="D0D93AAFDDA940978A3AF815C4FEB0E0">
    <w:name w:val="D0D93AAFDDA940978A3AF815C4FEB0E0"/>
    <w:rsid w:val="00E57DA0"/>
    <w:pPr>
      <w:spacing w:after="200" w:line="276" w:lineRule="auto"/>
    </w:pPr>
    <w:rPr>
      <w:rFonts w:eastAsiaTheme="minorHAnsi"/>
    </w:rPr>
  </w:style>
  <w:style w:type="paragraph" w:customStyle="1" w:styleId="E6BF0A386F5648A99F8324F08366A12A">
    <w:name w:val="E6BF0A386F5648A99F8324F08366A12A"/>
    <w:rsid w:val="00E57DA0"/>
    <w:pPr>
      <w:spacing w:after="200" w:line="276" w:lineRule="auto"/>
    </w:pPr>
    <w:rPr>
      <w:rFonts w:eastAsiaTheme="minorHAnsi"/>
    </w:rPr>
  </w:style>
  <w:style w:type="paragraph" w:customStyle="1" w:styleId="EDD65D3A767B4091AF41A4C52B0464CC">
    <w:name w:val="EDD65D3A767B4091AF41A4C52B0464CC"/>
    <w:rsid w:val="00E57DA0"/>
    <w:pPr>
      <w:spacing w:after="200" w:line="276" w:lineRule="auto"/>
    </w:pPr>
    <w:rPr>
      <w:rFonts w:eastAsiaTheme="minorHAnsi"/>
    </w:rPr>
  </w:style>
  <w:style w:type="paragraph" w:customStyle="1" w:styleId="F47782648D2B4D0CABB842094168E6D3">
    <w:name w:val="F47782648D2B4D0CABB842094168E6D3"/>
    <w:rsid w:val="00E57DA0"/>
    <w:pPr>
      <w:spacing w:after="200" w:line="276" w:lineRule="auto"/>
    </w:pPr>
    <w:rPr>
      <w:rFonts w:eastAsiaTheme="minorHAnsi"/>
    </w:rPr>
  </w:style>
  <w:style w:type="paragraph" w:customStyle="1" w:styleId="278A812A6BD84F18BE7228E4C92745D6">
    <w:name w:val="278A812A6BD84F18BE7228E4C92745D6"/>
    <w:rsid w:val="00E57DA0"/>
    <w:pPr>
      <w:spacing w:after="200" w:line="276" w:lineRule="auto"/>
    </w:pPr>
    <w:rPr>
      <w:rFonts w:eastAsiaTheme="minorHAnsi"/>
    </w:rPr>
  </w:style>
  <w:style w:type="paragraph" w:customStyle="1" w:styleId="4FB3DE8CED4148459C6A553DE02F0E6E">
    <w:name w:val="4FB3DE8CED4148459C6A553DE02F0E6E"/>
    <w:rsid w:val="00E57DA0"/>
    <w:pPr>
      <w:spacing w:after="200" w:line="276" w:lineRule="auto"/>
    </w:pPr>
    <w:rPr>
      <w:rFonts w:eastAsiaTheme="minorHAnsi"/>
    </w:rPr>
  </w:style>
  <w:style w:type="paragraph" w:customStyle="1" w:styleId="E536216A43244274A3B3DD5194DDE926">
    <w:name w:val="E536216A43244274A3B3DD5194DDE926"/>
    <w:rsid w:val="00E57DA0"/>
    <w:pPr>
      <w:spacing w:after="200" w:line="276" w:lineRule="auto"/>
    </w:pPr>
    <w:rPr>
      <w:rFonts w:eastAsiaTheme="minorHAnsi"/>
    </w:rPr>
  </w:style>
  <w:style w:type="paragraph" w:customStyle="1" w:styleId="1AFA6C0C80904B098EE61597A13818CC">
    <w:name w:val="1AFA6C0C80904B098EE61597A13818CC"/>
    <w:rsid w:val="00E57DA0"/>
    <w:pPr>
      <w:spacing w:after="200" w:line="276" w:lineRule="auto"/>
    </w:pPr>
    <w:rPr>
      <w:rFonts w:eastAsiaTheme="minorHAnsi"/>
    </w:rPr>
  </w:style>
  <w:style w:type="paragraph" w:customStyle="1" w:styleId="BECEE7B6AA56407B8FBA62FA39548CBB">
    <w:name w:val="BECEE7B6AA56407B8FBA62FA39548CBB"/>
    <w:rsid w:val="00E57DA0"/>
    <w:pPr>
      <w:spacing w:after="200" w:line="276" w:lineRule="auto"/>
    </w:pPr>
    <w:rPr>
      <w:rFonts w:eastAsiaTheme="minorHAnsi"/>
    </w:rPr>
  </w:style>
  <w:style w:type="paragraph" w:customStyle="1" w:styleId="C5B3030F7DB64AA38812B4D8382E597C">
    <w:name w:val="C5B3030F7DB64AA38812B4D8382E597C"/>
    <w:rsid w:val="00E57DA0"/>
    <w:pPr>
      <w:spacing w:after="200" w:line="276" w:lineRule="auto"/>
    </w:pPr>
    <w:rPr>
      <w:rFonts w:eastAsiaTheme="minorHAnsi"/>
    </w:rPr>
  </w:style>
  <w:style w:type="paragraph" w:customStyle="1" w:styleId="680AB287AEA54814B9FDE9953AD5DC69">
    <w:name w:val="680AB287AEA54814B9FDE9953AD5DC69"/>
    <w:rsid w:val="00E57DA0"/>
    <w:pPr>
      <w:spacing w:after="200" w:line="276" w:lineRule="auto"/>
    </w:pPr>
    <w:rPr>
      <w:rFonts w:eastAsiaTheme="minorHAnsi"/>
    </w:rPr>
  </w:style>
  <w:style w:type="paragraph" w:customStyle="1" w:styleId="BC8A234FC436409690075A060370A92E">
    <w:name w:val="BC8A234FC436409690075A060370A92E"/>
    <w:rsid w:val="00E57DA0"/>
    <w:pPr>
      <w:spacing w:after="200" w:line="276" w:lineRule="auto"/>
    </w:pPr>
    <w:rPr>
      <w:rFonts w:eastAsiaTheme="minorHAnsi"/>
    </w:rPr>
  </w:style>
  <w:style w:type="paragraph" w:customStyle="1" w:styleId="A1077DAAD0054958A590C96B2FE09274">
    <w:name w:val="A1077DAAD0054958A590C96B2FE09274"/>
    <w:rsid w:val="00E57DA0"/>
    <w:pPr>
      <w:spacing w:after="200" w:line="276" w:lineRule="auto"/>
    </w:pPr>
    <w:rPr>
      <w:rFonts w:eastAsiaTheme="minorHAnsi"/>
    </w:rPr>
  </w:style>
  <w:style w:type="paragraph" w:customStyle="1" w:styleId="9837D1A628964CDE9FBB8837A757E686">
    <w:name w:val="9837D1A628964CDE9FBB8837A757E686"/>
    <w:rsid w:val="00E57DA0"/>
    <w:pPr>
      <w:spacing w:after="200" w:line="276" w:lineRule="auto"/>
    </w:pPr>
    <w:rPr>
      <w:rFonts w:eastAsiaTheme="minorHAnsi"/>
    </w:rPr>
  </w:style>
  <w:style w:type="paragraph" w:customStyle="1" w:styleId="504A3CE26A0141F3861E968D82688CAC">
    <w:name w:val="504A3CE26A0141F3861E968D82688CAC"/>
    <w:rsid w:val="00E57DA0"/>
    <w:pPr>
      <w:spacing w:after="200" w:line="276" w:lineRule="auto"/>
    </w:pPr>
    <w:rPr>
      <w:rFonts w:eastAsiaTheme="minorHAnsi"/>
    </w:rPr>
  </w:style>
  <w:style w:type="paragraph" w:customStyle="1" w:styleId="3CF832896BEF4ED28F5437CCD6FB541F">
    <w:name w:val="3CF832896BEF4ED28F5437CCD6FB541F"/>
    <w:rsid w:val="00E57DA0"/>
    <w:pPr>
      <w:spacing w:after="200" w:line="276" w:lineRule="auto"/>
    </w:pPr>
    <w:rPr>
      <w:rFonts w:eastAsiaTheme="minorHAnsi"/>
    </w:rPr>
  </w:style>
  <w:style w:type="paragraph" w:customStyle="1" w:styleId="A54AA86167EA42958B0BF3CFC10D54B6">
    <w:name w:val="A54AA86167EA42958B0BF3CFC10D54B6"/>
    <w:rsid w:val="00E57DA0"/>
    <w:pPr>
      <w:spacing w:after="200" w:line="276" w:lineRule="auto"/>
    </w:pPr>
    <w:rPr>
      <w:rFonts w:eastAsiaTheme="minorHAnsi"/>
    </w:rPr>
  </w:style>
  <w:style w:type="paragraph" w:customStyle="1" w:styleId="5DA4B8A277EB41069CF140568E66D525">
    <w:name w:val="5DA4B8A277EB41069CF140568E66D525"/>
    <w:rsid w:val="00E57DA0"/>
    <w:pPr>
      <w:spacing w:after="200" w:line="276" w:lineRule="auto"/>
    </w:pPr>
    <w:rPr>
      <w:rFonts w:eastAsiaTheme="minorHAnsi"/>
    </w:rPr>
  </w:style>
  <w:style w:type="paragraph" w:customStyle="1" w:styleId="2BF9393AE3444C9799A3502E2A20929D">
    <w:name w:val="2BF9393AE3444C9799A3502E2A20929D"/>
    <w:rsid w:val="00E57DA0"/>
    <w:pPr>
      <w:spacing w:after="200" w:line="276" w:lineRule="auto"/>
    </w:pPr>
    <w:rPr>
      <w:rFonts w:eastAsiaTheme="minorHAnsi"/>
    </w:rPr>
  </w:style>
  <w:style w:type="paragraph" w:customStyle="1" w:styleId="A7D226B7F44146E4AFA7D46FC5C30CE6">
    <w:name w:val="A7D226B7F44146E4AFA7D46FC5C30CE6"/>
    <w:rsid w:val="00E57DA0"/>
    <w:pPr>
      <w:spacing w:after="200" w:line="276" w:lineRule="auto"/>
    </w:pPr>
    <w:rPr>
      <w:rFonts w:eastAsiaTheme="minorHAnsi"/>
    </w:rPr>
  </w:style>
  <w:style w:type="paragraph" w:customStyle="1" w:styleId="9668E146A7CF4B93A73404E4F7F145BC">
    <w:name w:val="9668E146A7CF4B93A73404E4F7F145BC"/>
    <w:rsid w:val="00E57DA0"/>
    <w:pPr>
      <w:spacing w:after="200" w:line="276" w:lineRule="auto"/>
    </w:pPr>
    <w:rPr>
      <w:rFonts w:eastAsiaTheme="minorHAnsi"/>
    </w:rPr>
  </w:style>
  <w:style w:type="paragraph" w:customStyle="1" w:styleId="33FB906AF1244887A24B8C728A3B07C0">
    <w:name w:val="33FB906AF1244887A24B8C728A3B07C0"/>
    <w:rsid w:val="00E57DA0"/>
    <w:pPr>
      <w:spacing w:after="200" w:line="276" w:lineRule="auto"/>
    </w:pPr>
    <w:rPr>
      <w:rFonts w:eastAsiaTheme="minorHAnsi"/>
    </w:rPr>
  </w:style>
  <w:style w:type="paragraph" w:customStyle="1" w:styleId="E70362C3740F449084EDAC766A39AE872">
    <w:name w:val="E70362C3740F449084EDAC766A39AE872"/>
    <w:rsid w:val="00E57DA0"/>
    <w:pPr>
      <w:spacing w:after="200" w:line="276" w:lineRule="auto"/>
    </w:pPr>
    <w:rPr>
      <w:rFonts w:eastAsiaTheme="minorHAnsi"/>
    </w:rPr>
  </w:style>
  <w:style w:type="paragraph" w:customStyle="1" w:styleId="88B831C476F548E9AE80FCFBACDD01EB2">
    <w:name w:val="88B831C476F548E9AE80FCFBACDD01EB2"/>
    <w:rsid w:val="00E57DA0"/>
    <w:pPr>
      <w:spacing w:after="200" w:line="276" w:lineRule="auto"/>
    </w:pPr>
    <w:rPr>
      <w:rFonts w:eastAsiaTheme="minorHAnsi"/>
    </w:rPr>
  </w:style>
  <w:style w:type="paragraph" w:customStyle="1" w:styleId="F0B75415E4264A76AFFDB680518A0D3D2">
    <w:name w:val="F0B75415E4264A76AFFDB680518A0D3D2"/>
    <w:rsid w:val="00E57DA0"/>
    <w:pPr>
      <w:spacing w:after="200" w:line="276" w:lineRule="auto"/>
    </w:pPr>
    <w:rPr>
      <w:rFonts w:eastAsiaTheme="minorHAnsi"/>
    </w:rPr>
  </w:style>
  <w:style w:type="paragraph" w:customStyle="1" w:styleId="5E68B8BEBB284830BAAE7160A9EEE13D2">
    <w:name w:val="5E68B8BEBB284830BAAE7160A9EEE13D2"/>
    <w:rsid w:val="00E57DA0"/>
    <w:pPr>
      <w:spacing w:after="200" w:line="276" w:lineRule="auto"/>
      <w:ind w:left="720"/>
      <w:contextualSpacing/>
    </w:pPr>
    <w:rPr>
      <w:rFonts w:eastAsiaTheme="minorHAnsi"/>
    </w:rPr>
  </w:style>
  <w:style w:type="paragraph" w:customStyle="1" w:styleId="FBA6838BD2C6414A948C8DF2920F8F1E2">
    <w:name w:val="FBA6838BD2C6414A948C8DF2920F8F1E2"/>
    <w:rsid w:val="00E57DA0"/>
    <w:pPr>
      <w:spacing w:after="200" w:line="276" w:lineRule="auto"/>
      <w:ind w:left="720"/>
      <w:contextualSpacing/>
    </w:pPr>
    <w:rPr>
      <w:rFonts w:eastAsiaTheme="minorHAnsi"/>
    </w:rPr>
  </w:style>
  <w:style w:type="paragraph" w:customStyle="1" w:styleId="EA132D6658DF4BBEB01C2043AB60D6892">
    <w:name w:val="EA132D6658DF4BBEB01C2043AB60D6892"/>
    <w:rsid w:val="00E57DA0"/>
    <w:pPr>
      <w:spacing w:after="200" w:line="276" w:lineRule="auto"/>
      <w:ind w:left="720"/>
      <w:contextualSpacing/>
    </w:pPr>
    <w:rPr>
      <w:rFonts w:eastAsiaTheme="minorHAnsi"/>
    </w:rPr>
  </w:style>
  <w:style w:type="paragraph" w:customStyle="1" w:styleId="B545586D45D841788477B8A4B1F874A72">
    <w:name w:val="B545586D45D841788477B8A4B1F874A72"/>
    <w:rsid w:val="00E57DA0"/>
    <w:pPr>
      <w:spacing w:after="200" w:line="276" w:lineRule="auto"/>
      <w:ind w:left="720"/>
      <w:contextualSpacing/>
    </w:pPr>
    <w:rPr>
      <w:rFonts w:eastAsiaTheme="minorHAnsi"/>
    </w:rPr>
  </w:style>
  <w:style w:type="paragraph" w:customStyle="1" w:styleId="002784ACC31C4657ADF4D18EA030749D2">
    <w:name w:val="002784ACC31C4657ADF4D18EA030749D2"/>
    <w:rsid w:val="00E57DA0"/>
    <w:pPr>
      <w:spacing w:after="200" w:line="276" w:lineRule="auto"/>
    </w:pPr>
    <w:rPr>
      <w:rFonts w:eastAsiaTheme="minorHAnsi"/>
    </w:rPr>
  </w:style>
  <w:style w:type="paragraph" w:customStyle="1" w:styleId="774B93A209534DA3B8A34F8D41668D6D2">
    <w:name w:val="774B93A209534DA3B8A34F8D41668D6D2"/>
    <w:rsid w:val="00E57DA0"/>
    <w:pPr>
      <w:spacing w:after="200" w:line="276" w:lineRule="auto"/>
    </w:pPr>
    <w:rPr>
      <w:rFonts w:eastAsiaTheme="minorHAnsi"/>
    </w:rPr>
  </w:style>
  <w:style w:type="paragraph" w:customStyle="1" w:styleId="7CD27CA8898A4EDE955BDE7D1B8779FF2">
    <w:name w:val="7CD27CA8898A4EDE955BDE7D1B8779FF2"/>
    <w:rsid w:val="00E57DA0"/>
    <w:pPr>
      <w:spacing w:after="200" w:line="276" w:lineRule="auto"/>
    </w:pPr>
    <w:rPr>
      <w:rFonts w:eastAsiaTheme="minorHAnsi"/>
    </w:rPr>
  </w:style>
  <w:style w:type="paragraph" w:customStyle="1" w:styleId="BA8AB7FD1A1B421E8C5E127C59E8AFCF2">
    <w:name w:val="BA8AB7FD1A1B421E8C5E127C59E8AFCF2"/>
    <w:rsid w:val="00E57DA0"/>
    <w:pPr>
      <w:spacing w:after="200" w:line="276" w:lineRule="auto"/>
    </w:pPr>
    <w:rPr>
      <w:rFonts w:eastAsiaTheme="minorHAnsi"/>
    </w:rPr>
  </w:style>
  <w:style w:type="paragraph" w:customStyle="1" w:styleId="8D34D0BC8DDB45B6B1CD7755C857F2802">
    <w:name w:val="8D34D0BC8DDB45B6B1CD7755C857F2802"/>
    <w:rsid w:val="00E57DA0"/>
    <w:pPr>
      <w:spacing w:after="200" w:line="276" w:lineRule="auto"/>
    </w:pPr>
    <w:rPr>
      <w:rFonts w:eastAsiaTheme="minorHAnsi"/>
    </w:rPr>
  </w:style>
  <w:style w:type="paragraph" w:customStyle="1" w:styleId="A974323934B846619E6635B327744E802">
    <w:name w:val="A974323934B846619E6635B327744E802"/>
    <w:rsid w:val="00E57DA0"/>
    <w:pPr>
      <w:spacing w:after="200" w:line="276" w:lineRule="auto"/>
    </w:pPr>
    <w:rPr>
      <w:rFonts w:eastAsiaTheme="minorHAnsi"/>
    </w:rPr>
  </w:style>
  <w:style w:type="paragraph" w:customStyle="1" w:styleId="C67CC677314E47C6A933F1F41EE5DCC72">
    <w:name w:val="C67CC677314E47C6A933F1F41EE5DCC72"/>
    <w:rsid w:val="00E57DA0"/>
    <w:pPr>
      <w:spacing w:after="200" w:line="276" w:lineRule="auto"/>
    </w:pPr>
    <w:rPr>
      <w:rFonts w:eastAsiaTheme="minorHAnsi"/>
    </w:rPr>
  </w:style>
  <w:style w:type="paragraph" w:customStyle="1" w:styleId="B615AFAAC7E6436CB767E70B387FDC122">
    <w:name w:val="B615AFAAC7E6436CB767E70B387FDC122"/>
    <w:rsid w:val="00E57DA0"/>
    <w:pPr>
      <w:spacing w:after="200" w:line="276" w:lineRule="auto"/>
    </w:pPr>
    <w:rPr>
      <w:rFonts w:eastAsiaTheme="minorHAnsi"/>
    </w:rPr>
  </w:style>
  <w:style w:type="paragraph" w:customStyle="1" w:styleId="BB4D432EACBE42A7B964ABFB9948228B2">
    <w:name w:val="BB4D432EACBE42A7B964ABFB9948228B2"/>
    <w:rsid w:val="00E57DA0"/>
    <w:pPr>
      <w:spacing w:after="200" w:line="276" w:lineRule="auto"/>
    </w:pPr>
    <w:rPr>
      <w:rFonts w:eastAsiaTheme="minorHAnsi"/>
    </w:rPr>
  </w:style>
  <w:style w:type="paragraph" w:customStyle="1" w:styleId="BC5CB63B1C094D0887D3169DC4A71F642">
    <w:name w:val="BC5CB63B1C094D0887D3169DC4A71F642"/>
    <w:rsid w:val="00E57DA0"/>
    <w:pPr>
      <w:spacing w:after="200" w:line="276" w:lineRule="auto"/>
    </w:pPr>
    <w:rPr>
      <w:rFonts w:eastAsiaTheme="minorHAnsi"/>
    </w:rPr>
  </w:style>
  <w:style w:type="paragraph" w:customStyle="1" w:styleId="04D94825CE274C67B17BCA4C62D64B992">
    <w:name w:val="04D94825CE274C67B17BCA4C62D64B992"/>
    <w:rsid w:val="00E57DA0"/>
    <w:pPr>
      <w:spacing w:after="200" w:line="276" w:lineRule="auto"/>
    </w:pPr>
    <w:rPr>
      <w:rFonts w:eastAsiaTheme="minorHAnsi"/>
    </w:rPr>
  </w:style>
  <w:style w:type="paragraph" w:customStyle="1" w:styleId="11310A50F64D4C6E91F662C686D8481F2">
    <w:name w:val="11310A50F64D4C6E91F662C686D8481F2"/>
    <w:rsid w:val="00E57DA0"/>
    <w:pPr>
      <w:spacing w:after="200" w:line="276" w:lineRule="auto"/>
    </w:pPr>
    <w:rPr>
      <w:rFonts w:eastAsiaTheme="minorHAnsi"/>
    </w:rPr>
  </w:style>
  <w:style w:type="paragraph" w:customStyle="1" w:styleId="FB9881EAEB5942DB9F82C2AEEAC3E6F52">
    <w:name w:val="FB9881EAEB5942DB9F82C2AEEAC3E6F52"/>
    <w:rsid w:val="00E57DA0"/>
    <w:pPr>
      <w:spacing w:after="200" w:line="276" w:lineRule="auto"/>
    </w:pPr>
    <w:rPr>
      <w:rFonts w:eastAsiaTheme="minorHAnsi"/>
    </w:rPr>
  </w:style>
  <w:style w:type="paragraph" w:customStyle="1" w:styleId="BDF66D7C8B4C4DC38338D676D98410852">
    <w:name w:val="BDF66D7C8B4C4DC38338D676D98410852"/>
    <w:rsid w:val="00E57DA0"/>
    <w:pPr>
      <w:spacing w:after="200" w:line="276" w:lineRule="auto"/>
    </w:pPr>
    <w:rPr>
      <w:rFonts w:eastAsiaTheme="minorHAnsi"/>
    </w:rPr>
  </w:style>
  <w:style w:type="paragraph" w:customStyle="1" w:styleId="EFFF29D9447546CB84B61EDC4F61ED442">
    <w:name w:val="EFFF29D9447546CB84B61EDC4F61ED442"/>
    <w:rsid w:val="00E57DA0"/>
    <w:pPr>
      <w:spacing w:after="200" w:line="276" w:lineRule="auto"/>
    </w:pPr>
    <w:rPr>
      <w:rFonts w:eastAsiaTheme="minorHAnsi"/>
    </w:rPr>
  </w:style>
  <w:style w:type="paragraph" w:customStyle="1" w:styleId="1A7BBC6B70A84DF08CAB3C6B8D5296852">
    <w:name w:val="1A7BBC6B70A84DF08CAB3C6B8D5296852"/>
    <w:rsid w:val="00E57DA0"/>
    <w:pPr>
      <w:spacing w:after="200" w:line="276" w:lineRule="auto"/>
    </w:pPr>
    <w:rPr>
      <w:rFonts w:eastAsiaTheme="minorHAnsi"/>
    </w:rPr>
  </w:style>
  <w:style w:type="paragraph" w:customStyle="1" w:styleId="572A8F54EB5C44008D059DDE372F1F1F2">
    <w:name w:val="572A8F54EB5C44008D059DDE372F1F1F2"/>
    <w:rsid w:val="00E57DA0"/>
    <w:pPr>
      <w:spacing w:after="200" w:line="276" w:lineRule="auto"/>
    </w:pPr>
    <w:rPr>
      <w:rFonts w:eastAsiaTheme="minorHAnsi"/>
    </w:rPr>
  </w:style>
  <w:style w:type="paragraph" w:customStyle="1" w:styleId="9E3E04260BED4371B28A40A9D3E089D42">
    <w:name w:val="9E3E04260BED4371B28A40A9D3E089D42"/>
    <w:rsid w:val="00E57DA0"/>
    <w:pPr>
      <w:spacing w:after="200" w:line="276" w:lineRule="auto"/>
    </w:pPr>
    <w:rPr>
      <w:rFonts w:eastAsiaTheme="minorHAnsi"/>
    </w:rPr>
  </w:style>
  <w:style w:type="paragraph" w:customStyle="1" w:styleId="A519C027CC4D47E786FF2D504DA3EEBD2">
    <w:name w:val="A519C027CC4D47E786FF2D504DA3EEBD2"/>
    <w:rsid w:val="00E57DA0"/>
    <w:pPr>
      <w:spacing w:after="200" w:line="276" w:lineRule="auto"/>
    </w:pPr>
    <w:rPr>
      <w:rFonts w:eastAsiaTheme="minorHAnsi"/>
    </w:rPr>
  </w:style>
  <w:style w:type="paragraph" w:customStyle="1" w:styleId="C949F6B2A4C24F41B374BB2D6D3FFAA22">
    <w:name w:val="C949F6B2A4C24F41B374BB2D6D3FFAA22"/>
    <w:rsid w:val="00E57DA0"/>
    <w:pPr>
      <w:spacing w:after="200" w:line="276" w:lineRule="auto"/>
    </w:pPr>
    <w:rPr>
      <w:rFonts w:eastAsiaTheme="minorHAnsi"/>
    </w:rPr>
  </w:style>
  <w:style w:type="paragraph" w:customStyle="1" w:styleId="4495B03C7E844A5E976F7F45EC5E57102">
    <w:name w:val="4495B03C7E844A5E976F7F45EC5E57102"/>
    <w:rsid w:val="00E57DA0"/>
    <w:pPr>
      <w:spacing w:after="200" w:line="276" w:lineRule="auto"/>
    </w:pPr>
    <w:rPr>
      <w:rFonts w:eastAsiaTheme="minorHAnsi"/>
    </w:rPr>
  </w:style>
  <w:style w:type="paragraph" w:customStyle="1" w:styleId="D02211103F0C415BB7C6EBA87A2125A72">
    <w:name w:val="D02211103F0C415BB7C6EBA87A2125A72"/>
    <w:rsid w:val="00E57DA0"/>
    <w:pPr>
      <w:spacing w:after="200" w:line="276"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B57D-0903-41A0-8C21-50EB72353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Proposal Form 18-19(1-19)</Template>
  <TotalTime>1</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Camden County College</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Diaco</dc:creator>
  <cp:lastModifiedBy>mbarnhill</cp:lastModifiedBy>
  <cp:revision>5</cp:revision>
  <cp:lastPrinted>2018-09-19T14:43:00Z</cp:lastPrinted>
  <dcterms:created xsi:type="dcterms:W3CDTF">2020-03-26T14:34:00Z</dcterms:created>
  <dcterms:modified xsi:type="dcterms:W3CDTF">2020-09-11T15:04:00Z</dcterms:modified>
</cp:coreProperties>
</file>