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1D315" w14:textId="77777777" w:rsidR="00C95259" w:rsidRPr="00382ECB" w:rsidRDefault="007D5E1C" w:rsidP="007D5E1C">
      <w:pPr>
        <w:spacing w:after="240" w:line="240" w:lineRule="auto"/>
        <w:contextualSpacing/>
        <w:rPr>
          <w:rFonts w:ascii="Calibri" w:hAnsi="Calibri" w:cs="Times New Roman"/>
          <w:b/>
          <w:sz w:val="24"/>
          <w:szCs w:val="24"/>
        </w:rPr>
      </w:pPr>
      <w:r>
        <w:rPr>
          <w:rFonts w:ascii="Arial" w:hAnsi="Arial" w:cs="Arial"/>
          <w:noProof/>
          <w:color w:val="333333"/>
        </w:rPr>
        <w:drawing>
          <wp:anchor distT="0" distB="0" distL="114300" distR="114300" simplePos="0" relativeHeight="251667968" behindDoc="1" locked="0" layoutInCell="1" allowOverlap="1" wp14:anchorId="4C37B4F1" wp14:editId="10256655">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7B8E31" w14:textId="77777777" w:rsidR="00C95259" w:rsidRPr="00382ECB" w:rsidRDefault="00C95259" w:rsidP="00F36B03">
      <w:pPr>
        <w:spacing w:after="240" w:line="240" w:lineRule="auto"/>
        <w:contextualSpacing/>
        <w:jc w:val="center"/>
        <w:rPr>
          <w:rFonts w:ascii="Calibri" w:hAnsi="Calibri" w:cs="Times New Roman"/>
          <w:b/>
          <w:sz w:val="24"/>
          <w:szCs w:val="24"/>
        </w:rPr>
      </w:pPr>
    </w:p>
    <w:p w14:paraId="16BE2C0D" w14:textId="7A8BE1E3" w:rsidR="002B3EA0" w:rsidRDefault="002B3EA0">
      <w:pPr>
        <w:rPr>
          <w:rFonts w:ascii="Calibri" w:hAnsi="Calibri" w:cs="Times New Roman"/>
          <w:sz w:val="24"/>
          <w:szCs w:val="24"/>
        </w:rPr>
      </w:pPr>
    </w:p>
    <w:p w14:paraId="349D5042" w14:textId="33F01E70" w:rsidR="00675A4D" w:rsidRPr="00BB3EE2" w:rsidRDefault="00944B89" w:rsidP="00BB3EE2">
      <w:pPr>
        <w:jc w:val="center"/>
        <w:rPr>
          <w:b/>
          <w:u w:val="single"/>
        </w:rPr>
      </w:pPr>
      <w:r w:rsidRPr="00BB3EE2">
        <w:rPr>
          <w:rFonts w:ascii="Arial" w:hAnsi="Arial" w:cs="Arial"/>
          <w:b/>
          <w:noProof/>
          <w:color w:val="333333"/>
        </w:rPr>
        <w:drawing>
          <wp:anchor distT="0" distB="0" distL="114300" distR="114300" simplePos="0" relativeHeight="251666944" behindDoc="1" locked="0" layoutInCell="1" allowOverlap="1" wp14:anchorId="05D38A1F" wp14:editId="1F66866E">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r w:rsidR="0049497F" w:rsidRPr="00BB3EE2">
        <w:rPr>
          <w:b/>
          <w:u w:val="single"/>
        </w:rPr>
        <w:t>Part 2</w:t>
      </w:r>
      <w:bookmarkStart w:id="0" w:name="_GoBack"/>
      <w:bookmarkEnd w:id="0"/>
    </w:p>
    <w:p w14:paraId="121CB8EA"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72EEA0AD"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47970B7A"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08A02044"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037A1963"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0202751F"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CEBAEC20D23941309B4669F2FAAE7166"/>
              </w:placeholder>
            </w:sdtPr>
            <w:sdtEndPr/>
            <w:sdtContent>
              <w:p w14:paraId="3353E461" w14:textId="798783B5" w:rsidR="001D3591" w:rsidRPr="00382ECB" w:rsidRDefault="00B0555C" w:rsidP="00F36B03">
                <w:pPr>
                  <w:spacing w:after="240"/>
                  <w:contextualSpacing/>
                  <w:rPr>
                    <w:rFonts w:ascii="Calibri" w:hAnsi="Calibri" w:cs="Times New Roman"/>
                    <w:sz w:val="24"/>
                    <w:szCs w:val="24"/>
                  </w:rPr>
                </w:pPr>
                <w:r>
                  <w:rPr>
                    <w:rFonts w:ascii="Calibri" w:hAnsi="Calibri" w:cs="Times New Roman"/>
                    <w:sz w:val="24"/>
                    <w:szCs w:val="24"/>
                  </w:rPr>
                  <w:t>DSC-10</w:t>
                </w:r>
                <w:r w:rsidR="00A74A2A">
                  <w:rPr>
                    <w:rFonts w:ascii="Calibri" w:hAnsi="Calibri" w:cs="Times New Roman"/>
                    <w:sz w:val="24"/>
                    <w:szCs w:val="24"/>
                  </w:rPr>
                  <w:t>2</w:t>
                </w:r>
              </w:p>
            </w:sdtContent>
          </w:sdt>
        </w:tc>
        <w:tc>
          <w:tcPr>
            <w:tcW w:w="7308" w:type="dxa"/>
            <w:gridSpan w:val="4"/>
            <w:tcBorders>
              <w:top w:val="single" w:sz="4" w:space="0" w:color="7F7F7F" w:themeColor="text1" w:themeTint="80"/>
              <w:bottom w:val="single" w:sz="4" w:space="0" w:color="7F7F7F" w:themeColor="text1" w:themeTint="80"/>
            </w:tcBorders>
          </w:tcPr>
          <w:p w14:paraId="346D26F9"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5A7CDEBF" w14:textId="5ED4B1EF" w:rsidR="001D3591" w:rsidRPr="00382ECB" w:rsidRDefault="00BB3EE2"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F6A2AFD055BF4C4C8AC3025A5EF4BEC1"/>
                </w:placeholder>
              </w:sdtPr>
              <w:sdtEndPr/>
              <w:sdtContent>
                <w:r w:rsidR="00B0555C">
                  <w:rPr>
                    <w:rFonts w:ascii="Calibri" w:hAnsi="Calibri" w:cs="Times New Roman"/>
                    <w:sz w:val="24"/>
                    <w:szCs w:val="24"/>
                  </w:rPr>
                  <w:t>Data Science</w:t>
                </w:r>
                <w:r w:rsidR="00932F3D">
                  <w:rPr>
                    <w:rFonts w:ascii="Calibri" w:hAnsi="Calibri" w:cs="Times New Roman"/>
                    <w:sz w:val="24"/>
                    <w:szCs w:val="24"/>
                  </w:rPr>
                  <w:t xml:space="preserve"> I</w:t>
                </w:r>
                <w:r w:rsidR="00A74A2A">
                  <w:rPr>
                    <w:rFonts w:ascii="Calibri" w:hAnsi="Calibri" w:cs="Times New Roman"/>
                    <w:sz w:val="24"/>
                    <w:szCs w:val="24"/>
                  </w:rPr>
                  <w:t>I</w:t>
                </w:r>
              </w:sdtContent>
            </w:sdt>
          </w:p>
        </w:tc>
      </w:tr>
      <w:tr w:rsidR="00693CE8" w:rsidRPr="00382ECB" w14:paraId="0E969FF2"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7E2C8FD3" w14:textId="5E9DDAB1"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6B0024BCC8094FCE91E7E11455D1D61E"/>
                </w:placeholder>
              </w:sdtPr>
              <w:sdtEndPr/>
              <w:sdtContent>
                <w:r w:rsidR="00290B7B">
                  <w:rPr>
                    <w:rFonts w:ascii="Calibri" w:hAnsi="Calibri" w:cs="Times New Roman"/>
                    <w:sz w:val="24"/>
                    <w:szCs w:val="24"/>
                  </w:rPr>
                  <w:t>Math/</w:t>
                </w:r>
                <w:r w:rsidR="00B0555C">
                  <w:rPr>
                    <w:rFonts w:ascii="Calibri" w:hAnsi="Calibri" w:cs="Times New Roman"/>
                    <w:sz w:val="24"/>
                    <w:szCs w:val="24"/>
                  </w:rPr>
                  <w:t>Data Science</w:t>
                </w:r>
              </w:sdtContent>
            </w:sdt>
          </w:p>
        </w:tc>
      </w:tr>
      <w:tr w:rsidR="00052F8A" w:rsidRPr="00382ECB" w14:paraId="16E37CE4"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4382B7FE" w14:textId="6E187C24"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6BE7CF067E654CD3AF829EBE51DFF3C6"/>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A35DA3">
                  <w:rPr>
                    <w:rFonts w:ascii="Calibri" w:hAnsi="Calibri" w:cs="Times New Roman"/>
                    <w:sz w:val="24"/>
                    <w:szCs w:val="24"/>
                  </w:rPr>
                  <w:t>March</w:t>
                </w:r>
              </w:sdtContent>
            </w:sdt>
          </w:p>
        </w:tc>
        <w:tc>
          <w:tcPr>
            <w:tcW w:w="7308" w:type="dxa"/>
            <w:gridSpan w:val="4"/>
            <w:tcBorders>
              <w:top w:val="single" w:sz="4" w:space="0" w:color="7F7F7F" w:themeColor="text1" w:themeTint="80"/>
              <w:bottom w:val="single" w:sz="4" w:space="0" w:color="7F7F7F" w:themeColor="text1" w:themeTint="80"/>
            </w:tcBorders>
          </w:tcPr>
          <w:p w14:paraId="08D96424" w14:textId="77777777" w:rsidR="009D7CE5" w:rsidRPr="004A4C83" w:rsidRDefault="00BB3EE2"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8BB847B54A9B43C9B671EF46B4953DCC"/>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B0555C">
                  <w:rPr>
                    <w:rFonts w:ascii="Calibri" w:hAnsi="Calibri" w:cs="Times New Roman"/>
                    <w:sz w:val="24"/>
                    <w:szCs w:val="24"/>
                  </w:rPr>
                  <w:t>2020</w:t>
                </w:r>
              </w:sdtContent>
            </w:sdt>
          </w:p>
        </w:tc>
      </w:tr>
      <w:tr w:rsidR="00693CE8" w:rsidRPr="00382ECB" w14:paraId="6171CA8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03AF911"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0F38B613"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65739693" w14:textId="0C261C78"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D6849FCAF8E7487F949BD3C9A0B0D1E1"/>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290B7B">
                  <w:rPr>
                    <w:rFonts w:ascii="Calibri" w:hAnsi="Calibri" w:cs="Times New Roman"/>
                    <w:sz w:val="24"/>
                    <w:szCs w:val="24"/>
                  </w:rPr>
                  <w:t>New Course, March</w:t>
                </w:r>
              </w:sdtContent>
            </w:sdt>
          </w:p>
        </w:tc>
        <w:tc>
          <w:tcPr>
            <w:tcW w:w="5148" w:type="dxa"/>
            <w:gridSpan w:val="2"/>
            <w:tcBorders>
              <w:top w:val="single" w:sz="4" w:space="0" w:color="7F7F7F" w:themeColor="text1" w:themeTint="80"/>
              <w:bottom w:val="single" w:sz="4" w:space="0" w:color="7F7F7F" w:themeColor="text1" w:themeTint="80"/>
            </w:tcBorders>
          </w:tcPr>
          <w:p w14:paraId="1E647712" w14:textId="15E65AC5" w:rsidR="0000768C" w:rsidRPr="004A4C83" w:rsidRDefault="00BB3EE2"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ED6BDE9B638142CB8C8653DB2C19E816"/>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290B7B">
                  <w:rPr>
                    <w:rFonts w:ascii="Calibri" w:hAnsi="Calibri" w:cs="Times New Roman"/>
                    <w:sz w:val="24"/>
                    <w:szCs w:val="24"/>
                  </w:rPr>
                  <w:t>2020</w:t>
                </w:r>
              </w:sdtContent>
            </w:sdt>
          </w:p>
        </w:tc>
      </w:tr>
      <w:tr w:rsidR="0000768C" w:rsidRPr="00382ECB" w14:paraId="5971284A"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DADA3CA"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1F64C5A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52389A7"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1D7A6E4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7FF666A" w14:textId="77777777"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sdt>
              <w:sdtPr>
                <w:rPr>
                  <w:rFonts w:ascii="Calibri" w:hAnsi="Calibri" w:cs="Times New Roman"/>
                  <w:sz w:val="24"/>
                  <w:szCs w:val="24"/>
                </w:rPr>
                <w:alias w:val="Credits"/>
                <w:tag w:val="Credits"/>
                <w:id w:val="245699839"/>
                <w:lock w:val="sdtLocked"/>
                <w:placeholder>
                  <w:docPart w:val="368370BC3E2C4F4A9C9E52A387D717C2"/>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3</w:t>
                </w:r>
              </w:sdtContent>
            </w:sdt>
          </w:p>
          <w:p w14:paraId="1C08ED0B"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32EE9228"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7CE564DE"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075B9901" w14:textId="77777777"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CC66339EF6AA40E19982D0AA9BE5A4D4"/>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2</w:t>
                </w:r>
              </w:sdtContent>
            </w:sdt>
          </w:p>
        </w:tc>
        <w:tc>
          <w:tcPr>
            <w:tcW w:w="2610" w:type="dxa"/>
            <w:gridSpan w:val="2"/>
            <w:tcBorders>
              <w:top w:val="single" w:sz="4" w:space="0" w:color="7F7F7F" w:themeColor="text1" w:themeTint="80"/>
              <w:bottom w:val="single" w:sz="4" w:space="0" w:color="7F7F7F" w:themeColor="text1" w:themeTint="80"/>
            </w:tcBorders>
          </w:tcPr>
          <w:p w14:paraId="600974AF" w14:textId="77777777"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07C4EEE5F0594620AA83C27B3A4C69AA"/>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2</w:t>
                </w:r>
              </w:sdtContent>
            </w:sdt>
          </w:p>
        </w:tc>
        <w:tc>
          <w:tcPr>
            <w:tcW w:w="2988" w:type="dxa"/>
            <w:tcBorders>
              <w:top w:val="single" w:sz="4" w:space="0" w:color="7F7F7F" w:themeColor="text1" w:themeTint="80"/>
              <w:bottom w:val="single" w:sz="4" w:space="0" w:color="7F7F7F" w:themeColor="text1" w:themeTint="80"/>
            </w:tcBorders>
          </w:tcPr>
          <w:p w14:paraId="65CE35B0" w14:textId="77777777"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A13FD2E503A047C39C3477036E864BC1"/>
                </w:placeholder>
              </w:sdtPr>
              <w:sdtEndPr/>
              <w:sdtContent>
                <w:r w:rsidR="00B0555C">
                  <w:rPr>
                    <w:rFonts w:ascii="Calibri" w:hAnsi="Calibri" w:cs="Times New Roman"/>
                    <w:sz w:val="24"/>
                    <w:szCs w:val="24"/>
                  </w:rPr>
                  <w:t>0</w:t>
                </w:r>
              </w:sdtContent>
            </w:sdt>
          </w:p>
        </w:tc>
      </w:tr>
      <w:tr w:rsidR="0000768C" w:rsidRPr="00382ECB" w14:paraId="2FC7D8C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569CD9E" w14:textId="592EF597"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8119C5F829024E4482ED6E5C27B64DC6"/>
                </w:placeholder>
              </w:sdtPr>
              <w:sdtEndPr/>
              <w:sdtContent>
                <w:r w:rsidR="005300E4">
                  <w:rPr>
                    <w:rFonts w:ascii="Calibri" w:hAnsi="Calibri" w:cs="Times New Roman"/>
                    <w:sz w:val="24"/>
                    <w:szCs w:val="24"/>
                  </w:rPr>
                  <w:t>DSC-101</w:t>
                </w:r>
                <w:r w:rsidR="005F3F5C">
                  <w:rPr>
                    <w:rFonts w:ascii="Calibri" w:hAnsi="Calibri" w:cs="Times New Roman"/>
                    <w:sz w:val="24"/>
                    <w:szCs w:val="24"/>
                  </w:rPr>
                  <w:t>, C</w:t>
                </w:r>
                <w:r w:rsidR="005300E4">
                  <w:rPr>
                    <w:rFonts w:ascii="Calibri" w:hAnsi="Calibri" w:cs="Times New Roman"/>
                    <w:sz w:val="24"/>
                    <w:szCs w:val="24"/>
                  </w:rPr>
                  <w:t>SC-106</w:t>
                </w:r>
              </w:sdtContent>
            </w:sdt>
          </w:p>
          <w:p w14:paraId="4701EC02"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478BE5DF"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0D3174B" w14:textId="6516165D"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228B8B7F7C5348678B19761B03E6ADD7"/>
                </w:placeholder>
              </w:sdtPr>
              <w:sdtEndPr/>
              <w:sdtContent>
                <w:r w:rsidR="005300E4">
                  <w:rPr>
                    <w:rFonts w:ascii="Calibri" w:hAnsi="Calibri" w:cs="Times New Roman"/>
                    <w:sz w:val="24"/>
                    <w:szCs w:val="24"/>
                  </w:rPr>
                  <w:t>CSC-171</w:t>
                </w:r>
              </w:sdtContent>
            </w:sdt>
          </w:p>
          <w:p w14:paraId="5D314E0B"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424A42D"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CFE68BD" w14:textId="56249608"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cs="Times New Roman"/>
                  <w:sz w:val="24"/>
                  <w:szCs w:val="24"/>
                </w:rPr>
                <w:alias w:val="Course Description"/>
                <w:tag w:val="Course Description"/>
                <w:id w:val="1040862550"/>
                <w:lock w:val="sdtLocked"/>
                <w:placeholder>
                  <w:docPart w:val="7DDE63449DD84D318C0237E8977B26E4"/>
                </w:placeholder>
              </w:sdtPr>
              <w:sdtEndPr>
                <w:rPr>
                  <w:rFonts w:ascii="Calibri" w:hAnsi="Calibri"/>
                </w:rPr>
              </w:sdtEndPr>
              <w:sdtContent>
                <w:r w:rsidR="005300E4" w:rsidRPr="005F3F5C">
                  <w:rPr>
                    <w:sz w:val="24"/>
                    <w:szCs w:val="24"/>
                  </w:rPr>
                  <w:t xml:space="preserve">This course is the second course in a </w:t>
                </w:r>
                <w:r w:rsidR="00A35DA3" w:rsidRPr="005F3F5C">
                  <w:rPr>
                    <w:sz w:val="24"/>
                    <w:szCs w:val="24"/>
                  </w:rPr>
                  <w:t>three</w:t>
                </w:r>
                <w:r w:rsidR="005300E4" w:rsidRPr="005F3F5C">
                  <w:rPr>
                    <w:sz w:val="24"/>
                    <w:szCs w:val="24"/>
                  </w:rPr>
                  <w:t>-course sequence that examines the core activities that a professional data scientist performs throughout the data science workflow.  Building on the knowledge attained in DSC-101, this course will focus on the data preparation phase by applying standard data wrangling practices to collections of raw data gathered from a variety of sources and mapping it into a coherent form for analysis.  Topics include ‘dirty’ raw data issues of inconsistent naming, and formatting, missing data and outliers, as well as reshaping and pivoting data as appropriate. The student will examine real-world case studies and use modern data preparation tools and programming techniques to complete data wrangling.  </w:t>
                </w:r>
                <w:r w:rsidR="0008272D" w:rsidRPr="005F3F5C">
                  <w:rPr>
                    <w:sz w:val="24"/>
                    <w:szCs w:val="24"/>
                  </w:rPr>
                  <w:t>Topics in this course are well-aligned with those of CSC-171</w:t>
                </w:r>
                <w:r w:rsidR="0008272D">
                  <w:t>.</w:t>
                </w:r>
              </w:sdtContent>
            </w:sdt>
          </w:p>
          <w:p w14:paraId="2704F480"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5043A871"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CBB0561" w14:textId="77777777" w:rsidR="008E1C44" w:rsidRPr="008E1C44" w:rsidRDefault="008E1C44" w:rsidP="00F36B03">
            <w:pPr>
              <w:spacing w:after="240"/>
              <w:contextualSpacing/>
              <w:jc w:val="center"/>
              <w:rPr>
                <w:rFonts w:ascii="Calibri" w:hAnsi="Calibri" w:cs="Times New Roman"/>
                <w:sz w:val="12"/>
                <w:szCs w:val="12"/>
              </w:rPr>
            </w:pPr>
          </w:p>
          <w:p w14:paraId="7DCA0219"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49BF6B33" w14:textId="77777777" w:rsidR="008E2654" w:rsidRDefault="008E2654" w:rsidP="00F36B03">
            <w:pPr>
              <w:spacing w:after="240"/>
              <w:contextualSpacing/>
              <w:rPr>
                <w:rFonts w:ascii="Calibri" w:hAnsi="Calibri" w:cs="Times New Roman"/>
                <w:sz w:val="24"/>
                <w:szCs w:val="24"/>
              </w:rPr>
            </w:pPr>
          </w:p>
          <w:p w14:paraId="4F804F94"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0879C89F"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sz w:val="24"/>
                <w:szCs w:val="24"/>
              </w:rPr>
              <w:id w:val="-980457879"/>
              <w:placeholder>
                <w:docPart w:val="FF15647AAFDA4878AEB62E378B59E1A5"/>
              </w:placeholder>
            </w:sdtPr>
            <w:sdtEndPr>
              <w:rPr>
                <w:rFonts w:asciiTheme="minorHAnsi" w:hAnsiTheme="minorHAnsi"/>
              </w:rPr>
            </w:sdtEndPr>
            <w:sdtContent>
              <w:p w14:paraId="575F571D" w14:textId="2C7B69A1" w:rsidR="005300E4" w:rsidRPr="005F3F5C" w:rsidRDefault="005300E4" w:rsidP="005300E4">
                <w:pPr>
                  <w:pStyle w:val="ListParagraph"/>
                  <w:numPr>
                    <w:ilvl w:val="0"/>
                    <w:numId w:val="20"/>
                  </w:numPr>
                  <w:spacing w:after="160" w:line="259" w:lineRule="auto"/>
                  <w:rPr>
                    <w:sz w:val="24"/>
                    <w:szCs w:val="24"/>
                  </w:rPr>
                </w:pPr>
                <w:r w:rsidRPr="005F3F5C">
                  <w:rPr>
                    <w:sz w:val="24"/>
                    <w:szCs w:val="24"/>
                  </w:rPr>
                  <w:t>Discover and extract the significant data from large sets of raw data from a variety of sources</w:t>
                </w:r>
                <w:r w:rsidR="00A624C9" w:rsidRPr="005F3F5C">
                  <w:rPr>
                    <w:sz w:val="24"/>
                    <w:szCs w:val="24"/>
                  </w:rPr>
                  <w:t xml:space="preserve"> as assessed by homework, quizzes, tests, and projects</w:t>
                </w:r>
              </w:p>
              <w:p w14:paraId="7F9DD3F7" w14:textId="4AD0D537" w:rsidR="005300E4" w:rsidRPr="005F3F5C" w:rsidRDefault="005300E4" w:rsidP="005300E4">
                <w:pPr>
                  <w:pStyle w:val="ListParagraph"/>
                  <w:numPr>
                    <w:ilvl w:val="0"/>
                    <w:numId w:val="20"/>
                  </w:numPr>
                  <w:spacing w:after="160" w:line="259" w:lineRule="auto"/>
                  <w:rPr>
                    <w:sz w:val="24"/>
                    <w:szCs w:val="24"/>
                  </w:rPr>
                </w:pPr>
                <w:r w:rsidRPr="005F3F5C">
                  <w:rPr>
                    <w:sz w:val="24"/>
                    <w:szCs w:val="24"/>
                  </w:rPr>
                  <w:lastRenderedPageBreak/>
                  <w:t>Practice using modern software tools and programming techniques to clean and prepare data for analysis</w:t>
                </w:r>
                <w:r w:rsidR="00A624C9" w:rsidRPr="005F3F5C">
                  <w:rPr>
                    <w:sz w:val="24"/>
                    <w:szCs w:val="24"/>
                  </w:rPr>
                  <w:t xml:space="preserve"> as assessed by </w:t>
                </w:r>
                <w:r w:rsidR="00CC324B" w:rsidRPr="005F3F5C">
                  <w:rPr>
                    <w:sz w:val="24"/>
                    <w:szCs w:val="24"/>
                  </w:rPr>
                  <w:t>homework</w:t>
                </w:r>
                <w:r w:rsidR="00A624C9" w:rsidRPr="005F3F5C">
                  <w:rPr>
                    <w:sz w:val="24"/>
                    <w:szCs w:val="24"/>
                  </w:rPr>
                  <w:t>, quizzes, tests, and projects</w:t>
                </w:r>
              </w:p>
              <w:p w14:paraId="64D9A22A" w14:textId="344C3AA6" w:rsidR="005300E4" w:rsidRPr="005F3F5C" w:rsidRDefault="005300E4" w:rsidP="005300E4">
                <w:pPr>
                  <w:pStyle w:val="ListParagraph"/>
                  <w:numPr>
                    <w:ilvl w:val="0"/>
                    <w:numId w:val="20"/>
                  </w:numPr>
                  <w:spacing w:after="160" w:line="259" w:lineRule="auto"/>
                  <w:rPr>
                    <w:sz w:val="24"/>
                    <w:szCs w:val="24"/>
                  </w:rPr>
                </w:pPr>
                <w:r w:rsidRPr="005F3F5C">
                  <w:rPr>
                    <w:sz w:val="24"/>
                    <w:szCs w:val="24"/>
                  </w:rPr>
                  <w:t>Create new structured datasets from raw sources by cleaning the data through combining, renaming, reformatting, omitting and merging data fields as needed for analysis</w:t>
                </w:r>
                <w:r w:rsidR="00A624C9" w:rsidRPr="005F3F5C">
                  <w:rPr>
                    <w:sz w:val="24"/>
                    <w:szCs w:val="24"/>
                  </w:rPr>
                  <w:t xml:space="preserve"> as assessed by homework, quizzes, tests, and projects</w:t>
                </w:r>
              </w:p>
              <w:p w14:paraId="1175A1BF" w14:textId="4C8406A8" w:rsidR="00E37A3A" w:rsidRPr="005F3F5C" w:rsidRDefault="005300E4" w:rsidP="005300E4">
                <w:pPr>
                  <w:pStyle w:val="ListParagraph"/>
                  <w:numPr>
                    <w:ilvl w:val="0"/>
                    <w:numId w:val="20"/>
                  </w:numPr>
                  <w:spacing w:after="160" w:line="259" w:lineRule="auto"/>
                  <w:rPr>
                    <w:rFonts w:ascii="Arial" w:hAnsi="Arial" w:cs="Arial"/>
                    <w:sz w:val="24"/>
                    <w:szCs w:val="24"/>
                  </w:rPr>
                </w:pPr>
                <w:r w:rsidRPr="005F3F5C">
                  <w:rPr>
                    <w:sz w:val="24"/>
                    <w:szCs w:val="24"/>
                  </w:rPr>
                  <w:t>Analyze and verify the consistency, accuracy, quality and security of the clean data</w:t>
                </w:r>
                <w:r w:rsidR="00A624C9" w:rsidRPr="005F3F5C">
                  <w:rPr>
                    <w:sz w:val="24"/>
                    <w:szCs w:val="24"/>
                  </w:rPr>
                  <w:t xml:space="preserve"> as assessed by homework, quizzes, tests, and projects</w:t>
                </w:r>
              </w:p>
            </w:sdtContent>
          </w:sdt>
          <w:p w14:paraId="68CAC419" w14:textId="77777777" w:rsidR="005F3D82" w:rsidRDefault="005F3D82" w:rsidP="00F36B03">
            <w:pPr>
              <w:spacing w:after="240"/>
              <w:contextualSpacing/>
              <w:rPr>
                <w:rFonts w:ascii="Calibri" w:hAnsi="Calibri" w:cs="Times New Roman"/>
                <w:sz w:val="24"/>
                <w:szCs w:val="24"/>
              </w:rPr>
            </w:pPr>
          </w:p>
          <w:p w14:paraId="45D1D743"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cs="Times New Roman"/>
                <w:sz w:val="24"/>
                <w:szCs w:val="24"/>
              </w:rPr>
              <w:id w:val="1546406384"/>
              <w:placeholder>
                <w:docPart w:val="C3AD851AB10245B6B5F28A73B22119A6"/>
              </w:placeholder>
            </w:sdtPr>
            <w:sdtEndPr/>
            <w:sdtContent>
              <w:p w14:paraId="1E3BF990" w14:textId="45B0850F" w:rsidR="00172B3E" w:rsidRPr="005F3F5C" w:rsidRDefault="00290B7B" w:rsidP="00F36B03">
                <w:pPr>
                  <w:spacing w:after="240"/>
                  <w:contextualSpacing/>
                  <w:rPr>
                    <w:rFonts w:cs="Times New Roman"/>
                    <w:sz w:val="24"/>
                    <w:szCs w:val="24"/>
                  </w:rPr>
                </w:pPr>
                <w:r w:rsidRPr="005F3F5C">
                  <w:rPr>
                    <w:rFonts w:eastAsia="Calibri" w:cstheme="majorHAnsi"/>
                    <w:sz w:val="24"/>
                    <w:szCs w:val="24"/>
                  </w:rPr>
                  <w:t>S</w:t>
                </w:r>
                <w:r w:rsidRPr="005F3F5C">
                  <w:rPr>
                    <w:rFonts w:cstheme="majorHAnsi"/>
                    <w:sz w:val="24"/>
                    <w:szCs w:val="24"/>
                  </w:rPr>
                  <w:t>tudents will be evaluated on the degree to which student learning outcomes are achieved.  A variety of methods may be used such as tests, class participation, programming projects, homework assignments, online learning tools, etc.</w:t>
                </w:r>
              </w:p>
            </w:sdtContent>
          </w:sdt>
          <w:p w14:paraId="7DE1C314" w14:textId="77777777" w:rsidR="00417B4A" w:rsidRDefault="00AF5B51" w:rsidP="00F36B03">
            <w:pPr>
              <w:spacing w:after="240"/>
              <w:contextualSpacing/>
              <w:rPr>
                <w:rFonts w:ascii="Calibri" w:hAnsi="Calibri" w:cs="Times New Roman"/>
                <w:sz w:val="24"/>
                <w:szCs w:val="24"/>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p w14:paraId="5905D831"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494FB0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EA1CC52" w14:textId="77777777" w:rsidR="008E1C44" w:rsidRPr="008E1C44" w:rsidRDefault="008E1C44" w:rsidP="00F36B03">
            <w:pPr>
              <w:spacing w:after="240"/>
              <w:contextualSpacing/>
              <w:jc w:val="center"/>
              <w:rPr>
                <w:rFonts w:ascii="Calibri" w:hAnsi="Calibri" w:cs="Times New Roman"/>
                <w:sz w:val="12"/>
                <w:szCs w:val="12"/>
              </w:rPr>
            </w:pPr>
          </w:p>
          <w:p w14:paraId="30283464"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116EA890" w14:textId="77777777" w:rsidR="008E1C44" w:rsidRDefault="008E1C44" w:rsidP="00F36B03">
            <w:pPr>
              <w:spacing w:after="240"/>
              <w:contextualSpacing/>
              <w:jc w:val="center"/>
              <w:rPr>
                <w:rFonts w:ascii="Calibri" w:hAnsi="Calibri" w:cs="Times New Roman"/>
                <w:sz w:val="24"/>
                <w:szCs w:val="24"/>
              </w:rPr>
            </w:pPr>
          </w:p>
          <w:p w14:paraId="5D4553AF"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7A84354"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p w14:paraId="1D2BD6CB" w14:textId="2691B6B4" w:rsidR="00396B4D" w:rsidRDefault="00BB3EE2" w:rsidP="00F36B03">
            <w:pPr>
              <w:spacing w:after="240"/>
              <w:ind w:left="-90"/>
              <w:contextualSpacing/>
              <w:rPr>
                <w:rFonts w:ascii="Calibri" w:hAnsi="Calibri" w:cs="Times New Roman"/>
                <w:sz w:val="24"/>
                <w:szCs w:val="24"/>
              </w:rPr>
            </w:pPr>
            <w:sdt>
              <w:sdtPr>
                <w:rPr>
                  <w:rFonts w:ascii="Calibri" w:hAnsi="Calibri" w:cs="Times New Roman"/>
                  <w:sz w:val="24"/>
                  <w:szCs w:val="24"/>
                </w:rPr>
                <w:id w:val="-2068718443"/>
                <w:lock w:val="sdtLocked"/>
                <w:placeholder>
                  <w:docPart w:val="41BC3C2DFCEA48138219659E48C02B1C"/>
                </w:placeholder>
              </w:sdtPr>
              <w:sdtEndPr/>
              <w:sdtContent>
                <w:r w:rsidR="00773ED1">
                  <w:rPr>
                    <w:rFonts w:ascii="Calibri" w:hAnsi="Calibri" w:cs="Times New Roman"/>
                    <w:sz w:val="24"/>
                    <w:szCs w:val="24"/>
                  </w:rPr>
                  <w:t>N/A</w:t>
                </w:r>
              </w:sdtContent>
            </w:sdt>
          </w:p>
          <w:p w14:paraId="35DBE517"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4FF077CD" w14:textId="0BA6B329" w:rsidR="00D2769C" w:rsidRDefault="00BB3EE2"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placeholder>
                  <w:docPart w:val="AC352913652B40C58EB9C45D41195071"/>
                </w:placeholder>
              </w:sdtPr>
              <w:sdtEndPr/>
              <w:sdtContent>
                <w:r w:rsidR="00773ED1">
                  <w:rPr>
                    <w:rFonts w:ascii="Calibri" w:hAnsi="Calibri" w:cs="Times New Roman"/>
                    <w:sz w:val="24"/>
                    <w:szCs w:val="24"/>
                  </w:rPr>
                  <w:t>N/A</w:t>
                </w:r>
              </w:sdtContent>
            </w:sdt>
            <w:r w:rsidR="00396B4D" w:rsidRPr="00AF5B51">
              <w:rPr>
                <w:rFonts w:ascii="Calibri" w:hAnsi="Calibri" w:cs="Times New Roman"/>
                <w:sz w:val="24"/>
                <w:szCs w:val="24"/>
              </w:rPr>
              <w:t xml:space="preserve">  </w:t>
            </w:r>
          </w:p>
          <w:p w14:paraId="5730C225"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409ADBA4"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26E2EFA" w14:textId="77777777" w:rsidR="005F3D82" w:rsidRPr="005F3D82" w:rsidRDefault="005F3D82" w:rsidP="00F36B03">
            <w:pPr>
              <w:spacing w:after="240"/>
              <w:contextualSpacing/>
              <w:jc w:val="center"/>
              <w:rPr>
                <w:rFonts w:ascii="Calibri" w:hAnsi="Calibri" w:cs="Times New Roman"/>
                <w:sz w:val="12"/>
                <w:szCs w:val="12"/>
              </w:rPr>
            </w:pPr>
          </w:p>
          <w:p w14:paraId="380D0FF4"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6829C307" w14:textId="77777777" w:rsidR="00DD7553" w:rsidRDefault="00DD7553" w:rsidP="00F36B03">
            <w:pPr>
              <w:spacing w:after="240"/>
              <w:contextualSpacing/>
              <w:jc w:val="center"/>
              <w:rPr>
                <w:rFonts w:ascii="Calibri" w:hAnsi="Calibri" w:cs="Times New Roman"/>
                <w:sz w:val="24"/>
                <w:szCs w:val="24"/>
              </w:rPr>
            </w:pPr>
          </w:p>
          <w:p w14:paraId="252BD702"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08862B5D62E6490EA96C0AA935A22791"/>
              </w:placeholder>
            </w:sdtPr>
            <w:sdtEndPr/>
            <w:sdtContent>
              <w:p w14:paraId="228C07DF" w14:textId="3D5C43BC" w:rsidR="00E2718C" w:rsidRPr="00E2718C" w:rsidRDefault="00E2718C" w:rsidP="00E2718C">
                <w:pPr>
                  <w:autoSpaceDE w:val="0"/>
                  <w:autoSpaceDN w:val="0"/>
                  <w:adjustRightInd w:val="0"/>
                  <w:ind w:left="720"/>
                  <w:rPr>
                    <w:rFonts w:cstheme="minorHAnsi"/>
                  </w:rPr>
                </w:pPr>
                <w:r>
                  <w:rPr>
                    <w:rFonts w:ascii="Calibri" w:hAnsi="Calibri" w:cs="Times New Roman"/>
                    <w:sz w:val="24"/>
                    <w:szCs w:val="24"/>
                  </w:rPr>
                  <w:t xml:space="preserve">All CSLOs target the </w:t>
                </w:r>
                <w:r w:rsidR="007C35B1">
                  <w:rPr>
                    <w:rFonts w:ascii="Calibri" w:hAnsi="Calibri" w:cs="Times New Roman"/>
                    <w:sz w:val="24"/>
                    <w:szCs w:val="24"/>
                  </w:rPr>
                  <w:t xml:space="preserve">following </w:t>
                </w:r>
                <w:r>
                  <w:rPr>
                    <w:rFonts w:ascii="Calibri" w:hAnsi="Calibri" w:cs="Times New Roman"/>
                    <w:sz w:val="24"/>
                    <w:szCs w:val="24"/>
                  </w:rPr>
                  <w:t>DSC.A</w:t>
                </w:r>
                <w:r w:rsidR="002C06E0">
                  <w:rPr>
                    <w:rFonts w:ascii="Calibri" w:hAnsi="Calibri" w:cs="Times New Roman"/>
                    <w:sz w:val="24"/>
                    <w:szCs w:val="24"/>
                  </w:rPr>
                  <w:t>A</w:t>
                </w:r>
                <w:r w:rsidR="00290B7B">
                  <w:rPr>
                    <w:rFonts w:ascii="Calibri" w:hAnsi="Calibri" w:cs="Times New Roman"/>
                    <w:sz w:val="24"/>
                    <w:szCs w:val="24"/>
                  </w:rPr>
                  <w:t>S</w:t>
                </w:r>
                <w:r>
                  <w:rPr>
                    <w:rFonts w:ascii="Calibri" w:hAnsi="Calibri" w:cs="Times New Roman"/>
                    <w:sz w:val="24"/>
                    <w:szCs w:val="24"/>
                  </w:rPr>
                  <w:t xml:space="preserve"> PSLOs</w:t>
                </w:r>
              </w:p>
              <w:p w14:paraId="434025AE" w14:textId="6C363BBD" w:rsidR="00E2718C" w:rsidRPr="0097095E" w:rsidRDefault="00E2718C" w:rsidP="007C35B1">
                <w:pPr>
                  <w:autoSpaceDE w:val="0"/>
                  <w:autoSpaceDN w:val="0"/>
                  <w:adjustRightInd w:val="0"/>
                  <w:rPr>
                    <w:rFonts w:cstheme="minorHAnsi"/>
                  </w:rPr>
                </w:pPr>
              </w:p>
              <w:p w14:paraId="0EF251C4" w14:textId="2A688364" w:rsidR="00E2718C" w:rsidRDefault="00E2718C" w:rsidP="007C35B1">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ind w:left="720"/>
                  <w:rPr>
                    <w:rFonts w:cstheme="minorHAnsi"/>
                  </w:rPr>
                </w:pPr>
                <w:r w:rsidRPr="0097095E">
                  <w:rPr>
                    <w:rFonts w:cstheme="minorHAnsi"/>
                  </w:rPr>
                  <w:t>Develop solid analytical reasoning, critical thinking and technical skills in order to extract, mangle, analyze and present data for multiple disciplines to broad audiences that follow professional standards to enhance understanding and decision-making.</w:t>
                </w:r>
              </w:p>
              <w:p w14:paraId="0685538C" w14:textId="77777777" w:rsidR="007C35B1" w:rsidRPr="0097095E" w:rsidRDefault="007C35B1" w:rsidP="007C35B1">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ind w:left="720"/>
                  <w:rPr>
                    <w:rFonts w:cstheme="minorHAnsi"/>
                  </w:rPr>
                </w:pPr>
              </w:p>
              <w:p w14:paraId="01377F9C" w14:textId="77777777" w:rsidR="00E2718C" w:rsidRPr="0097095E" w:rsidRDefault="00E2718C" w:rsidP="007C35B1">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ind w:left="720"/>
                  <w:rPr>
                    <w:rFonts w:cstheme="minorHAnsi"/>
                  </w:rPr>
                </w:pPr>
                <w:r w:rsidRPr="0097095E">
                  <w:rPr>
                    <w:rFonts w:cstheme="minorHAnsi"/>
                  </w:rPr>
                  <w:t>Demonstrate the ability to work independently and as a member of a team with modern technical tools to accomplish data life cycle project goals and meet deadlines.</w:t>
                </w:r>
              </w:p>
              <w:p w14:paraId="1DE43E0C" w14:textId="7E36D899" w:rsidR="00335E92" w:rsidRDefault="00BB3EE2" w:rsidP="00F36B03">
                <w:pPr>
                  <w:spacing w:after="240"/>
                  <w:contextualSpacing/>
                  <w:rPr>
                    <w:rFonts w:ascii="Calibri" w:hAnsi="Calibri" w:cs="Times New Roman"/>
                    <w:sz w:val="24"/>
                    <w:szCs w:val="24"/>
                  </w:rPr>
                </w:pPr>
              </w:p>
            </w:sdtContent>
          </w:sdt>
          <w:p w14:paraId="53B5A3DC"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placeholder>
                <w:docPart w:val="2785C91BEFEB4960938E2EAEE812AF90"/>
              </w:placeholder>
            </w:sdtPr>
            <w:sdtEndPr/>
            <w:sdtContent>
              <w:sdt>
                <w:sdtPr>
                  <w:rPr>
                    <w:rFonts w:ascii="Calibri" w:hAnsi="Calibri" w:cs="Times New Roman"/>
                    <w:sz w:val="24"/>
                    <w:szCs w:val="24"/>
                  </w:rPr>
                  <w:alias w:val="Assessment of the interconnected program learning outcome(s)"/>
                  <w:tag w:val="Assessment of the interconnected program learning outcome(s)"/>
                  <w:id w:val="1579472087"/>
                  <w:placeholder>
                    <w:docPart w:val="1214EEADC9924554B08E9EBC8F5EF171"/>
                  </w:placeholder>
                </w:sdtPr>
                <w:sdtEndPr/>
                <w:sdtContent>
                  <w:p w14:paraId="7A5C11E6" w14:textId="5984550E" w:rsidR="00BF6435" w:rsidRPr="00E2718C" w:rsidRDefault="00E2718C" w:rsidP="00F36B03">
                    <w:pPr>
                      <w:spacing w:after="240"/>
                      <w:contextualSpacing/>
                      <w:rPr>
                        <w:rFonts w:ascii="Calibri" w:hAnsi="Calibri"/>
                        <w:sz w:val="24"/>
                      </w:rPr>
                    </w:pPr>
                    <w:r>
                      <w:rPr>
                        <w:rFonts w:ascii="Calibri" w:hAnsi="Calibri" w:cs="Times New Roman"/>
                        <w:sz w:val="24"/>
                        <w:szCs w:val="24"/>
                      </w:rPr>
                      <w:t>Various course level assessment instruments will be used to target specific program learning outcomes.</w:t>
                    </w:r>
                  </w:p>
                </w:sdtContent>
              </w:sdt>
            </w:sdtContent>
          </w:sdt>
          <w:p w14:paraId="3927A2BC" w14:textId="77777777" w:rsidR="001A5F01" w:rsidRPr="001A5F01" w:rsidRDefault="001A5F01" w:rsidP="00F36B03">
            <w:pPr>
              <w:spacing w:after="240"/>
              <w:contextualSpacing/>
              <w:rPr>
                <w:rFonts w:ascii="Calibri" w:hAnsi="Calibri" w:cs="Times New Roman"/>
                <w:sz w:val="12"/>
                <w:szCs w:val="12"/>
              </w:rPr>
            </w:pPr>
          </w:p>
        </w:tc>
      </w:tr>
      <w:tr w:rsidR="0000768C" w:rsidRPr="005F3F5C" w14:paraId="3D0DD69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7848DE9" w14:textId="77777777" w:rsidR="0000768C" w:rsidRPr="005F3F5C" w:rsidRDefault="00883D63" w:rsidP="00F36B03">
            <w:pPr>
              <w:spacing w:after="240"/>
              <w:contextualSpacing/>
              <w:rPr>
                <w:rFonts w:cs="Times New Roman"/>
                <w:b/>
                <w:sz w:val="24"/>
                <w:szCs w:val="24"/>
              </w:rPr>
            </w:pPr>
            <w:r w:rsidRPr="005F3F5C">
              <w:rPr>
                <w:rFonts w:cs="Times New Roman"/>
                <w:b/>
                <w:sz w:val="24"/>
                <w:szCs w:val="24"/>
              </w:rPr>
              <w:t>Course Outline:</w:t>
            </w:r>
          </w:p>
          <w:sdt>
            <w:sdtPr>
              <w:rPr>
                <w:rFonts w:cs="Times New Roman"/>
                <w:sz w:val="24"/>
                <w:szCs w:val="24"/>
              </w:rPr>
              <w:alias w:val="Course Outline"/>
              <w:tag w:val="Course Outline"/>
              <w:id w:val="1042323141"/>
              <w:lock w:val="sdtLocked"/>
              <w:placeholder>
                <w:docPart w:val="8F6F858BE9AB4E98BDD78AD06EEB61CF"/>
              </w:placeholder>
            </w:sdtPr>
            <w:sdtEndPr/>
            <w:sdtContent>
              <w:p w14:paraId="7B351202" w14:textId="1A52963C" w:rsidR="00DF1274" w:rsidRPr="005F3F5C" w:rsidRDefault="00DF1274" w:rsidP="005F3F5C">
                <w:pPr>
                  <w:spacing w:after="160" w:line="259" w:lineRule="auto"/>
                  <w:rPr>
                    <w:sz w:val="24"/>
                    <w:szCs w:val="24"/>
                  </w:rPr>
                </w:pPr>
                <w:r w:rsidRPr="005F3F5C">
                  <w:rPr>
                    <w:sz w:val="24"/>
                    <w:szCs w:val="24"/>
                  </w:rPr>
                  <w:t xml:space="preserve">  </w:t>
                </w:r>
                <w:r w:rsidR="00A35DA3" w:rsidRPr="005F3F5C">
                  <w:rPr>
                    <w:sz w:val="24"/>
                    <w:szCs w:val="24"/>
                  </w:rPr>
                  <w:t xml:space="preserve">I. </w:t>
                </w:r>
                <w:r w:rsidRPr="005F3F5C">
                  <w:rPr>
                    <w:sz w:val="24"/>
                    <w:szCs w:val="24"/>
                  </w:rPr>
                  <w:t>Overview of Exploring Data</w:t>
                </w:r>
              </w:p>
              <w:p w14:paraId="3E00C998" w14:textId="77777777" w:rsidR="00DF1274" w:rsidRPr="005F3F5C" w:rsidRDefault="00DF1274" w:rsidP="00DF1274">
                <w:pPr>
                  <w:pStyle w:val="ListParagraph"/>
                  <w:numPr>
                    <w:ilvl w:val="1"/>
                    <w:numId w:val="21"/>
                  </w:numPr>
                  <w:spacing w:after="160" w:line="259" w:lineRule="auto"/>
                  <w:rPr>
                    <w:sz w:val="24"/>
                    <w:szCs w:val="24"/>
                  </w:rPr>
                </w:pPr>
                <w:r w:rsidRPr="005F3F5C">
                  <w:rPr>
                    <w:sz w:val="24"/>
                    <w:szCs w:val="24"/>
                  </w:rPr>
                  <w:t>Diagnose data for cleaning</w:t>
                </w:r>
              </w:p>
              <w:p w14:paraId="3F42913A"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Loading and viewing data</w:t>
                </w:r>
              </w:p>
              <w:p w14:paraId="77CA4312"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Reading and writing data</w:t>
                </w:r>
              </w:p>
              <w:p w14:paraId="257C040C"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lastRenderedPageBreak/>
                  <w:t>Interacting with Database</w:t>
                </w:r>
              </w:p>
              <w:p w14:paraId="21B4199A" w14:textId="77777777" w:rsidR="00DF1274" w:rsidRPr="005F3F5C" w:rsidRDefault="00DF1274" w:rsidP="00DF1274">
                <w:pPr>
                  <w:pStyle w:val="ListParagraph"/>
                  <w:numPr>
                    <w:ilvl w:val="1"/>
                    <w:numId w:val="21"/>
                  </w:numPr>
                  <w:spacing w:after="160" w:line="259" w:lineRule="auto"/>
                  <w:rPr>
                    <w:sz w:val="24"/>
                    <w:szCs w:val="24"/>
                  </w:rPr>
                </w:pPr>
                <w:r w:rsidRPr="005F3F5C">
                  <w:rPr>
                    <w:sz w:val="24"/>
                    <w:szCs w:val="24"/>
                  </w:rPr>
                  <w:t>Visual exploratory data analysis</w:t>
                </w:r>
              </w:p>
              <w:p w14:paraId="1546E93D"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Plotting with pandas and seaborn: line plots, bar plots, histograms and density                                                      plots, scatter or point plots, facet grids and categorical data</w:t>
                </w:r>
              </w:p>
              <w:p w14:paraId="5C6E76CA"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Other Python Visualization Tools</w:t>
                </w:r>
              </w:p>
              <w:p w14:paraId="14D014FA" w14:textId="65BA426F" w:rsidR="00DF1274" w:rsidRPr="005F3F5C" w:rsidRDefault="00DF1274" w:rsidP="005F3F5C">
                <w:pPr>
                  <w:spacing w:after="160" w:line="259" w:lineRule="auto"/>
                  <w:rPr>
                    <w:sz w:val="24"/>
                    <w:szCs w:val="24"/>
                  </w:rPr>
                </w:pPr>
                <w:r w:rsidRPr="005F3F5C">
                  <w:rPr>
                    <w:sz w:val="24"/>
                    <w:szCs w:val="24"/>
                  </w:rPr>
                  <w:t xml:space="preserve">  </w:t>
                </w:r>
                <w:r w:rsidR="00A35DA3" w:rsidRPr="005F3F5C">
                  <w:rPr>
                    <w:sz w:val="24"/>
                    <w:szCs w:val="24"/>
                  </w:rPr>
                  <w:t xml:space="preserve">II. </w:t>
                </w:r>
                <w:r w:rsidRPr="005F3F5C">
                  <w:rPr>
                    <w:sz w:val="24"/>
                    <w:szCs w:val="24"/>
                  </w:rPr>
                  <w:t>Data Cleaning and Preparation</w:t>
                </w:r>
              </w:p>
              <w:p w14:paraId="0DC17C63" w14:textId="77777777" w:rsidR="00DF1274" w:rsidRPr="005F3F5C" w:rsidRDefault="00DF1274" w:rsidP="00DF1274">
                <w:pPr>
                  <w:pStyle w:val="ListParagraph"/>
                  <w:numPr>
                    <w:ilvl w:val="1"/>
                    <w:numId w:val="21"/>
                  </w:numPr>
                  <w:spacing w:after="160" w:line="259" w:lineRule="auto"/>
                  <w:rPr>
                    <w:sz w:val="24"/>
                    <w:szCs w:val="24"/>
                  </w:rPr>
                </w:pPr>
                <w:r w:rsidRPr="005F3F5C">
                  <w:rPr>
                    <w:sz w:val="24"/>
                    <w:szCs w:val="24"/>
                  </w:rPr>
                  <w:t>Handling missing data</w:t>
                </w:r>
              </w:p>
              <w:p w14:paraId="52CD92F8"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Filtering out missing data</w:t>
                </w:r>
              </w:p>
              <w:p w14:paraId="338C05FE"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Filling in missing data</w:t>
                </w:r>
              </w:p>
              <w:p w14:paraId="1DCEA935" w14:textId="77777777" w:rsidR="00DF1274" w:rsidRPr="005F3F5C" w:rsidRDefault="00DF1274" w:rsidP="00DF1274">
                <w:pPr>
                  <w:pStyle w:val="ListParagraph"/>
                  <w:numPr>
                    <w:ilvl w:val="1"/>
                    <w:numId w:val="21"/>
                  </w:numPr>
                  <w:spacing w:after="160" w:line="259" w:lineRule="auto"/>
                  <w:rPr>
                    <w:sz w:val="24"/>
                    <w:szCs w:val="24"/>
                  </w:rPr>
                </w:pPr>
                <w:r w:rsidRPr="005F3F5C">
                  <w:rPr>
                    <w:sz w:val="24"/>
                    <w:szCs w:val="24"/>
                  </w:rPr>
                  <w:t>Data transformation</w:t>
                </w:r>
              </w:p>
              <w:p w14:paraId="1C3E181E"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Removing duplicates</w:t>
                </w:r>
              </w:p>
              <w:p w14:paraId="153003C7"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Transforming data using a function or mapping</w:t>
                </w:r>
              </w:p>
              <w:p w14:paraId="6E0DAAB4"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Replacing values</w:t>
                </w:r>
              </w:p>
              <w:p w14:paraId="1D5AAB30"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Renaming axis indexes</w:t>
                </w:r>
              </w:p>
              <w:p w14:paraId="3A660437"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Detecting and filtering outliers</w:t>
                </w:r>
              </w:p>
              <w:p w14:paraId="76BC7929"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Permutation and random sampling</w:t>
                </w:r>
              </w:p>
              <w:p w14:paraId="3781092A"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Computing indicator/Dummy variables</w:t>
                </w:r>
              </w:p>
              <w:p w14:paraId="6C49600E" w14:textId="77777777" w:rsidR="00DF1274" w:rsidRPr="005F3F5C" w:rsidRDefault="00DF1274" w:rsidP="00DF1274">
                <w:pPr>
                  <w:pStyle w:val="ListParagraph"/>
                  <w:numPr>
                    <w:ilvl w:val="1"/>
                    <w:numId w:val="21"/>
                  </w:numPr>
                  <w:spacing w:after="160" w:line="259" w:lineRule="auto"/>
                  <w:rPr>
                    <w:sz w:val="24"/>
                    <w:szCs w:val="24"/>
                  </w:rPr>
                </w:pPr>
                <w:r w:rsidRPr="005F3F5C">
                  <w:rPr>
                    <w:sz w:val="24"/>
                    <w:szCs w:val="24"/>
                  </w:rPr>
                  <w:t>String manipulation</w:t>
                </w:r>
              </w:p>
              <w:p w14:paraId="55F6E415"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String object methods</w:t>
                </w:r>
              </w:p>
              <w:p w14:paraId="7B98E227"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Regular expressions</w:t>
                </w:r>
              </w:p>
              <w:p w14:paraId="3328DAEB"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Vectorized string functions in pandas</w:t>
                </w:r>
              </w:p>
              <w:p w14:paraId="416340D0" w14:textId="30F29B1F" w:rsidR="00DF1274" w:rsidRPr="005F3F5C" w:rsidRDefault="00DF1274" w:rsidP="005F3F5C">
                <w:pPr>
                  <w:spacing w:after="160" w:line="259" w:lineRule="auto"/>
                  <w:rPr>
                    <w:sz w:val="24"/>
                    <w:szCs w:val="24"/>
                  </w:rPr>
                </w:pPr>
                <w:r w:rsidRPr="005F3F5C">
                  <w:rPr>
                    <w:sz w:val="24"/>
                    <w:szCs w:val="24"/>
                  </w:rPr>
                  <w:t xml:space="preserve">  </w:t>
                </w:r>
                <w:r w:rsidR="00A35DA3" w:rsidRPr="005F3F5C">
                  <w:rPr>
                    <w:sz w:val="24"/>
                    <w:szCs w:val="24"/>
                  </w:rPr>
                  <w:t xml:space="preserve">III. </w:t>
                </w:r>
                <w:r w:rsidRPr="005F3F5C">
                  <w:rPr>
                    <w:sz w:val="24"/>
                    <w:szCs w:val="24"/>
                  </w:rPr>
                  <w:t>Data Wrangling: Join, Combine, and Reshape</w:t>
                </w:r>
              </w:p>
              <w:p w14:paraId="17BA446E" w14:textId="77777777" w:rsidR="00DF1274" w:rsidRPr="005F3F5C" w:rsidRDefault="00DF1274" w:rsidP="00DF1274">
                <w:pPr>
                  <w:pStyle w:val="ListParagraph"/>
                  <w:numPr>
                    <w:ilvl w:val="1"/>
                    <w:numId w:val="21"/>
                  </w:numPr>
                  <w:spacing w:after="160" w:line="259" w:lineRule="auto"/>
                  <w:rPr>
                    <w:sz w:val="24"/>
                    <w:szCs w:val="24"/>
                  </w:rPr>
                </w:pPr>
                <w:r w:rsidRPr="005F3F5C">
                  <w:rPr>
                    <w:sz w:val="24"/>
                    <w:szCs w:val="24"/>
                  </w:rPr>
                  <w:t>Hierarchical indexing</w:t>
                </w:r>
              </w:p>
              <w:p w14:paraId="5FDFF3C5"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Reordering and sorting levels</w:t>
                </w:r>
              </w:p>
              <w:p w14:paraId="2D97B52B"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Summary statistics by level</w:t>
                </w:r>
              </w:p>
              <w:p w14:paraId="300DFBFA"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Indexing with a DataFrame’s columns</w:t>
                </w:r>
              </w:p>
              <w:p w14:paraId="238878FE" w14:textId="77777777" w:rsidR="00DF1274" w:rsidRPr="005F3F5C" w:rsidRDefault="00DF1274" w:rsidP="00DF1274">
                <w:pPr>
                  <w:pStyle w:val="ListParagraph"/>
                  <w:numPr>
                    <w:ilvl w:val="1"/>
                    <w:numId w:val="21"/>
                  </w:numPr>
                  <w:spacing w:after="160" w:line="259" w:lineRule="auto"/>
                  <w:rPr>
                    <w:sz w:val="24"/>
                    <w:szCs w:val="24"/>
                  </w:rPr>
                </w:pPr>
                <w:r w:rsidRPr="005F3F5C">
                  <w:rPr>
                    <w:sz w:val="24"/>
                    <w:szCs w:val="24"/>
                  </w:rPr>
                  <w:t>Combining and merging Datasets</w:t>
                </w:r>
              </w:p>
              <w:p w14:paraId="45967394"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Database-stype DataFrame joins</w:t>
                </w:r>
              </w:p>
              <w:p w14:paraId="37DCBD4C"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Merging on index</w:t>
                </w:r>
              </w:p>
              <w:p w14:paraId="2A56DFDB"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Concatenating along an axis</w:t>
                </w:r>
              </w:p>
              <w:p w14:paraId="61D6A6D4"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Combining data with overlap</w:t>
                </w:r>
              </w:p>
              <w:p w14:paraId="02CAFDCB" w14:textId="77777777" w:rsidR="00DF1274" w:rsidRPr="005F3F5C" w:rsidRDefault="00DF1274" w:rsidP="00DF1274">
                <w:pPr>
                  <w:pStyle w:val="ListParagraph"/>
                  <w:numPr>
                    <w:ilvl w:val="1"/>
                    <w:numId w:val="21"/>
                  </w:numPr>
                  <w:spacing w:after="160" w:line="259" w:lineRule="auto"/>
                  <w:rPr>
                    <w:sz w:val="24"/>
                    <w:szCs w:val="24"/>
                  </w:rPr>
                </w:pPr>
                <w:r w:rsidRPr="005F3F5C">
                  <w:rPr>
                    <w:sz w:val="24"/>
                    <w:szCs w:val="24"/>
                  </w:rPr>
                  <w:t>Reshaping and Pivoting</w:t>
                </w:r>
              </w:p>
              <w:p w14:paraId="40770201"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Reshaping with Hierarchical indexing</w:t>
                </w:r>
              </w:p>
              <w:p w14:paraId="3094AF1E"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Pivoting “long” to “wide” format</w:t>
                </w:r>
              </w:p>
              <w:p w14:paraId="530ED8B4" w14:textId="77777777" w:rsidR="00DF1274" w:rsidRPr="005F3F5C" w:rsidRDefault="00DF1274" w:rsidP="00DF1274">
                <w:pPr>
                  <w:pStyle w:val="ListParagraph"/>
                  <w:numPr>
                    <w:ilvl w:val="2"/>
                    <w:numId w:val="21"/>
                  </w:numPr>
                  <w:spacing w:after="160" w:line="259" w:lineRule="auto"/>
                  <w:rPr>
                    <w:sz w:val="24"/>
                    <w:szCs w:val="24"/>
                  </w:rPr>
                </w:pPr>
                <w:r w:rsidRPr="005F3F5C">
                  <w:rPr>
                    <w:sz w:val="24"/>
                    <w:szCs w:val="24"/>
                  </w:rPr>
                  <w:t>Pivoting “wide” to “long” format</w:t>
                </w:r>
              </w:p>
              <w:p w14:paraId="7B9C642D" w14:textId="0E2E6C03" w:rsidR="00DF1274" w:rsidRPr="005F3F5C" w:rsidRDefault="00DF1274" w:rsidP="005F3F5C">
                <w:pPr>
                  <w:spacing w:after="160" w:line="259" w:lineRule="auto"/>
                  <w:rPr>
                    <w:sz w:val="24"/>
                    <w:szCs w:val="24"/>
                  </w:rPr>
                </w:pPr>
                <w:r w:rsidRPr="005F3F5C">
                  <w:rPr>
                    <w:sz w:val="24"/>
                    <w:szCs w:val="24"/>
                  </w:rPr>
                  <w:t xml:space="preserve">  </w:t>
                </w:r>
                <w:r w:rsidR="00A35DA3" w:rsidRPr="005F3F5C">
                  <w:rPr>
                    <w:sz w:val="24"/>
                    <w:szCs w:val="24"/>
                  </w:rPr>
                  <w:t xml:space="preserve">IV. </w:t>
                </w:r>
                <w:r w:rsidRPr="005F3F5C">
                  <w:rPr>
                    <w:sz w:val="24"/>
                    <w:szCs w:val="24"/>
                  </w:rPr>
                  <w:t>Overview of Modeling in Python</w:t>
                </w:r>
              </w:p>
              <w:p w14:paraId="39BC1D0A" w14:textId="77777777" w:rsidR="00DF1274" w:rsidRPr="005F3F5C" w:rsidRDefault="00DF1274" w:rsidP="00DF1274">
                <w:pPr>
                  <w:pStyle w:val="ListParagraph"/>
                  <w:numPr>
                    <w:ilvl w:val="1"/>
                    <w:numId w:val="21"/>
                  </w:numPr>
                  <w:spacing w:after="160" w:line="259" w:lineRule="auto"/>
                  <w:rPr>
                    <w:sz w:val="24"/>
                    <w:szCs w:val="24"/>
                  </w:rPr>
                </w:pPr>
                <w:r w:rsidRPr="005F3F5C">
                  <w:rPr>
                    <w:sz w:val="24"/>
                    <w:szCs w:val="24"/>
                  </w:rPr>
                  <w:t>Creating model descriptions with Patsy</w:t>
                </w:r>
              </w:p>
              <w:p w14:paraId="00B2EADE" w14:textId="77777777" w:rsidR="00DF1274" w:rsidRPr="005F3F5C" w:rsidRDefault="00DF1274" w:rsidP="00DF1274">
                <w:pPr>
                  <w:pStyle w:val="ListParagraph"/>
                  <w:numPr>
                    <w:ilvl w:val="1"/>
                    <w:numId w:val="21"/>
                  </w:numPr>
                  <w:spacing w:after="160" w:line="259" w:lineRule="auto"/>
                  <w:rPr>
                    <w:sz w:val="24"/>
                    <w:szCs w:val="24"/>
                  </w:rPr>
                </w:pPr>
                <w:r w:rsidRPr="005F3F5C">
                  <w:rPr>
                    <w:sz w:val="24"/>
                    <w:szCs w:val="24"/>
                  </w:rPr>
                  <w:t>Introduction to statsmodels</w:t>
                </w:r>
              </w:p>
              <w:p w14:paraId="6AE8FF24" w14:textId="77777777" w:rsidR="00DF1274" w:rsidRPr="005F3F5C" w:rsidRDefault="00DF1274" w:rsidP="00DF1274">
                <w:pPr>
                  <w:pStyle w:val="ListParagraph"/>
                  <w:numPr>
                    <w:ilvl w:val="1"/>
                    <w:numId w:val="21"/>
                  </w:numPr>
                  <w:spacing w:after="160" w:line="259" w:lineRule="auto"/>
                  <w:rPr>
                    <w:sz w:val="24"/>
                    <w:szCs w:val="24"/>
                  </w:rPr>
                </w:pPr>
                <w:r w:rsidRPr="005F3F5C">
                  <w:rPr>
                    <w:sz w:val="24"/>
                    <w:szCs w:val="24"/>
                  </w:rPr>
                  <w:t>Introduction to scikit-learn</w:t>
                </w:r>
              </w:p>
              <w:p w14:paraId="7B42B4F8" w14:textId="423577F3" w:rsidR="00883D63" w:rsidRPr="005F3F5C" w:rsidRDefault="00DF1274" w:rsidP="005F3F5C">
                <w:pPr>
                  <w:spacing w:after="160" w:line="259" w:lineRule="auto"/>
                  <w:rPr>
                    <w:sz w:val="24"/>
                    <w:szCs w:val="24"/>
                  </w:rPr>
                </w:pPr>
                <w:r w:rsidRPr="005F3F5C">
                  <w:rPr>
                    <w:sz w:val="24"/>
                    <w:szCs w:val="24"/>
                  </w:rPr>
                  <w:lastRenderedPageBreak/>
                  <w:t xml:space="preserve">  </w:t>
                </w:r>
                <w:r w:rsidR="00A35DA3" w:rsidRPr="005F3F5C">
                  <w:rPr>
                    <w:sz w:val="24"/>
                    <w:szCs w:val="24"/>
                  </w:rPr>
                  <w:t xml:space="preserve">V. </w:t>
                </w:r>
                <w:r w:rsidRPr="005F3F5C">
                  <w:rPr>
                    <w:sz w:val="24"/>
                    <w:szCs w:val="24"/>
                  </w:rPr>
                  <w:t>Data Analysis Case studies</w:t>
                </w:r>
              </w:p>
            </w:sdtContent>
          </w:sdt>
          <w:p w14:paraId="49257532" w14:textId="77777777" w:rsidR="002D2243" w:rsidRPr="005F3F5C" w:rsidRDefault="002D2243" w:rsidP="00F36B03">
            <w:pPr>
              <w:spacing w:after="240"/>
              <w:contextualSpacing/>
              <w:rPr>
                <w:rFonts w:cs="Times New Roman"/>
                <w:sz w:val="24"/>
                <w:szCs w:val="24"/>
              </w:rPr>
            </w:pPr>
          </w:p>
        </w:tc>
      </w:tr>
      <w:tr w:rsidR="0000768C" w:rsidRPr="005F3F5C" w14:paraId="699A6BB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2DB6F29" w14:textId="77777777" w:rsidR="00FB6CD4" w:rsidRPr="005F3F5C" w:rsidRDefault="002D2243" w:rsidP="00F36B03">
            <w:pPr>
              <w:spacing w:after="240"/>
              <w:contextualSpacing/>
              <w:rPr>
                <w:rFonts w:cs="Times New Roman"/>
                <w:b/>
                <w:sz w:val="24"/>
                <w:szCs w:val="24"/>
              </w:rPr>
            </w:pPr>
            <w:r w:rsidRPr="005F3F5C">
              <w:rPr>
                <w:rFonts w:cs="Times New Roman"/>
                <w:b/>
                <w:sz w:val="24"/>
                <w:szCs w:val="24"/>
              </w:rPr>
              <w:lastRenderedPageBreak/>
              <w:t xml:space="preserve">Course Activities: </w:t>
            </w:r>
          </w:p>
          <w:p w14:paraId="57443A21" w14:textId="77777777" w:rsidR="0000768C" w:rsidRPr="005F3F5C" w:rsidRDefault="002D2243" w:rsidP="00F36B03">
            <w:pPr>
              <w:spacing w:after="240"/>
              <w:contextualSpacing/>
              <w:rPr>
                <w:rFonts w:cs="Times New Roman"/>
                <w:sz w:val="24"/>
                <w:szCs w:val="24"/>
              </w:rPr>
            </w:pPr>
            <w:r w:rsidRPr="005F3F5C">
              <w:rPr>
                <w:rFonts w:cs="Times New Roman"/>
                <w:sz w:val="24"/>
                <w:szCs w:val="24"/>
              </w:rPr>
              <w:t xml:space="preserve"> </w:t>
            </w:r>
          </w:p>
          <w:sdt>
            <w:sdtPr>
              <w:rPr>
                <w:rFonts w:cs="Times New Roman"/>
                <w:sz w:val="24"/>
                <w:szCs w:val="24"/>
              </w:rPr>
              <w:id w:val="863944553"/>
              <w:placeholder>
                <w:docPart w:val="85C01A4174F74FE88C6BBAAE2FD27FE9"/>
              </w:placeholder>
            </w:sdtPr>
            <w:sdtEndPr/>
            <w:sdtContent>
              <w:p w14:paraId="6F76F3B4" w14:textId="77777777" w:rsidR="00FE3595" w:rsidRPr="005F3F5C" w:rsidRDefault="00FE3595" w:rsidP="00FE3595">
                <w:pPr>
                  <w:tabs>
                    <w:tab w:val="left" w:pos="-720"/>
                    <w:tab w:val="left" w:pos="0"/>
                  </w:tabs>
                  <w:suppressAutoHyphens/>
                  <w:rPr>
                    <w:spacing w:val="-3"/>
                    <w:sz w:val="24"/>
                    <w:szCs w:val="24"/>
                  </w:rPr>
                </w:pPr>
                <w:r w:rsidRPr="005F3F5C">
                  <w:rPr>
                    <w:spacing w:val="-3"/>
                    <w:sz w:val="24"/>
                    <w:szCs w:val="24"/>
                  </w:rPr>
                  <w:t xml:space="preserve">The classroom activities will include formal and informal lectures and structured, supervised active learning laboratory sessions.  During lectures, new material and assigned problems will be explained.  Students are encouraged to contribute to the discussion and to ask questions about the material. Active laboratory learning sessions will include individual and team projects that use individual and collaborative modern software tools to examine, develop and report on data science case studies. </w:t>
                </w:r>
              </w:p>
              <w:p w14:paraId="417039ED" w14:textId="77777777" w:rsidR="00C928BF" w:rsidRPr="005F3F5C" w:rsidRDefault="00BB3EE2" w:rsidP="00F36B03">
                <w:pPr>
                  <w:spacing w:after="240"/>
                  <w:contextualSpacing/>
                  <w:rPr>
                    <w:rFonts w:cs="Times New Roman"/>
                    <w:sz w:val="24"/>
                    <w:szCs w:val="24"/>
                  </w:rPr>
                </w:pPr>
              </w:p>
            </w:sdtContent>
          </w:sdt>
          <w:p w14:paraId="096B048E" w14:textId="77777777" w:rsidR="009A7939" w:rsidRPr="005F3F5C" w:rsidRDefault="009A7939" w:rsidP="00F36B03">
            <w:pPr>
              <w:spacing w:after="240"/>
              <w:contextualSpacing/>
              <w:rPr>
                <w:rFonts w:cs="Times New Roman"/>
                <w:sz w:val="24"/>
                <w:szCs w:val="24"/>
              </w:rPr>
            </w:pPr>
          </w:p>
        </w:tc>
      </w:tr>
      <w:tr w:rsidR="00FB6CD4" w:rsidRPr="005F3F5C" w14:paraId="121FD42F"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6422304D" w14:textId="77777777" w:rsidR="009A7939" w:rsidRPr="005F3F5C" w:rsidRDefault="009A7939" w:rsidP="00F36B03">
            <w:pPr>
              <w:spacing w:after="240"/>
              <w:contextualSpacing/>
              <w:rPr>
                <w:rFonts w:cs="Times New Roman"/>
                <w:b/>
                <w:sz w:val="24"/>
                <w:szCs w:val="24"/>
              </w:rPr>
            </w:pPr>
          </w:p>
          <w:p w14:paraId="0EA3F35C" w14:textId="77777777" w:rsidR="00FB6CD4" w:rsidRPr="005F3F5C" w:rsidRDefault="000E09C8" w:rsidP="00F36B03">
            <w:pPr>
              <w:spacing w:after="240"/>
              <w:contextualSpacing/>
              <w:rPr>
                <w:rFonts w:cs="Times New Roman"/>
                <w:b/>
                <w:sz w:val="24"/>
                <w:szCs w:val="24"/>
              </w:rPr>
            </w:pPr>
            <w:r w:rsidRPr="005F3F5C">
              <w:rPr>
                <w:rFonts w:cs="Times New Roman"/>
                <w:b/>
                <w:sz w:val="24"/>
                <w:szCs w:val="24"/>
              </w:rPr>
              <w:t>Course Materials</w:t>
            </w:r>
            <w:r w:rsidR="008A49E3" w:rsidRPr="005F3F5C">
              <w:rPr>
                <w:rFonts w:cs="Times New Roman"/>
                <w:b/>
                <w:sz w:val="24"/>
                <w:szCs w:val="24"/>
              </w:rPr>
              <w:t>:</w:t>
            </w:r>
          </w:p>
          <w:p w14:paraId="42BBCDCA" w14:textId="77777777" w:rsidR="008A49E3" w:rsidRPr="005F3F5C" w:rsidRDefault="008A49E3" w:rsidP="00FC790C">
            <w:pPr>
              <w:spacing w:after="240"/>
              <w:ind w:left="360"/>
              <w:rPr>
                <w:rFonts w:cs="Times New Roman"/>
                <w:sz w:val="24"/>
                <w:szCs w:val="24"/>
              </w:rPr>
            </w:pPr>
            <w:r w:rsidRPr="005F3F5C">
              <w:rPr>
                <w:rFonts w:cs="Times New Roman"/>
                <w:sz w:val="24"/>
                <w:szCs w:val="24"/>
              </w:rPr>
              <w:t xml:space="preserve">Textbook(s):  </w:t>
            </w:r>
            <w:r w:rsidR="0063154C" w:rsidRPr="005F3F5C">
              <w:rPr>
                <w:rFonts w:cs="Times New Roman"/>
                <w:sz w:val="24"/>
                <w:szCs w:val="24"/>
              </w:rPr>
              <w:t xml:space="preserve"> </w:t>
            </w:r>
            <w:sdt>
              <w:sdtPr>
                <w:rPr>
                  <w:rFonts w:cs="Times New Roman"/>
                  <w:sz w:val="24"/>
                  <w:szCs w:val="24"/>
                </w:rPr>
                <w:id w:val="1574783224"/>
                <w:placeholder>
                  <w:docPart w:val="F2438C18F9164FB6805443F0A8309928"/>
                </w:placeholder>
                <w:text w:multiLine="1"/>
              </w:sdtPr>
              <w:sdtEndPr/>
              <w:sdtContent>
                <w:r w:rsidR="00FE3595" w:rsidRPr="005F3F5C">
                  <w:rPr>
                    <w:rFonts w:cs="Times New Roman"/>
                    <w:sz w:val="24"/>
                    <w:szCs w:val="24"/>
                  </w:rPr>
                  <w:t>TBD</w:t>
                </w:r>
              </w:sdtContent>
            </w:sdt>
          </w:p>
          <w:p w14:paraId="39D28F28" w14:textId="5C4625BA" w:rsidR="008A49E3" w:rsidRPr="005F3F5C" w:rsidRDefault="008A49E3" w:rsidP="00FE3595">
            <w:pPr>
              <w:spacing w:after="240"/>
              <w:ind w:left="360"/>
              <w:rPr>
                <w:rFonts w:cs="Times New Roman"/>
                <w:sz w:val="24"/>
                <w:szCs w:val="24"/>
              </w:rPr>
            </w:pPr>
            <w:r w:rsidRPr="005F3F5C">
              <w:rPr>
                <w:rFonts w:cs="Times New Roman"/>
                <w:sz w:val="24"/>
                <w:szCs w:val="24"/>
              </w:rPr>
              <w:t xml:space="preserve">Supplemental Materials:  </w:t>
            </w:r>
            <w:sdt>
              <w:sdtPr>
                <w:rPr>
                  <w:rFonts w:eastAsia="Times New Roman" w:cs="Times New Roman"/>
                  <w:b/>
                  <w:sz w:val="24"/>
                  <w:szCs w:val="24"/>
                </w:rPr>
                <w:id w:val="-247654166"/>
                <w:placeholder>
                  <w:docPart w:val="82AC13CB6CFA4C6A933A73FCFC23ADAE"/>
                </w:placeholder>
                <w:text w:multiLine="1"/>
              </w:sdtPr>
              <w:sdtEndPr/>
              <w:sdtContent>
                <w:r w:rsidR="00FE3595" w:rsidRPr="005F3F5C">
                  <w:rPr>
                    <w:rFonts w:eastAsia="Times New Roman" w:cs="Times New Roman"/>
                    <w:b/>
                    <w:sz w:val="24"/>
                    <w:szCs w:val="24"/>
                  </w:rPr>
                  <w:t>:</w:t>
                </w:r>
              </w:sdtContent>
            </w:sdt>
          </w:p>
          <w:p w14:paraId="5DCAC407" w14:textId="77777777" w:rsidR="008A49E3" w:rsidRPr="005F3F5C" w:rsidRDefault="008A49E3" w:rsidP="00FC790C">
            <w:pPr>
              <w:spacing w:after="240"/>
              <w:ind w:left="360"/>
              <w:rPr>
                <w:rFonts w:cs="Times New Roman"/>
                <w:sz w:val="24"/>
                <w:szCs w:val="24"/>
              </w:rPr>
            </w:pPr>
            <w:r w:rsidRPr="005F3F5C">
              <w:rPr>
                <w:rFonts w:cs="Times New Roman"/>
                <w:sz w:val="24"/>
                <w:szCs w:val="24"/>
              </w:rPr>
              <w:t xml:space="preserve">Software Licenses:  </w:t>
            </w:r>
            <w:sdt>
              <w:sdtPr>
                <w:rPr>
                  <w:sz w:val="24"/>
                  <w:szCs w:val="24"/>
                </w:rPr>
                <w:id w:val="1602675655"/>
                <w:placeholder>
                  <w:docPart w:val="6CA74ACDA14C4FB5B85D535C8FEE1458"/>
                </w:placeholder>
                <w:text w:multiLine="1"/>
              </w:sdtPr>
              <w:sdtEndPr/>
              <w:sdtContent>
                <w:r w:rsidR="00FE3595" w:rsidRPr="005F3F5C">
                  <w:rPr>
                    <w:sz w:val="24"/>
                    <w:szCs w:val="24"/>
                  </w:rPr>
                  <w:t>Free software tools</w:t>
                </w:r>
              </w:sdtContent>
            </w:sdt>
          </w:p>
          <w:p w14:paraId="46CF19DB" w14:textId="027316DE" w:rsidR="000E09C8" w:rsidRPr="005F3F5C" w:rsidRDefault="008A49E3" w:rsidP="00FC790C">
            <w:pPr>
              <w:spacing w:after="240"/>
              <w:ind w:left="360"/>
              <w:rPr>
                <w:rFonts w:cs="Times New Roman"/>
                <w:sz w:val="24"/>
                <w:szCs w:val="24"/>
              </w:rPr>
            </w:pPr>
            <w:r w:rsidRPr="005F3F5C">
              <w:rPr>
                <w:rFonts w:cs="Times New Roman"/>
                <w:sz w:val="24"/>
                <w:szCs w:val="24"/>
              </w:rPr>
              <w:t xml:space="preserve">Computers:  </w:t>
            </w:r>
            <w:sdt>
              <w:sdtPr>
                <w:rPr>
                  <w:rFonts w:cs="Times New Roman"/>
                  <w:sz w:val="24"/>
                  <w:szCs w:val="24"/>
                </w:rPr>
                <w:id w:val="30853764"/>
                <w:placeholder>
                  <w:docPart w:val="FAD952E3107F46CCAEE20F33CA2AD2BB"/>
                </w:placeholder>
                <w:text w:multiLine="1"/>
              </w:sdtPr>
              <w:sdtEndPr/>
              <w:sdtContent>
                <w:r w:rsidR="001B71AD" w:rsidRPr="005F3F5C">
                  <w:rPr>
                    <w:rFonts w:cs="Times New Roman"/>
                    <w:sz w:val="24"/>
                    <w:szCs w:val="24"/>
                  </w:rPr>
                  <w:t>Students will need access to</w:t>
                </w:r>
                <w:r w:rsidR="00DF1274" w:rsidRPr="005F3F5C">
                  <w:rPr>
                    <w:rFonts w:cs="Times New Roman"/>
                    <w:sz w:val="24"/>
                    <w:szCs w:val="24"/>
                  </w:rPr>
                  <w:t xml:space="preserve"> </w:t>
                </w:r>
                <w:r w:rsidR="001B71AD" w:rsidRPr="005F3F5C">
                  <w:rPr>
                    <w:rFonts w:cs="Times New Roman"/>
                    <w:sz w:val="24"/>
                    <w:szCs w:val="24"/>
                  </w:rPr>
                  <w:t>a computer for assigned projects and homework</w:t>
                </w:r>
              </w:sdtContent>
            </w:sdt>
          </w:p>
        </w:tc>
      </w:tr>
      <w:tr w:rsidR="00FB6CD4" w:rsidRPr="005F3F5C" w14:paraId="1414C37A"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6A1BB895" w14:textId="77777777" w:rsidR="009A7939" w:rsidRPr="005F3F5C" w:rsidRDefault="009A7939" w:rsidP="00F36B03">
            <w:pPr>
              <w:spacing w:after="240"/>
              <w:contextualSpacing/>
              <w:rPr>
                <w:rFonts w:cs="Times New Roman"/>
                <w:b/>
                <w:sz w:val="24"/>
                <w:szCs w:val="24"/>
              </w:rPr>
            </w:pPr>
          </w:p>
          <w:p w14:paraId="44851E18" w14:textId="77777777" w:rsidR="00FB6CD4" w:rsidRPr="005F3F5C" w:rsidRDefault="0057435D" w:rsidP="00F36B03">
            <w:pPr>
              <w:spacing w:after="240"/>
              <w:contextualSpacing/>
              <w:rPr>
                <w:rFonts w:cs="Times New Roman"/>
                <w:b/>
                <w:sz w:val="24"/>
                <w:szCs w:val="24"/>
              </w:rPr>
            </w:pPr>
            <w:r w:rsidRPr="005F3F5C">
              <w:rPr>
                <w:rFonts w:cs="Times New Roman"/>
                <w:b/>
                <w:sz w:val="24"/>
                <w:szCs w:val="24"/>
              </w:rPr>
              <w:t>Course Assessment Plan</w:t>
            </w:r>
          </w:p>
          <w:p w14:paraId="41E0631F" w14:textId="77777777" w:rsidR="00D853F4" w:rsidRPr="005F3F5C" w:rsidRDefault="0057435D" w:rsidP="00F36B03">
            <w:pPr>
              <w:spacing w:after="240"/>
              <w:contextualSpacing/>
              <w:rPr>
                <w:rFonts w:cs="Times New Roman"/>
                <w:sz w:val="24"/>
                <w:szCs w:val="24"/>
              </w:rPr>
            </w:pPr>
            <w:r w:rsidRPr="005F3F5C">
              <w:rPr>
                <w:rFonts w:cs="Times New Roman"/>
                <w:sz w:val="24"/>
                <w:szCs w:val="24"/>
              </w:rPr>
              <w:t xml:space="preserve">How often and by what means will the effectiveness of this course as part of the curriculum be assessed? </w:t>
            </w:r>
          </w:p>
          <w:p w14:paraId="58478563" w14:textId="77777777" w:rsidR="0057435D" w:rsidRPr="005F3F5C" w:rsidRDefault="0057435D" w:rsidP="00F36B03">
            <w:pPr>
              <w:spacing w:after="240"/>
              <w:contextualSpacing/>
              <w:rPr>
                <w:rFonts w:cs="Times New Roman"/>
                <w:sz w:val="24"/>
                <w:szCs w:val="24"/>
              </w:rPr>
            </w:pPr>
            <w:r w:rsidRPr="005F3F5C">
              <w:rPr>
                <w:rFonts w:cs="Times New Roman"/>
                <w:sz w:val="24"/>
                <w:szCs w:val="24"/>
              </w:rPr>
              <w:t xml:space="preserve"> </w:t>
            </w:r>
          </w:p>
          <w:sdt>
            <w:sdtPr>
              <w:rPr>
                <w:rFonts w:cs="Times New Roman"/>
                <w:sz w:val="24"/>
                <w:szCs w:val="24"/>
              </w:rPr>
              <w:id w:val="-1417483358"/>
              <w:placeholder>
                <w:docPart w:val="E57FE4F862F044D8B6B6EABA45A3E303"/>
              </w:placeholder>
            </w:sdtPr>
            <w:sdtEndPr/>
            <w:sdtContent>
              <w:sdt>
                <w:sdtPr>
                  <w:rPr>
                    <w:rFonts w:cs="Times New Roman"/>
                    <w:sz w:val="24"/>
                    <w:szCs w:val="24"/>
                  </w:rPr>
                  <w:id w:val="754017526"/>
                  <w:placeholder>
                    <w:docPart w:val="E44D016190624678ABF05A00588FD62F"/>
                  </w:placeholder>
                </w:sdtPr>
                <w:sdtEndPr/>
                <w:sdtContent>
                  <w:p w14:paraId="4AD4FABC" w14:textId="28D68EB2" w:rsidR="00836AD6" w:rsidRPr="005F3F5C" w:rsidRDefault="00CC5051" w:rsidP="00F36B03">
                    <w:pPr>
                      <w:spacing w:after="240"/>
                      <w:contextualSpacing/>
                      <w:rPr>
                        <w:rFonts w:cs="Times New Roman"/>
                        <w:sz w:val="24"/>
                        <w:szCs w:val="24"/>
                      </w:rPr>
                    </w:pPr>
                    <w:r w:rsidRPr="005F3F5C">
                      <w:rPr>
                        <w:rFonts w:cs="Times New Roman"/>
                        <w:sz w:val="24"/>
                        <w:szCs w:val="24"/>
                      </w:rPr>
                      <w:t>Assessment cycle to be determined by the members of the department.  S</w:t>
                    </w:r>
                    <w:r w:rsidRPr="005F3F5C">
                      <w:rPr>
                        <w:sz w:val="24"/>
                        <w:szCs w:val="24"/>
                      </w:rPr>
                      <w:t xml:space="preserve">tudents will be evaluated on the degree to which student learning outcomes are achieved.  Assessment instruments may be in the form of tests and/or programming projects.  </w:t>
                    </w:r>
                  </w:p>
                </w:sdtContent>
              </w:sdt>
            </w:sdtContent>
          </w:sdt>
          <w:p w14:paraId="67A3DAFB" w14:textId="77777777" w:rsidR="009A7939" w:rsidRPr="005F3F5C" w:rsidRDefault="009A7939" w:rsidP="00F36B03">
            <w:pPr>
              <w:spacing w:after="240"/>
              <w:contextualSpacing/>
              <w:rPr>
                <w:rFonts w:cs="Times New Roman"/>
                <w:sz w:val="24"/>
                <w:szCs w:val="24"/>
              </w:rPr>
            </w:pPr>
          </w:p>
        </w:tc>
      </w:tr>
    </w:tbl>
    <w:p w14:paraId="7B9BCF32" w14:textId="77777777" w:rsidR="001D3591" w:rsidRPr="005F3F5C" w:rsidRDefault="001D3591" w:rsidP="00F36B03">
      <w:pPr>
        <w:spacing w:after="240"/>
        <w:contextualSpacing/>
        <w:rPr>
          <w:rFonts w:cs="Times New Roman"/>
          <w:sz w:val="24"/>
          <w:szCs w:val="24"/>
        </w:rPr>
      </w:pPr>
    </w:p>
    <w:sectPr w:rsidR="001D3591" w:rsidRPr="005F3F5C" w:rsidSect="009962D4">
      <w:headerReference w:type="even" r:id="rId10"/>
      <w:headerReference w:type="default" r:id="rId11"/>
      <w:footerReference w:type="default" r:id="rId12"/>
      <w:head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C33F2" w14:textId="77777777" w:rsidR="00CC324B" w:rsidRDefault="00CC324B" w:rsidP="00B13228">
      <w:pPr>
        <w:spacing w:after="0" w:line="240" w:lineRule="auto"/>
      </w:pPr>
      <w:r>
        <w:separator/>
      </w:r>
    </w:p>
  </w:endnote>
  <w:endnote w:type="continuationSeparator" w:id="0">
    <w:p w14:paraId="34376783" w14:textId="77777777" w:rsidR="00CC324B" w:rsidRDefault="00CC324B"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69878"/>
      <w:docPartObj>
        <w:docPartGallery w:val="Page Numbers (Bottom of Page)"/>
        <w:docPartUnique/>
      </w:docPartObj>
    </w:sdtPr>
    <w:sdtEndPr>
      <w:rPr>
        <w:noProof/>
      </w:rPr>
    </w:sdtEndPr>
    <w:sdtContent>
      <w:p w14:paraId="4CAE5AA0" w14:textId="77777777" w:rsidR="00CC324B" w:rsidRDefault="00CC324B">
        <w:pPr>
          <w:pStyle w:val="Footer"/>
          <w:jc w:val="right"/>
        </w:pPr>
        <w:r>
          <w:fldChar w:fldCharType="begin"/>
        </w:r>
        <w:r>
          <w:instrText xml:space="preserve"> PAGE   \* MERGEFORMAT </w:instrText>
        </w:r>
        <w:r>
          <w:fldChar w:fldCharType="separate"/>
        </w:r>
        <w:r w:rsidR="00BB3EE2">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DDECA" w14:textId="77777777" w:rsidR="00CC324B" w:rsidRDefault="00CC324B" w:rsidP="00B13228">
      <w:pPr>
        <w:spacing w:after="0" w:line="240" w:lineRule="auto"/>
      </w:pPr>
      <w:r>
        <w:separator/>
      </w:r>
    </w:p>
  </w:footnote>
  <w:footnote w:type="continuationSeparator" w:id="0">
    <w:p w14:paraId="4DA86081" w14:textId="77777777" w:rsidR="00CC324B" w:rsidRDefault="00CC324B"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483B6" w14:textId="77777777" w:rsidR="00CC324B" w:rsidRDefault="00CC324B">
    <w:pPr>
      <w:pStyle w:val="Header"/>
    </w:pPr>
    <w:r>
      <w:rPr>
        <w:noProof/>
      </w:rPr>
      <mc:AlternateContent>
        <mc:Choice Requires="wps">
          <w:drawing>
            <wp:anchor distT="0" distB="0" distL="114300" distR="114300" simplePos="0" relativeHeight="251656192" behindDoc="1" locked="0" layoutInCell="0" allowOverlap="1" wp14:anchorId="0AA1ABF8" wp14:editId="774EEDCE">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CCDD3CD" w14:textId="77777777" w:rsidR="00CC324B" w:rsidRDefault="00CC324B"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5CCDD3CD" w14:textId="77777777" w:rsidR="00CC324B" w:rsidRDefault="00CC324B"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60F66" w14:textId="77777777" w:rsidR="00CC324B" w:rsidRDefault="00CC324B" w:rsidP="00B13228">
    <w:pPr>
      <w:pStyle w:val="Header"/>
      <w:jc w:val="center"/>
    </w:pPr>
    <w:r>
      <w:rPr>
        <w:noProof/>
      </w:rPr>
      <mc:AlternateContent>
        <mc:Choice Requires="wps">
          <w:drawing>
            <wp:anchor distT="0" distB="0" distL="114300" distR="114300" simplePos="0" relativeHeight="251662336" behindDoc="1" locked="0" layoutInCell="0" allowOverlap="1" wp14:anchorId="2A05F831" wp14:editId="420F291F">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3B22470" w14:textId="77777777" w:rsidR="00CC324B" w:rsidRDefault="00CC324B"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05F831"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mIfP/Q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33B22470" w14:textId="77777777" w:rsidR="00290B7B" w:rsidRDefault="00290B7B"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FED64" w14:textId="77777777" w:rsidR="00CC324B" w:rsidRDefault="00CC324B">
    <w:pPr>
      <w:pStyle w:val="Header"/>
    </w:pPr>
    <w:r>
      <w:rPr>
        <w:noProof/>
      </w:rPr>
      <mc:AlternateContent>
        <mc:Choice Requires="wps">
          <w:drawing>
            <wp:anchor distT="0" distB="0" distL="114300" distR="114300" simplePos="0" relativeHeight="251655168" behindDoc="1" locked="0" layoutInCell="0" allowOverlap="1" wp14:anchorId="5AA96260" wp14:editId="2F2FEE18">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57AB3B" w14:textId="77777777" w:rsidR="00CC324B" w:rsidRDefault="00CC324B"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A96260"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0Y4Xkw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5257AB3B" w14:textId="77777777" w:rsidR="00290B7B" w:rsidRDefault="00290B7B"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9427C"/>
    <w:multiLevelType w:val="hybridMultilevel"/>
    <w:tmpl w:val="796EFB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6A024E"/>
    <w:multiLevelType w:val="hybridMultilevel"/>
    <w:tmpl w:val="4E68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8F0DAA"/>
    <w:multiLevelType w:val="hybridMultilevel"/>
    <w:tmpl w:val="3B520C66"/>
    <w:lvl w:ilvl="0" w:tplc="04090013">
      <w:start w:val="1"/>
      <w:numFmt w:val="upperRoman"/>
      <w:lvlText w:val="%1."/>
      <w:lvlJc w:val="right"/>
      <w:pPr>
        <w:ind w:left="810" w:hanging="360"/>
      </w:p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3">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70A07"/>
    <w:multiLevelType w:val="hybridMultilevel"/>
    <w:tmpl w:val="AD1C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9">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10728B"/>
    <w:multiLevelType w:val="multilevel"/>
    <w:tmpl w:val="C4768F8E"/>
    <w:lvl w:ilvl="0">
      <w:start w:val="1"/>
      <w:numFmt w:val="upperRoman"/>
      <w:lvlText w:val="%1."/>
      <w:lvlJc w:val="righ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7"/>
  </w:num>
  <w:num w:numId="2">
    <w:abstractNumId w:val="15"/>
  </w:num>
  <w:num w:numId="3">
    <w:abstractNumId w:val="0"/>
  </w:num>
  <w:num w:numId="4">
    <w:abstractNumId w:val="1"/>
  </w:num>
  <w:num w:numId="5">
    <w:abstractNumId w:val="8"/>
  </w:num>
  <w:num w:numId="6">
    <w:abstractNumId w:val="18"/>
  </w:num>
  <w:num w:numId="7">
    <w:abstractNumId w:val="19"/>
  </w:num>
  <w:num w:numId="8">
    <w:abstractNumId w:val="3"/>
  </w:num>
  <w:num w:numId="9">
    <w:abstractNumId w:val="10"/>
  </w:num>
  <w:num w:numId="10">
    <w:abstractNumId w:val="13"/>
  </w:num>
  <w:num w:numId="11">
    <w:abstractNumId w:val="9"/>
  </w:num>
  <w:num w:numId="12">
    <w:abstractNumId w:val="5"/>
  </w:num>
  <w:num w:numId="13">
    <w:abstractNumId w:val="11"/>
  </w:num>
  <w:num w:numId="14">
    <w:abstractNumId w:val="2"/>
  </w:num>
  <w:num w:numId="15">
    <w:abstractNumId w:val="16"/>
  </w:num>
  <w:num w:numId="16">
    <w:abstractNumId w:val="12"/>
  </w:num>
  <w:num w:numId="17">
    <w:abstractNumId w:val="14"/>
  </w:num>
  <w:num w:numId="18">
    <w:abstractNumId w:val="7"/>
  </w:num>
  <w:num w:numId="19">
    <w:abstractNumId w:val="4"/>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styleLockTheme/>
  <w:styleLockQFSet/>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55C"/>
    <w:rsid w:val="00002B68"/>
    <w:rsid w:val="00005B48"/>
    <w:rsid w:val="0000768C"/>
    <w:rsid w:val="00007D28"/>
    <w:rsid w:val="0001141D"/>
    <w:rsid w:val="00011600"/>
    <w:rsid w:val="00014613"/>
    <w:rsid w:val="00015D65"/>
    <w:rsid w:val="00040050"/>
    <w:rsid w:val="000400C6"/>
    <w:rsid w:val="00040FED"/>
    <w:rsid w:val="00051992"/>
    <w:rsid w:val="00052F8A"/>
    <w:rsid w:val="00055D75"/>
    <w:rsid w:val="000604B8"/>
    <w:rsid w:val="000605E8"/>
    <w:rsid w:val="00061FE6"/>
    <w:rsid w:val="000713E8"/>
    <w:rsid w:val="0007220D"/>
    <w:rsid w:val="0007236C"/>
    <w:rsid w:val="00074FA7"/>
    <w:rsid w:val="0008272D"/>
    <w:rsid w:val="00087921"/>
    <w:rsid w:val="00090587"/>
    <w:rsid w:val="000925E1"/>
    <w:rsid w:val="000A1DB1"/>
    <w:rsid w:val="000A6B71"/>
    <w:rsid w:val="000B3DF4"/>
    <w:rsid w:val="000B5F9E"/>
    <w:rsid w:val="000C2BB4"/>
    <w:rsid w:val="000C2EFA"/>
    <w:rsid w:val="000C5283"/>
    <w:rsid w:val="000D0444"/>
    <w:rsid w:val="000E0860"/>
    <w:rsid w:val="000E09C8"/>
    <w:rsid w:val="000E56DF"/>
    <w:rsid w:val="000E79AD"/>
    <w:rsid w:val="000F036D"/>
    <w:rsid w:val="000F68C1"/>
    <w:rsid w:val="000F6F76"/>
    <w:rsid w:val="00107C43"/>
    <w:rsid w:val="00111358"/>
    <w:rsid w:val="001116B8"/>
    <w:rsid w:val="00123496"/>
    <w:rsid w:val="001249CE"/>
    <w:rsid w:val="00131E1C"/>
    <w:rsid w:val="001331A4"/>
    <w:rsid w:val="00136C52"/>
    <w:rsid w:val="001373A3"/>
    <w:rsid w:val="0014606B"/>
    <w:rsid w:val="001470D7"/>
    <w:rsid w:val="001558C3"/>
    <w:rsid w:val="001573BD"/>
    <w:rsid w:val="00166BE3"/>
    <w:rsid w:val="00172B3E"/>
    <w:rsid w:val="001746F4"/>
    <w:rsid w:val="00175A36"/>
    <w:rsid w:val="00177EA7"/>
    <w:rsid w:val="00184D46"/>
    <w:rsid w:val="00190614"/>
    <w:rsid w:val="00192943"/>
    <w:rsid w:val="001940BA"/>
    <w:rsid w:val="001A5F01"/>
    <w:rsid w:val="001B287F"/>
    <w:rsid w:val="001B496F"/>
    <w:rsid w:val="001B5B1B"/>
    <w:rsid w:val="001B71AD"/>
    <w:rsid w:val="001C04A7"/>
    <w:rsid w:val="001C6136"/>
    <w:rsid w:val="001C6F7C"/>
    <w:rsid w:val="001D146C"/>
    <w:rsid w:val="001D3591"/>
    <w:rsid w:val="001D7D1D"/>
    <w:rsid w:val="001E13D5"/>
    <w:rsid w:val="001E52D8"/>
    <w:rsid w:val="001E6897"/>
    <w:rsid w:val="001E6CF6"/>
    <w:rsid w:val="002006F5"/>
    <w:rsid w:val="0020149C"/>
    <w:rsid w:val="0020198E"/>
    <w:rsid w:val="002024AE"/>
    <w:rsid w:val="002043E1"/>
    <w:rsid w:val="00204A5A"/>
    <w:rsid w:val="00211C78"/>
    <w:rsid w:val="00212AD8"/>
    <w:rsid w:val="00214B6E"/>
    <w:rsid w:val="00214CF7"/>
    <w:rsid w:val="00215CE9"/>
    <w:rsid w:val="00217F23"/>
    <w:rsid w:val="002263F7"/>
    <w:rsid w:val="00231B68"/>
    <w:rsid w:val="0024011A"/>
    <w:rsid w:val="002467A6"/>
    <w:rsid w:val="00246F93"/>
    <w:rsid w:val="00251786"/>
    <w:rsid w:val="00262ADA"/>
    <w:rsid w:val="00263FA6"/>
    <w:rsid w:val="00264BFD"/>
    <w:rsid w:val="002750C8"/>
    <w:rsid w:val="00277D90"/>
    <w:rsid w:val="00277FE3"/>
    <w:rsid w:val="00280046"/>
    <w:rsid w:val="00286A76"/>
    <w:rsid w:val="00290B7B"/>
    <w:rsid w:val="002934D1"/>
    <w:rsid w:val="002962ED"/>
    <w:rsid w:val="002A3BF3"/>
    <w:rsid w:val="002A6828"/>
    <w:rsid w:val="002A6C71"/>
    <w:rsid w:val="002B2343"/>
    <w:rsid w:val="002B24D4"/>
    <w:rsid w:val="002B3CC4"/>
    <w:rsid w:val="002B3EA0"/>
    <w:rsid w:val="002C0398"/>
    <w:rsid w:val="002C06E0"/>
    <w:rsid w:val="002C4A57"/>
    <w:rsid w:val="002D2243"/>
    <w:rsid w:val="002D70E1"/>
    <w:rsid w:val="002D7687"/>
    <w:rsid w:val="002E175B"/>
    <w:rsid w:val="002E73ED"/>
    <w:rsid w:val="002F03B1"/>
    <w:rsid w:val="002F2934"/>
    <w:rsid w:val="002F3AB6"/>
    <w:rsid w:val="00301E68"/>
    <w:rsid w:val="0031148E"/>
    <w:rsid w:val="00312B9C"/>
    <w:rsid w:val="00322EFC"/>
    <w:rsid w:val="00323086"/>
    <w:rsid w:val="00335E92"/>
    <w:rsid w:val="003376C2"/>
    <w:rsid w:val="003440E5"/>
    <w:rsid w:val="003547EF"/>
    <w:rsid w:val="00356811"/>
    <w:rsid w:val="00357216"/>
    <w:rsid w:val="00357AFD"/>
    <w:rsid w:val="003603A7"/>
    <w:rsid w:val="00363678"/>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983"/>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13272"/>
    <w:rsid w:val="00516EF1"/>
    <w:rsid w:val="00520CAE"/>
    <w:rsid w:val="005239B3"/>
    <w:rsid w:val="005300E4"/>
    <w:rsid w:val="00530A38"/>
    <w:rsid w:val="005360BA"/>
    <w:rsid w:val="00540AAD"/>
    <w:rsid w:val="00543923"/>
    <w:rsid w:val="00556F4D"/>
    <w:rsid w:val="00557B1B"/>
    <w:rsid w:val="005628F6"/>
    <w:rsid w:val="00563E9A"/>
    <w:rsid w:val="0056520B"/>
    <w:rsid w:val="00566AD7"/>
    <w:rsid w:val="005708E8"/>
    <w:rsid w:val="00573194"/>
    <w:rsid w:val="005733D0"/>
    <w:rsid w:val="0057435D"/>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3404"/>
    <w:rsid w:val="005E5337"/>
    <w:rsid w:val="005E54E7"/>
    <w:rsid w:val="005F3D82"/>
    <w:rsid w:val="005F3F5C"/>
    <w:rsid w:val="005F7E3F"/>
    <w:rsid w:val="00601A6A"/>
    <w:rsid w:val="0060465D"/>
    <w:rsid w:val="00604DCB"/>
    <w:rsid w:val="006051E9"/>
    <w:rsid w:val="0060592F"/>
    <w:rsid w:val="006104BD"/>
    <w:rsid w:val="00611649"/>
    <w:rsid w:val="00625B5B"/>
    <w:rsid w:val="0063154C"/>
    <w:rsid w:val="006355D1"/>
    <w:rsid w:val="00636F6E"/>
    <w:rsid w:val="006433FE"/>
    <w:rsid w:val="0065275D"/>
    <w:rsid w:val="00653CA2"/>
    <w:rsid w:val="0065417A"/>
    <w:rsid w:val="00656B0F"/>
    <w:rsid w:val="00657709"/>
    <w:rsid w:val="00657F28"/>
    <w:rsid w:val="00667B7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5C8F"/>
    <w:rsid w:val="006A773A"/>
    <w:rsid w:val="006B18FC"/>
    <w:rsid w:val="006B6C71"/>
    <w:rsid w:val="006C0F45"/>
    <w:rsid w:val="006C4C67"/>
    <w:rsid w:val="006C5AB4"/>
    <w:rsid w:val="006D1FD7"/>
    <w:rsid w:val="006D34CA"/>
    <w:rsid w:val="006D46D9"/>
    <w:rsid w:val="006E0206"/>
    <w:rsid w:val="006E18ED"/>
    <w:rsid w:val="006F1E41"/>
    <w:rsid w:val="00704B34"/>
    <w:rsid w:val="00710751"/>
    <w:rsid w:val="00711BAE"/>
    <w:rsid w:val="0071445E"/>
    <w:rsid w:val="00716278"/>
    <w:rsid w:val="007250EA"/>
    <w:rsid w:val="007304EC"/>
    <w:rsid w:val="0073496D"/>
    <w:rsid w:val="0073571C"/>
    <w:rsid w:val="007357C1"/>
    <w:rsid w:val="00742C61"/>
    <w:rsid w:val="00750A69"/>
    <w:rsid w:val="00752B5C"/>
    <w:rsid w:val="00752FCB"/>
    <w:rsid w:val="00753CB8"/>
    <w:rsid w:val="00754C42"/>
    <w:rsid w:val="00756FD4"/>
    <w:rsid w:val="00766553"/>
    <w:rsid w:val="007735FC"/>
    <w:rsid w:val="00773A83"/>
    <w:rsid w:val="00773AD9"/>
    <w:rsid w:val="00773ED1"/>
    <w:rsid w:val="007814C9"/>
    <w:rsid w:val="00781863"/>
    <w:rsid w:val="0078294B"/>
    <w:rsid w:val="00785450"/>
    <w:rsid w:val="00787212"/>
    <w:rsid w:val="00790F6B"/>
    <w:rsid w:val="007912DE"/>
    <w:rsid w:val="00793618"/>
    <w:rsid w:val="007970AA"/>
    <w:rsid w:val="007A494F"/>
    <w:rsid w:val="007A5717"/>
    <w:rsid w:val="007A7875"/>
    <w:rsid w:val="007B0B71"/>
    <w:rsid w:val="007B1EF1"/>
    <w:rsid w:val="007B3A87"/>
    <w:rsid w:val="007B3FF3"/>
    <w:rsid w:val="007B6F52"/>
    <w:rsid w:val="007C1F0A"/>
    <w:rsid w:val="007C35B1"/>
    <w:rsid w:val="007D4866"/>
    <w:rsid w:val="007D4EA3"/>
    <w:rsid w:val="007D5E1C"/>
    <w:rsid w:val="007D7363"/>
    <w:rsid w:val="007E13D8"/>
    <w:rsid w:val="007E193E"/>
    <w:rsid w:val="007E2C82"/>
    <w:rsid w:val="0080325A"/>
    <w:rsid w:val="00803453"/>
    <w:rsid w:val="008056D0"/>
    <w:rsid w:val="008072D6"/>
    <w:rsid w:val="00811AD8"/>
    <w:rsid w:val="00813E3A"/>
    <w:rsid w:val="00816730"/>
    <w:rsid w:val="00816E23"/>
    <w:rsid w:val="008229AE"/>
    <w:rsid w:val="00832DBA"/>
    <w:rsid w:val="00836AD6"/>
    <w:rsid w:val="00837CA1"/>
    <w:rsid w:val="008509E6"/>
    <w:rsid w:val="00854CDC"/>
    <w:rsid w:val="00860576"/>
    <w:rsid w:val="00861D12"/>
    <w:rsid w:val="00874232"/>
    <w:rsid w:val="00883D63"/>
    <w:rsid w:val="00887BB6"/>
    <w:rsid w:val="00894AC8"/>
    <w:rsid w:val="008A47E0"/>
    <w:rsid w:val="008A48FE"/>
    <w:rsid w:val="008A49E3"/>
    <w:rsid w:val="008B0295"/>
    <w:rsid w:val="008B32E9"/>
    <w:rsid w:val="008B73B7"/>
    <w:rsid w:val="008C346A"/>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2072B"/>
    <w:rsid w:val="009317C9"/>
    <w:rsid w:val="00932F3D"/>
    <w:rsid w:val="00934429"/>
    <w:rsid w:val="00935B2D"/>
    <w:rsid w:val="00936483"/>
    <w:rsid w:val="009376A1"/>
    <w:rsid w:val="00943164"/>
    <w:rsid w:val="00944B89"/>
    <w:rsid w:val="00944F15"/>
    <w:rsid w:val="00945404"/>
    <w:rsid w:val="00945E17"/>
    <w:rsid w:val="00955608"/>
    <w:rsid w:val="00957514"/>
    <w:rsid w:val="009640F9"/>
    <w:rsid w:val="0096420F"/>
    <w:rsid w:val="00964B8C"/>
    <w:rsid w:val="00965D33"/>
    <w:rsid w:val="00966FDF"/>
    <w:rsid w:val="00971799"/>
    <w:rsid w:val="00974284"/>
    <w:rsid w:val="0098567B"/>
    <w:rsid w:val="00986D17"/>
    <w:rsid w:val="00992C47"/>
    <w:rsid w:val="009962D4"/>
    <w:rsid w:val="009A31C4"/>
    <w:rsid w:val="009A3F0A"/>
    <w:rsid w:val="009A7921"/>
    <w:rsid w:val="009A7939"/>
    <w:rsid w:val="009B0FDE"/>
    <w:rsid w:val="009B462A"/>
    <w:rsid w:val="009B5A79"/>
    <w:rsid w:val="009D22E2"/>
    <w:rsid w:val="009D2B22"/>
    <w:rsid w:val="009D72A9"/>
    <w:rsid w:val="009D7CE5"/>
    <w:rsid w:val="009E096C"/>
    <w:rsid w:val="009E4DBA"/>
    <w:rsid w:val="009F0516"/>
    <w:rsid w:val="009F1378"/>
    <w:rsid w:val="009F29AA"/>
    <w:rsid w:val="009F3FAE"/>
    <w:rsid w:val="00A0324C"/>
    <w:rsid w:val="00A11361"/>
    <w:rsid w:val="00A14602"/>
    <w:rsid w:val="00A156E5"/>
    <w:rsid w:val="00A17369"/>
    <w:rsid w:val="00A21101"/>
    <w:rsid w:val="00A32875"/>
    <w:rsid w:val="00A33A2B"/>
    <w:rsid w:val="00A35C8E"/>
    <w:rsid w:val="00A35DA3"/>
    <w:rsid w:val="00A42846"/>
    <w:rsid w:val="00A43BF7"/>
    <w:rsid w:val="00A46035"/>
    <w:rsid w:val="00A53EA5"/>
    <w:rsid w:val="00A56368"/>
    <w:rsid w:val="00A60DB4"/>
    <w:rsid w:val="00A624C9"/>
    <w:rsid w:val="00A720BB"/>
    <w:rsid w:val="00A74A2A"/>
    <w:rsid w:val="00A775AE"/>
    <w:rsid w:val="00A940D2"/>
    <w:rsid w:val="00A96747"/>
    <w:rsid w:val="00AA1250"/>
    <w:rsid w:val="00AA1393"/>
    <w:rsid w:val="00AB0EE3"/>
    <w:rsid w:val="00AB3100"/>
    <w:rsid w:val="00AB5A63"/>
    <w:rsid w:val="00AB7583"/>
    <w:rsid w:val="00AD164A"/>
    <w:rsid w:val="00AE0EDB"/>
    <w:rsid w:val="00AF0248"/>
    <w:rsid w:val="00AF0395"/>
    <w:rsid w:val="00AF5B51"/>
    <w:rsid w:val="00AF60BD"/>
    <w:rsid w:val="00B00F4B"/>
    <w:rsid w:val="00B0555C"/>
    <w:rsid w:val="00B06C4F"/>
    <w:rsid w:val="00B117EE"/>
    <w:rsid w:val="00B13228"/>
    <w:rsid w:val="00B17B1B"/>
    <w:rsid w:val="00B2119F"/>
    <w:rsid w:val="00B26757"/>
    <w:rsid w:val="00B33B9A"/>
    <w:rsid w:val="00B355AC"/>
    <w:rsid w:val="00B35ABB"/>
    <w:rsid w:val="00B36496"/>
    <w:rsid w:val="00B36866"/>
    <w:rsid w:val="00B40DC1"/>
    <w:rsid w:val="00B507DE"/>
    <w:rsid w:val="00B52935"/>
    <w:rsid w:val="00B54AC0"/>
    <w:rsid w:val="00B577CC"/>
    <w:rsid w:val="00B64136"/>
    <w:rsid w:val="00B664B0"/>
    <w:rsid w:val="00B70816"/>
    <w:rsid w:val="00B73D1D"/>
    <w:rsid w:val="00B85D86"/>
    <w:rsid w:val="00B87034"/>
    <w:rsid w:val="00B87D91"/>
    <w:rsid w:val="00B90A6B"/>
    <w:rsid w:val="00B9303D"/>
    <w:rsid w:val="00B96305"/>
    <w:rsid w:val="00BA0754"/>
    <w:rsid w:val="00BA15AE"/>
    <w:rsid w:val="00BA21DF"/>
    <w:rsid w:val="00BA503A"/>
    <w:rsid w:val="00BB2C74"/>
    <w:rsid w:val="00BB3EE2"/>
    <w:rsid w:val="00BB685F"/>
    <w:rsid w:val="00BC46C2"/>
    <w:rsid w:val="00BC6509"/>
    <w:rsid w:val="00BD0AFE"/>
    <w:rsid w:val="00BD22FB"/>
    <w:rsid w:val="00BE374A"/>
    <w:rsid w:val="00BE47A5"/>
    <w:rsid w:val="00BF6435"/>
    <w:rsid w:val="00C05AE2"/>
    <w:rsid w:val="00C05CD5"/>
    <w:rsid w:val="00C100E8"/>
    <w:rsid w:val="00C119B2"/>
    <w:rsid w:val="00C132F8"/>
    <w:rsid w:val="00C16452"/>
    <w:rsid w:val="00C167C0"/>
    <w:rsid w:val="00C2341A"/>
    <w:rsid w:val="00C2550A"/>
    <w:rsid w:val="00C25BAA"/>
    <w:rsid w:val="00C36FC9"/>
    <w:rsid w:val="00C4052B"/>
    <w:rsid w:val="00C43F7D"/>
    <w:rsid w:val="00C44064"/>
    <w:rsid w:val="00C44A61"/>
    <w:rsid w:val="00C56183"/>
    <w:rsid w:val="00C5624C"/>
    <w:rsid w:val="00C61D78"/>
    <w:rsid w:val="00C6411F"/>
    <w:rsid w:val="00C64DF9"/>
    <w:rsid w:val="00C66910"/>
    <w:rsid w:val="00C705C4"/>
    <w:rsid w:val="00C775A0"/>
    <w:rsid w:val="00C77906"/>
    <w:rsid w:val="00C84704"/>
    <w:rsid w:val="00C928BF"/>
    <w:rsid w:val="00C93606"/>
    <w:rsid w:val="00C95259"/>
    <w:rsid w:val="00CA0403"/>
    <w:rsid w:val="00CA2144"/>
    <w:rsid w:val="00CB03E0"/>
    <w:rsid w:val="00CB1D31"/>
    <w:rsid w:val="00CB4EA4"/>
    <w:rsid w:val="00CC324B"/>
    <w:rsid w:val="00CC3461"/>
    <w:rsid w:val="00CC5051"/>
    <w:rsid w:val="00CD2242"/>
    <w:rsid w:val="00CD2371"/>
    <w:rsid w:val="00CD4BED"/>
    <w:rsid w:val="00CF03C0"/>
    <w:rsid w:val="00CF7DBB"/>
    <w:rsid w:val="00D111E8"/>
    <w:rsid w:val="00D12CEA"/>
    <w:rsid w:val="00D13AC7"/>
    <w:rsid w:val="00D14C42"/>
    <w:rsid w:val="00D24CBA"/>
    <w:rsid w:val="00D2769C"/>
    <w:rsid w:val="00D277D8"/>
    <w:rsid w:val="00D46E5C"/>
    <w:rsid w:val="00D559C1"/>
    <w:rsid w:val="00D5631C"/>
    <w:rsid w:val="00D615E9"/>
    <w:rsid w:val="00D62057"/>
    <w:rsid w:val="00D63437"/>
    <w:rsid w:val="00D63C8A"/>
    <w:rsid w:val="00D67A9D"/>
    <w:rsid w:val="00D80BD2"/>
    <w:rsid w:val="00D8425D"/>
    <w:rsid w:val="00D853F4"/>
    <w:rsid w:val="00D85679"/>
    <w:rsid w:val="00D87C86"/>
    <w:rsid w:val="00D9232E"/>
    <w:rsid w:val="00D96673"/>
    <w:rsid w:val="00DA44E5"/>
    <w:rsid w:val="00DA6241"/>
    <w:rsid w:val="00DA67FB"/>
    <w:rsid w:val="00DB29FC"/>
    <w:rsid w:val="00DB5E38"/>
    <w:rsid w:val="00DB6326"/>
    <w:rsid w:val="00DC1D31"/>
    <w:rsid w:val="00DD7170"/>
    <w:rsid w:val="00DD7553"/>
    <w:rsid w:val="00DD7E76"/>
    <w:rsid w:val="00DE1362"/>
    <w:rsid w:val="00DE2760"/>
    <w:rsid w:val="00DE7844"/>
    <w:rsid w:val="00DF08EB"/>
    <w:rsid w:val="00DF1274"/>
    <w:rsid w:val="00DF43A7"/>
    <w:rsid w:val="00DF4841"/>
    <w:rsid w:val="00DF4CF6"/>
    <w:rsid w:val="00E016EB"/>
    <w:rsid w:val="00E02740"/>
    <w:rsid w:val="00E21B45"/>
    <w:rsid w:val="00E21BB3"/>
    <w:rsid w:val="00E224D8"/>
    <w:rsid w:val="00E2718C"/>
    <w:rsid w:val="00E279BD"/>
    <w:rsid w:val="00E361B2"/>
    <w:rsid w:val="00E37A3A"/>
    <w:rsid w:val="00E4403D"/>
    <w:rsid w:val="00E45F8F"/>
    <w:rsid w:val="00E5084F"/>
    <w:rsid w:val="00E62093"/>
    <w:rsid w:val="00E63D35"/>
    <w:rsid w:val="00E66675"/>
    <w:rsid w:val="00E6741E"/>
    <w:rsid w:val="00E727D3"/>
    <w:rsid w:val="00E76186"/>
    <w:rsid w:val="00E83DA2"/>
    <w:rsid w:val="00EA1AE9"/>
    <w:rsid w:val="00EA35A5"/>
    <w:rsid w:val="00EA36D8"/>
    <w:rsid w:val="00EA42D8"/>
    <w:rsid w:val="00EA78FF"/>
    <w:rsid w:val="00EB1C0B"/>
    <w:rsid w:val="00EC0801"/>
    <w:rsid w:val="00EC3C5C"/>
    <w:rsid w:val="00EC46D8"/>
    <w:rsid w:val="00ED0CED"/>
    <w:rsid w:val="00ED30CD"/>
    <w:rsid w:val="00ED6910"/>
    <w:rsid w:val="00EF516A"/>
    <w:rsid w:val="00EF676E"/>
    <w:rsid w:val="00EF73F0"/>
    <w:rsid w:val="00F018F1"/>
    <w:rsid w:val="00F028B8"/>
    <w:rsid w:val="00F06CD1"/>
    <w:rsid w:val="00F072BD"/>
    <w:rsid w:val="00F14ADF"/>
    <w:rsid w:val="00F20294"/>
    <w:rsid w:val="00F2363D"/>
    <w:rsid w:val="00F277FF"/>
    <w:rsid w:val="00F364C6"/>
    <w:rsid w:val="00F36551"/>
    <w:rsid w:val="00F36B03"/>
    <w:rsid w:val="00F37CEE"/>
    <w:rsid w:val="00F42625"/>
    <w:rsid w:val="00F4761D"/>
    <w:rsid w:val="00F47CFC"/>
    <w:rsid w:val="00F54E75"/>
    <w:rsid w:val="00F56EA2"/>
    <w:rsid w:val="00F615B8"/>
    <w:rsid w:val="00F6500D"/>
    <w:rsid w:val="00F701DD"/>
    <w:rsid w:val="00F70545"/>
    <w:rsid w:val="00F7080F"/>
    <w:rsid w:val="00F70A57"/>
    <w:rsid w:val="00F73D89"/>
    <w:rsid w:val="00F8097D"/>
    <w:rsid w:val="00F83375"/>
    <w:rsid w:val="00F93D76"/>
    <w:rsid w:val="00F95FDA"/>
    <w:rsid w:val="00FA2FB5"/>
    <w:rsid w:val="00FA6737"/>
    <w:rsid w:val="00FB381D"/>
    <w:rsid w:val="00FB5385"/>
    <w:rsid w:val="00FB6CD4"/>
    <w:rsid w:val="00FC0743"/>
    <w:rsid w:val="00FC2293"/>
    <w:rsid w:val="00FC790C"/>
    <w:rsid w:val="00FD414A"/>
    <w:rsid w:val="00FD7AB5"/>
    <w:rsid w:val="00FE1C1F"/>
    <w:rsid w:val="00FE3595"/>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F5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semiHidden/>
    <w:rsid w:val="00B0555C"/>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semiHidden/>
    <w:rsid w:val="00B0555C"/>
    <w:rPr>
      <w:rFonts w:ascii="Consolas" w:eastAsia="Times New Roman"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semiHidden/>
    <w:rsid w:val="00B0555C"/>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semiHidden/>
    <w:rsid w:val="00B0555C"/>
    <w:rPr>
      <w:rFonts w:ascii="Consolas" w:eastAsia="Times New Roman"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Diaco\Desktop\JD\MTH_CCC\Data%20Science%20Cert\Course%20Proposal%20Form%2018-19(1-19).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BAEC20D23941309B4669F2FAAE7166"/>
        <w:category>
          <w:name w:val="General"/>
          <w:gallery w:val="placeholder"/>
        </w:category>
        <w:types>
          <w:type w:val="bbPlcHdr"/>
        </w:types>
        <w:behaviors>
          <w:behavior w:val="content"/>
        </w:behaviors>
        <w:guid w:val="{6AC16EC7-9DBD-49C8-90E2-42A5DA33CE6C}"/>
      </w:docPartPr>
      <w:docPartBody>
        <w:p w:rsidR="00A82360" w:rsidRDefault="005E0AFB">
          <w:pPr>
            <w:pStyle w:val="CEBAEC20D23941309B4669F2FAAE7166"/>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F6A2AFD055BF4C4C8AC3025A5EF4BEC1"/>
        <w:category>
          <w:name w:val="General"/>
          <w:gallery w:val="placeholder"/>
        </w:category>
        <w:types>
          <w:type w:val="bbPlcHdr"/>
        </w:types>
        <w:behaviors>
          <w:behavior w:val="content"/>
        </w:behaviors>
        <w:guid w:val="{F0E54FE0-A6C9-49E5-AA25-CDA816A87180}"/>
      </w:docPartPr>
      <w:docPartBody>
        <w:p w:rsidR="00A82360" w:rsidRDefault="005E0AFB">
          <w:pPr>
            <w:pStyle w:val="F6A2AFD055BF4C4C8AC3025A5EF4BEC1"/>
          </w:pPr>
          <w:r>
            <w:rPr>
              <w:rStyle w:val="PlaceholderText"/>
              <w:rFonts w:ascii="Calibri" w:hAnsi="Calibri"/>
            </w:rPr>
            <w:t>Enter the official course title.</w:t>
          </w:r>
        </w:p>
      </w:docPartBody>
    </w:docPart>
    <w:docPart>
      <w:docPartPr>
        <w:name w:val="6B0024BCC8094FCE91E7E11455D1D61E"/>
        <w:category>
          <w:name w:val="General"/>
          <w:gallery w:val="placeholder"/>
        </w:category>
        <w:types>
          <w:type w:val="bbPlcHdr"/>
        </w:types>
        <w:behaviors>
          <w:behavior w:val="content"/>
        </w:behaviors>
        <w:guid w:val="{8F791D8C-93BA-40B1-B2ED-9BDF1F8DD49B}"/>
      </w:docPartPr>
      <w:docPartBody>
        <w:p w:rsidR="00A82360" w:rsidRDefault="005E0AFB">
          <w:pPr>
            <w:pStyle w:val="6B0024BCC8094FCE91E7E11455D1D61E"/>
          </w:pPr>
          <w:r w:rsidRPr="00382ECB">
            <w:rPr>
              <w:rStyle w:val="PlaceholderText"/>
              <w:rFonts w:ascii="Calibri" w:hAnsi="Calibri"/>
            </w:rPr>
            <w:t>Click here &amp; enter your department/program.</w:t>
          </w:r>
        </w:p>
      </w:docPartBody>
    </w:docPart>
    <w:docPart>
      <w:docPartPr>
        <w:name w:val="6BE7CF067E654CD3AF829EBE51DFF3C6"/>
        <w:category>
          <w:name w:val="General"/>
          <w:gallery w:val="placeholder"/>
        </w:category>
        <w:types>
          <w:type w:val="bbPlcHdr"/>
        </w:types>
        <w:behaviors>
          <w:behavior w:val="content"/>
        </w:behaviors>
        <w:guid w:val="{49ABECBA-E0DE-4A25-A399-4ABDA24183FF}"/>
      </w:docPartPr>
      <w:docPartBody>
        <w:p w:rsidR="00A82360" w:rsidRDefault="005E0AFB">
          <w:pPr>
            <w:pStyle w:val="6BE7CF067E654CD3AF829EBE51DFF3C6"/>
          </w:pPr>
          <w:r w:rsidRPr="00EB44DD">
            <w:rPr>
              <w:rStyle w:val="PlaceholderText"/>
            </w:rPr>
            <w:t>C</w:t>
          </w:r>
          <w:r>
            <w:rPr>
              <w:rStyle w:val="PlaceholderText"/>
            </w:rPr>
            <w:t>lick here to select a month</w:t>
          </w:r>
          <w:r w:rsidRPr="00EB44DD">
            <w:rPr>
              <w:rStyle w:val="PlaceholderText"/>
            </w:rPr>
            <w:t>.</w:t>
          </w:r>
        </w:p>
      </w:docPartBody>
    </w:docPart>
    <w:docPart>
      <w:docPartPr>
        <w:name w:val="8BB847B54A9B43C9B671EF46B4953DCC"/>
        <w:category>
          <w:name w:val="General"/>
          <w:gallery w:val="placeholder"/>
        </w:category>
        <w:types>
          <w:type w:val="bbPlcHdr"/>
        </w:types>
        <w:behaviors>
          <w:behavior w:val="content"/>
        </w:behaviors>
        <w:guid w:val="{E80F4AC5-4E3A-4709-9EC0-35D480756128}"/>
      </w:docPartPr>
      <w:docPartBody>
        <w:p w:rsidR="00A82360" w:rsidRDefault="005E0AFB">
          <w:pPr>
            <w:pStyle w:val="8BB847B54A9B43C9B671EF46B4953DCC"/>
          </w:pPr>
          <w:r w:rsidRPr="00EB44DD">
            <w:rPr>
              <w:rStyle w:val="PlaceholderText"/>
            </w:rPr>
            <w:t>C</w:t>
          </w:r>
          <w:r>
            <w:rPr>
              <w:rStyle w:val="PlaceholderText"/>
            </w:rPr>
            <w:t>lick here to select a year</w:t>
          </w:r>
          <w:r w:rsidRPr="00EB44DD">
            <w:rPr>
              <w:rStyle w:val="PlaceholderText"/>
            </w:rPr>
            <w:t>.</w:t>
          </w:r>
        </w:p>
      </w:docPartBody>
    </w:docPart>
    <w:docPart>
      <w:docPartPr>
        <w:name w:val="D6849FCAF8E7487F949BD3C9A0B0D1E1"/>
        <w:category>
          <w:name w:val="General"/>
          <w:gallery w:val="placeholder"/>
        </w:category>
        <w:types>
          <w:type w:val="bbPlcHdr"/>
        </w:types>
        <w:behaviors>
          <w:behavior w:val="content"/>
        </w:behaviors>
        <w:guid w:val="{47190D88-4AF5-4AA9-8401-3DBC67028E26}"/>
      </w:docPartPr>
      <w:docPartBody>
        <w:p w:rsidR="00A82360" w:rsidRDefault="005E0AFB">
          <w:pPr>
            <w:pStyle w:val="D6849FCAF8E7487F949BD3C9A0B0D1E1"/>
          </w:pPr>
          <w:r w:rsidRPr="00EB44DD">
            <w:rPr>
              <w:rStyle w:val="PlaceholderText"/>
            </w:rPr>
            <w:t>C</w:t>
          </w:r>
          <w:r>
            <w:rPr>
              <w:rStyle w:val="PlaceholderText"/>
            </w:rPr>
            <w:t>lick here to select a month</w:t>
          </w:r>
          <w:r w:rsidRPr="00EB44DD">
            <w:rPr>
              <w:rStyle w:val="PlaceholderText"/>
            </w:rPr>
            <w:t>.</w:t>
          </w:r>
        </w:p>
      </w:docPartBody>
    </w:docPart>
    <w:docPart>
      <w:docPartPr>
        <w:name w:val="ED6BDE9B638142CB8C8653DB2C19E816"/>
        <w:category>
          <w:name w:val="General"/>
          <w:gallery w:val="placeholder"/>
        </w:category>
        <w:types>
          <w:type w:val="bbPlcHdr"/>
        </w:types>
        <w:behaviors>
          <w:behavior w:val="content"/>
        </w:behaviors>
        <w:guid w:val="{60143BE8-5CB2-4905-BD39-A7A3BE2B989B}"/>
      </w:docPartPr>
      <w:docPartBody>
        <w:p w:rsidR="00A82360" w:rsidRDefault="005E0AFB">
          <w:pPr>
            <w:pStyle w:val="ED6BDE9B638142CB8C8653DB2C19E816"/>
          </w:pPr>
          <w:r w:rsidRPr="00EB44DD">
            <w:rPr>
              <w:rStyle w:val="PlaceholderText"/>
            </w:rPr>
            <w:t>C</w:t>
          </w:r>
          <w:r>
            <w:rPr>
              <w:rStyle w:val="PlaceholderText"/>
            </w:rPr>
            <w:t>lick here to select a year</w:t>
          </w:r>
          <w:r w:rsidRPr="00EB44DD">
            <w:rPr>
              <w:rStyle w:val="PlaceholderText"/>
            </w:rPr>
            <w:t>.</w:t>
          </w:r>
        </w:p>
      </w:docPartBody>
    </w:docPart>
    <w:docPart>
      <w:docPartPr>
        <w:name w:val="368370BC3E2C4F4A9C9E52A387D717C2"/>
        <w:category>
          <w:name w:val="General"/>
          <w:gallery w:val="placeholder"/>
        </w:category>
        <w:types>
          <w:type w:val="bbPlcHdr"/>
        </w:types>
        <w:behaviors>
          <w:behavior w:val="content"/>
        </w:behaviors>
        <w:guid w:val="{238E47A1-55DE-4758-B68A-CE58D3D43296}"/>
      </w:docPartPr>
      <w:docPartBody>
        <w:p w:rsidR="00A82360" w:rsidRDefault="005E0AFB">
          <w:pPr>
            <w:pStyle w:val="368370BC3E2C4F4A9C9E52A387D717C2"/>
          </w:pPr>
          <w:r w:rsidRPr="00EB44DD">
            <w:rPr>
              <w:rStyle w:val="PlaceholderText"/>
            </w:rPr>
            <w:t>Choose an item.</w:t>
          </w:r>
        </w:p>
      </w:docPartBody>
    </w:docPart>
    <w:docPart>
      <w:docPartPr>
        <w:name w:val="CC66339EF6AA40E19982D0AA9BE5A4D4"/>
        <w:category>
          <w:name w:val="General"/>
          <w:gallery w:val="placeholder"/>
        </w:category>
        <w:types>
          <w:type w:val="bbPlcHdr"/>
        </w:types>
        <w:behaviors>
          <w:behavior w:val="content"/>
        </w:behaviors>
        <w:guid w:val="{5D2A68C8-BE2D-450C-B3FB-975C1702A32C}"/>
      </w:docPartPr>
      <w:docPartBody>
        <w:p w:rsidR="00A82360" w:rsidRDefault="005E0AFB">
          <w:pPr>
            <w:pStyle w:val="CC66339EF6AA40E19982D0AA9BE5A4D4"/>
          </w:pPr>
          <w:r w:rsidRPr="00E46A72">
            <w:rPr>
              <w:rStyle w:val="PlaceholderText"/>
            </w:rPr>
            <w:t>Choose an item.</w:t>
          </w:r>
        </w:p>
      </w:docPartBody>
    </w:docPart>
    <w:docPart>
      <w:docPartPr>
        <w:name w:val="07C4EEE5F0594620AA83C27B3A4C69AA"/>
        <w:category>
          <w:name w:val="General"/>
          <w:gallery w:val="placeholder"/>
        </w:category>
        <w:types>
          <w:type w:val="bbPlcHdr"/>
        </w:types>
        <w:behaviors>
          <w:behavior w:val="content"/>
        </w:behaviors>
        <w:guid w:val="{8A1BB675-C4D3-4521-A35B-EF5AD8465FCE}"/>
      </w:docPartPr>
      <w:docPartBody>
        <w:p w:rsidR="00A82360" w:rsidRDefault="005E0AFB">
          <w:pPr>
            <w:pStyle w:val="07C4EEE5F0594620AA83C27B3A4C69AA"/>
          </w:pPr>
          <w:r w:rsidRPr="00E46A72">
            <w:rPr>
              <w:rStyle w:val="PlaceholderText"/>
            </w:rPr>
            <w:t>Choose an item.</w:t>
          </w:r>
        </w:p>
      </w:docPartBody>
    </w:docPart>
    <w:docPart>
      <w:docPartPr>
        <w:name w:val="A13FD2E503A047C39C3477036E864BC1"/>
        <w:category>
          <w:name w:val="General"/>
          <w:gallery w:val="placeholder"/>
        </w:category>
        <w:types>
          <w:type w:val="bbPlcHdr"/>
        </w:types>
        <w:behaviors>
          <w:behavior w:val="content"/>
        </w:behaviors>
        <w:guid w:val="{7EE0DE96-D682-4AF5-A85A-2BAFD310AD4E}"/>
      </w:docPartPr>
      <w:docPartBody>
        <w:p w:rsidR="00A82360" w:rsidRDefault="005E0AFB">
          <w:pPr>
            <w:pStyle w:val="A13FD2E503A047C39C3477036E864BC1"/>
          </w:pPr>
          <w:r>
            <w:rPr>
              <w:rStyle w:val="PlaceholderText"/>
            </w:rPr>
            <w:t>Type here; enter 0 if there are none.</w:t>
          </w:r>
        </w:p>
      </w:docPartBody>
    </w:docPart>
    <w:docPart>
      <w:docPartPr>
        <w:name w:val="8119C5F829024E4482ED6E5C27B64DC6"/>
        <w:category>
          <w:name w:val="General"/>
          <w:gallery w:val="placeholder"/>
        </w:category>
        <w:types>
          <w:type w:val="bbPlcHdr"/>
        </w:types>
        <w:behaviors>
          <w:behavior w:val="content"/>
        </w:behaviors>
        <w:guid w:val="{41B8E7DB-D98A-458F-AAE1-49E3F92353AD}"/>
      </w:docPartPr>
      <w:docPartBody>
        <w:p w:rsidR="00A82360" w:rsidRDefault="005E0AFB">
          <w:pPr>
            <w:pStyle w:val="8119C5F829024E4482ED6E5C27B64DC6"/>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228B8B7F7C5348678B19761B03E6ADD7"/>
        <w:category>
          <w:name w:val="General"/>
          <w:gallery w:val="placeholder"/>
        </w:category>
        <w:types>
          <w:type w:val="bbPlcHdr"/>
        </w:types>
        <w:behaviors>
          <w:behavior w:val="content"/>
        </w:behaviors>
        <w:guid w:val="{9AC426D2-1B7C-439E-8E36-693893801772}"/>
      </w:docPartPr>
      <w:docPartBody>
        <w:p w:rsidR="00A82360" w:rsidRDefault="005E0AFB">
          <w:pPr>
            <w:pStyle w:val="228B8B7F7C5348678B19761B03E6ADD7"/>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7DDE63449DD84D318C0237E8977B26E4"/>
        <w:category>
          <w:name w:val="General"/>
          <w:gallery w:val="placeholder"/>
        </w:category>
        <w:types>
          <w:type w:val="bbPlcHdr"/>
        </w:types>
        <w:behaviors>
          <w:behavior w:val="content"/>
        </w:behaviors>
        <w:guid w:val="{EC86E88A-46B6-46A9-AF7C-46EAEFA9F098}"/>
      </w:docPartPr>
      <w:docPartBody>
        <w:p w:rsidR="00A82360" w:rsidRDefault="005E0AFB">
          <w:pPr>
            <w:pStyle w:val="7DDE63449DD84D318C0237E8977B26E4"/>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FF15647AAFDA4878AEB62E378B59E1A5"/>
        <w:category>
          <w:name w:val="General"/>
          <w:gallery w:val="placeholder"/>
        </w:category>
        <w:types>
          <w:type w:val="bbPlcHdr"/>
        </w:types>
        <w:behaviors>
          <w:behavior w:val="content"/>
        </w:behaviors>
        <w:guid w:val="{2DA37FEA-A4EA-4F4B-A255-C6A7C8780FD3}"/>
      </w:docPartPr>
      <w:docPartBody>
        <w:p w:rsidR="00A82360" w:rsidRDefault="005E0AFB">
          <w:pPr>
            <w:pStyle w:val="FF15647AAFDA4878AEB62E378B59E1A5"/>
          </w:pPr>
          <w:r w:rsidRPr="00471AE9">
            <w:rPr>
              <w:rStyle w:val="PlaceholderText"/>
            </w:rPr>
            <w:t>Click here to enter text.</w:t>
          </w:r>
        </w:p>
      </w:docPartBody>
    </w:docPart>
    <w:docPart>
      <w:docPartPr>
        <w:name w:val="C3AD851AB10245B6B5F28A73B22119A6"/>
        <w:category>
          <w:name w:val="General"/>
          <w:gallery w:val="placeholder"/>
        </w:category>
        <w:types>
          <w:type w:val="bbPlcHdr"/>
        </w:types>
        <w:behaviors>
          <w:behavior w:val="content"/>
        </w:behaviors>
        <w:guid w:val="{A2B26F3D-2DF5-48AA-B9B7-1167B09ABD08}"/>
      </w:docPartPr>
      <w:docPartBody>
        <w:p w:rsidR="00A82360" w:rsidRDefault="005E0AFB">
          <w:pPr>
            <w:pStyle w:val="C3AD851AB10245B6B5F28A73B22119A6"/>
          </w:pPr>
          <w:r w:rsidRPr="00471AE9">
            <w:rPr>
              <w:rStyle w:val="PlaceholderText"/>
            </w:rPr>
            <w:t>Click here to enter text.</w:t>
          </w:r>
        </w:p>
      </w:docPartBody>
    </w:docPart>
    <w:docPart>
      <w:docPartPr>
        <w:name w:val="41BC3C2DFCEA48138219659E48C02B1C"/>
        <w:category>
          <w:name w:val="General"/>
          <w:gallery w:val="placeholder"/>
        </w:category>
        <w:types>
          <w:type w:val="bbPlcHdr"/>
        </w:types>
        <w:behaviors>
          <w:behavior w:val="content"/>
        </w:behaviors>
        <w:guid w:val="{F1869FB4-04BF-4152-80A7-FB535B6E1728}"/>
      </w:docPartPr>
      <w:docPartBody>
        <w:p w:rsidR="00A82360" w:rsidRDefault="005E0AFB">
          <w:pPr>
            <w:pStyle w:val="41BC3C2DFCEA48138219659E48C02B1C"/>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AC352913652B40C58EB9C45D41195071"/>
        <w:category>
          <w:name w:val="General"/>
          <w:gallery w:val="placeholder"/>
        </w:category>
        <w:types>
          <w:type w:val="bbPlcHdr"/>
        </w:types>
        <w:behaviors>
          <w:behavior w:val="content"/>
        </w:behaviors>
        <w:guid w:val="{D3A6A0A6-8A01-47E7-A827-371511D65022}"/>
      </w:docPartPr>
      <w:docPartBody>
        <w:p w:rsidR="00A82360" w:rsidRDefault="005E0AFB">
          <w:pPr>
            <w:pStyle w:val="AC352913652B40C58EB9C45D41195071"/>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08862B5D62E6490EA96C0AA935A22791"/>
        <w:category>
          <w:name w:val="General"/>
          <w:gallery w:val="placeholder"/>
        </w:category>
        <w:types>
          <w:type w:val="bbPlcHdr"/>
        </w:types>
        <w:behaviors>
          <w:behavior w:val="content"/>
        </w:behaviors>
        <w:guid w:val="{6343B4EE-3D91-4B23-BDE1-A7CE33BE0840}"/>
      </w:docPartPr>
      <w:docPartBody>
        <w:p w:rsidR="00A82360" w:rsidRDefault="005E0AFB">
          <w:pPr>
            <w:pStyle w:val="08862B5D62E6490EA96C0AA935A22791"/>
          </w:pPr>
          <w:r w:rsidRPr="00EB44DD">
            <w:rPr>
              <w:rStyle w:val="PlaceholderText"/>
            </w:rPr>
            <w:t>Click here to enter text.</w:t>
          </w:r>
        </w:p>
      </w:docPartBody>
    </w:docPart>
    <w:docPart>
      <w:docPartPr>
        <w:name w:val="2785C91BEFEB4960938E2EAEE812AF90"/>
        <w:category>
          <w:name w:val="General"/>
          <w:gallery w:val="placeholder"/>
        </w:category>
        <w:types>
          <w:type w:val="bbPlcHdr"/>
        </w:types>
        <w:behaviors>
          <w:behavior w:val="content"/>
        </w:behaviors>
        <w:guid w:val="{8EE7DE43-CEBC-4F22-8F4F-18CD20A49AD5}"/>
      </w:docPartPr>
      <w:docPartBody>
        <w:p w:rsidR="00A82360" w:rsidRDefault="005E0AFB">
          <w:pPr>
            <w:pStyle w:val="2785C91BEFEB4960938E2EAEE812AF90"/>
          </w:pPr>
          <w:r w:rsidRPr="00EB44DD">
            <w:rPr>
              <w:rStyle w:val="PlaceholderText"/>
            </w:rPr>
            <w:t>Click here to enter text.</w:t>
          </w:r>
        </w:p>
      </w:docPartBody>
    </w:docPart>
    <w:docPart>
      <w:docPartPr>
        <w:name w:val="8F6F858BE9AB4E98BDD78AD06EEB61CF"/>
        <w:category>
          <w:name w:val="General"/>
          <w:gallery w:val="placeholder"/>
        </w:category>
        <w:types>
          <w:type w:val="bbPlcHdr"/>
        </w:types>
        <w:behaviors>
          <w:behavior w:val="content"/>
        </w:behaviors>
        <w:guid w:val="{B8BF0A04-C3E4-45CD-902C-7E51CC36C7E5}"/>
      </w:docPartPr>
      <w:docPartBody>
        <w:p w:rsidR="00A82360" w:rsidRDefault="005E0AFB">
          <w:pPr>
            <w:pStyle w:val="8F6F858BE9AB4E98BDD78AD06EEB61CF"/>
          </w:pPr>
          <w:r w:rsidRPr="00EB44DD">
            <w:rPr>
              <w:rStyle w:val="PlaceholderText"/>
            </w:rPr>
            <w:t xml:space="preserve">Click here </w:t>
          </w:r>
          <w:r>
            <w:rPr>
              <w:rStyle w:val="PlaceholderText"/>
            </w:rPr>
            <w:t>to add course outline.</w:t>
          </w:r>
        </w:p>
      </w:docPartBody>
    </w:docPart>
    <w:docPart>
      <w:docPartPr>
        <w:name w:val="85C01A4174F74FE88C6BBAAE2FD27FE9"/>
        <w:category>
          <w:name w:val="General"/>
          <w:gallery w:val="placeholder"/>
        </w:category>
        <w:types>
          <w:type w:val="bbPlcHdr"/>
        </w:types>
        <w:behaviors>
          <w:behavior w:val="content"/>
        </w:behaviors>
        <w:guid w:val="{DDA126C4-1522-406B-8685-C5FDB2428B7F}"/>
      </w:docPartPr>
      <w:docPartBody>
        <w:p w:rsidR="00A82360" w:rsidRDefault="005E0AFB">
          <w:pPr>
            <w:pStyle w:val="85C01A4174F74FE88C6BBAAE2FD27FE9"/>
          </w:pPr>
          <w:r w:rsidRPr="00471AE9">
            <w:rPr>
              <w:rStyle w:val="PlaceholderText"/>
            </w:rPr>
            <w:t>Click here to enter text.</w:t>
          </w:r>
        </w:p>
      </w:docPartBody>
    </w:docPart>
    <w:docPart>
      <w:docPartPr>
        <w:name w:val="F2438C18F9164FB6805443F0A8309928"/>
        <w:category>
          <w:name w:val="General"/>
          <w:gallery w:val="placeholder"/>
        </w:category>
        <w:types>
          <w:type w:val="bbPlcHdr"/>
        </w:types>
        <w:behaviors>
          <w:behavior w:val="content"/>
        </w:behaviors>
        <w:guid w:val="{7B753CA6-BEEF-471F-837A-D8A11DBB09C6}"/>
      </w:docPartPr>
      <w:docPartBody>
        <w:p w:rsidR="00A82360" w:rsidRDefault="005E0AFB">
          <w:pPr>
            <w:pStyle w:val="F2438C18F9164FB6805443F0A8309928"/>
          </w:pPr>
          <w:r w:rsidRPr="00471AE9">
            <w:rPr>
              <w:rStyle w:val="PlaceholderText"/>
            </w:rPr>
            <w:t>Click here to enter text.</w:t>
          </w:r>
        </w:p>
      </w:docPartBody>
    </w:docPart>
    <w:docPart>
      <w:docPartPr>
        <w:name w:val="82AC13CB6CFA4C6A933A73FCFC23ADAE"/>
        <w:category>
          <w:name w:val="General"/>
          <w:gallery w:val="placeholder"/>
        </w:category>
        <w:types>
          <w:type w:val="bbPlcHdr"/>
        </w:types>
        <w:behaviors>
          <w:behavior w:val="content"/>
        </w:behaviors>
        <w:guid w:val="{35FA2FBE-9611-459B-A7B0-281CAAB6CC9B}"/>
      </w:docPartPr>
      <w:docPartBody>
        <w:p w:rsidR="00A82360" w:rsidRDefault="005E0AFB">
          <w:pPr>
            <w:pStyle w:val="82AC13CB6CFA4C6A933A73FCFC23ADAE"/>
          </w:pPr>
          <w:r w:rsidRPr="00471AE9">
            <w:rPr>
              <w:rStyle w:val="PlaceholderText"/>
            </w:rPr>
            <w:t>C</w:t>
          </w:r>
          <w:r>
            <w:rPr>
              <w:rStyle w:val="PlaceholderText"/>
            </w:rPr>
            <w:t>lick here to enter text or N/A</w:t>
          </w:r>
        </w:p>
      </w:docPartBody>
    </w:docPart>
    <w:docPart>
      <w:docPartPr>
        <w:name w:val="6CA74ACDA14C4FB5B85D535C8FEE1458"/>
        <w:category>
          <w:name w:val="General"/>
          <w:gallery w:val="placeholder"/>
        </w:category>
        <w:types>
          <w:type w:val="bbPlcHdr"/>
        </w:types>
        <w:behaviors>
          <w:behavior w:val="content"/>
        </w:behaviors>
        <w:guid w:val="{65CE3D48-9F34-40DC-B3A7-70DB36F8B84D}"/>
      </w:docPartPr>
      <w:docPartBody>
        <w:p w:rsidR="00A82360" w:rsidRDefault="005E0AFB">
          <w:pPr>
            <w:pStyle w:val="6CA74ACDA14C4FB5B85D535C8FEE1458"/>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FAD952E3107F46CCAEE20F33CA2AD2BB"/>
        <w:category>
          <w:name w:val="General"/>
          <w:gallery w:val="placeholder"/>
        </w:category>
        <w:types>
          <w:type w:val="bbPlcHdr"/>
        </w:types>
        <w:behaviors>
          <w:behavior w:val="content"/>
        </w:behaviors>
        <w:guid w:val="{8ED9B991-7F30-4F77-9714-1F49AAE08F65}"/>
      </w:docPartPr>
      <w:docPartBody>
        <w:p w:rsidR="00A82360" w:rsidRDefault="005E0AFB">
          <w:pPr>
            <w:pStyle w:val="FAD952E3107F46CCAEE20F33CA2AD2BB"/>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E57FE4F862F044D8B6B6EABA45A3E303"/>
        <w:category>
          <w:name w:val="General"/>
          <w:gallery w:val="placeholder"/>
        </w:category>
        <w:types>
          <w:type w:val="bbPlcHdr"/>
        </w:types>
        <w:behaviors>
          <w:behavior w:val="content"/>
        </w:behaviors>
        <w:guid w:val="{DF39FE5A-6E35-4053-B3F4-4BADB200DCDB}"/>
      </w:docPartPr>
      <w:docPartBody>
        <w:p w:rsidR="00A82360" w:rsidRDefault="005E0AFB">
          <w:pPr>
            <w:pStyle w:val="E57FE4F862F044D8B6B6EABA45A3E303"/>
          </w:pPr>
          <w:r w:rsidRPr="00471AE9">
            <w:rPr>
              <w:rStyle w:val="PlaceholderText"/>
            </w:rPr>
            <w:t>Click here to enter text.</w:t>
          </w:r>
        </w:p>
      </w:docPartBody>
    </w:docPart>
    <w:docPart>
      <w:docPartPr>
        <w:name w:val="1214EEADC9924554B08E9EBC8F5EF171"/>
        <w:category>
          <w:name w:val="General"/>
          <w:gallery w:val="placeholder"/>
        </w:category>
        <w:types>
          <w:type w:val="bbPlcHdr"/>
        </w:types>
        <w:behaviors>
          <w:behavior w:val="content"/>
        </w:behaviors>
        <w:guid w:val="{233BC4A9-D251-47EC-8B6B-C43BF481AF4F}"/>
      </w:docPartPr>
      <w:docPartBody>
        <w:p w:rsidR="00044015" w:rsidRDefault="00A82360" w:rsidP="00A82360">
          <w:pPr>
            <w:pStyle w:val="1214EEADC9924554B08E9EBC8F5EF171"/>
          </w:pPr>
          <w:r w:rsidRPr="00EB44DD">
            <w:rPr>
              <w:rStyle w:val="PlaceholderText"/>
            </w:rPr>
            <w:t>Click here to enter text.</w:t>
          </w:r>
        </w:p>
      </w:docPartBody>
    </w:docPart>
    <w:docPart>
      <w:docPartPr>
        <w:name w:val="E44D016190624678ABF05A00588FD62F"/>
        <w:category>
          <w:name w:val="General"/>
          <w:gallery w:val="placeholder"/>
        </w:category>
        <w:types>
          <w:type w:val="bbPlcHdr"/>
        </w:types>
        <w:behaviors>
          <w:behavior w:val="content"/>
        </w:behaviors>
        <w:guid w:val="{113DF917-2065-4EC8-B654-3198915DC498}"/>
      </w:docPartPr>
      <w:docPartBody>
        <w:p w:rsidR="00533400" w:rsidRDefault="007C4319" w:rsidP="007C4319">
          <w:pPr>
            <w:pStyle w:val="E44D016190624678ABF05A00588FD62F"/>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AFB"/>
    <w:rsid w:val="00044015"/>
    <w:rsid w:val="00531C27"/>
    <w:rsid w:val="00533400"/>
    <w:rsid w:val="005A367B"/>
    <w:rsid w:val="005A5769"/>
    <w:rsid w:val="005E0AFB"/>
    <w:rsid w:val="006E7FF8"/>
    <w:rsid w:val="00784D33"/>
    <w:rsid w:val="007B39E0"/>
    <w:rsid w:val="007C4319"/>
    <w:rsid w:val="00A5434F"/>
    <w:rsid w:val="00A82360"/>
    <w:rsid w:val="00DE072C"/>
    <w:rsid w:val="00EA4E07"/>
    <w:rsid w:val="00F12AC2"/>
    <w:rsid w:val="00FB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475F"/>
    <w:rPr>
      <w:color w:val="808080"/>
    </w:rPr>
  </w:style>
  <w:style w:type="paragraph" w:customStyle="1" w:styleId="3E57E477C94D4285BABF44084780BC93">
    <w:name w:val="3E57E477C94D4285BABF44084780BC93"/>
  </w:style>
  <w:style w:type="paragraph" w:customStyle="1" w:styleId="7A980E44C70C4EC9A756CF8C3A7CD02F">
    <w:name w:val="7A980E44C70C4EC9A756CF8C3A7CD02F"/>
  </w:style>
  <w:style w:type="paragraph" w:customStyle="1" w:styleId="3B51D830FBDE4B2FB00720148C91104F">
    <w:name w:val="3B51D830FBDE4B2FB00720148C91104F"/>
  </w:style>
  <w:style w:type="paragraph" w:customStyle="1" w:styleId="ACFB9E35C5874EFD9E4C315C2B73E38A">
    <w:name w:val="ACFB9E35C5874EFD9E4C315C2B73E38A"/>
  </w:style>
  <w:style w:type="paragraph" w:customStyle="1" w:styleId="A8804D78013140459B6EA905A8DA12EA">
    <w:name w:val="A8804D78013140459B6EA905A8DA12EA"/>
  </w:style>
  <w:style w:type="paragraph" w:customStyle="1" w:styleId="118C6F0481464163B4EEAB42C50A447B">
    <w:name w:val="118C6F0481464163B4EEAB42C50A447B"/>
  </w:style>
  <w:style w:type="paragraph" w:customStyle="1" w:styleId="A64FFF6AF2824B22A156FA74834A2223">
    <w:name w:val="A64FFF6AF2824B22A156FA74834A2223"/>
  </w:style>
  <w:style w:type="paragraph" w:customStyle="1" w:styleId="B26E18194B7C4E65895AA84EB38AD7CA">
    <w:name w:val="B26E18194B7C4E65895AA84EB38AD7CA"/>
  </w:style>
  <w:style w:type="paragraph" w:customStyle="1" w:styleId="E70362C3740F449084EDAC766A39AE87">
    <w:name w:val="E70362C3740F449084EDAC766A39AE87"/>
  </w:style>
  <w:style w:type="paragraph" w:customStyle="1" w:styleId="88B831C476F548E9AE80FCFBACDD01EB">
    <w:name w:val="88B831C476F548E9AE80FCFBACDD01EB"/>
  </w:style>
  <w:style w:type="paragraph" w:customStyle="1" w:styleId="F0B75415E4264A76AFFDB680518A0D3D">
    <w:name w:val="F0B75415E4264A76AFFDB680518A0D3D"/>
  </w:style>
  <w:style w:type="paragraph" w:customStyle="1" w:styleId="CEBAEC20D23941309B4669F2FAAE7166">
    <w:name w:val="CEBAEC20D23941309B4669F2FAAE7166"/>
  </w:style>
  <w:style w:type="paragraph" w:customStyle="1" w:styleId="F6A2AFD055BF4C4C8AC3025A5EF4BEC1">
    <w:name w:val="F6A2AFD055BF4C4C8AC3025A5EF4BEC1"/>
  </w:style>
  <w:style w:type="paragraph" w:customStyle="1" w:styleId="6B0024BCC8094FCE91E7E11455D1D61E">
    <w:name w:val="6B0024BCC8094FCE91E7E11455D1D61E"/>
  </w:style>
  <w:style w:type="paragraph" w:customStyle="1" w:styleId="6BE7CF067E654CD3AF829EBE51DFF3C6">
    <w:name w:val="6BE7CF067E654CD3AF829EBE51DFF3C6"/>
  </w:style>
  <w:style w:type="paragraph" w:customStyle="1" w:styleId="8BB847B54A9B43C9B671EF46B4953DCC">
    <w:name w:val="8BB847B54A9B43C9B671EF46B4953DCC"/>
  </w:style>
  <w:style w:type="paragraph" w:customStyle="1" w:styleId="D6849FCAF8E7487F949BD3C9A0B0D1E1">
    <w:name w:val="D6849FCAF8E7487F949BD3C9A0B0D1E1"/>
  </w:style>
  <w:style w:type="paragraph" w:customStyle="1" w:styleId="ED6BDE9B638142CB8C8653DB2C19E816">
    <w:name w:val="ED6BDE9B638142CB8C8653DB2C19E816"/>
  </w:style>
  <w:style w:type="paragraph" w:customStyle="1" w:styleId="368370BC3E2C4F4A9C9E52A387D717C2">
    <w:name w:val="368370BC3E2C4F4A9C9E52A387D717C2"/>
  </w:style>
  <w:style w:type="paragraph" w:customStyle="1" w:styleId="CC66339EF6AA40E19982D0AA9BE5A4D4">
    <w:name w:val="CC66339EF6AA40E19982D0AA9BE5A4D4"/>
  </w:style>
  <w:style w:type="paragraph" w:customStyle="1" w:styleId="07C4EEE5F0594620AA83C27B3A4C69AA">
    <w:name w:val="07C4EEE5F0594620AA83C27B3A4C69AA"/>
  </w:style>
  <w:style w:type="paragraph" w:customStyle="1" w:styleId="A13FD2E503A047C39C3477036E864BC1">
    <w:name w:val="A13FD2E503A047C39C3477036E864BC1"/>
  </w:style>
  <w:style w:type="paragraph" w:customStyle="1" w:styleId="8119C5F829024E4482ED6E5C27B64DC6">
    <w:name w:val="8119C5F829024E4482ED6E5C27B64DC6"/>
  </w:style>
  <w:style w:type="paragraph" w:customStyle="1" w:styleId="228B8B7F7C5348678B19761B03E6ADD7">
    <w:name w:val="228B8B7F7C5348678B19761B03E6ADD7"/>
  </w:style>
  <w:style w:type="paragraph" w:customStyle="1" w:styleId="7DDE63449DD84D318C0237E8977B26E4">
    <w:name w:val="7DDE63449DD84D318C0237E8977B26E4"/>
  </w:style>
  <w:style w:type="paragraph" w:customStyle="1" w:styleId="FF15647AAFDA4878AEB62E378B59E1A5">
    <w:name w:val="FF15647AAFDA4878AEB62E378B59E1A5"/>
  </w:style>
  <w:style w:type="paragraph" w:customStyle="1" w:styleId="C3AD851AB10245B6B5F28A73B22119A6">
    <w:name w:val="C3AD851AB10245B6B5F28A73B22119A6"/>
  </w:style>
  <w:style w:type="paragraph" w:customStyle="1" w:styleId="41BC3C2DFCEA48138219659E48C02B1C">
    <w:name w:val="41BC3C2DFCEA48138219659E48C02B1C"/>
  </w:style>
  <w:style w:type="paragraph" w:customStyle="1" w:styleId="AC352913652B40C58EB9C45D41195071">
    <w:name w:val="AC352913652B40C58EB9C45D41195071"/>
  </w:style>
  <w:style w:type="paragraph" w:customStyle="1" w:styleId="08862B5D62E6490EA96C0AA935A22791">
    <w:name w:val="08862B5D62E6490EA96C0AA935A22791"/>
  </w:style>
  <w:style w:type="paragraph" w:customStyle="1" w:styleId="2785C91BEFEB4960938E2EAEE812AF90">
    <w:name w:val="2785C91BEFEB4960938E2EAEE812AF90"/>
  </w:style>
  <w:style w:type="paragraph" w:customStyle="1" w:styleId="8F6F858BE9AB4E98BDD78AD06EEB61CF">
    <w:name w:val="8F6F858BE9AB4E98BDD78AD06EEB61CF"/>
  </w:style>
  <w:style w:type="paragraph" w:customStyle="1" w:styleId="85C01A4174F74FE88C6BBAAE2FD27FE9">
    <w:name w:val="85C01A4174F74FE88C6BBAAE2FD27FE9"/>
  </w:style>
  <w:style w:type="paragraph" w:customStyle="1" w:styleId="F2438C18F9164FB6805443F0A8309928">
    <w:name w:val="F2438C18F9164FB6805443F0A8309928"/>
  </w:style>
  <w:style w:type="paragraph" w:customStyle="1" w:styleId="82AC13CB6CFA4C6A933A73FCFC23ADAE">
    <w:name w:val="82AC13CB6CFA4C6A933A73FCFC23ADAE"/>
  </w:style>
  <w:style w:type="paragraph" w:customStyle="1" w:styleId="6CA74ACDA14C4FB5B85D535C8FEE1458">
    <w:name w:val="6CA74ACDA14C4FB5B85D535C8FEE1458"/>
  </w:style>
  <w:style w:type="paragraph" w:customStyle="1" w:styleId="FAD952E3107F46CCAEE20F33CA2AD2BB">
    <w:name w:val="FAD952E3107F46CCAEE20F33CA2AD2BB"/>
  </w:style>
  <w:style w:type="paragraph" w:customStyle="1" w:styleId="E57FE4F862F044D8B6B6EABA45A3E303">
    <w:name w:val="E57FE4F862F044D8B6B6EABA45A3E303"/>
  </w:style>
  <w:style w:type="paragraph" w:customStyle="1" w:styleId="26DCCAF462124E08B699E847D8BB731B">
    <w:name w:val="26DCCAF462124E08B699E847D8BB731B"/>
  </w:style>
  <w:style w:type="paragraph" w:customStyle="1" w:styleId="859A69CDCEED4BABBCDB3A2ECCD50B90">
    <w:name w:val="859A69CDCEED4BABBCDB3A2ECCD50B90"/>
  </w:style>
  <w:style w:type="paragraph" w:customStyle="1" w:styleId="ACEE4EEF2D26412EAF443D3EEC8BB7D2">
    <w:name w:val="ACEE4EEF2D26412EAF443D3EEC8BB7D2"/>
  </w:style>
  <w:style w:type="paragraph" w:customStyle="1" w:styleId="B1A617CBBDC64B5B802B921C6F727AC6">
    <w:name w:val="B1A617CBBDC64B5B802B921C6F727AC6"/>
  </w:style>
  <w:style w:type="paragraph" w:customStyle="1" w:styleId="9A4036451F604100A8A6E11E6A3C9069">
    <w:name w:val="9A4036451F604100A8A6E11E6A3C9069"/>
  </w:style>
  <w:style w:type="paragraph" w:customStyle="1" w:styleId="CD335370D2BC4376B5EA2EA239A840FE">
    <w:name w:val="CD335370D2BC4376B5EA2EA239A840FE"/>
  </w:style>
  <w:style w:type="paragraph" w:customStyle="1" w:styleId="8EA4493422164635917F73234C1785A4">
    <w:name w:val="8EA4493422164635917F73234C1785A4"/>
  </w:style>
  <w:style w:type="paragraph" w:customStyle="1" w:styleId="21CD2477D3DE4638824EC04115D20ED9">
    <w:name w:val="21CD2477D3DE4638824EC04115D20ED9"/>
  </w:style>
  <w:style w:type="paragraph" w:customStyle="1" w:styleId="1A9C634CFA084CA0AF6688CC54C3F348">
    <w:name w:val="1A9C634CFA084CA0AF6688CC54C3F348"/>
  </w:style>
  <w:style w:type="paragraph" w:customStyle="1" w:styleId="5ED7598FFA4D48B29A47252F1E38AD3B">
    <w:name w:val="5ED7598FFA4D48B29A47252F1E38AD3B"/>
  </w:style>
  <w:style w:type="paragraph" w:customStyle="1" w:styleId="CDF9ADBB886A4959ADE9B1840D8EE39D">
    <w:name w:val="CDF9ADBB886A4959ADE9B1840D8EE39D"/>
  </w:style>
  <w:style w:type="paragraph" w:customStyle="1" w:styleId="5164F556EEB147B588C83D26E9E7756E">
    <w:name w:val="5164F556EEB147B588C83D26E9E7756E"/>
  </w:style>
  <w:style w:type="paragraph" w:customStyle="1" w:styleId="3CB46D8467374A5A9F05FA6D7C785CD7">
    <w:name w:val="3CB46D8467374A5A9F05FA6D7C785CD7"/>
  </w:style>
  <w:style w:type="paragraph" w:customStyle="1" w:styleId="33A941A75FAE42B0A12EEDFE007D0080">
    <w:name w:val="33A941A75FAE42B0A12EEDFE007D0080"/>
  </w:style>
  <w:style w:type="paragraph" w:customStyle="1" w:styleId="DB0BB38E74AE4371BBB7471A052CA2C5">
    <w:name w:val="DB0BB38E74AE4371BBB7471A052CA2C5"/>
  </w:style>
  <w:style w:type="paragraph" w:customStyle="1" w:styleId="936A9AA4332E483AAE29C4E84DCF500D">
    <w:name w:val="936A9AA4332E483AAE29C4E84DCF500D"/>
  </w:style>
  <w:style w:type="paragraph" w:customStyle="1" w:styleId="A116123392AD44D291E01A01C8A9B0F9">
    <w:name w:val="A116123392AD44D291E01A01C8A9B0F9"/>
  </w:style>
  <w:style w:type="paragraph" w:customStyle="1" w:styleId="550BBBE924C94C03A71978A63C3081D9">
    <w:name w:val="550BBBE924C94C03A71978A63C3081D9"/>
  </w:style>
  <w:style w:type="paragraph" w:customStyle="1" w:styleId="2873AAD514AF4B96BF763134B3A0F631">
    <w:name w:val="2873AAD514AF4B96BF763134B3A0F631"/>
  </w:style>
  <w:style w:type="paragraph" w:customStyle="1" w:styleId="C44C9810845A4FEDBBCCC5A8ACE3E246">
    <w:name w:val="C44C9810845A4FEDBBCCC5A8ACE3E246"/>
  </w:style>
  <w:style w:type="paragraph" w:customStyle="1" w:styleId="BBE2E6B2EF594251A76CD2C5DAB9821A">
    <w:name w:val="BBE2E6B2EF594251A76CD2C5DAB9821A"/>
  </w:style>
  <w:style w:type="paragraph" w:customStyle="1" w:styleId="E81174E7EA5F484E8C22A24044E4D7AA">
    <w:name w:val="E81174E7EA5F484E8C22A24044E4D7AA"/>
  </w:style>
  <w:style w:type="paragraph" w:customStyle="1" w:styleId="DD9E2D94BEB6490A938E0033B807AE8E">
    <w:name w:val="DD9E2D94BEB6490A938E0033B807AE8E"/>
  </w:style>
  <w:style w:type="paragraph" w:customStyle="1" w:styleId="33124388D58B4D9988F84723F78D1674">
    <w:name w:val="33124388D58B4D9988F84723F78D1674"/>
  </w:style>
  <w:style w:type="paragraph" w:customStyle="1" w:styleId="5E68B8BEBB284830BAAE7160A9EEE13D">
    <w:name w:val="5E68B8BEBB284830BAAE7160A9EEE13D"/>
  </w:style>
  <w:style w:type="paragraph" w:customStyle="1" w:styleId="FBA6838BD2C6414A948C8DF2920F8F1E">
    <w:name w:val="FBA6838BD2C6414A948C8DF2920F8F1E"/>
  </w:style>
  <w:style w:type="paragraph" w:customStyle="1" w:styleId="EA132D6658DF4BBEB01C2043AB60D689">
    <w:name w:val="EA132D6658DF4BBEB01C2043AB60D689"/>
  </w:style>
  <w:style w:type="paragraph" w:customStyle="1" w:styleId="B545586D45D841788477B8A4B1F874A7">
    <w:name w:val="B545586D45D841788477B8A4B1F874A7"/>
  </w:style>
  <w:style w:type="paragraph" w:customStyle="1" w:styleId="36540E5ED0D94D639CFBA14EFA6B22FC">
    <w:name w:val="36540E5ED0D94D639CFBA14EFA6B22FC"/>
  </w:style>
  <w:style w:type="paragraph" w:customStyle="1" w:styleId="3046FDAD7E6A49D1AC887DBBAA61B124">
    <w:name w:val="3046FDAD7E6A49D1AC887DBBAA61B124"/>
  </w:style>
  <w:style w:type="paragraph" w:customStyle="1" w:styleId="7BEA65A9F64544549FB03F7FFCB0EC94">
    <w:name w:val="7BEA65A9F64544549FB03F7FFCB0EC94"/>
  </w:style>
  <w:style w:type="paragraph" w:customStyle="1" w:styleId="5E845C9FFD9149F2AB77B2A13B986EE1">
    <w:name w:val="5E845C9FFD9149F2AB77B2A13B986EE1"/>
  </w:style>
  <w:style w:type="paragraph" w:customStyle="1" w:styleId="0275ED1E82894DB6B3C0DC85BF885AAF">
    <w:name w:val="0275ED1E82894DB6B3C0DC85BF885AAF"/>
  </w:style>
  <w:style w:type="paragraph" w:customStyle="1" w:styleId="44691C40B346439AB77B8F8934BB829E">
    <w:name w:val="44691C40B346439AB77B8F8934BB829E"/>
  </w:style>
  <w:style w:type="paragraph" w:customStyle="1" w:styleId="3C382FDF34E64C6BBBB1CA8E5222086F">
    <w:name w:val="3C382FDF34E64C6BBBB1CA8E5222086F"/>
  </w:style>
  <w:style w:type="paragraph" w:customStyle="1" w:styleId="593AFAF1A31C4B41A7CE8C6F1453954D">
    <w:name w:val="593AFAF1A31C4B41A7CE8C6F1453954D"/>
  </w:style>
  <w:style w:type="paragraph" w:customStyle="1" w:styleId="2C0DF0A8119A4D89AC17268CB7AD9D0F">
    <w:name w:val="2C0DF0A8119A4D89AC17268CB7AD9D0F"/>
  </w:style>
  <w:style w:type="paragraph" w:customStyle="1" w:styleId="A55F285088A54CA3AC8B2E19881A3443">
    <w:name w:val="A55F285088A54CA3AC8B2E19881A3443"/>
  </w:style>
  <w:style w:type="paragraph" w:customStyle="1" w:styleId="039613865C6C41C992E7BB8F95E5F8A4">
    <w:name w:val="039613865C6C41C992E7BB8F95E5F8A4"/>
  </w:style>
  <w:style w:type="paragraph" w:customStyle="1" w:styleId="002784ACC31C4657ADF4D18EA030749D">
    <w:name w:val="002784ACC31C4657ADF4D18EA030749D"/>
  </w:style>
  <w:style w:type="paragraph" w:customStyle="1" w:styleId="867333E1CE874B978696A887E95DC13E">
    <w:name w:val="867333E1CE874B978696A887E95DC13E"/>
  </w:style>
  <w:style w:type="paragraph" w:customStyle="1" w:styleId="F4A4062FA1A844A38E2A709324FA8200">
    <w:name w:val="F4A4062FA1A844A38E2A709324FA8200"/>
  </w:style>
  <w:style w:type="paragraph" w:customStyle="1" w:styleId="AA0B54A4C55F41E181FB5358802F598A">
    <w:name w:val="AA0B54A4C55F41E181FB5358802F598A"/>
  </w:style>
  <w:style w:type="paragraph" w:customStyle="1" w:styleId="5F5EFA4518074B8AADD4469BAE3AB220">
    <w:name w:val="5F5EFA4518074B8AADD4469BAE3AB220"/>
  </w:style>
  <w:style w:type="paragraph" w:customStyle="1" w:styleId="16A0D43F2D1B4691A9A82957C5AA3F8C">
    <w:name w:val="16A0D43F2D1B4691A9A82957C5AA3F8C"/>
  </w:style>
  <w:style w:type="paragraph" w:customStyle="1" w:styleId="8D07872A47AD47F197DFDF9640CE024C">
    <w:name w:val="8D07872A47AD47F197DFDF9640CE024C"/>
  </w:style>
  <w:style w:type="paragraph" w:customStyle="1" w:styleId="774B93A209534DA3B8A34F8D41668D6D">
    <w:name w:val="774B93A209534DA3B8A34F8D41668D6D"/>
  </w:style>
  <w:style w:type="paragraph" w:customStyle="1" w:styleId="7CD27CA8898A4EDE955BDE7D1B8779FF">
    <w:name w:val="7CD27CA8898A4EDE955BDE7D1B8779FF"/>
  </w:style>
  <w:style w:type="paragraph" w:customStyle="1" w:styleId="BA8AB7FD1A1B421E8C5E127C59E8AFCF">
    <w:name w:val="BA8AB7FD1A1B421E8C5E127C59E8AFCF"/>
  </w:style>
  <w:style w:type="paragraph" w:customStyle="1" w:styleId="8D34D0BC8DDB45B6B1CD7755C857F280">
    <w:name w:val="8D34D0BC8DDB45B6B1CD7755C857F280"/>
  </w:style>
  <w:style w:type="paragraph" w:customStyle="1" w:styleId="A974323934B846619E6635B327744E80">
    <w:name w:val="A974323934B846619E6635B327744E80"/>
  </w:style>
  <w:style w:type="paragraph" w:customStyle="1" w:styleId="C67CC677314E47C6A933F1F41EE5DCC7">
    <w:name w:val="C67CC677314E47C6A933F1F41EE5DCC7"/>
  </w:style>
  <w:style w:type="paragraph" w:customStyle="1" w:styleId="B615AFAAC7E6436CB767E70B387FDC12">
    <w:name w:val="B615AFAAC7E6436CB767E70B387FDC12"/>
  </w:style>
  <w:style w:type="paragraph" w:customStyle="1" w:styleId="BB4D432EACBE42A7B964ABFB9948228B">
    <w:name w:val="BB4D432EACBE42A7B964ABFB9948228B"/>
  </w:style>
  <w:style w:type="paragraph" w:customStyle="1" w:styleId="BC5CB63B1C094D0887D3169DC4A71F64">
    <w:name w:val="BC5CB63B1C094D0887D3169DC4A71F64"/>
  </w:style>
  <w:style w:type="paragraph" w:customStyle="1" w:styleId="04D94825CE274C67B17BCA4C62D64B99">
    <w:name w:val="04D94825CE274C67B17BCA4C62D64B99"/>
  </w:style>
  <w:style w:type="paragraph" w:customStyle="1" w:styleId="11310A50F64D4C6E91F662C686D8481F">
    <w:name w:val="11310A50F64D4C6E91F662C686D8481F"/>
  </w:style>
  <w:style w:type="paragraph" w:customStyle="1" w:styleId="FB9881EAEB5942DB9F82C2AEEAC3E6F5">
    <w:name w:val="FB9881EAEB5942DB9F82C2AEEAC3E6F5"/>
  </w:style>
  <w:style w:type="paragraph" w:customStyle="1" w:styleId="BDF66D7C8B4C4DC38338D676D9841085">
    <w:name w:val="BDF66D7C8B4C4DC38338D676D9841085"/>
  </w:style>
  <w:style w:type="paragraph" w:customStyle="1" w:styleId="EFFF29D9447546CB84B61EDC4F61ED44">
    <w:name w:val="EFFF29D9447546CB84B61EDC4F61ED44"/>
  </w:style>
  <w:style w:type="paragraph" w:customStyle="1" w:styleId="1A7BBC6B70A84DF08CAB3C6B8D529685">
    <w:name w:val="1A7BBC6B70A84DF08CAB3C6B8D529685"/>
  </w:style>
  <w:style w:type="paragraph" w:customStyle="1" w:styleId="572A8F54EB5C44008D059DDE372F1F1F">
    <w:name w:val="572A8F54EB5C44008D059DDE372F1F1F"/>
  </w:style>
  <w:style w:type="paragraph" w:customStyle="1" w:styleId="9E3E04260BED4371B28A40A9D3E089D4">
    <w:name w:val="9E3E04260BED4371B28A40A9D3E089D4"/>
  </w:style>
  <w:style w:type="paragraph" w:customStyle="1" w:styleId="A519C027CC4D47E786FF2D504DA3EEBD">
    <w:name w:val="A519C027CC4D47E786FF2D504DA3EEBD"/>
  </w:style>
  <w:style w:type="paragraph" w:customStyle="1" w:styleId="CB744431E280432F9DD931796F6DF98F">
    <w:name w:val="CB744431E280432F9DD931796F6DF98F"/>
  </w:style>
  <w:style w:type="paragraph" w:customStyle="1" w:styleId="453B99F927F5440C90FCD0B463DA1CD4">
    <w:name w:val="453B99F927F5440C90FCD0B463DA1CD4"/>
  </w:style>
  <w:style w:type="paragraph" w:customStyle="1" w:styleId="D460E9BA86104D2380A6BF019E37DE11">
    <w:name w:val="D460E9BA86104D2380A6BF019E37DE11"/>
  </w:style>
  <w:style w:type="paragraph" w:customStyle="1" w:styleId="12CE9D09DC2F495199D2BEBAE19DC52D">
    <w:name w:val="12CE9D09DC2F495199D2BEBAE19DC52D"/>
  </w:style>
  <w:style w:type="paragraph" w:customStyle="1" w:styleId="9286A5C4FD584C24BC6B7354BAC09C42">
    <w:name w:val="9286A5C4FD584C24BC6B7354BAC09C42"/>
  </w:style>
  <w:style w:type="paragraph" w:customStyle="1" w:styleId="56A9DC669B454F26A0270BE258C46DEF">
    <w:name w:val="56A9DC669B454F26A0270BE258C46DEF"/>
  </w:style>
  <w:style w:type="paragraph" w:customStyle="1" w:styleId="C949F6B2A4C24F41B374BB2D6D3FFAA2">
    <w:name w:val="C949F6B2A4C24F41B374BB2D6D3FFAA2"/>
  </w:style>
  <w:style w:type="paragraph" w:customStyle="1" w:styleId="4495B03C7E844A5E976F7F45EC5E5710">
    <w:name w:val="4495B03C7E844A5E976F7F45EC5E5710"/>
  </w:style>
  <w:style w:type="paragraph" w:customStyle="1" w:styleId="D02211103F0C415BB7C6EBA87A2125A7">
    <w:name w:val="D02211103F0C415BB7C6EBA87A2125A7"/>
  </w:style>
  <w:style w:type="paragraph" w:customStyle="1" w:styleId="6AE9C56004EC47BDB3F9D451CC729B46">
    <w:name w:val="6AE9C56004EC47BDB3F9D451CC729B46"/>
  </w:style>
  <w:style w:type="paragraph" w:customStyle="1" w:styleId="2D4B408F1B41412C9CAB817CA94E57C2">
    <w:name w:val="2D4B408F1B41412C9CAB817CA94E57C2"/>
  </w:style>
  <w:style w:type="paragraph" w:customStyle="1" w:styleId="89CAA169D533460FA682A0E295EEE5D0">
    <w:name w:val="89CAA169D533460FA682A0E295EEE5D0"/>
  </w:style>
  <w:style w:type="paragraph" w:customStyle="1" w:styleId="523AFDF3F2D54F67A33D5ADF161637A4">
    <w:name w:val="523AFDF3F2D54F67A33D5ADF161637A4"/>
  </w:style>
  <w:style w:type="paragraph" w:customStyle="1" w:styleId="7789B869AA954380BF212BEC1B3C3E5C">
    <w:name w:val="7789B869AA954380BF212BEC1B3C3E5C"/>
  </w:style>
  <w:style w:type="paragraph" w:customStyle="1" w:styleId="165DEC9B70CD4768A3F697AF8976500F">
    <w:name w:val="165DEC9B70CD4768A3F697AF8976500F"/>
  </w:style>
  <w:style w:type="paragraph" w:customStyle="1" w:styleId="A0E852025D95401880F45381C853444A">
    <w:name w:val="A0E852025D95401880F45381C853444A"/>
  </w:style>
  <w:style w:type="paragraph" w:customStyle="1" w:styleId="4EE1CB6C54C54C3787F13A766403784E">
    <w:name w:val="4EE1CB6C54C54C3787F13A766403784E"/>
  </w:style>
  <w:style w:type="paragraph" w:customStyle="1" w:styleId="740A52CD6E1348609BFCB8AE448D926F">
    <w:name w:val="740A52CD6E1348609BFCB8AE448D926F"/>
  </w:style>
  <w:style w:type="paragraph" w:customStyle="1" w:styleId="546E664163684C7297443B99EEDFB3DF">
    <w:name w:val="546E664163684C7297443B99EEDFB3DF"/>
  </w:style>
  <w:style w:type="paragraph" w:customStyle="1" w:styleId="B5E296E7E3B44BFE8550AEC9F5A91D4E">
    <w:name w:val="B5E296E7E3B44BFE8550AEC9F5A91D4E"/>
  </w:style>
  <w:style w:type="paragraph" w:customStyle="1" w:styleId="F204B275C99F418495C4B393C02C8D6F">
    <w:name w:val="F204B275C99F418495C4B393C02C8D6F"/>
  </w:style>
  <w:style w:type="paragraph" w:customStyle="1" w:styleId="80EC2E1E4BE24A1082649E2E9B2C1FD1">
    <w:name w:val="80EC2E1E4BE24A1082649E2E9B2C1FD1"/>
  </w:style>
  <w:style w:type="paragraph" w:customStyle="1" w:styleId="0C931296B6CB43AA9E1B319A28D3B9D9">
    <w:name w:val="0C931296B6CB43AA9E1B319A28D3B9D9"/>
  </w:style>
  <w:style w:type="paragraph" w:customStyle="1" w:styleId="81920A2788DD422FBC1379B014BADE54">
    <w:name w:val="81920A2788DD422FBC1379B014BADE54"/>
  </w:style>
  <w:style w:type="paragraph" w:customStyle="1" w:styleId="73572563DBBE4DC684F86313033EB813">
    <w:name w:val="73572563DBBE4DC684F86313033EB813"/>
  </w:style>
  <w:style w:type="paragraph" w:customStyle="1" w:styleId="C1ACD4A98F304FF985FF77EC6F15BD4E">
    <w:name w:val="C1ACD4A98F304FF985FF77EC6F15BD4E"/>
  </w:style>
  <w:style w:type="paragraph" w:customStyle="1" w:styleId="28358B289F1A4E7AA300430D60A68DB6">
    <w:name w:val="28358B289F1A4E7AA300430D60A68DB6"/>
  </w:style>
  <w:style w:type="paragraph" w:customStyle="1" w:styleId="1696A114CBBF4F189190B2B125DACBE6">
    <w:name w:val="1696A114CBBF4F189190B2B125DACBE6"/>
  </w:style>
  <w:style w:type="paragraph" w:customStyle="1" w:styleId="7299CA0FA01C46EFB7A2531F0CE4F083">
    <w:name w:val="7299CA0FA01C46EFB7A2531F0CE4F083"/>
  </w:style>
  <w:style w:type="paragraph" w:customStyle="1" w:styleId="19B182E9DEBF4945B08B886565563384">
    <w:name w:val="19B182E9DEBF4945B08B886565563384"/>
  </w:style>
  <w:style w:type="paragraph" w:customStyle="1" w:styleId="9E2ABE14FAE94E16A6A853E50F3FB664">
    <w:name w:val="9E2ABE14FAE94E16A6A853E50F3FB664"/>
  </w:style>
  <w:style w:type="paragraph" w:customStyle="1" w:styleId="2E4EB0CBFF6546AAA8AAFDBB9D25BA3D">
    <w:name w:val="2E4EB0CBFF6546AAA8AAFDBB9D25BA3D"/>
  </w:style>
  <w:style w:type="paragraph" w:customStyle="1" w:styleId="246BA61283824DD48325703996682801">
    <w:name w:val="246BA61283824DD48325703996682801"/>
  </w:style>
  <w:style w:type="paragraph" w:customStyle="1" w:styleId="49B862AE23BD4071AB19BE13064D2C1C">
    <w:name w:val="49B862AE23BD4071AB19BE13064D2C1C"/>
  </w:style>
  <w:style w:type="paragraph" w:customStyle="1" w:styleId="A36D04AFE60B4AC5B5E3A22F9F1EDEAB">
    <w:name w:val="A36D04AFE60B4AC5B5E3A22F9F1EDEAB"/>
  </w:style>
  <w:style w:type="paragraph" w:customStyle="1" w:styleId="32AD8FE9C89E4A32B0A307AC4C5856B4">
    <w:name w:val="32AD8FE9C89E4A32B0A307AC4C5856B4"/>
  </w:style>
  <w:style w:type="paragraph" w:customStyle="1" w:styleId="C904310E12A84F9898A4B94DC80C8785">
    <w:name w:val="C904310E12A84F9898A4B94DC80C8785"/>
  </w:style>
  <w:style w:type="paragraph" w:customStyle="1" w:styleId="CEA52DED1BF248D5A9048CEC45FC020C">
    <w:name w:val="CEA52DED1BF248D5A9048CEC45FC020C"/>
  </w:style>
  <w:style w:type="paragraph" w:customStyle="1" w:styleId="CAED6A78C180439DA48382D4648E2D5D">
    <w:name w:val="CAED6A78C180439DA48382D4648E2D5D"/>
    <w:rsid w:val="00A82360"/>
  </w:style>
  <w:style w:type="paragraph" w:customStyle="1" w:styleId="1214EEADC9924554B08E9EBC8F5EF171">
    <w:name w:val="1214EEADC9924554B08E9EBC8F5EF171"/>
    <w:rsid w:val="00A82360"/>
  </w:style>
  <w:style w:type="paragraph" w:customStyle="1" w:styleId="83D67111976E47048386A303610495B7">
    <w:name w:val="83D67111976E47048386A303610495B7"/>
    <w:rsid w:val="00044015"/>
  </w:style>
  <w:style w:type="paragraph" w:customStyle="1" w:styleId="E44D016190624678ABF05A00588FD62F">
    <w:name w:val="E44D016190624678ABF05A00588FD62F"/>
    <w:rsid w:val="007C4319"/>
  </w:style>
  <w:style w:type="paragraph" w:customStyle="1" w:styleId="E70362C3740F449084EDAC766A39AE871">
    <w:name w:val="E70362C3740F449084EDAC766A39AE871"/>
    <w:rsid w:val="00FB475F"/>
    <w:pPr>
      <w:spacing w:after="200" w:line="276" w:lineRule="auto"/>
    </w:pPr>
    <w:rPr>
      <w:rFonts w:eastAsiaTheme="minorHAnsi"/>
    </w:rPr>
  </w:style>
  <w:style w:type="paragraph" w:customStyle="1" w:styleId="88B831C476F548E9AE80FCFBACDD01EB1">
    <w:name w:val="88B831C476F548E9AE80FCFBACDD01EB1"/>
    <w:rsid w:val="00FB475F"/>
    <w:pPr>
      <w:spacing w:after="200" w:line="276" w:lineRule="auto"/>
    </w:pPr>
    <w:rPr>
      <w:rFonts w:eastAsiaTheme="minorHAnsi"/>
    </w:rPr>
  </w:style>
  <w:style w:type="paragraph" w:customStyle="1" w:styleId="F0B75415E4264A76AFFDB680518A0D3D1">
    <w:name w:val="F0B75415E4264A76AFFDB680518A0D3D1"/>
    <w:rsid w:val="00FB475F"/>
    <w:pPr>
      <w:spacing w:after="200" w:line="276" w:lineRule="auto"/>
    </w:pPr>
    <w:rPr>
      <w:rFonts w:eastAsiaTheme="minorHAnsi"/>
    </w:rPr>
  </w:style>
  <w:style w:type="paragraph" w:customStyle="1" w:styleId="DD9E2D94BEB6490A938E0033B807AE8E1">
    <w:name w:val="DD9E2D94BEB6490A938E0033B807AE8E1"/>
    <w:rsid w:val="00FB475F"/>
    <w:pPr>
      <w:spacing w:after="200" w:line="276" w:lineRule="auto"/>
      <w:ind w:left="720"/>
      <w:contextualSpacing/>
    </w:pPr>
    <w:rPr>
      <w:rFonts w:eastAsiaTheme="minorHAnsi"/>
    </w:rPr>
  </w:style>
  <w:style w:type="paragraph" w:customStyle="1" w:styleId="33124388D58B4D9988F84723F78D16741">
    <w:name w:val="33124388D58B4D9988F84723F78D16741"/>
    <w:rsid w:val="00FB475F"/>
    <w:pPr>
      <w:spacing w:after="200" w:line="276" w:lineRule="auto"/>
      <w:ind w:left="720"/>
      <w:contextualSpacing/>
    </w:pPr>
    <w:rPr>
      <w:rFonts w:eastAsiaTheme="minorHAnsi"/>
    </w:rPr>
  </w:style>
  <w:style w:type="paragraph" w:customStyle="1" w:styleId="5E68B8BEBB284830BAAE7160A9EEE13D1">
    <w:name w:val="5E68B8BEBB284830BAAE7160A9EEE13D1"/>
    <w:rsid w:val="00FB475F"/>
    <w:pPr>
      <w:spacing w:after="200" w:line="276" w:lineRule="auto"/>
      <w:ind w:left="720"/>
      <w:contextualSpacing/>
    </w:pPr>
    <w:rPr>
      <w:rFonts w:eastAsiaTheme="minorHAnsi"/>
    </w:rPr>
  </w:style>
  <w:style w:type="paragraph" w:customStyle="1" w:styleId="FBA6838BD2C6414A948C8DF2920F8F1E1">
    <w:name w:val="FBA6838BD2C6414A948C8DF2920F8F1E1"/>
    <w:rsid w:val="00FB475F"/>
    <w:pPr>
      <w:spacing w:after="200" w:line="276" w:lineRule="auto"/>
      <w:ind w:left="720"/>
      <w:contextualSpacing/>
    </w:pPr>
    <w:rPr>
      <w:rFonts w:eastAsiaTheme="minorHAnsi"/>
    </w:rPr>
  </w:style>
  <w:style w:type="paragraph" w:customStyle="1" w:styleId="EA132D6658DF4BBEB01C2043AB60D6891">
    <w:name w:val="EA132D6658DF4BBEB01C2043AB60D6891"/>
    <w:rsid w:val="00FB475F"/>
    <w:pPr>
      <w:spacing w:after="200" w:line="276" w:lineRule="auto"/>
      <w:ind w:left="720"/>
      <w:contextualSpacing/>
    </w:pPr>
    <w:rPr>
      <w:rFonts w:eastAsiaTheme="minorHAnsi"/>
    </w:rPr>
  </w:style>
  <w:style w:type="paragraph" w:customStyle="1" w:styleId="B545586D45D841788477B8A4B1F874A71">
    <w:name w:val="B545586D45D841788477B8A4B1F874A71"/>
    <w:rsid w:val="00FB475F"/>
    <w:pPr>
      <w:spacing w:after="200" w:line="276" w:lineRule="auto"/>
      <w:ind w:left="720"/>
      <w:contextualSpacing/>
    </w:pPr>
    <w:rPr>
      <w:rFonts w:eastAsiaTheme="minorHAnsi"/>
    </w:rPr>
  </w:style>
  <w:style w:type="paragraph" w:customStyle="1" w:styleId="2C0DF0A8119A4D89AC17268CB7AD9D0F1">
    <w:name w:val="2C0DF0A8119A4D89AC17268CB7AD9D0F1"/>
    <w:rsid w:val="00FB475F"/>
    <w:pPr>
      <w:spacing w:after="200" w:line="276" w:lineRule="auto"/>
    </w:pPr>
    <w:rPr>
      <w:rFonts w:eastAsiaTheme="minorHAnsi"/>
    </w:rPr>
  </w:style>
  <w:style w:type="paragraph" w:customStyle="1" w:styleId="002784ACC31C4657ADF4D18EA030749D1">
    <w:name w:val="002784ACC31C4657ADF4D18EA030749D1"/>
    <w:rsid w:val="00FB475F"/>
    <w:pPr>
      <w:spacing w:after="200" w:line="276" w:lineRule="auto"/>
    </w:pPr>
    <w:rPr>
      <w:rFonts w:eastAsiaTheme="minorHAnsi"/>
    </w:rPr>
  </w:style>
  <w:style w:type="paragraph" w:customStyle="1" w:styleId="774B93A209534DA3B8A34F8D41668D6D1">
    <w:name w:val="774B93A209534DA3B8A34F8D41668D6D1"/>
    <w:rsid w:val="00FB475F"/>
    <w:pPr>
      <w:spacing w:after="200" w:line="276" w:lineRule="auto"/>
    </w:pPr>
    <w:rPr>
      <w:rFonts w:eastAsiaTheme="minorHAnsi"/>
    </w:rPr>
  </w:style>
  <w:style w:type="paragraph" w:customStyle="1" w:styleId="7CD27CA8898A4EDE955BDE7D1B8779FF1">
    <w:name w:val="7CD27CA8898A4EDE955BDE7D1B8779FF1"/>
    <w:rsid w:val="00FB475F"/>
    <w:pPr>
      <w:spacing w:after="200" w:line="276" w:lineRule="auto"/>
    </w:pPr>
    <w:rPr>
      <w:rFonts w:eastAsiaTheme="minorHAnsi"/>
    </w:rPr>
  </w:style>
  <w:style w:type="paragraph" w:customStyle="1" w:styleId="BA8AB7FD1A1B421E8C5E127C59E8AFCF1">
    <w:name w:val="BA8AB7FD1A1B421E8C5E127C59E8AFCF1"/>
    <w:rsid w:val="00FB475F"/>
    <w:pPr>
      <w:spacing w:after="200" w:line="276" w:lineRule="auto"/>
    </w:pPr>
    <w:rPr>
      <w:rFonts w:eastAsiaTheme="minorHAnsi"/>
    </w:rPr>
  </w:style>
  <w:style w:type="paragraph" w:customStyle="1" w:styleId="8D34D0BC8DDB45B6B1CD7755C857F2801">
    <w:name w:val="8D34D0BC8DDB45B6B1CD7755C857F2801"/>
    <w:rsid w:val="00FB475F"/>
    <w:pPr>
      <w:spacing w:after="200" w:line="276" w:lineRule="auto"/>
    </w:pPr>
    <w:rPr>
      <w:rFonts w:eastAsiaTheme="minorHAnsi"/>
    </w:rPr>
  </w:style>
  <w:style w:type="paragraph" w:customStyle="1" w:styleId="A974323934B846619E6635B327744E801">
    <w:name w:val="A974323934B846619E6635B327744E801"/>
    <w:rsid w:val="00FB475F"/>
    <w:pPr>
      <w:spacing w:after="200" w:line="276" w:lineRule="auto"/>
    </w:pPr>
    <w:rPr>
      <w:rFonts w:eastAsiaTheme="minorHAnsi"/>
    </w:rPr>
  </w:style>
  <w:style w:type="paragraph" w:customStyle="1" w:styleId="C67CC677314E47C6A933F1F41EE5DCC71">
    <w:name w:val="C67CC677314E47C6A933F1F41EE5DCC71"/>
    <w:rsid w:val="00FB475F"/>
    <w:pPr>
      <w:spacing w:after="200" w:line="276" w:lineRule="auto"/>
    </w:pPr>
    <w:rPr>
      <w:rFonts w:eastAsiaTheme="minorHAnsi"/>
    </w:rPr>
  </w:style>
  <w:style w:type="paragraph" w:customStyle="1" w:styleId="04D94825CE274C67B17BCA4C62D64B991">
    <w:name w:val="04D94825CE274C67B17BCA4C62D64B991"/>
    <w:rsid w:val="00FB475F"/>
    <w:pPr>
      <w:spacing w:after="200" w:line="276" w:lineRule="auto"/>
    </w:pPr>
    <w:rPr>
      <w:rFonts w:eastAsiaTheme="minorHAnsi"/>
    </w:rPr>
  </w:style>
  <w:style w:type="paragraph" w:customStyle="1" w:styleId="11310A50F64D4C6E91F662C686D8481F1">
    <w:name w:val="11310A50F64D4C6E91F662C686D8481F1"/>
    <w:rsid w:val="00FB475F"/>
    <w:pPr>
      <w:spacing w:after="200" w:line="276" w:lineRule="auto"/>
    </w:pPr>
    <w:rPr>
      <w:rFonts w:eastAsiaTheme="minorHAnsi"/>
    </w:rPr>
  </w:style>
  <w:style w:type="paragraph" w:customStyle="1" w:styleId="FB9881EAEB5942DB9F82C2AEEAC3E6F51">
    <w:name w:val="FB9881EAEB5942DB9F82C2AEEAC3E6F51"/>
    <w:rsid w:val="00FB475F"/>
    <w:pPr>
      <w:spacing w:after="200" w:line="276" w:lineRule="auto"/>
    </w:pPr>
    <w:rPr>
      <w:rFonts w:eastAsiaTheme="minorHAnsi"/>
    </w:rPr>
  </w:style>
  <w:style w:type="paragraph" w:customStyle="1" w:styleId="BDF66D7C8B4C4DC38338D676D98410851">
    <w:name w:val="BDF66D7C8B4C4DC38338D676D98410851"/>
    <w:rsid w:val="00FB475F"/>
    <w:pPr>
      <w:spacing w:after="200" w:line="276" w:lineRule="auto"/>
    </w:pPr>
    <w:rPr>
      <w:rFonts w:eastAsiaTheme="minorHAnsi"/>
    </w:rPr>
  </w:style>
  <w:style w:type="paragraph" w:customStyle="1" w:styleId="EFFF29D9447546CB84B61EDC4F61ED441">
    <w:name w:val="EFFF29D9447546CB84B61EDC4F61ED441"/>
    <w:rsid w:val="00FB475F"/>
    <w:pPr>
      <w:spacing w:after="200" w:line="276" w:lineRule="auto"/>
    </w:pPr>
    <w:rPr>
      <w:rFonts w:eastAsiaTheme="minorHAnsi"/>
    </w:rPr>
  </w:style>
  <w:style w:type="paragraph" w:customStyle="1" w:styleId="1A7BBC6B70A84DF08CAB3C6B8D5296851">
    <w:name w:val="1A7BBC6B70A84DF08CAB3C6B8D5296851"/>
    <w:rsid w:val="00FB475F"/>
    <w:pPr>
      <w:spacing w:after="200" w:line="276" w:lineRule="auto"/>
    </w:pPr>
    <w:rPr>
      <w:rFonts w:eastAsiaTheme="minorHAnsi"/>
    </w:rPr>
  </w:style>
  <w:style w:type="paragraph" w:customStyle="1" w:styleId="572A8F54EB5C44008D059DDE372F1F1F1">
    <w:name w:val="572A8F54EB5C44008D059DDE372F1F1F1"/>
    <w:rsid w:val="00FB475F"/>
    <w:pPr>
      <w:spacing w:after="200" w:line="276" w:lineRule="auto"/>
    </w:pPr>
    <w:rPr>
      <w:rFonts w:eastAsiaTheme="minorHAnsi"/>
    </w:rPr>
  </w:style>
  <w:style w:type="paragraph" w:customStyle="1" w:styleId="9E3E04260BED4371B28A40A9D3E089D41">
    <w:name w:val="9E3E04260BED4371B28A40A9D3E089D41"/>
    <w:rsid w:val="00FB475F"/>
    <w:pPr>
      <w:spacing w:after="200" w:line="276" w:lineRule="auto"/>
    </w:pPr>
    <w:rPr>
      <w:rFonts w:eastAsiaTheme="minorHAnsi"/>
    </w:rPr>
  </w:style>
  <w:style w:type="paragraph" w:customStyle="1" w:styleId="A519C027CC4D47E786FF2D504DA3EEBD1">
    <w:name w:val="A519C027CC4D47E786FF2D504DA3EEBD1"/>
    <w:rsid w:val="00FB475F"/>
    <w:pPr>
      <w:spacing w:after="200" w:line="276" w:lineRule="auto"/>
    </w:pPr>
    <w:rPr>
      <w:rFonts w:eastAsiaTheme="minorHAnsi"/>
    </w:rPr>
  </w:style>
  <w:style w:type="paragraph" w:customStyle="1" w:styleId="12CE9D09DC2F495199D2BEBAE19DC52D1">
    <w:name w:val="12CE9D09DC2F495199D2BEBAE19DC52D1"/>
    <w:rsid w:val="00FB475F"/>
    <w:pPr>
      <w:spacing w:after="200" w:line="276" w:lineRule="auto"/>
    </w:pPr>
    <w:rPr>
      <w:rFonts w:eastAsiaTheme="minorHAnsi"/>
    </w:rPr>
  </w:style>
  <w:style w:type="paragraph" w:customStyle="1" w:styleId="56A9DC669B454F26A0270BE258C46DEF1">
    <w:name w:val="56A9DC669B454F26A0270BE258C46DEF1"/>
    <w:rsid w:val="00FB475F"/>
    <w:pPr>
      <w:spacing w:after="200" w:line="276" w:lineRule="auto"/>
    </w:pPr>
    <w:rPr>
      <w:rFonts w:eastAsiaTheme="minorHAnsi"/>
    </w:rPr>
  </w:style>
  <w:style w:type="paragraph" w:customStyle="1" w:styleId="C949F6B2A4C24F41B374BB2D6D3FFAA21">
    <w:name w:val="C949F6B2A4C24F41B374BB2D6D3FFAA21"/>
    <w:rsid w:val="00FB475F"/>
    <w:pPr>
      <w:spacing w:after="200" w:line="276" w:lineRule="auto"/>
    </w:pPr>
    <w:rPr>
      <w:rFonts w:eastAsiaTheme="minorHAnsi"/>
    </w:rPr>
  </w:style>
  <w:style w:type="paragraph" w:customStyle="1" w:styleId="4495B03C7E844A5E976F7F45EC5E57101">
    <w:name w:val="4495B03C7E844A5E976F7F45EC5E57101"/>
    <w:rsid w:val="00FB475F"/>
    <w:pPr>
      <w:spacing w:after="200" w:line="276" w:lineRule="auto"/>
    </w:pPr>
    <w:rPr>
      <w:rFonts w:eastAsiaTheme="minorHAnsi"/>
    </w:rPr>
  </w:style>
  <w:style w:type="paragraph" w:customStyle="1" w:styleId="D02211103F0C415BB7C6EBA87A2125A71">
    <w:name w:val="D02211103F0C415BB7C6EBA87A2125A71"/>
    <w:rsid w:val="00FB475F"/>
    <w:pPr>
      <w:spacing w:after="200" w:line="276" w:lineRule="auto"/>
    </w:pPr>
    <w:rPr>
      <w:rFonts w:eastAsiaTheme="minorHAnsi"/>
    </w:rPr>
  </w:style>
  <w:style w:type="paragraph" w:customStyle="1" w:styleId="6AE9C56004EC47BDB3F9D451CC729B461">
    <w:name w:val="6AE9C56004EC47BDB3F9D451CC729B461"/>
    <w:rsid w:val="00FB475F"/>
    <w:pPr>
      <w:spacing w:after="200" w:line="276" w:lineRule="auto"/>
    </w:pPr>
    <w:rPr>
      <w:rFonts w:eastAsiaTheme="minorHAnsi"/>
    </w:rPr>
  </w:style>
  <w:style w:type="paragraph" w:customStyle="1" w:styleId="2D4B408F1B41412C9CAB817CA94E57C21">
    <w:name w:val="2D4B408F1B41412C9CAB817CA94E57C21"/>
    <w:rsid w:val="00FB475F"/>
    <w:pPr>
      <w:spacing w:after="200" w:line="276" w:lineRule="auto"/>
    </w:pPr>
    <w:rPr>
      <w:rFonts w:eastAsiaTheme="minorHAnsi"/>
    </w:rPr>
  </w:style>
  <w:style w:type="paragraph" w:customStyle="1" w:styleId="89CAA169D533460FA682A0E295EEE5D01">
    <w:name w:val="89CAA169D533460FA682A0E295EEE5D01"/>
    <w:rsid w:val="00FB475F"/>
    <w:pPr>
      <w:spacing w:after="200" w:line="276" w:lineRule="auto"/>
    </w:pPr>
    <w:rPr>
      <w:rFonts w:eastAsiaTheme="minorHAnsi"/>
    </w:rPr>
  </w:style>
  <w:style w:type="paragraph" w:customStyle="1" w:styleId="523AFDF3F2D54F67A33D5ADF161637A41">
    <w:name w:val="523AFDF3F2D54F67A33D5ADF161637A41"/>
    <w:rsid w:val="00FB475F"/>
    <w:pPr>
      <w:spacing w:after="200" w:line="276" w:lineRule="auto"/>
    </w:pPr>
    <w:rPr>
      <w:rFonts w:eastAsiaTheme="minorHAnsi"/>
    </w:rPr>
  </w:style>
  <w:style w:type="paragraph" w:customStyle="1" w:styleId="7789B869AA954380BF212BEC1B3C3E5C1">
    <w:name w:val="7789B869AA954380BF212BEC1B3C3E5C1"/>
    <w:rsid w:val="00FB475F"/>
    <w:pPr>
      <w:spacing w:after="200" w:line="276" w:lineRule="auto"/>
    </w:pPr>
    <w:rPr>
      <w:rFonts w:eastAsiaTheme="minorHAnsi"/>
    </w:rPr>
  </w:style>
  <w:style w:type="paragraph" w:customStyle="1" w:styleId="165DEC9B70CD4768A3F697AF8976500F1">
    <w:name w:val="165DEC9B70CD4768A3F697AF8976500F1"/>
    <w:rsid w:val="00FB475F"/>
    <w:pPr>
      <w:spacing w:after="200" w:line="276" w:lineRule="auto"/>
    </w:pPr>
    <w:rPr>
      <w:rFonts w:eastAsiaTheme="minorHAnsi"/>
    </w:rPr>
  </w:style>
  <w:style w:type="paragraph" w:customStyle="1" w:styleId="A0E852025D95401880F45381C853444A1">
    <w:name w:val="A0E852025D95401880F45381C853444A1"/>
    <w:rsid w:val="00FB475F"/>
    <w:pPr>
      <w:spacing w:after="200" w:line="276" w:lineRule="auto"/>
    </w:pPr>
    <w:rPr>
      <w:rFonts w:eastAsiaTheme="minorHAnsi"/>
    </w:rPr>
  </w:style>
  <w:style w:type="paragraph" w:customStyle="1" w:styleId="4EE1CB6C54C54C3787F13A766403784E1">
    <w:name w:val="4EE1CB6C54C54C3787F13A766403784E1"/>
    <w:rsid w:val="00FB475F"/>
    <w:pPr>
      <w:spacing w:after="200" w:line="276" w:lineRule="auto"/>
    </w:pPr>
    <w:rPr>
      <w:rFonts w:eastAsiaTheme="minorHAnsi"/>
    </w:rPr>
  </w:style>
  <w:style w:type="paragraph" w:customStyle="1" w:styleId="740A52CD6E1348609BFCB8AE448D926F1">
    <w:name w:val="740A52CD6E1348609BFCB8AE448D926F1"/>
    <w:rsid w:val="00FB475F"/>
    <w:pPr>
      <w:spacing w:after="200" w:line="276" w:lineRule="auto"/>
    </w:pPr>
    <w:rPr>
      <w:rFonts w:eastAsiaTheme="minorHAnsi"/>
    </w:rPr>
  </w:style>
  <w:style w:type="paragraph" w:customStyle="1" w:styleId="546E664163684C7297443B99EEDFB3DF1">
    <w:name w:val="546E664163684C7297443B99EEDFB3DF1"/>
    <w:rsid w:val="00FB475F"/>
    <w:pPr>
      <w:spacing w:after="200" w:line="276" w:lineRule="auto"/>
    </w:pPr>
    <w:rPr>
      <w:rFonts w:eastAsiaTheme="minorHAnsi"/>
    </w:rPr>
  </w:style>
  <w:style w:type="paragraph" w:customStyle="1" w:styleId="B5E296E7E3B44BFE8550AEC9F5A91D4E1">
    <w:name w:val="B5E296E7E3B44BFE8550AEC9F5A91D4E1"/>
    <w:rsid w:val="00FB475F"/>
    <w:pPr>
      <w:spacing w:after="200" w:line="276" w:lineRule="auto"/>
    </w:pPr>
    <w:rPr>
      <w:rFonts w:eastAsiaTheme="minorHAnsi"/>
    </w:rPr>
  </w:style>
  <w:style w:type="paragraph" w:customStyle="1" w:styleId="F204B275C99F418495C4B393C02C8D6F1">
    <w:name w:val="F204B275C99F418495C4B393C02C8D6F1"/>
    <w:rsid w:val="00FB475F"/>
    <w:pPr>
      <w:spacing w:after="200" w:line="276" w:lineRule="auto"/>
    </w:pPr>
    <w:rPr>
      <w:rFonts w:eastAsiaTheme="minorHAnsi"/>
    </w:rPr>
  </w:style>
  <w:style w:type="paragraph" w:customStyle="1" w:styleId="80EC2E1E4BE24A1082649E2E9B2C1FD11">
    <w:name w:val="80EC2E1E4BE24A1082649E2E9B2C1FD11"/>
    <w:rsid w:val="00FB475F"/>
    <w:pPr>
      <w:spacing w:after="200" w:line="276" w:lineRule="auto"/>
    </w:pPr>
    <w:rPr>
      <w:rFonts w:eastAsiaTheme="minorHAnsi"/>
    </w:rPr>
  </w:style>
  <w:style w:type="paragraph" w:customStyle="1" w:styleId="0C931296B6CB43AA9E1B319A28D3B9D91">
    <w:name w:val="0C931296B6CB43AA9E1B319A28D3B9D91"/>
    <w:rsid w:val="00FB475F"/>
    <w:pPr>
      <w:spacing w:after="200" w:line="276" w:lineRule="auto"/>
    </w:pPr>
    <w:rPr>
      <w:rFonts w:eastAsiaTheme="minorHAnsi"/>
    </w:rPr>
  </w:style>
  <w:style w:type="paragraph" w:customStyle="1" w:styleId="81920A2788DD422FBC1379B014BADE541">
    <w:name w:val="81920A2788DD422FBC1379B014BADE541"/>
    <w:rsid w:val="00FB475F"/>
    <w:pPr>
      <w:spacing w:after="200" w:line="276" w:lineRule="auto"/>
    </w:pPr>
    <w:rPr>
      <w:rFonts w:eastAsiaTheme="minorHAnsi"/>
    </w:rPr>
  </w:style>
  <w:style w:type="paragraph" w:customStyle="1" w:styleId="73572563DBBE4DC684F86313033EB8131">
    <w:name w:val="73572563DBBE4DC684F86313033EB8131"/>
    <w:rsid w:val="00FB475F"/>
    <w:pPr>
      <w:spacing w:after="200" w:line="276" w:lineRule="auto"/>
    </w:pPr>
    <w:rPr>
      <w:rFonts w:eastAsiaTheme="minorHAnsi"/>
    </w:rPr>
  </w:style>
  <w:style w:type="paragraph" w:customStyle="1" w:styleId="C1ACD4A98F304FF985FF77EC6F15BD4E1">
    <w:name w:val="C1ACD4A98F304FF985FF77EC6F15BD4E1"/>
    <w:rsid w:val="00FB475F"/>
    <w:pPr>
      <w:spacing w:after="200" w:line="276" w:lineRule="auto"/>
    </w:pPr>
    <w:rPr>
      <w:rFonts w:eastAsiaTheme="minorHAnsi"/>
    </w:rPr>
  </w:style>
  <w:style w:type="paragraph" w:customStyle="1" w:styleId="28358B289F1A4E7AA300430D60A68DB61">
    <w:name w:val="28358B289F1A4E7AA300430D60A68DB61"/>
    <w:rsid w:val="00FB475F"/>
    <w:pPr>
      <w:spacing w:after="200" w:line="276" w:lineRule="auto"/>
    </w:pPr>
    <w:rPr>
      <w:rFonts w:eastAsiaTheme="minorHAnsi"/>
    </w:rPr>
  </w:style>
  <w:style w:type="paragraph" w:customStyle="1" w:styleId="1696A114CBBF4F189190B2B125DACBE61">
    <w:name w:val="1696A114CBBF4F189190B2B125DACBE61"/>
    <w:rsid w:val="00FB475F"/>
    <w:pPr>
      <w:spacing w:after="200" w:line="276" w:lineRule="auto"/>
    </w:pPr>
    <w:rPr>
      <w:rFonts w:eastAsiaTheme="minorHAnsi"/>
    </w:rPr>
  </w:style>
  <w:style w:type="paragraph" w:customStyle="1" w:styleId="7299CA0FA01C46EFB7A2531F0CE4F0831">
    <w:name w:val="7299CA0FA01C46EFB7A2531F0CE4F0831"/>
    <w:rsid w:val="00FB475F"/>
    <w:pPr>
      <w:spacing w:after="200" w:line="276" w:lineRule="auto"/>
    </w:pPr>
    <w:rPr>
      <w:rFonts w:eastAsiaTheme="minorHAnsi"/>
    </w:rPr>
  </w:style>
  <w:style w:type="paragraph" w:customStyle="1" w:styleId="19B182E9DEBF4945B08B8865655633841">
    <w:name w:val="19B182E9DEBF4945B08B8865655633841"/>
    <w:rsid w:val="00FB475F"/>
    <w:pPr>
      <w:spacing w:after="200" w:line="276" w:lineRule="auto"/>
    </w:pPr>
    <w:rPr>
      <w:rFonts w:eastAsiaTheme="minorHAnsi"/>
    </w:rPr>
  </w:style>
  <w:style w:type="paragraph" w:customStyle="1" w:styleId="9E2ABE14FAE94E16A6A853E50F3FB6641">
    <w:name w:val="9E2ABE14FAE94E16A6A853E50F3FB6641"/>
    <w:rsid w:val="00FB475F"/>
    <w:pPr>
      <w:spacing w:after="200" w:line="276" w:lineRule="auto"/>
    </w:pPr>
    <w:rPr>
      <w:rFonts w:eastAsiaTheme="minorHAnsi"/>
    </w:rPr>
  </w:style>
  <w:style w:type="paragraph" w:customStyle="1" w:styleId="2E4EB0CBFF6546AAA8AAFDBB9D25BA3D1">
    <w:name w:val="2E4EB0CBFF6546AAA8AAFDBB9D25BA3D1"/>
    <w:rsid w:val="00FB475F"/>
    <w:pPr>
      <w:spacing w:after="200" w:line="276" w:lineRule="auto"/>
    </w:pPr>
    <w:rPr>
      <w:rFonts w:eastAsiaTheme="minorHAnsi"/>
    </w:rPr>
  </w:style>
  <w:style w:type="paragraph" w:customStyle="1" w:styleId="246BA61283824DD483257039966828011">
    <w:name w:val="246BA61283824DD483257039966828011"/>
    <w:rsid w:val="00FB475F"/>
    <w:pPr>
      <w:spacing w:after="200" w:line="276" w:lineRule="auto"/>
    </w:pPr>
    <w:rPr>
      <w:rFonts w:eastAsiaTheme="minorHAnsi"/>
    </w:rPr>
  </w:style>
  <w:style w:type="paragraph" w:customStyle="1" w:styleId="49B862AE23BD4071AB19BE13064D2C1C1">
    <w:name w:val="49B862AE23BD4071AB19BE13064D2C1C1"/>
    <w:rsid w:val="00FB475F"/>
    <w:pPr>
      <w:spacing w:after="200" w:line="276" w:lineRule="auto"/>
    </w:pPr>
    <w:rPr>
      <w:rFonts w:eastAsiaTheme="minorHAnsi"/>
    </w:rPr>
  </w:style>
  <w:style w:type="paragraph" w:customStyle="1" w:styleId="A36D04AFE60B4AC5B5E3A22F9F1EDEAB1">
    <w:name w:val="A36D04AFE60B4AC5B5E3A22F9F1EDEAB1"/>
    <w:rsid w:val="00FB475F"/>
    <w:pPr>
      <w:spacing w:after="200" w:line="276" w:lineRule="auto"/>
    </w:pPr>
    <w:rPr>
      <w:rFonts w:eastAsiaTheme="minorHAnsi"/>
    </w:rPr>
  </w:style>
  <w:style w:type="paragraph" w:customStyle="1" w:styleId="C904310E12A84F9898A4B94DC80C87851">
    <w:name w:val="C904310E12A84F9898A4B94DC80C87851"/>
    <w:rsid w:val="00FB475F"/>
    <w:pPr>
      <w:spacing w:after="200" w:line="276" w:lineRule="auto"/>
    </w:pPr>
    <w:rPr>
      <w:rFonts w:eastAsiaTheme="minorHAnsi"/>
    </w:rPr>
  </w:style>
  <w:style w:type="paragraph" w:customStyle="1" w:styleId="CEA52DED1BF248D5A9048CEC45FC020C1">
    <w:name w:val="CEA52DED1BF248D5A9048CEC45FC020C1"/>
    <w:rsid w:val="00FB475F"/>
    <w:pPr>
      <w:spacing w:after="200" w:line="276" w:lineRule="auto"/>
    </w:pPr>
    <w:rPr>
      <w:rFonts w:eastAsiaTheme="minorHAnsi"/>
    </w:rPr>
  </w:style>
  <w:style w:type="paragraph" w:customStyle="1" w:styleId="9E655A6EECCF46FBA16E919688FAF7A7">
    <w:name w:val="9E655A6EECCF46FBA16E919688FAF7A7"/>
    <w:rsid w:val="00FB475F"/>
    <w:pPr>
      <w:spacing w:after="200" w:line="276" w:lineRule="auto"/>
    </w:pPr>
    <w:rPr>
      <w:rFonts w:eastAsiaTheme="minorHAnsi"/>
    </w:rPr>
  </w:style>
  <w:style w:type="paragraph" w:customStyle="1" w:styleId="F0CFF210C20E494489832563BA046056">
    <w:name w:val="F0CFF210C20E494489832563BA046056"/>
    <w:rsid w:val="00FB475F"/>
    <w:pPr>
      <w:spacing w:after="200" w:line="276" w:lineRule="auto"/>
    </w:pPr>
    <w:rPr>
      <w:rFonts w:eastAsiaTheme="minorHAnsi"/>
    </w:rPr>
  </w:style>
  <w:style w:type="paragraph" w:customStyle="1" w:styleId="38548A2A7D1A4B7BBBFCF5D1B952944F">
    <w:name w:val="38548A2A7D1A4B7BBBFCF5D1B952944F"/>
    <w:rsid w:val="00FB475F"/>
    <w:pPr>
      <w:spacing w:after="200" w:line="276" w:lineRule="auto"/>
    </w:pPr>
    <w:rPr>
      <w:rFonts w:eastAsiaTheme="minorHAnsi"/>
    </w:rPr>
  </w:style>
  <w:style w:type="paragraph" w:customStyle="1" w:styleId="E5BCA6C785E5444AADE06E3BEAE22DF0">
    <w:name w:val="E5BCA6C785E5444AADE06E3BEAE22DF0"/>
    <w:rsid w:val="00FB475F"/>
    <w:pPr>
      <w:spacing w:after="200" w:line="276" w:lineRule="auto"/>
    </w:pPr>
    <w:rPr>
      <w:rFonts w:eastAsiaTheme="minorHAnsi"/>
    </w:rPr>
  </w:style>
  <w:style w:type="paragraph" w:customStyle="1" w:styleId="10CAB5D9893F4320BCDC9FDB5A6C831F">
    <w:name w:val="10CAB5D9893F4320BCDC9FDB5A6C831F"/>
    <w:rsid w:val="00FB475F"/>
    <w:pPr>
      <w:spacing w:after="200" w:line="276" w:lineRule="auto"/>
    </w:pPr>
    <w:rPr>
      <w:rFonts w:eastAsiaTheme="minorHAnsi"/>
    </w:rPr>
  </w:style>
  <w:style w:type="paragraph" w:customStyle="1" w:styleId="82354A7C0D384C0CA28DE66B2AC51CFE">
    <w:name w:val="82354A7C0D384C0CA28DE66B2AC51CFE"/>
    <w:rsid w:val="00FB475F"/>
    <w:pPr>
      <w:spacing w:after="200" w:line="276" w:lineRule="auto"/>
    </w:pPr>
    <w:rPr>
      <w:rFonts w:eastAsiaTheme="minorHAnsi"/>
    </w:rPr>
  </w:style>
  <w:style w:type="paragraph" w:customStyle="1" w:styleId="0CC69E9B87C742CAADC9857451BA34F1">
    <w:name w:val="0CC69E9B87C742CAADC9857451BA34F1"/>
    <w:rsid w:val="00FB475F"/>
    <w:pPr>
      <w:spacing w:after="200" w:line="276" w:lineRule="auto"/>
    </w:pPr>
    <w:rPr>
      <w:rFonts w:eastAsiaTheme="minorHAnsi"/>
    </w:rPr>
  </w:style>
  <w:style w:type="paragraph" w:customStyle="1" w:styleId="584EC40662B74024BAD6FDD4A14C8C0C">
    <w:name w:val="584EC40662B74024BAD6FDD4A14C8C0C"/>
    <w:rsid w:val="00FB475F"/>
    <w:pPr>
      <w:spacing w:after="200" w:line="276" w:lineRule="auto"/>
    </w:pPr>
    <w:rPr>
      <w:rFonts w:eastAsiaTheme="minorHAnsi"/>
    </w:rPr>
  </w:style>
  <w:style w:type="paragraph" w:customStyle="1" w:styleId="7900207E603147459E65D3FB5FE9E42A">
    <w:name w:val="7900207E603147459E65D3FB5FE9E42A"/>
    <w:rsid w:val="00FB475F"/>
    <w:pPr>
      <w:spacing w:after="200" w:line="276" w:lineRule="auto"/>
    </w:pPr>
    <w:rPr>
      <w:rFonts w:eastAsiaTheme="minorHAnsi"/>
    </w:rPr>
  </w:style>
  <w:style w:type="paragraph" w:customStyle="1" w:styleId="039A8ED32BB847ACA29D1B79B72A3111">
    <w:name w:val="039A8ED32BB847ACA29D1B79B72A3111"/>
    <w:rsid w:val="00FB475F"/>
    <w:pPr>
      <w:spacing w:after="200" w:line="276" w:lineRule="auto"/>
    </w:pPr>
    <w:rPr>
      <w:rFonts w:eastAsiaTheme="minorHAnsi"/>
    </w:rPr>
  </w:style>
  <w:style w:type="paragraph" w:customStyle="1" w:styleId="ADF23AC6A3CF46848839F4D46492EF44">
    <w:name w:val="ADF23AC6A3CF46848839F4D46492EF44"/>
    <w:rsid w:val="00FB475F"/>
    <w:pPr>
      <w:spacing w:after="200" w:line="276" w:lineRule="auto"/>
    </w:pPr>
    <w:rPr>
      <w:rFonts w:eastAsiaTheme="minorHAnsi"/>
    </w:rPr>
  </w:style>
  <w:style w:type="paragraph" w:customStyle="1" w:styleId="53EB1EA7570C458F9DCC5448E2774772">
    <w:name w:val="53EB1EA7570C458F9DCC5448E2774772"/>
    <w:rsid w:val="00FB475F"/>
    <w:pPr>
      <w:spacing w:after="200" w:line="276" w:lineRule="auto"/>
    </w:pPr>
    <w:rPr>
      <w:rFonts w:eastAsiaTheme="minorHAnsi"/>
    </w:rPr>
  </w:style>
  <w:style w:type="paragraph" w:customStyle="1" w:styleId="B40B1783D3AA4E738AA98E4BEC6B4069">
    <w:name w:val="B40B1783D3AA4E738AA98E4BEC6B4069"/>
    <w:rsid w:val="00FB475F"/>
    <w:pPr>
      <w:spacing w:after="200" w:line="276" w:lineRule="auto"/>
    </w:pPr>
    <w:rPr>
      <w:rFonts w:eastAsiaTheme="minorHAnsi"/>
    </w:rPr>
  </w:style>
  <w:style w:type="paragraph" w:customStyle="1" w:styleId="C0885FF7022F4B64AA64871E73127437">
    <w:name w:val="C0885FF7022F4B64AA64871E73127437"/>
    <w:rsid w:val="00FB475F"/>
    <w:pPr>
      <w:spacing w:after="200" w:line="276" w:lineRule="auto"/>
    </w:pPr>
    <w:rPr>
      <w:rFonts w:eastAsiaTheme="minorHAnsi"/>
    </w:rPr>
  </w:style>
  <w:style w:type="paragraph" w:customStyle="1" w:styleId="7691D3803760486683390794832B6000">
    <w:name w:val="7691D3803760486683390794832B6000"/>
    <w:rsid w:val="00FB475F"/>
    <w:pPr>
      <w:spacing w:after="200" w:line="276" w:lineRule="auto"/>
    </w:pPr>
    <w:rPr>
      <w:rFonts w:eastAsiaTheme="minorHAnsi"/>
    </w:rPr>
  </w:style>
  <w:style w:type="paragraph" w:customStyle="1" w:styleId="AA238B4F6EC6446F83872958852212F7">
    <w:name w:val="AA238B4F6EC6446F83872958852212F7"/>
    <w:rsid w:val="00FB475F"/>
    <w:pPr>
      <w:spacing w:after="200" w:line="276" w:lineRule="auto"/>
    </w:pPr>
    <w:rPr>
      <w:rFonts w:eastAsiaTheme="minorHAnsi"/>
    </w:rPr>
  </w:style>
  <w:style w:type="paragraph" w:customStyle="1" w:styleId="398B68E729EC476D974CCA5A9AD4BFEE">
    <w:name w:val="398B68E729EC476D974CCA5A9AD4BFEE"/>
    <w:rsid w:val="00FB475F"/>
    <w:pPr>
      <w:spacing w:after="200" w:line="276" w:lineRule="auto"/>
    </w:pPr>
    <w:rPr>
      <w:rFonts w:eastAsiaTheme="minorHAnsi"/>
    </w:rPr>
  </w:style>
  <w:style w:type="paragraph" w:customStyle="1" w:styleId="1628071A3ECA41A3A72384EC9713DB24">
    <w:name w:val="1628071A3ECA41A3A72384EC9713DB24"/>
    <w:rsid w:val="00FB475F"/>
    <w:pPr>
      <w:spacing w:after="200" w:line="276" w:lineRule="auto"/>
    </w:pPr>
    <w:rPr>
      <w:rFonts w:eastAsiaTheme="minorHAnsi"/>
    </w:rPr>
  </w:style>
  <w:style w:type="paragraph" w:customStyle="1" w:styleId="FC2DE5304C4E45B8A3721903F05D8487">
    <w:name w:val="FC2DE5304C4E45B8A3721903F05D8487"/>
    <w:rsid w:val="00FB475F"/>
    <w:pPr>
      <w:spacing w:after="200" w:line="276" w:lineRule="auto"/>
    </w:pPr>
    <w:rPr>
      <w:rFonts w:eastAsiaTheme="minorHAnsi"/>
    </w:rPr>
  </w:style>
  <w:style w:type="paragraph" w:customStyle="1" w:styleId="4F8F59E392474165A3F0A2205D461551">
    <w:name w:val="4F8F59E392474165A3F0A2205D461551"/>
    <w:rsid w:val="00FB475F"/>
    <w:pPr>
      <w:spacing w:after="200" w:line="276" w:lineRule="auto"/>
    </w:pPr>
    <w:rPr>
      <w:rFonts w:eastAsiaTheme="minorHAnsi"/>
    </w:rPr>
  </w:style>
  <w:style w:type="paragraph" w:customStyle="1" w:styleId="0BD9329A9E264E03A50C6FAAA71B3788">
    <w:name w:val="0BD9329A9E264E03A50C6FAAA71B3788"/>
    <w:rsid w:val="00FB475F"/>
    <w:pPr>
      <w:spacing w:after="200" w:line="276" w:lineRule="auto"/>
    </w:pPr>
    <w:rPr>
      <w:rFonts w:eastAsiaTheme="minorHAnsi"/>
    </w:rPr>
  </w:style>
  <w:style w:type="paragraph" w:customStyle="1" w:styleId="085309CBFC2F4FEE8B7903ED49CB69AB">
    <w:name w:val="085309CBFC2F4FEE8B7903ED49CB69AB"/>
    <w:rsid w:val="00FB475F"/>
    <w:pPr>
      <w:spacing w:after="200" w:line="276" w:lineRule="auto"/>
    </w:pPr>
    <w:rPr>
      <w:rFonts w:eastAsiaTheme="minorHAnsi"/>
    </w:rPr>
  </w:style>
  <w:style w:type="paragraph" w:customStyle="1" w:styleId="912D7794CE344A57BA7175CED2AC3A0A">
    <w:name w:val="912D7794CE344A57BA7175CED2AC3A0A"/>
    <w:rsid w:val="00FB475F"/>
    <w:pPr>
      <w:spacing w:after="200" w:line="276" w:lineRule="auto"/>
    </w:pPr>
    <w:rPr>
      <w:rFonts w:eastAsiaTheme="minorHAnsi"/>
    </w:rPr>
  </w:style>
  <w:style w:type="paragraph" w:customStyle="1" w:styleId="BC541260518444C9AF74CA9146986E91">
    <w:name w:val="BC541260518444C9AF74CA9146986E91"/>
    <w:rsid w:val="00FB475F"/>
    <w:pPr>
      <w:spacing w:after="200" w:line="276" w:lineRule="auto"/>
    </w:pPr>
    <w:rPr>
      <w:rFonts w:eastAsiaTheme="minorHAnsi"/>
    </w:rPr>
  </w:style>
  <w:style w:type="paragraph" w:customStyle="1" w:styleId="0D746F56D0004888A48A59EC33C07DD0">
    <w:name w:val="0D746F56D0004888A48A59EC33C07DD0"/>
    <w:rsid w:val="00FB475F"/>
    <w:pPr>
      <w:spacing w:after="200" w:line="276" w:lineRule="auto"/>
    </w:pPr>
    <w:rPr>
      <w:rFonts w:eastAsiaTheme="minorHAnsi"/>
    </w:rPr>
  </w:style>
  <w:style w:type="paragraph" w:customStyle="1" w:styleId="90F4C1D637334592A09F338FDD1DE658">
    <w:name w:val="90F4C1D637334592A09F338FDD1DE658"/>
    <w:rsid w:val="00FB475F"/>
    <w:pPr>
      <w:spacing w:after="200" w:line="276" w:lineRule="auto"/>
    </w:pPr>
    <w:rPr>
      <w:rFonts w:eastAsiaTheme="minorHAnsi"/>
    </w:rPr>
  </w:style>
  <w:style w:type="paragraph" w:customStyle="1" w:styleId="D92F2362F6F2497A957B3B9D49A1FAA4">
    <w:name w:val="D92F2362F6F2497A957B3B9D49A1FAA4"/>
    <w:rsid w:val="00FB475F"/>
    <w:pPr>
      <w:spacing w:after="200" w:line="276" w:lineRule="auto"/>
    </w:pPr>
    <w:rPr>
      <w:rFonts w:eastAsiaTheme="minorHAnsi"/>
    </w:rPr>
  </w:style>
  <w:style w:type="paragraph" w:customStyle="1" w:styleId="996306858EEB4C18B75929629C0C81F4">
    <w:name w:val="996306858EEB4C18B75929629C0C81F4"/>
    <w:rsid w:val="00FB475F"/>
    <w:pPr>
      <w:spacing w:after="200" w:line="276" w:lineRule="auto"/>
    </w:pPr>
    <w:rPr>
      <w:rFonts w:eastAsiaTheme="minorHAnsi"/>
    </w:rPr>
  </w:style>
  <w:style w:type="paragraph" w:customStyle="1" w:styleId="6069A41129774984B557D7FC93B9B974">
    <w:name w:val="6069A41129774984B557D7FC93B9B974"/>
    <w:rsid w:val="00FB475F"/>
    <w:pPr>
      <w:spacing w:after="200" w:line="276" w:lineRule="auto"/>
    </w:pPr>
    <w:rPr>
      <w:rFonts w:eastAsiaTheme="minorHAnsi"/>
    </w:rPr>
  </w:style>
  <w:style w:type="paragraph" w:customStyle="1" w:styleId="AD35082665704F8F9F324BE50F7D9A73">
    <w:name w:val="AD35082665704F8F9F324BE50F7D9A73"/>
    <w:rsid w:val="00FB475F"/>
    <w:pPr>
      <w:spacing w:after="200" w:line="276" w:lineRule="auto"/>
    </w:pPr>
    <w:rPr>
      <w:rFonts w:eastAsiaTheme="minorHAnsi"/>
    </w:rPr>
  </w:style>
  <w:style w:type="paragraph" w:customStyle="1" w:styleId="A0F1B4C61A4E4C339F80EF42D21DC615">
    <w:name w:val="A0F1B4C61A4E4C339F80EF42D21DC615"/>
    <w:rsid w:val="00FB475F"/>
    <w:pPr>
      <w:spacing w:after="200" w:line="276" w:lineRule="auto"/>
    </w:pPr>
    <w:rPr>
      <w:rFonts w:eastAsiaTheme="minorHAnsi"/>
    </w:rPr>
  </w:style>
  <w:style w:type="paragraph" w:customStyle="1" w:styleId="F69A670CE7A64893B1B78D3C546355F8">
    <w:name w:val="F69A670CE7A64893B1B78D3C546355F8"/>
    <w:rsid w:val="00FB475F"/>
    <w:pPr>
      <w:spacing w:after="200" w:line="276" w:lineRule="auto"/>
    </w:pPr>
    <w:rPr>
      <w:rFonts w:eastAsiaTheme="minorHAnsi"/>
    </w:rPr>
  </w:style>
  <w:style w:type="paragraph" w:customStyle="1" w:styleId="B5AD85A41FEB49F094FAE4BE9929EF71">
    <w:name w:val="B5AD85A41FEB49F094FAE4BE9929EF71"/>
    <w:rsid w:val="00FB475F"/>
    <w:pPr>
      <w:spacing w:after="200" w:line="276" w:lineRule="auto"/>
    </w:pPr>
    <w:rPr>
      <w:rFonts w:eastAsiaTheme="minorHAnsi"/>
    </w:rPr>
  </w:style>
  <w:style w:type="paragraph" w:customStyle="1" w:styleId="6FA5D9178DF9428885F2EA8D35242F55">
    <w:name w:val="6FA5D9178DF9428885F2EA8D35242F55"/>
    <w:rsid w:val="00FB475F"/>
    <w:pPr>
      <w:spacing w:after="200" w:line="276" w:lineRule="auto"/>
    </w:pPr>
    <w:rPr>
      <w:rFonts w:eastAsiaTheme="minorHAnsi"/>
    </w:rPr>
  </w:style>
  <w:style w:type="paragraph" w:customStyle="1" w:styleId="57E7060A1BF647F38DE25B2453C12018">
    <w:name w:val="57E7060A1BF647F38DE25B2453C12018"/>
    <w:rsid w:val="00FB475F"/>
    <w:pPr>
      <w:spacing w:after="200" w:line="276" w:lineRule="auto"/>
    </w:pPr>
    <w:rPr>
      <w:rFonts w:eastAsiaTheme="minorHAnsi"/>
    </w:rPr>
  </w:style>
  <w:style w:type="paragraph" w:customStyle="1" w:styleId="1ED0838213AD42BE99371FFBCBC75A09">
    <w:name w:val="1ED0838213AD42BE99371FFBCBC75A09"/>
    <w:rsid w:val="00FB475F"/>
    <w:pPr>
      <w:spacing w:after="200" w:line="276" w:lineRule="auto"/>
    </w:pPr>
    <w:rPr>
      <w:rFonts w:eastAsiaTheme="minorHAnsi"/>
    </w:rPr>
  </w:style>
  <w:style w:type="paragraph" w:customStyle="1" w:styleId="7E0E719183B44478A4ABFF052EFBDC3A">
    <w:name w:val="7E0E719183B44478A4ABFF052EFBDC3A"/>
    <w:rsid w:val="00FB475F"/>
    <w:pPr>
      <w:spacing w:after="200" w:line="276" w:lineRule="auto"/>
    </w:pPr>
    <w:rPr>
      <w:rFonts w:eastAsiaTheme="minorHAnsi"/>
    </w:rPr>
  </w:style>
  <w:style w:type="paragraph" w:customStyle="1" w:styleId="E70362C3740F449084EDAC766A39AE872">
    <w:name w:val="E70362C3740F449084EDAC766A39AE872"/>
    <w:rsid w:val="00FB475F"/>
    <w:pPr>
      <w:spacing w:after="200" w:line="276" w:lineRule="auto"/>
    </w:pPr>
    <w:rPr>
      <w:rFonts w:eastAsiaTheme="minorHAnsi"/>
    </w:rPr>
  </w:style>
  <w:style w:type="paragraph" w:customStyle="1" w:styleId="88B831C476F548E9AE80FCFBACDD01EB2">
    <w:name w:val="88B831C476F548E9AE80FCFBACDD01EB2"/>
    <w:rsid w:val="00FB475F"/>
    <w:pPr>
      <w:spacing w:after="200" w:line="276" w:lineRule="auto"/>
    </w:pPr>
    <w:rPr>
      <w:rFonts w:eastAsiaTheme="minorHAnsi"/>
    </w:rPr>
  </w:style>
  <w:style w:type="paragraph" w:customStyle="1" w:styleId="F0B75415E4264A76AFFDB680518A0D3D2">
    <w:name w:val="F0B75415E4264A76AFFDB680518A0D3D2"/>
    <w:rsid w:val="00FB475F"/>
    <w:pPr>
      <w:spacing w:after="200" w:line="276" w:lineRule="auto"/>
    </w:pPr>
    <w:rPr>
      <w:rFonts w:eastAsiaTheme="minorHAnsi"/>
    </w:rPr>
  </w:style>
  <w:style w:type="paragraph" w:customStyle="1" w:styleId="5E68B8BEBB284830BAAE7160A9EEE13D2">
    <w:name w:val="5E68B8BEBB284830BAAE7160A9EEE13D2"/>
    <w:rsid w:val="00FB475F"/>
    <w:pPr>
      <w:spacing w:after="200" w:line="276" w:lineRule="auto"/>
      <w:ind w:left="720"/>
      <w:contextualSpacing/>
    </w:pPr>
    <w:rPr>
      <w:rFonts w:eastAsiaTheme="minorHAnsi"/>
    </w:rPr>
  </w:style>
  <w:style w:type="paragraph" w:customStyle="1" w:styleId="FBA6838BD2C6414A948C8DF2920F8F1E2">
    <w:name w:val="FBA6838BD2C6414A948C8DF2920F8F1E2"/>
    <w:rsid w:val="00FB475F"/>
    <w:pPr>
      <w:spacing w:after="200" w:line="276" w:lineRule="auto"/>
      <w:ind w:left="720"/>
      <w:contextualSpacing/>
    </w:pPr>
    <w:rPr>
      <w:rFonts w:eastAsiaTheme="minorHAnsi"/>
    </w:rPr>
  </w:style>
  <w:style w:type="paragraph" w:customStyle="1" w:styleId="EA132D6658DF4BBEB01C2043AB60D6892">
    <w:name w:val="EA132D6658DF4BBEB01C2043AB60D6892"/>
    <w:rsid w:val="00FB475F"/>
    <w:pPr>
      <w:spacing w:after="200" w:line="276" w:lineRule="auto"/>
      <w:ind w:left="720"/>
      <w:contextualSpacing/>
    </w:pPr>
    <w:rPr>
      <w:rFonts w:eastAsiaTheme="minorHAnsi"/>
    </w:rPr>
  </w:style>
  <w:style w:type="paragraph" w:customStyle="1" w:styleId="B545586D45D841788477B8A4B1F874A72">
    <w:name w:val="B545586D45D841788477B8A4B1F874A72"/>
    <w:rsid w:val="00FB475F"/>
    <w:pPr>
      <w:spacing w:after="200" w:line="276" w:lineRule="auto"/>
      <w:ind w:left="720"/>
      <w:contextualSpacing/>
    </w:pPr>
    <w:rPr>
      <w:rFonts w:eastAsiaTheme="minorHAnsi"/>
    </w:rPr>
  </w:style>
  <w:style w:type="paragraph" w:customStyle="1" w:styleId="002784ACC31C4657ADF4D18EA030749D2">
    <w:name w:val="002784ACC31C4657ADF4D18EA030749D2"/>
    <w:rsid w:val="00FB475F"/>
    <w:pPr>
      <w:spacing w:after="200" w:line="276" w:lineRule="auto"/>
    </w:pPr>
    <w:rPr>
      <w:rFonts w:eastAsiaTheme="minorHAnsi"/>
    </w:rPr>
  </w:style>
  <w:style w:type="paragraph" w:customStyle="1" w:styleId="774B93A209534DA3B8A34F8D41668D6D2">
    <w:name w:val="774B93A209534DA3B8A34F8D41668D6D2"/>
    <w:rsid w:val="00FB475F"/>
    <w:pPr>
      <w:spacing w:after="200" w:line="276" w:lineRule="auto"/>
    </w:pPr>
    <w:rPr>
      <w:rFonts w:eastAsiaTheme="minorHAnsi"/>
    </w:rPr>
  </w:style>
  <w:style w:type="paragraph" w:customStyle="1" w:styleId="7CD27CA8898A4EDE955BDE7D1B8779FF2">
    <w:name w:val="7CD27CA8898A4EDE955BDE7D1B8779FF2"/>
    <w:rsid w:val="00FB475F"/>
    <w:pPr>
      <w:spacing w:after="200" w:line="276" w:lineRule="auto"/>
    </w:pPr>
    <w:rPr>
      <w:rFonts w:eastAsiaTheme="minorHAnsi"/>
    </w:rPr>
  </w:style>
  <w:style w:type="paragraph" w:customStyle="1" w:styleId="BA8AB7FD1A1B421E8C5E127C59E8AFCF2">
    <w:name w:val="BA8AB7FD1A1B421E8C5E127C59E8AFCF2"/>
    <w:rsid w:val="00FB475F"/>
    <w:pPr>
      <w:spacing w:after="200" w:line="276" w:lineRule="auto"/>
    </w:pPr>
    <w:rPr>
      <w:rFonts w:eastAsiaTheme="minorHAnsi"/>
    </w:rPr>
  </w:style>
  <w:style w:type="paragraph" w:customStyle="1" w:styleId="8D34D0BC8DDB45B6B1CD7755C857F2802">
    <w:name w:val="8D34D0BC8DDB45B6B1CD7755C857F2802"/>
    <w:rsid w:val="00FB475F"/>
    <w:pPr>
      <w:spacing w:after="200" w:line="276" w:lineRule="auto"/>
    </w:pPr>
    <w:rPr>
      <w:rFonts w:eastAsiaTheme="minorHAnsi"/>
    </w:rPr>
  </w:style>
  <w:style w:type="paragraph" w:customStyle="1" w:styleId="A974323934B846619E6635B327744E802">
    <w:name w:val="A974323934B846619E6635B327744E802"/>
    <w:rsid w:val="00FB475F"/>
    <w:pPr>
      <w:spacing w:after="200" w:line="276" w:lineRule="auto"/>
    </w:pPr>
    <w:rPr>
      <w:rFonts w:eastAsiaTheme="minorHAnsi"/>
    </w:rPr>
  </w:style>
  <w:style w:type="paragraph" w:customStyle="1" w:styleId="C67CC677314E47C6A933F1F41EE5DCC72">
    <w:name w:val="C67CC677314E47C6A933F1F41EE5DCC72"/>
    <w:rsid w:val="00FB475F"/>
    <w:pPr>
      <w:spacing w:after="200" w:line="276" w:lineRule="auto"/>
    </w:pPr>
    <w:rPr>
      <w:rFonts w:eastAsiaTheme="minorHAnsi"/>
    </w:rPr>
  </w:style>
  <w:style w:type="paragraph" w:customStyle="1" w:styleId="04D94825CE274C67B17BCA4C62D64B992">
    <w:name w:val="04D94825CE274C67B17BCA4C62D64B992"/>
    <w:rsid w:val="00FB475F"/>
    <w:pPr>
      <w:spacing w:after="200" w:line="276" w:lineRule="auto"/>
    </w:pPr>
    <w:rPr>
      <w:rFonts w:eastAsiaTheme="minorHAnsi"/>
    </w:rPr>
  </w:style>
  <w:style w:type="paragraph" w:customStyle="1" w:styleId="11310A50F64D4C6E91F662C686D8481F2">
    <w:name w:val="11310A50F64D4C6E91F662C686D8481F2"/>
    <w:rsid w:val="00FB475F"/>
    <w:pPr>
      <w:spacing w:after="200" w:line="276" w:lineRule="auto"/>
    </w:pPr>
    <w:rPr>
      <w:rFonts w:eastAsiaTheme="minorHAnsi"/>
    </w:rPr>
  </w:style>
  <w:style w:type="paragraph" w:customStyle="1" w:styleId="FB9881EAEB5942DB9F82C2AEEAC3E6F52">
    <w:name w:val="FB9881EAEB5942DB9F82C2AEEAC3E6F52"/>
    <w:rsid w:val="00FB475F"/>
    <w:pPr>
      <w:spacing w:after="200" w:line="276" w:lineRule="auto"/>
    </w:pPr>
    <w:rPr>
      <w:rFonts w:eastAsiaTheme="minorHAnsi"/>
    </w:rPr>
  </w:style>
  <w:style w:type="paragraph" w:customStyle="1" w:styleId="BDF66D7C8B4C4DC38338D676D98410852">
    <w:name w:val="BDF66D7C8B4C4DC38338D676D98410852"/>
    <w:rsid w:val="00FB475F"/>
    <w:pPr>
      <w:spacing w:after="200" w:line="276" w:lineRule="auto"/>
    </w:pPr>
    <w:rPr>
      <w:rFonts w:eastAsiaTheme="minorHAnsi"/>
    </w:rPr>
  </w:style>
  <w:style w:type="paragraph" w:customStyle="1" w:styleId="EFFF29D9447546CB84B61EDC4F61ED442">
    <w:name w:val="EFFF29D9447546CB84B61EDC4F61ED442"/>
    <w:rsid w:val="00FB475F"/>
    <w:pPr>
      <w:spacing w:after="200" w:line="276" w:lineRule="auto"/>
    </w:pPr>
    <w:rPr>
      <w:rFonts w:eastAsiaTheme="minorHAnsi"/>
    </w:rPr>
  </w:style>
  <w:style w:type="paragraph" w:customStyle="1" w:styleId="1A7BBC6B70A84DF08CAB3C6B8D5296852">
    <w:name w:val="1A7BBC6B70A84DF08CAB3C6B8D5296852"/>
    <w:rsid w:val="00FB475F"/>
    <w:pPr>
      <w:spacing w:after="200" w:line="276" w:lineRule="auto"/>
    </w:pPr>
    <w:rPr>
      <w:rFonts w:eastAsiaTheme="minorHAnsi"/>
    </w:rPr>
  </w:style>
  <w:style w:type="paragraph" w:customStyle="1" w:styleId="572A8F54EB5C44008D059DDE372F1F1F2">
    <w:name w:val="572A8F54EB5C44008D059DDE372F1F1F2"/>
    <w:rsid w:val="00FB475F"/>
    <w:pPr>
      <w:spacing w:after="200" w:line="276" w:lineRule="auto"/>
    </w:pPr>
    <w:rPr>
      <w:rFonts w:eastAsiaTheme="minorHAnsi"/>
    </w:rPr>
  </w:style>
  <w:style w:type="paragraph" w:customStyle="1" w:styleId="9E3E04260BED4371B28A40A9D3E089D42">
    <w:name w:val="9E3E04260BED4371B28A40A9D3E089D42"/>
    <w:rsid w:val="00FB475F"/>
    <w:pPr>
      <w:spacing w:after="200" w:line="276" w:lineRule="auto"/>
    </w:pPr>
    <w:rPr>
      <w:rFonts w:eastAsiaTheme="minorHAnsi"/>
    </w:rPr>
  </w:style>
  <w:style w:type="paragraph" w:customStyle="1" w:styleId="A519C027CC4D47E786FF2D504DA3EEBD2">
    <w:name w:val="A519C027CC4D47E786FF2D504DA3EEBD2"/>
    <w:rsid w:val="00FB475F"/>
    <w:pPr>
      <w:spacing w:after="200" w:line="276" w:lineRule="auto"/>
    </w:pPr>
    <w:rPr>
      <w:rFonts w:eastAsiaTheme="minorHAnsi"/>
    </w:rPr>
  </w:style>
  <w:style w:type="paragraph" w:customStyle="1" w:styleId="56A9DC669B454F26A0270BE258C46DEF2">
    <w:name w:val="56A9DC669B454F26A0270BE258C46DEF2"/>
    <w:rsid w:val="00FB475F"/>
    <w:pPr>
      <w:spacing w:after="200" w:line="276" w:lineRule="auto"/>
    </w:pPr>
    <w:rPr>
      <w:rFonts w:eastAsiaTheme="minorHAnsi"/>
    </w:rPr>
  </w:style>
  <w:style w:type="paragraph" w:customStyle="1" w:styleId="C949F6B2A4C24F41B374BB2D6D3FFAA22">
    <w:name w:val="C949F6B2A4C24F41B374BB2D6D3FFAA22"/>
    <w:rsid w:val="00FB475F"/>
    <w:pPr>
      <w:spacing w:after="200" w:line="276" w:lineRule="auto"/>
    </w:pPr>
    <w:rPr>
      <w:rFonts w:eastAsiaTheme="minorHAnsi"/>
    </w:rPr>
  </w:style>
  <w:style w:type="paragraph" w:customStyle="1" w:styleId="4495B03C7E844A5E976F7F45EC5E57102">
    <w:name w:val="4495B03C7E844A5E976F7F45EC5E57102"/>
    <w:rsid w:val="00FB475F"/>
    <w:pPr>
      <w:spacing w:after="200" w:line="276" w:lineRule="auto"/>
    </w:pPr>
    <w:rPr>
      <w:rFonts w:eastAsiaTheme="minorHAnsi"/>
    </w:rPr>
  </w:style>
  <w:style w:type="paragraph" w:customStyle="1" w:styleId="D02211103F0C415BB7C6EBA87A2125A72">
    <w:name w:val="D02211103F0C415BB7C6EBA87A2125A72"/>
    <w:rsid w:val="00FB475F"/>
    <w:pPr>
      <w:spacing w:after="200" w:line="276" w:lineRule="auto"/>
    </w:pPr>
    <w:rPr>
      <w:rFonts w:eastAsiaTheme="minorHAnsi"/>
    </w:rPr>
  </w:style>
  <w:style w:type="paragraph" w:customStyle="1" w:styleId="6AE9C56004EC47BDB3F9D451CC729B462">
    <w:name w:val="6AE9C56004EC47BDB3F9D451CC729B462"/>
    <w:rsid w:val="00FB475F"/>
    <w:pPr>
      <w:spacing w:after="200" w:line="276" w:lineRule="auto"/>
    </w:pPr>
    <w:rPr>
      <w:rFonts w:eastAsiaTheme="minorHAnsi"/>
    </w:rPr>
  </w:style>
  <w:style w:type="paragraph" w:customStyle="1" w:styleId="2D4B408F1B41412C9CAB817CA94E57C22">
    <w:name w:val="2D4B408F1B41412C9CAB817CA94E57C22"/>
    <w:rsid w:val="00FB475F"/>
    <w:pPr>
      <w:spacing w:after="200" w:line="276" w:lineRule="auto"/>
    </w:pPr>
    <w:rPr>
      <w:rFonts w:eastAsiaTheme="minorHAnsi"/>
    </w:rPr>
  </w:style>
  <w:style w:type="paragraph" w:customStyle="1" w:styleId="89CAA169D533460FA682A0E295EEE5D02">
    <w:name w:val="89CAA169D533460FA682A0E295EEE5D02"/>
    <w:rsid w:val="00FB475F"/>
    <w:pPr>
      <w:spacing w:after="200" w:line="276" w:lineRule="auto"/>
    </w:pPr>
    <w:rPr>
      <w:rFonts w:eastAsiaTheme="minorHAnsi"/>
    </w:rPr>
  </w:style>
  <w:style w:type="paragraph" w:customStyle="1" w:styleId="523AFDF3F2D54F67A33D5ADF161637A42">
    <w:name w:val="523AFDF3F2D54F67A33D5ADF161637A42"/>
    <w:rsid w:val="00FB475F"/>
    <w:pPr>
      <w:spacing w:after="200" w:line="276" w:lineRule="auto"/>
    </w:pPr>
    <w:rPr>
      <w:rFonts w:eastAsiaTheme="minorHAnsi"/>
    </w:rPr>
  </w:style>
  <w:style w:type="paragraph" w:customStyle="1" w:styleId="7789B869AA954380BF212BEC1B3C3E5C2">
    <w:name w:val="7789B869AA954380BF212BEC1B3C3E5C2"/>
    <w:rsid w:val="00FB475F"/>
    <w:pPr>
      <w:spacing w:after="200" w:line="276" w:lineRule="auto"/>
    </w:pPr>
    <w:rPr>
      <w:rFonts w:eastAsiaTheme="minorHAnsi"/>
    </w:rPr>
  </w:style>
  <w:style w:type="paragraph" w:customStyle="1" w:styleId="165DEC9B70CD4768A3F697AF8976500F2">
    <w:name w:val="165DEC9B70CD4768A3F697AF8976500F2"/>
    <w:rsid w:val="00FB475F"/>
    <w:pPr>
      <w:spacing w:after="200" w:line="276" w:lineRule="auto"/>
    </w:pPr>
    <w:rPr>
      <w:rFonts w:eastAsiaTheme="minorHAnsi"/>
    </w:rPr>
  </w:style>
  <w:style w:type="paragraph" w:customStyle="1" w:styleId="A0E852025D95401880F45381C853444A2">
    <w:name w:val="A0E852025D95401880F45381C853444A2"/>
    <w:rsid w:val="00FB475F"/>
    <w:pPr>
      <w:spacing w:after="200" w:line="276" w:lineRule="auto"/>
    </w:pPr>
    <w:rPr>
      <w:rFonts w:eastAsiaTheme="minorHAnsi"/>
    </w:rPr>
  </w:style>
  <w:style w:type="paragraph" w:customStyle="1" w:styleId="4EE1CB6C54C54C3787F13A766403784E2">
    <w:name w:val="4EE1CB6C54C54C3787F13A766403784E2"/>
    <w:rsid w:val="00FB475F"/>
    <w:pPr>
      <w:spacing w:after="200" w:line="276" w:lineRule="auto"/>
    </w:pPr>
    <w:rPr>
      <w:rFonts w:eastAsiaTheme="minorHAnsi"/>
    </w:rPr>
  </w:style>
  <w:style w:type="paragraph" w:customStyle="1" w:styleId="740A52CD6E1348609BFCB8AE448D926F2">
    <w:name w:val="740A52CD6E1348609BFCB8AE448D926F2"/>
    <w:rsid w:val="00FB475F"/>
    <w:pPr>
      <w:spacing w:after="200" w:line="276" w:lineRule="auto"/>
    </w:pPr>
    <w:rPr>
      <w:rFonts w:eastAsiaTheme="minorHAnsi"/>
    </w:rPr>
  </w:style>
  <w:style w:type="paragraph" w:customStyle="1" w:styleId="546E664163684C7297443B99EEDFB3DF2">
    <w:name w:val="546E664163684C7297443B99EEDFB3DF2"/>
    <w:rsid w:val="00FB475F"/>
    <w:pPr>
      <w:spacing w:after="200" w:line="276" w:lineRule="auto"/>
    </w:pPr>
    <w:rPr>
      <w:rFonts w:eastAsiaTheme="minorHAnsi"/>
    </w:rPr>
  </w:style>
  <w:style w:type="paragraph" w:customStyle="1" w:styleId="B5E296E7E3B44BFE8550AEC9F5A91D4E2">
    <w:name w:val="B5E296E7E3B44BFE8550AEC9F5A91D4E2"/>
    <w:rsid w:val="00FB475F"/>
    <w:pPr>
      <w:spacing w:after="200" w:line="276" w:lineRule="auto"/>
    </w:pPr>
    <w:rPr>
      <w:rFonts w:eastAsiaTheme="minorHAnsi"/>
    </w:rPr>
  </w:style>
  <w:style w:type="paragraph" w:customStyle="1" w:styleId="F204B275C99F418495C4B393C02C8D6F2">
    <w:name w:val="F204B275C99F418495C4B393C02C8D6F2"/>
    <w:rsid w:val="00FB475F"/>
    <w:pPr>
      <w:spacing w:after="200" w:line="276" w:lineRule="auto"/>
    </w:pPr>
    <w:rPr>
      <w:rFonts w:eastAsiaTheme="minorHAnsi"/>
    </w:rPr>
  </w:style>
  <w:style w:type="paragraph" w:customStyle="1" w:styleId="80EC2E1E4BE24A1082649E2E9B2C1FD12">
    <w:name w:val="80EC2E1E4BE24A1082649E2E9B2C1FD12"/>
    <w:rsid w:val="00FB475F"/>
    <w:pPr>
      <w:spacing w:after="200" w:line="276" w:lineRule="auto"/>
    </w:pPr>
    <w:rPr>
      <w:rFonts w:eastAsiaTheme="minorHAnsi"/>
    </w:rPr>
  </w:style>
  <w:style w:type="paragraph" w:customStyle="1" w:styleId="0C931296B6CB43AA9E1B319A28D3B9D92">
    <w:name w:val="0C931296B6CB43AA9E1B319A28D3B9D92"/>
    <w:rsid w:val="00FB475F"/>
    <w:pPr>
      <w:spacing w:after="200" w:line="276" w:lineRule="auto"/>
    </w:pPr>
    <w:rPr>
      <w:rFonts w:eastAsiaTheme="minorHAnsi"/>
    </w:rPr>
  </w:style>
  <w:style w:type="paragraph" w:customStyle="1" w:styleId="81920A2788DD422FBC1379B014BADE542">
    <w:name w:val="81920A2788DD422FBC1379B014BADE542"/>
    <w:rsid w:val="00FB475F"/>
    <w:pPr>
      <w:spacing w:after="200" w:line="276" w:lineRule="auto"/>
    </w:pPr>
    <w:rPr>
      <w:rFonts w:eastAsiaTheme="minorHAnsi"/>
    </w:rPr>
  </w:style>
  <w:style w:type="paragraph" w:customStyle="1" w:styleId="73572563DBBE4DC684F86313033EB8132">
    <w:name w:val="73572563DBBE4DC684F86313033EB8132"/>
    <w:rsid w:val="00FB475F"/>
    <w:pPr>
      <w:spacing w:after="200" w:line="276" w:lineRule="auto"/>
    </w:pPr>
    <w:rPr>
      <w:rFonts w:eastAsiaTheme="minorHAnsi"/>
    </w:rPr>
  </w:style>
  <w:style w:type="paragraph" w:customStyle="1" w:styleId="C1ACD4A98F304FF985FF77EC6F15BD4E2">
    <w:name w:val="C1ACD4A98F304FF985FF77EC6F15BD4E2"/>
    <w:rsid w:val="00FB475F"/>
    <w:pPr>
      <w:spacing w:after="200" w:line="276" w:lineRule="auto"/>
    </w:pPr>
    <w:rPr>
      <w:rFonts w:eastAsiaTheme="minorHAnsi"/>
    </w:rPr>
  </w:style>
  <w:style w:type="paragraph" w:customStyle="1" w:styleId="28358B289F1A4E7AA300430D60A68DB62">
    <w:name w:val="28358B289F1A4E7AA300430D60A68DB62"/>
    <w:rsid w:val="00FB475F"/>
    <w:pPr>
      <w:spacing w:after="200" w:line="276" w:lineRule="auto"/>
    </w:pPr>
    <w:rPr>
      <w:rFonts w:eastAsiaTheme="minorHAnsi"/>
    </w:rPr>
  </w:style>
  <w:style w:type="paragraph" w:customStyle="1" w:styleId="1696A114CBBF4F189190B2B125DACBE62">
    <w:name w:val="1696A114CBBF4F189190B2B125DACBE62"/>
    <w:rsid w:val="00FB475F"/>
    <w:pPr>
      <w:spacing w:after="200" w:line="276" w:lineRule="auto"/>
    </w:pPr>
    <w:rPr>
      <w:rFonts w:eastAsiaTheme="minorHAnsi"/>
    </w:rPr>
  </w:style>
  <w:style w:type="paragraph" w:customStyle="1" w:styleId="7299CA0FA01C46EFB7A2531F0CE4F0832">
    <w:name w:val="7299CA0FA01C46EFB7A2531F0CE4F0832"/>
    <w:rsid w:val="00FB475F"/>
    <w:pPr>
      <w:spacing w:after="200" w:line="276" w:lineRule="auto"/>
    </w:pPr>
    <w:rPr>
      <w:rFonts w:eastAsiaTheme="minorHAnsi"/>
    </w:rPr>
  </w:style>
  <w:style w:type="paragraph" w:customStyle="1" w:styleId="19B182E9DEBF4945B08B8865655633842">
    <w:name w:val="19B182E9DEBF4945B08B8865655633842"/>
    <w:rsid w:val="00FB475F"/>
    <w:pPr>
      <w:spacing w:after="200" w:line="276" w:lineRule="auto"/>
    </w:pPr>
    <w:rPr>
      <w:rFonts w:eastAsiaTheme="minorHAnsi"/>
    </w:rPr>
  </w:style>
  <w:style w:type="paragraph" w:customStyle="1" w:styleId="9E2ABE14FAE94E16A6A853E50F3FB6642">
    <w:name w:val="9E2ABE14FAE94E16A6A853E50F3FB6642"/>
    <w:rsid w:val="00FB475F"/>
    <w:pPr>
      <w:spacing w:after="200" w:line="276" w:lineRule="auto"/>
    </w:pPr>
    <w:rPr>
      <w:rFonts w:eastAsiaTheme="minorHAnsi"/>
    </w:rPr>
  </w:style>
  <w:style w:type="paragraph" w:customStyle="1" w:styleId="2E4EB0CBFF6546AAA8AAFDBB9D25BA3D2">
    <w:name w:val="2E4EB0CBFF6546AAA8AAFDBB9D25BA3D2"/>
    <w:rsid w:val="00FB475F"/>
    <w:pPr>
      <w:spacing w:after="200" w:line="276" w:lineRule="auto"/>
    </w:pPr>
    <w:rPr>
      <w:rFonts w:eastAsiaTheme="minorHAnsi"/>
    </w:rPr>
  </w:style>
  <w:style w:type="paragraph" w:customStyle="1" w:styleId="246BA61283824DD483257039966828012">
    <w:name w:val="246BA61283824DD483257039966828012"/>
    <w:rsid w:val="00FB475F"/>
    <w:pPr>
      <w:spacing w:after="200" w:line="276" w:lineRule="auto"/>
    </w:pPr>
    <w:rPr>
      <w:rFonts w:eastAsiaTheme="minorHAnsi"/>
    </w:rPr>
  </w:style>
  <w:style w:type="paragraph" w:customStyle="1" w:styleId="49B862AE23BD4071AB19BE13064D2C1C2">
    <w:name w:val="49B862AE23BD4071AB19BE13064D2C1C2"/>
    <w:rsid w:val="00FB475F"/>
    <w:pPr>
      <w:spacing w:after="200" w:line="276" w:lineRule="auto"/>
    </w:pPr>
    <w:rPr>
      <w:rFonts w:eastAsiaTheme="minorHAnsi"/>
    </w:rPr>
  </w:style>
  <w:style w:type="paragraph" w:customStyle="1" w:styleId="A36D04AFE60B4AC5B5E3A22F9F1EDEAB2">
    <w:name w:val="A36D04AFE60B4AC5B5E3A22F9F1EDEAB2"/>
    <w:rsid w:val="00FB475F"/>
    <w:pPr>
      <w:spacing w:after="200" w:line="276" w:lineRule="auto"/>
    </w:pPr>
    <w:rPr>
      <w:rFonts w:eastAsiaTheme="minorHAnsi"/>
    </w:rPr>
  </w:style>
  <w:style w:type="paragraph" w:customStyle="1" w:styleId="C904310E12A84F9898A4B94DC80C87852">
    <w:name w:val="C904310E12A84F9898A4B94DC80C87852"/>
    <w:rsid w:val="00FB475F"/>
    <w:pPr>
      <w:spacing w:after="200" w:line="276" w:lineRule="auto"/>
    </w:pPr>
    <w:rPr>
      <w:rFonts w:eastAsiaTheme="minorHAnsi"/>
    </w:rPr>
  </w:style>
  <w:style w:type="paragraph" w:customStyle="1" w:styleId="CEA52DED1BF248D5A9048CEC45FC020C2">
    <w:name w:val="CEA52DED1BF248D5A9048CEC45FC020C2"/>
    <w:rsid w:val="00FB475F"/>
    <w:pPr>
      <w:spacing w:after="200" w:line="276" w:lineRule="auto"/>
    </w:pPr>
    <w:rPr>
      <w:rFonts w:eastAsiaTheme="minorHAnsi"/>
    </w:rPr>
  </w:style>
  <w:style w:type="paragraph" w:customStyle="1" w:styleId="9E655A6EECCF46FBA16E919688FAF7A71">
    <w:name w:val="9E655A6EECCF46FBA16E919688FAF7A71"/>
    <w:rsid w:val="00FB475F"/>
    <w:pPr>
      <w:spacing w:after="200" w:line="276" w:lineRule="auto"/>
    </w:pPr>
    <w:rPr>
      <w:rFonts w:eastAsiaTheme="minorHAnsi"/>
    </w:rPr>
  </w:style>
  <w:style w:type="paragraph" w:customStyle="1" w:styleId="F0CFF210C20E494489832563BA0460561">
    <w:name w:val="F0CFF210C20E494489832563BA0460561"/>
    <w:rsid w:val="00FB475F"/>
    <w:pPr>
      <w:spacing w:after="200" w:line="276" w:lineRule="auto"/>
    </w:pPr>
    <w:rPr>
      <w:rFonts w:eastAsiaTheme="minorHAnsi"/>
    </w:rPr>
  </w:style>
  <w:style w:type="paragraph" w:customStyle="1" w:styleId="38548A2A7D1A4B7BBBFCF5D1B952944F1">
    <w:name w:val="38548A2A7D1A4B7BBBFCF5D1B952944F1"/>
    <w:rsid w:val="00FB475F"/>
    <w:pPr>
      <w:spacing w:after="200" w:line="276" w:lineRule="auto"/>
    </w:pPr>
    <w:rPr>
      <w:rFonts w:eastAsiaTheme="minorHAnsi"/>
    </w:rPr>
  </w:style>
  <w:style w:type="paragraph" w:customStyle="1" w:styleId="E5BCA6C785E5444AADE06E3BEAE22DF01">
    <w:name w:val="E5BCA6C785E5444AADE06E3BEAE22DF01"/>
    <w:rsid w:val="00FB475F"/>
    <w:pPr>
      <w:spacing w:after="200" w:line="276" w:lineRule="auto"/>
    </w:pPr>
    <w:rPr>
      <w:rFonts w:eastAsiaTheme="minorHAnsi"/>
    </w:rPr>
  </w:style>
  <w:style w:type="paragraph" w:customStyle="1" w:styleId="10CAB5D9893F4320BCDC9FDB5A6C831F1">
    <w:name w:val="10CAB5D9893F4320BCDC9FDB5A6C831F1"/>
    <w:rsid w:val="00FB475F"/>
    <w:pPr>
      <w:spacing w:after="200" w:line="276" w:lineRule="auto"/>
    </w:pPr>
    <w:rPr>
      <w:rFonts w:eastAsiaTheme="minorHAnsi"/>
    </w:rPr>
  </w:style>
  <w:style w:type="paragraph" w:customStyle="1" w:styleId="82354A7C0D384C0CA28DE66B2AC51CFE1">
    <w:name w:val="82354A7C0D384C0CA28DE66B2AC51CFE1"/>
    <w:rsid w:val="00FB475F"/>
    <w:pPr>
      <w:spacing w:after="200" w:line="276" w:lineRule="auto"/>
    </w:pPr>
    <w:rPr>
      <w:rFonts w:eastAsiaTheme="minorHAnsi"/>
    </w:rPr>
  </w:style>
  <w:style w:type="paragraph" w:customStyle="1" w:styleId="0CC69E9B87C742CAADC9857451BA34F11">
    <w:name w:val="0CC69E9B87C742CAADC9857451BA34F11"/>
    <w:rsid w:val="00FB475F"/>
    <w:pPr>
      <w:spacing w:after="200" w:line="276" w:lineRule="auto"/>
    </w:pPr>
    <w:rPr>
      <w:rFonts w:eastAsiaTheme="minorHAnsi"/>
    </w:rPr>
  </w:style>
  <w:style w:type="paragraph" w:customStyle="1" w:styleId="584EC40662B74024BAD6FDD4A14C8C0C1">
    <w:name w:val="584EC40662B74024BAD6FDD4A14C8C0C1"/>
    <w:rsid w:val="00FB475F"/>
    <w:pPr>
      <w:spacing w:after="200" w:line="276" w:lineRule="auto"/>
    </w:pPr>
    <w:rPr>
      <w:rFonts w:eastAsiaTheme="minorHAnsi"/>
    </w:rPr>
  </w:style>
  <w:style w:type="paragraph" w:customStyle="1" w:styleId="7900207E603147459E65D3FB5FE9E42A1">
    <w:name w:val="7900207E603147459E65D3FB5FE9E42A1"/>
    <w:rsid w:val="00FB475F"/>
    <w:pPr>
      <w:spacing w:after="200" w:line="276" w:lineRule="auto"/>
    </w:pPr>
    <w:rPr>
      <w:rFonts w:eastAsiaTheme="minorHAnsi"/>
    </w:rPr>
  </w:style>
  <w:style w:type="paragraph" w:customStyle="1" w:styleId="039A8ED32BB847ACA29D1B79B72A31111">
    <w:name w:val="039A8ED32BB847ACA29D1B79B72A31111"/>
    <w:rsid w:val="00FB475F"/>
    <w:pPr>
      <w:spacing w:after="200" w:line="276" w:lineRule="auto"/>
    </w:pPr>
    <w:rPr>
      <w:rFonts w:eastAsiaTheme="minorHAnsi"/>
    </w:rPr>
  </w:style>
  <w:style w:type="paragraph" w:customStyle="1" w:styleId="ADF23AC6A3CF46848839F4D46492EF441">
    <w:name w:val="ADF23AC6A3CF46848839F4D46492EF441"/>
    <w:rsid w:val="00FB475F"/>
    <w:pPr>
      <w:spacing w:after="200" w:line="276" w:lineRule="auto"/>
    </w:pPr>
    <w:rPr>
      <w:rFonts w:eastAsiaTheme="minorHAnsi"/>
    </w:rPr>
  </w:style>
  <w:style w:type="paragraph" w:customStyle="1" w:styleId="53EB1EA7570C458F9DCC5448E27747721">
    <w:name w:val="53EB1EA7570C458F9DCC5448E27747721"/>
    <w:rsid w:val="00FB475F"/>
    <w:pPr>
      <w:spacing w:after="200" w:line="276" w:lineRule="auto"/>
    </w:pPr>
    <w:rPr>
      <w:rFonts w:eastAsiaTheme="minorHAnsi"/>
    </w:rPr>
  </w:style>
  <w:style w:type="paragraph" w:customStyle="1" w:styleId="B40B1783D3AA4E738AA98E4BEC6B40691">
    <w:name w:val="B40B1783D3AA4E738AA98E4BEC6B40691"/>
    <w:rsid w:val="00FB475F"/>
    <w:pPr>
      <w:spacing w:after="200" w:line="276" w:lineRule="auto"/>
    </w:pPr>
    <w:rPr>
      <w:rFonts w:eastAsiaTheme="minorHAnsi"/>
    </w:rPr>
  </w:style>
  <w:style w:type="paragraph" w:customStyle="1" w:styleId="C0885FF7022F4B64AA64871E731274371">
    <w:name w:val="C0885FF7022F4B64AA64871E731274371"/>
    <w:rsid w:val="00FB475F"/>
    <w:pPr>
      <w:spacing w:after="200" w:line="276" w:lineRule="auto"/>
    </w:pPr>
    <w:rPr>
      <w:rFonts w:eastAsiaTheme="minorHAnsi"/>
    </w:rPr>
  </w:style>
  <w:style w:type="paragraph" w:customStyle="1" w:styleId="7691D3803760486683390794832B60001">
    <w:name w:val="7691D3803760486683390794832B60001"/>
    <w:rsid w:val="00FB475F"/>
    <w:pPr>
      <w:spacing w:after="200" w:line="276" w:lineRule="auto"/>
    </w:pPr>
    <w:rPr>
      <w:rFonts w:eastAsiaTheme="minorHAnsi"/>
    </w:rPr>
  </w:style>
  <w:style w:type="paragraph" w:customStyle="1" w:styleId="AA238B4F6EC6446F83872958852212F71">
    <w:name w:val="AA238B4F6EC6446F83872958852212F71"/>
    <w:rsid w:val="00FB475F"/>
    <w:pPr>
      <w:spacing w:after="200" w:line="276" w:lineRule="auto"/>
    </w:pPr>
    <w:rPr>
      <w:rFonts w:eastAsiaTheme="minorHAnsi"/>
    </w:rPr>
  </w:style>
  <w:style w:type="paragraph" w:customStyle="1" w:styleId="398B68E729EC476D974CCA5A9AD4BFEE1">
    <w:name w:val="398B68E729EC476D974CCA5A9AD4BFEE1"/>
    <w:rsid w:val="00FB475F"/>
    <w:pPr>
      <w:spacing w:after="200" w:line="276" w:lineRule="auto"/>
    </w:pPr>
    <w:rPr>
      <w:rFonts w:eastAsiaTheme="minorHAnsi"/>
    </w:rPr>
  </w:style>
  <w:style w:type="paragraph" w:customStyle="1" w:styleId="1628071A3ECA41A3A72384EC9713DB241">
    <w:name w:val="1628071A3ECA41A3A72384EC9713DB241"/>
    <w:rsid w:val="00FB475F"/>
    <w:pPr>
      <w:spacing w:after="200" w:line="276" w:lineRule="auto"/>
    </w:pPr>
    <w:rPr>
      <w:rFonts w:eastAsiaTheme="minorHAnsi"/>
    </w:rPr>
  </w:style>
  <w:style w:type="paragraph" w:customStyle="1" w:styleId="FC2DE5304C4E45B8A3721903F05D84871">
    <w:name w:val="FC2DE5304C4E45B8A3721903F05D84871"/>
    <w:rsid w:val="00FB475F"/>
    <w:pPr>
      <w:spacing w:after="200" w:line="276" w:lineRule="auto"/>
    </w:pPr>
    <w:rPr>
      <w:rFonts w:eastAsiaTheme="minorHAnsi"/>
    </w:rPr>
  </w:style>
  <w:style w:type="paragraph" w:customStyle="1" w:styleId="4F8F59E392474165A3F0A2205D4615511">
    <w:name w:val="4F8F59E392474165A3F0A2205D4615511"/>
    <w:rsid w:val="00FB475F"/>
    <w:pPr>
      <w:spacing w:after="200" w:line="276" w:lineRule="auto"/>
    </w:pPr>
    <w:rPr>
      <w:rFonts w:eastAsiaTheme="minorHAnsi"/>
    </w:rPr>
  </w:style>
  <w:style w:type="paragraph" w:customStyle="1" w:styleId="0BD9329A9E264E03A50C6FAAA71B37881">
    <w:name w:val="0BD9329A9E264E03A50C6FAAA71B37881"/>
    <w:rsid w:val="00FB475F"/>
    <w:pPr>
      <w:spacing w:after="200" w:line="276" w:lineRule="auto"/>
    </w:pPr>
    <w:rPr>
      <w:rFonts w:eastAsiaTheme="minorHAnsi"/>
    </w:rPr>
  </w:style>
  <w:style w:type="paragraph" w:customStyle="1" w:styleId="085309CBFC2F4FEE8B7903ED49CB69AB1">
    <w:name w:val="085309CBFC2F4FEE8B7903ED49CB69AB1"/>
    <w:rsid w:val="00FB475F"/>
    <w:pPr>
      <w:spacing w:after="200" w:line="276" w:lineRule="auto"/>
    </w:pPr>
    <w:rPr>
      <w:rFonts w:eastAsiaTheme="minorHAnsi"/>
    </w:rPr>
  </w:style>
  <w:style w:type="paragraph" w:customStyle="1" w:styleId="912D7794CE344A57BA7175CED2AC3A0A1">
    <w:name w:val="912D7794CE344A57BA7175CED2AC3A0A1"/>
    <w:rsid w:val="00FB475F"/>
    <w:pPr>
      <w:spacing w:after="200" w:line="276" w:lineRule="auto"/>
    </w:pPr>
    <w:rPr>
      <w:rFonts w:eastAsiaTheme="minorHAnsi"/>
    </w:rPr>
  </w:style>
  <w:style w:type="paragraph" w:customStyle="1" w:styleId="BC541260518444C9AF74CA9146986E911">
    <w:name w:val="BC541260518444C9AF74CA9146986E911"/>
    <w:rsid w:val="00FB475F"/>
    <w:pPr>
      <w:spacing w:after="200" w:line="276" w:lineRule="auto"/>
    </w:pPr>
    <w:rPr>
      <w:rFonts w:eastAsiaTheme="minorHAnsi"/>
    </w:rPr>
  </w:style>
  <w:style w:type="paragraph" w:customStyle="1" w:styleId="0D746F56D0004888A48A59EC33C07DD01">
    <w:name w:val="0D746F56D0004888A48A59EC33C07DD01"/>
    <w:rsid w:val="00FB475F"/>
    <w:pPr>
      <w:spacing w:after="200" w:line="276" w:lineRule="auto"/>
    </w:pPr>
    <w:rPr>
      <w:rFonts w:eastAsiaTheme="minorHAnsi"/>
    </w:rPr>
  </w:style>
  <w:style w:type="paragraph" w:customStyle="1" w:styleId="90F4C1D637334592A09F338FDD1DE6581">
    <w:name w:val="90F4C1D637334592A09F338FDD1DE6581"/>
    <w:rsid w:val="00FB475F"/>
    <w:pPr>
      <w:spacing w:after="200" w:line="276" w:lineRule="auto"/>
    </w:pPr>
    <w:rPr>
      <w:rFonts w:eastAsiaTheme="minorHAnsi"/>
    </w:rPr>
  </w:style>
  <w:style w:type="paragraph" w:customStyle="1" w:styleId="D92F2362F6F2497A957B3B9D49A1FAA41">
    <w:name w:val="D92F2362F6F2497A957B3B9D49A1FAA41"/>
    <w:rsid w:val="00FB475F"/>
    <w:pPr>
      <w:spacing w:after="200" w:line="276" w:lineRule="auto"/>
    </w:pPr>
    <w:rPr>
      <w:rFonts w:eastAsiaTheme="minorHAnsi"/>
    </w:rPr>
  </w:style>
  <w:style w:type="paragraph" w:customStyle="1" w:styleId="996306858EEB4C18B75929629C0C81F41">
    <w:name w:val="996306858EEB4C18B75929629C0C81F41"/>
    <w:rsid w:val="00FB475F"/>
    <w:pPr>
      <w:spacing w:after="200" w:line="276" w:lineRule="auto"/>
    </w:pPr>
    <w:rPr>
      <w:rFonts w:eastAsiaTheme="minorHAnsi"/>
    </w:rPr>
  </w:style>
  <w:style w:type="paragraph" w:customStyle="1" w:styleId="6069A41129774984B557D7FC93B9B9741">
    <w:name w:val="6069A41129774984B557D7FC93B9B9741"/>
    <w:rsid w:val="00FB475F"/>
    <w:pPr>
      <w:spacing w:after="200" w:line="276" w:lineRule="auto"/>
    </w:pPr>
    <w:rPr>
      <w:rFonts w:eastAsiaTheme="minorHAnsi"/>
    </w:rPr>
  </w:style>
  <w:style w:type="paragraph" w:customStyle="1" w:styleId="AD35082665704F8F9F324BE50F7D9A731">
    <w:name w:val="AD35082665704F8F9F324BE50F7D9A731"/>
    <w:rsid w:val="00FB475F"/>
    <w:pPr>
      <w:spacing w:after="200" w:line="276" w:lineRule="auto"/>
    </w:pPr>
    <w:rPr>
      <w:rFonts w:eastAsiaTheme="minorHAnsi"/>
    </w:rPr>
  </w:style>
  <w:style w:type="paragraph" w:customStyle="1" w:styleId="A0F1B4C61A4E4C339F80EF42D21DC6151">
    <w:name w:val="A0F1B4C61A4E4C339F80EF42D21DC6151"/>
    <w:rsid w:val="00FB475F"/>
    <w:pPr>
      <w:spacing w:after="200" w:line="276" w:lineRule="auto"/>
    </w:pPr>
    <w:rPr>
      <w:rFonts w:eastAsiaTheme="minorHAnsi"/>
    </w:rPr>
  </w:style>
  <w:style w:type="paragraph" w:customStyle="1" w:styleId="F69A670CE7A64893B1B78D3C546355F81">
    <w:name w:val="F69A670CE7A64893B1B78D3C546355F81"/>
    <w:rsid w:val="00FB475F"/>
    <w:pPr>
      <w:spacing w:after="200" w:line="276" w:lineRule="auto"/>
    </w:pPr>
    <w:rPr>
      <w:rFonts w:eastAsiaTheme="minorHAnsi"/>
    </w:rPr>
  </w:style>
  <w:style w:type="paragraph" w:customStyle="1" w:styleId="B5AD85A41FEB49F094FAE4BE9929EF711">
    <w:name w:val="B5AD85A41FEB49F094FAE4BE9929EF711"/>
    <w:rsid w:val="00FB475F"/>
    <w:pPr>
      <w:spacing w:after="200" w:line="276" w:lineRule="auto"/>
    </w:pPr>
    <w:rPr>
      <w:rFonts w:eastAsiaTheme="minorHAnsi"/>
    </w:rPr>
  </w:style>
  <w:style w:type="paragraph" w:customStyle="1" w:styleId="6FA5D9178DF9428885F2EA8D35242F551">
    <w:name w:val="6FA5D9178DF9428885F2EA8D35242F551"/>
    <w:rsid w:val="00FB475F"/>
    <w:pPr>
      <w:spacing w:after="200" w:line="276" w:lineRule="auto"/>
    </w:pPr>
    <w:rPr>
      <w:rFonts w:eastAsiaTheme="minorHAnsi"/>
    </w:rPr>
  </w:style>
  <w:style w:type="paragraph" w:customStyle="1" w:styleId="57E7060A1BF647F38DE25B2453C120181">
    <w:name w:val="57E7060A1BF647F38DE25B2453C120181"/>
    <w:rsid w:val="00FB475F"/>
    <w:pPr>
      <w:spacing w:after="200" w:line="276" w:lineRule="auto"/>
    </w:pPr>
    <w:rPr>
      <w:rFonts w:eastAsiaTheme="minorHAnsi"/>
    </w:rPr>
  </w:style>
  <w:style w:type="paragraph" w:customStyle="1" w:styleId="1ED0838213AD42BE99371FFBCBC75A091">
    <w:name w:val="1ED0838213AD42BE99371FFBCBC75A091"/>
    <w:rsid w:val="00FB475F"/>
    <w:pPr>
      <w:spacing w:after="200" w:line="276" w:lineRule="auto"/>
    </w:pPr>
    <w:rPr>
      <w:rFonts w:eastAsiaTheme="minorHAnsi"/>
    </w:rPr>
  </w:style>
  <w:style w:type="paragraph" w:customStyle="1" w:styleId="7E0E719183B44478A4ABFF052EFBDC3A1">
    <w:name w:val="7E0E719183B44478A4ABFF052EFBDC3A1"/>
    <w:rsid w:val="00FB475F"/>
    <w:pPr>
      <w:spacing w:after="200" w:line="276" w:lineRule="auto"/>
    </w:pPr>
    <w:rPr>
      <w:rFonts w:eastAsiaTheme="minorHAnsi"/>
    </w:rPr>
  </w:style>
  <w:style w:type="paragraph" w:customStyle="1" w:styleId="E70362C3740F449084EDAC766A39AE873">
    <w:name w:val="E70362C3740F449084EDAC766A39AE873"/>
    <w:rsid w:val="00FB475F"/>
    <w:pPr>
      <w:spacing w:after="200" w:line="276" w:lineRule="auto"/>
    </w:pPr>
    <w:rPr>
      <w:rFonts w:eastAsiaTheme="minorHAnsi"/>
    </w:rPr>
  </w:style>
  <w:style w:type="paragraph" w:customStyle="1" w:styleId="88B831C476F548E9AE80FCFBACDD01EB3">
    <w:name w:val="88B831C476F548E9AE80FCFBACDD01EB3"/>
    <w:rsid w:val="00FB475F"/>
    <w:pPr>
      <w:spacing w:after="200" w:line="276" w:lineRule="auto"/>
    </w:pPr>
    <w:rPr>
      <w:rFonts w:eastAsiaTheme="minorHAnsi"/>
    </w:rPr>
  </w:style>
  <w:style w:type="paragraph" w:customStyle="1" w:styleId="F0B75415E4264A76AFFDB680518A0D3D3">
    <w:name w:val="F0B75415E4264A76AFFDB680518A0D3D3"/>
    <w:rsid w:val="00FB475F"/>
    <w:pPr>
      <w:spacing w:after="200" w:line="276" w:lineRule="auto"/>
    </w:pPr>
    <w:rPr>
      <w:rFonts w:eastAsiaTheme="minorHAnsi"/>
    </w:rPr>
  </w:style>
  <w:style w:type="paragraph" w:customStyle="1" w:styleId="5E68B8BEBB284830BAAE7160A9EEE13D3">
    <w:name w:val="5E68B8BEBB284830BAAE7160A9EEE13D3"/>
    <w:rsid w:val="00FB475F"/>
    <w:pPr>
      <w:spacing w:after="200" w:line="276" w:lineRule="auto"/>
      <w:ind w:left="720"/>
      <w:contextualSpacing/>
    </w:pPr>
    <w:rPr>
      <w:rFonts w:eastAsiaTheme="minorHAnsi"/>
    </w:rPr>
  </w:style>
  <w:style w:type="paragraph" w:customStyle="1" w:styleId="FBA6838BD2C6414A948C8DF2920F8F1E3">
    <w:name w:val="FBA6838BD2C6414A948C8DF2920F8F1E3"/>
    <w:rsid w:val="00FB475F"/>
    <w:pPr>
      <w:spacing w:after="200" w:line="276" w:lineRule="auto"/>
      <w:ind w:left="720"/>
      <w:contextualSpacing/>
    </w:pPr>
    <w:rPr>
      <w:rFonts w:eastAsiaTheme="minorHAnsi"/>
    </w:rPr>
  </w:style>
  <w:style w:type="paragraph" w:customStyle="1" w:styleId="EA132D6658DF4BBEB01C2043AB60D6893">
    <w:name w:val="EA132D6658DF4BBEB01C2043AB60D6893"/>
    <w:rsid w:val="00FB475F"/>
    <w:pPr>
      <w:spacing w:after="200" w:line="276" w:lineRule="auto"/>
      <w:ind w:left="720"/>
      <w:contextualSpacing/>
    </w:pPr>
    <w:rPr>
      <w:rFonts w:eastAsiaTheme="minorHAnsi"/>
    </w:rPr>
  </w:style>
  <w:style w:type="paragraph" w:customStyle="1" w:styleId="B545586D45D841788477B8A4B1F874A73">
    <w:name w:val="B545586D45D841788477B8A4B1F874A73"/>
    <w:rsid w:val="00FB475F"/>
    <w:pPr>
      <w:spacing w:after="200" w:line="276" w:lineRule="auto"/>
      <w:ind w:left="720"/>
      <w:contextualSpacing/>
    </w:pPr>
    <w:rPr>
      <w:rFonts w:eastAsiaTheme="minorHAnsi"/>
    </w:rPr>
  </w:style>
  <w:style w:type="paragraph" w:customStyle="1" w:styleId="002784ACC31C4657ADF4D18EA030749D3">
    <w:name w:val="002784ACC31C4657ADF4D18EA030749D3"/>
    <w:rsid w:val="00FB475F"/>
    <w:pPr>
      <w:spacing w:after="200" w:line="276" w:lineRule="auto"/>
    </w:pPr>
    <w:rPr>
      <w:rFonts w:eastAsiaTheme="minorHAnsi"/>
    </w:rPr>
  </w:style>
  <w:style w:type="paragraph" w:customStyle="1" w:styleId="774B93A209534DA3B8A34F8D41668D6D3">
    <w:name w:val="774B93A209534DA3B8A34F8D41668D6D3"/>
    <w:rsid w:val="00FB475F"/>
    <w:pPr>
      <w:spacing w:after="200" w:line="276" w:lineRule="auto"/>
    </w:pPr>
    <w:rPr>
      <w:rFonts w:eastAsiaTheme="minorHAnsi"/>
    </w:rPr>
  </w:style>
  <w:style w:type="paragraph" w:customStyle="1" w:styleId="7CD27CA8898A4EDE955BDE7D1B8779FF3">
    <w:name w:val="7CD27CA8898A4EDE955BDE7D1B8779FF3"/>
    <w:rsid w:val="00FB475F"/>
    <w:pPr>
      <w:spacing w:after="200" w:line="276" w:lineRule="auto"/>
    </w:pPr>
    <w:rPr>
      <w:rFonts w:eastAsiaTheme="minorHAnsi"/>
    </w:rPr>
  </w:style>
  <w:style w:type="paragraph" w:customStyle="1" w:styleId="BA8AB7FD1A1B421E8C5E127C59E8AFCF3">
    <w:name w:val="BA8AB7FD1A1B421E8C5E127C59E8AFCF3"/>
    <w:rsid w:val="00FB475F"/>
    <w:pPr>
      <w:spacing w:after="200" w:line="276" w:lineRule="auto"/>
    </w:pPr>
    <w:rPr>
      <w:rFonts w:eastAsiaTheme="minorHAnsi"/>
    </w:rPr>
  </w:style>
  <w:style w:type="paragraph" w:customStyle="1" w:styleId="8D34D0BC8DDB45B6B1CD7755C857F2803">
    <w:name w:val="8D34D0BC8DDB45B6B1CD7755C857F2803"/>
    <w:rsid w:val="00FB475F"/>
    <w:pPr>
      <w:spacing w:after="200" w:line="276" w:lineRule="auto"/>
    </w:pPr>
    <w:rPr>
      <w:rFonts w:eastAsiaTheme="minorHAnsi"/>
    </w:rPr>
  </w:style>
  <w:style w:type="paragraph" w:customStyle="1" w:styleId="A974323934B846619E6635B327744E803">
    <w:name w:val="A974323934B846619E6635B327744E803"/>
    <w:rsid w:val="00FB475F"/>
    <w:pPr>
      <w:spacing w:after="200" w:line="276" w:lineRule="auto"/>
    </w:pPr>
    <w:rPr>
      <w:rFonts w:eastAsiaTheme="minorHAnsi"/>
    </w:rPr>
  </w:style>
  <w:style w:type="paragraph" w:customStyle="1" w:styleId="C67CC677314E47C6A933F1F41EE5DCC73">
    <w:name w:val="C67CC677314E47C6A933F1F41EE5DCC73"/>
    <w:rsid w:val="00FB475F"/>
    <w:pPr>
      <w:spacing w:after="200" w:line="276" w:lineRule="auto"/>
    </w:pPr>
    <w:rPr>
      <w:rFonts w:eastAsiaTheme="minorHAnsi"/>
    </w:rPr>
  </w:style>
  <w:style w:type="paragraph" w:customStyle="1" w:styleId="04D94825CE274C67B17BCA4C62D64B993">
    <w:name w:val="04D94825CE274C67B17BCA4C62D64B993"/>
    <w:rsid w:val="00FB475F"/>
    <w:pPr>
      <w:spacing w:after="200" w:line="276" w:lineRule="auto"/>
    </w:pPr>
    <w:rPr>
      <w:rFonts w:eastAsiaTheme="minorHAnsi"/>
    </w:rPr>
  </w:style>
  <w:style w:type="paragraph" w:customStyle="1" w:styleId="11310A50F64D4C6E91F662C686D8481F3">
    <w:name w:val="11310A50F64D4C6E91F662C686D8481F3"/>
    <w:rsid w:val="00FB475F"/>
    <w:pPr>
      <w:spacing w:after="200" w:line="276" w:lineRule="auto"/>
    </w:pPr>
    <w:rPr>
      <w:rFonts w:eastAsiaTheme="minorHAnsi"/>
    </w:rPr>
  </w:style>
  <w:style w:type="paragraph" w:customStyle="1" w:styleId="FB9881EAEB5942DB9F82C2AEEAC3E6F53">
    <w:name w:val="FB9881EAEB5942DB9F82C2AEEAC3E6F53"/>
    <w:rsid w:val="00FB475F"/>
    <w:pPr>
      <w:spacing w:after="200" w:line="276" w:lineRule="auto"/>
    </w:pPr>
    <w:rPr>
      <w:rFonts w:eastAsiaTheme="minorHAnsi"/>
    </w:rPr>
  </w:style>
  <w:style w:type="paragraph" w:customStyle="1" w:styleId="BDF66D7C8B4C4DC38338D676D98410853">
    <w:name w:val="BDF66D7C8B4C4DC38338D676D98410853"/>
    <w:rsid w:val="00FB475F"/>
    <w:pPr>
      <w:spacing w:after="200" w:line="276" w:lineRule="auto"/>
    </w:pPr>
    <w:rPr>
      <w:rFonts w:eastAsiaTheme="minorHAnsi"/>
    </w:rPr>
  </w:style>
  <w:style w:type="paragraph" w:customStyle="1" w:styleId="EFFF29D9447546CB84B61EDC4F61ED443">
    <w:name w:val="EFFF29D9447546CB84B61EDC4F61ED443"/>
    <w:rsid w:val="00FB475F"/>
    <w:pPr>
      <w:spacing w:after="200" w:line="276" w:lineRule="auto"/>
    </w:pPr>
    <w:rPr>
      <w:rFonts w:eastAsiaTheme="minorHAnsi"/>
    </w:rPr>
  </w:style>
  <w:style w:type="paragraph" w:customStyle="1" w:styleId="1A7BBC6B70A84DF08CAB3C6B8D5296853">
    <w:name w:val="1A7BBC6B70A84DF08CAB3C6B8D5296853"/>
    <w:rsid w:val="00FB475F"/>
    <w:pPr>
      <w:spacing w:after="200" w:line="276" w:lineRule="auto"/>
    </w:pPr>
    <w:rPr>
      <w:rFonts w:eastAsiaTheme="minorHAnsi"/>
    </w:rPr>
  </w:style>
  <w:style w:type="paragraph" w:customStyle="1" w:styleId="572A8F54EB5C44008D059DDE372F1F1F3">
    <w:name w:val="572A8F54EB5C44008D059DDE372F1F1F3"/>
    <w:rsid w:val="00FB475F"/>
    <w:pPr>
      <w:spacing w:after="200" w:line="276" w:lineRule="auto"/>
    </w:pPr>
    <w:rPr>
      <w:rFonts w:eastAsiaTheme="minorHAnsi"/>
    </w:rPr>
  </w:style>
  <w:style w:type="paragraph" w:customStyle="1" w:styleId="9E3E04260BED4371B28A40A9D3E089D43">
    <w:name w:val="9E3E04260BED4371B28A40A9D3E089D43"/>
    <w:rsid w:val="00FB475F"/>
    <w:pPr>
      <w:spacing w:after="200" w:line="276" w:lineRule="auto"/>
    </w:pPr>
    <w:rPr>
      <w:rFonts w:eastAsiaTheme="minorHAnsi"/>
    </w:rPr>
  </w:style>
  <w:style w:type="paragraph" w:customStyle="1" w:styleId="A519C027CC4D47E786FF2D504DA3EEBD3">
    <w:name w:val="A519C027CC4D47E786FF2D504DA3EEBD3"/>
    <w:rsid w:val="00FB475F"/>
    <w:pPr>
      <w:spacing w:after="200" w:line="276" w:lineRule="auto"/>
    </w:pPr>
    <w:rPr>
      <w:rFonts w:eastAsiaTheme="minorHAnsi"/>
    </w:rPr>
  </w:style>
  <w:style w:type="paragraph" w:customStyle="1" w:styleId="C949F6B2A4C24F41B374BB2D6D3FFAA23">
    <w:name w:val="C949F6B2A4C24F41B374BB2D6D3FFAA23"/>
    <w:rsid w:val="00FB475F"/>
    <w:pPr>
      <w:spacing w:after="200" w:line="276" w:lineRule="auto"/>
    </w:pPr>
    <w:rPr>
      <w:rFonts w:eastAsiaTheme="minorHAnsi"/>
    </w:rPr>
  </w:style>
  <w:style w:type="paragraph" w:customStyle="1" w:styleId="4495B03C7E844A5E976F7F45EC5E57103">
    <w:name w:val="4495B03C7E844A5E976F7F45EC5E57103"/>
    <w:rsid w:val="00FB475F"/>
    <w:pPr>
      <w:spacing w:after="200" w:line="276" w:lineRule="auto"/>
    </w:pPr>
    <w:rPr>
      <w:rFonts w:eastAsiaTheme="minorHAnsi"/>
    </w:rPr>
  </w:style>
  <w:style w:type="paragraph" w:customStyle="1" w:styleId="D02211103F0C415BB7C6EBA87A2125A73">
    <w:name w:val="D02211103F0C415BB7C6EBA87A2125A73"/>
    <w:rsid w:val="00FB475F"/>
    <w:pPr>
      <w:spacing w:after="200" w:line="276" w:lineRule="auto"/>
    </w:pPr>
    <w:rPr>
      <w:rFonts w:eastAsiaTheme="minorHAnsi"/>
    </w:rPr>
  </w:style>
  <w:style w:type="paragraph" w:customStyle="1" w:styleId="38548A2A7D1A4B7BBBFCF5D1B952944F2">
    <w:name w:val="38548A2A7D1A4B7BBBFCF5D1B952944F2"/>
    <w:rsid w:val="00FB475F"/>
    <w:pPr>
      <w:spacing w:after="200" w:line="276" w:lineRule="auto"/>
    </w:pPr>
    <w:rPr>
      <w:rFonts w:eastAsiaTheme="minorHAnsi"/>
    </w:rPr>
  </w:style>
  <w:style w:type="paragraph" w:customStyle="1" w:styleId="E5BCA6C785E5444AADE06E3BEAE22DF02">
    <w:name w:val="E5BCA6C785E5444AADE06E3BEAE22DF02"/>
    <w:rsid w:val="00FB475F"/>
    <w:pPr>
      <w:spacing w:after="200" w:line="276" w:lineRule="auto"/>
    </w:pPr>
    <w:rPr>
      <w:rFonts w:eastAsiaTheme="minorHAnsi"/>
    </w:rPr>
  </w:style>
  <w:style w:type="paragraph" w:customStyle="1" w:styleId="10CAB5D9893F4320BCDC9FDB5A6C831F2">
    <w:name w:val="10CAB5D9893F4320BCDC9FDB5A6C831F2"/>
    <w:rsid w:val="00FB475F"/>
    <w:pPr>
      <w:spacing w:after="200" w:line="276" w:lineRule="auto"/>
    </w:pPr>
    <w:rPr>
      <w:rFonts w:eastAsiaTheme="minorHAnsi"/>
    </w:rPr>
  </w:style>
  <w:style w:type="paragraph" w:customStyle="1" w:styleId="82354A7C0D384C0CA28DE66B2AC51CFE2">
    <w:name w:val="82354A7C0D384C0CA28DE66B2AC51CFE2"/>
    <w:rsid w:val="00FB475F"/>
    <w:pPr>
      <w:spacing w:after="200" w:line="276" w:lineRule="auto"/>
    </w:pPr>
    <w:rPr>
      <w:rFonts w:eastAsiaTheme="minorHAnsi"/>
    </w:rPr>
  </w:style>
  <w:style w:type="paragraph" w:customStyle="1" w:styleId="0CC69E9B87C742CAADC9857451BA34F12">
    <w:name w:val="0CC69E9B87C742CAADC9857451BA34F12"/>
    <w:rsid w:val="00FB475F"/>
    <w:pPr>
      <w:spacing w:after="200" w:line="276" w:lineRule="auto"/>
    </w:pPr>
    <w:rPr>
      <w:rFonts w:eastAsiaTheme="minorHAnsi"/>
    </w:rPr>
  </w:style>
  <w:style w:type="paragraph" w:customStyle="1" w:styleId="584EC40662B74024BAD6FDD4A14C8C0C2">
    <w:name w:val="584EC40662B74024BAD6FDD4A14C8C0C2"/>
    <w:rsid w:val="00FB475F"/>
    <w:pPr>
      <w:spacing w:after="200" w:line="276" w:lineRule="auto"/>
    </w:pPr>
    <w:rPr>
      <w:rFonts w:eastAsiaTheme="minorHAnsi"/>
    </w:rPr>
  </w:style>
  <w:style w:type="paragraph" w:customStyle="1" w:styleId="7900207E603147459E65D3FB5FE9E42A2">
    <w:name w:val="7900207E603147459E65D3FB5FE9E42A2"/>
    <w:rsid w:val="00FB475F"/>
    <w:pPr>
      <w:spacing w:after="200" w:line="276" w:lineRule="auto"/>
    </w:pPr>
    <w:rPr>
      <w:rFonts w:eastAsiaTheme="minorHAnsi"/>
    </w:rPr>
  </w:style>
  <w:style w:type="paragraph" w:customStyle="1" w:styleId="039A8ED32BB847ACA29D1B79B72A31112">
    <w:name w:val="039A8ED32BB847ACA29D1B79B72A31112"/>
    <w:rsid w:val="00FB475F"/>
    <w:pPr>
      <w:spacing w:after="200" w:line="276" w:lineRule="auto"/>
    </w:pPr>
    <w:rPr>
      <w:rFonts w:eastAsiaTheme="minorHAnsi"/>
    </w:rPr>
  </w:style>
  <w:style w:type="paragraph" w:customStyle="1" w:styleId="ADF23AC6A3CF46848839F4D46492EF442">
    <w:name w:val="ADF23AC6A3CF46848839F4D46492EF442"/>
    <w:rsid w:val="00FB475F"/>
    <w:pPr>
      <w:spacing w:after="200" w:line="276" w:lineRule="auto"/>
    </w:pPr>
    <w:rPr>
      <w:rFonts w:eastAsiaTheme="minorHAnsi"/>
    </w:rPr>
  </w:style>
  <w:style w:type="paragraph" w:customStyle="1" w:styleId="53EB1EA7570C458F9DCC5448E27747722">
    <w:name w:val="53EB1EA7570C458F9DCC5448E27747722"/>
    <w:rsid w:val="00FB475F"/>
    <w:pPr>
      <w:spacing w:after="200" w:line="276" w:lineRule="auto"/>
    </w:pPr>
    <w:rPr>
      <w:rFonts w:eastAsiaTheme="minorHAnsi"/>
    </w:rPr>
  </w:style>
  <w:style w:type="paragraph" w:customStyle="1" w:styleId="B40B1783D3AA4E738AA98E4BEC6B40692">
    <w:name w:val="B40B1783D3AA4E738AA98E4BEC6B40692"/>
    <w:rsid w:val="00FB475F"/>
    <w:pPr>
      <w:spacing w:after="200" w:line="276" w:lineRule="auto"/>
    </w:pPr>
    <w:rPr>
      <w:rFonts w:eastAsiaTheme="minorHAnsi"/>
    </w:rPr>
  </w:style>
  <w:style w:type="paragraph" w:customStyle="1" w:styleId="C0885FF7022F4B64AA64871E731274372">
    <w:name w:val="C0885FF7022F4B64AA64871E731274372"/>
    <w:rsid w:val="00FB475F"/>
    <w:pPr>
      <w:spacing w:after="200" w:line="276" w:lineRule="auto"/>
    </w:pPr>
    <w:rPr>
      <w:rFonts w:eastAsiaTheme="minorHAnsi"/>
    </w:rPr>
  </w:style>
  <w:style w:type="paragraph" w:customStyle="1" w:styleId="7691D3803760486683390794832B60002">
    <w:name w:val="7691D3803760486683390794832B60002"/>
    <w:rsid w:val="00FB475F"/>
    <w:pPr>
      <w:spacing w:after="200" w:line="276" w:lineRule="auto"/>
    </w:pPr>
    <w:rPr>
      <w:rFonts w:eastAsiaTheme="minorHAnsi"/>
    </w:rPr>
  </w:style>
  <w:style w:type="paragraph" w:customStyle="1" w:styleId="AA238B4F6EC6446F83872958852212F72">
    <w:name w:val="AA238B4F6EC6446F83872958852212F72"/>
    <w:rsid w:val="00FB475F"/>
    <w:pPr>
      <w:spacing w:after="200" w:line="276" w:lineRule="auto"/>
    </w:pPr>
    <w:rPr>
      <w:rFonts w:eastAsiaTheme="minorHAnsi"/>
    </w:rPr>
  </w:style>
  <w:style w:type="paragraph" w:customStyle="1" w:styleId="398B68E729EC476D974CCA5A9AD4BFEE2">
    <w:name w:val="398B68E729EC476D974CCA5A9AD4BFEE2"/>
    <w:rsid w:val="00FB475F"/>
    <w:pPr>
      <w:spacing w:after="200" w:line="276" w:lineRule="auto"/>
    </w:pPr>
    <w:rPr>
      <w:rFonts w:eastAsiaTheme="minorHAnsi"/>
    </w:rPr>
  </w:style>
  <w:style w:type="paragraph" w:customStyle="1" w:styleId="1628071A3ECA41A3A72384EC9713DB242">
    <w:name w:val="1628071A3ECA41A3A72384EC9713DB242"/>
    <w:rsid w:val="00FB475F"/>
    <w:pPr>
      <w:spacing w:after="200" w:line="276" w:lineRule="auto"/>
    </w:pPr>
    <w:rPr>
      <w:rFonts w:eastAsiaTheme="minorHAnsi"/>
    </w:rPr>
  </w:style>
  <w:style w:type="paragraph" w:customStyle="1" w:styleId="FC2DE5304C4E45B8A3721903F05D84872">
    <w:name w:val="FC2DE5304C4E45B8A3721903F05D84872"/>
    <w:rsid w:val="00FB475F"/>
    <w:pPr>
      <w:spacing w:after="200" w:line="276" w:lineRule="auto"/>
    </w:pPr>
    <w:rPr>
      <w:rFonts w:eastAsiaTheme="minorHAnsi"/>
    </w:rPr>
  </w:style>
  <w:style w:type="paragraph" w:customStyle="1" w:styleId="4F8F59E392474165A3F0A2205D4615512">
    <w:name w:val="4F8F59E392474165A3F0A2205D4615512"/>
    <w:rsid w:val="00FB475F"/>
    <w:pPr>
      <w:spacing w:after="200" w:line="276" w:lineRule="auto"/>
    </w:pPr>
    <w:rPr>
      <w:rFonts w:eastAsiaTheme="minorHAnsi"/>
    </w:rPr>
  </w:style>
  <w:style w:type="paragraph" w:customStyle="1" w:styleId="0BD9329A9E264E03A50C6FAAA71B37882">
    <w:name w:val="0BD9329A9E264E03A50C6FAAA71B37882"/>
    <w:rsid w:val="00FB475F"/>
    <w:pPr>
      <w:spacing w:after="200" w:line="276" w:lineRule="auto"/>
    </w:pPr>
    <w:rPr>
      <w:rFonts w:eastAsiaTheme="minorHAnsi"/>
    </w:rPr>
  </w:style>
  <w:style w:type="paragraph" w:customStyle="1" w:styleId="085309CBFC2F4FEE8B7903ED49CB69AB2">
    <w:name w:val="085309CBFC2F4FEE8B7903ED49CB69AB2"/>
    <w:rsid w:val="00FB475F"/>
    <w:pPr>
      <w:spacing w:after="200" w:line="276" w:lineRule="auto"/>
    </w:pPr>
    <w:rPr>
      <w:rFonts w:eastAsiaTheme="minorHAnsi"/>
    </w:rPr>
  </w:style>
  <w:style w:type="paragraph" w:customStyle="1" w:styleId="912D7794CE344A57BA7175CED2AC3A0A2">
    <w:name w:val="912D7794CE344A57BA7175CED2AC3A0A2"/>
    <w:rsid w:val="00FB475F"/>
    <w:pPr>
      <w:spacing w:after="200" w:line="276" w:lineRule="auto"/>
    </w:pPr>
    <w:rPr>
      <w:rFonts w:eastAsiaTheme="minorHAnsi"/>
    </w:rPr>
  </w:style>
  <w:style w:type="paragraph" w:customStyle="1" w:styleId="BC541260518444C9AF74CA9146986E912">
    <w:name w:val="BC541260518444C9AF74CA9146986E912"/>
    <w:rsid w:val="00FB475F"/>
    <w:pPr>
      <w:spacing w:after="200" w:line="276" w:lineRule="auto"/>
    </w:pPr>
    <w:rPr>
      <w:rFonts w:eastAsiaTheme="minorHAnsi"/>
    </w:rPr>
  </w:style>
  <w:style w:type="paragraph" w:customStyle="1" w:styleId="0D746F56D0004888A48A59EC33C07DD02">
    <w:name w:val="0D746F56D0004888A48A59EC33C07DD02"/>
    <w:rsid w:val="00FB475F"/>
    <w:pPr>
      <w:spacing w:after="200" w:line="276" w:lineRule="auto"/>
    </w:pPr>
    <w:rPr>
      <w:rFonts w:eastAsiaTheme="minorHAnsi"/>
    </w:rPr>
  </w:style>
  <w:style w:type="paragraph" w:customStyle="1" w:styleId="90F4C1D637334592A09F338FDD1DE6582">
    <w:name w:val="90F4C1D637334592A09F338FDD1DE6582"/>
    <w:rsid w:val="00FB475F"/>
    <w:pPr>
      <w:spacing w:after="200" w:line="276" w:lineRule="auto"/>
    </w:pPr>
    <w:rPr>
      <w:rFonts w:eastAsiaTheme="minorHAnsi"/>
    </w:rPr>
  </w:style>
  <w:style w:type="paragraph" w:customStyle="1" w:styleId="D92F2362F6F2497A957B3B9D49A1FAA42">
    <w:name w:val="D92F2362F6F2497A957B3B9D49A1FAA42"/>
    <w:rsid w:val="00FB475F"/>
    <w:pPr>
      <w:spacing w:after="200" w:line="276" w:lineRule="auto"/>
    </w:pPr>
    <w:rPr>
      <w:rFonts w:eastAsiaTheme="minorHAnsi"/>
    </w:rPr>
  </w:style>
  <w:style w:type="paragraph" w:customStyle="1" w:styleId="996306858EEB4C18B75929629C0C81F42">
    <w:name w:val="996306858EEB4C18B75929629C0C81F42"/>
    <w:rsid w:val="00FB475F"/>
    <w:pPr>
      <w:spacing w:after="200" w:line="276" w:lineRule="auto"/>
    </w:pPr>
    <w:rPr>
      <w:rFonts w:eastAsiaTheme="minorHAnsi"/>
    </w:rPr>
  </w:style>
  <w:style w:type="paragraph" w:customStyle="1" w:styleId="6069A41129774984B557D7FC93B9B9742">
    <w:name w:val="6069A41129774984B557D7FC93B9B9742"/>
    <w:rsid w:val="00FB475F"/>
    <w:pPr>
      <w:spacing w:after="200" w:line="276" w:lineRule="auto"/>
    </w:pPr>
    <w:rPr>
      <w:rFonts w:eastAsiaTheme="minorHAnsi"/>
    </w:rPr>
  </w:style>
  <w:style w:type="paragraph" w:customStyle="1" w:styleId="AD35082665704F8F9F324BE50F7D9A732">
    <w:name w:val="AD35082665704F8F9F324BE50F7D9A732"/>
    <w:rsid w:val="00FB475F"/>
    <w:pPr>
      <w:spacing w:after="200" w:line="276" w:lineRule="auto"/>
    </w:pPr>
    <w:rPr>
      <w:rFonts w:eastAsiaTheme="minorHAnsi"/>
    </w:rPr>
  </w:style>
  <w:style w:type="paragraph" w:customStyle="1" w:styleId="A0F1B4C61A4E4C339F80EF42D21DC6152">
    <w:name w:val="A0F1B4C61A4E4C339F80EF42D21DC6152"/>
    <w:rsid w:val="00FB475F"/>
    <w:pPr>
      <w:spacing w:after="200" w:line="276" w:lineRule="auto"/>
    </w:pPr>
    <w:rPr>
      <w:rFonts w:eastAsiaTheme="minorHAnsi"/>
    </w:rPr>
  </w:style>
  <w:style w:type="paragraph" w:customStyle="1" w:styleId="F69A670CE7A64893B1B78D3C546355F82">
    <w:name w:val="F69A670CE7A64893B1B78D3C546355F82"/>
    <w:rsid w:val="00FB475F"/>
    <w:pPr>
      <w:spacing w:after="200" w:line="276" w:lineRule="auto"/>
    </w:pPr>
    <w:rPr>
      <w:rFonts w:eastAsiaTheme="minorHAnsi"/>
    </w:rPr>
  </w:style>
  <w:style w:type="paragraph" w:customStyle="1" w:styleId="B5AD85A41FEB49F094FAE4BE9929EF712">
    <w:name w:val="B5AD85A41FEB49F094FAE4BE9929EF712"/>
    <w:rsid w:val="00FB475F"/>
    <w:pPr>
      <w:spacing w:after="200" w:line="276" w:lineRule="auto"/>
    </w:pPr>
    <w:rPr>
      <w:rFonts w:eastAsiaTheme="minorHAnsi"/>
    </w:rPr>
  </w:style>
  <w:style w:type="paragraph" w:customStyle="1" w:styleId="6FA5D9178DF9428885F2EA8D35242F552">
    <w:name w:val="6FA5D9178DF9428885F2EA8D35242F552"/>
    <w:rsid w:val="00FB475F"/>
    <w:pPr>
      <w:spacing w:after="200" w:line="276" w:lineRule="auto"/>
    </w:pPr>
    <w:rPr>
      <w:rFonts w:eastAsiaTheme="minorHAnsi"/>
    </w:rPr>
  </w:style>
  <w:style w:type="paragraph" w:customStyle="1" w:styleId="57E7060A1BF647F38DE25B2453C120182">
    <w:name w:val="57E7060A1BF647F38DE25B2453C120182"/>
    <w:rsid w:val="00FB475F"/>
    <w:pPr>
      <w:spacing w:after="200" w:line="276" w:lineRule="auto"/>
    </w:pPr>
    <w:rPr>
      <w:rFonts w:eastAsiaTheme="minorHAnsi"/>
    </w:rPr>
  </w:style>
  <w:style w:type="paragraph" w:customStyle="1" w:styleId="1ED0838213AD42BE99371FFBCBC75A092">
    <w:name w:val="1ED0838213AD42BE99371FFBCBC75A092"/>
    <w:rsid w:val="00FB475F"/>
    <w:pPr>
      <w:spacing w:after="200" w:line="276" w:lineRule="auto"/>
    </w:pPr>
    <w:rPr>
      <w:rFonts w:eastAsiaTheme="minorHAnsi"/>
    </w:rPr>
  </w:style>
  <w:style w:type="paragraph" w:customStyle="1" w:styleId="7E0E719183B44478A4ABFF052EFBDC3A2">
    <w:name w:val="7E0E719183B44478A4ABFF052EFBDC3A2"/>
    <w:rsid w:val="00FB475F"/>
    <w:pPr>
      <w:spacing w:after="200" w:line="276" w:lineRule="auto"/>
    </w:pPr>
    <w:rPr>
      <w:rFonts w:eastAsiaTheme="minorHAnsi"/>
    </w:rPr>
  </w:style>
  <w:style w:type="paragraph" w:customStyle="1" w:styleId="E70362C3740F449084EDAC766A39AE874">
    <w:name w:val="E70362C3740F449084EDAC766A39AE874"/>
    <w:rsid w:val="00FB475F"/>
    <w:pPr>
      <w:spacing w:after="200" w:line="276" w:lineRule="auto"/>
    </w:pPr>
    <w:rPr>
      <w:rFonts w:eastAsiaTheme="minorHAnsi"/>
    </w:rPr>
  </w:style>
  <w:style w:type="paragraph" w:customStyle="1" w:styleId="88B831C476F548E9AE80FCFBACDD01EB4">
    <w:name w:val="88B831C476F548E9AE80FCFBACDD01EB4"/>
    <w:rsid w:val="00FB475F"/>
    <w:pPr>
      <w:spacing w:after="200" w:line="276" w:lineRule="auto"/>
    </w:pPr>
    <w:rPr>
      <w:rFonts w:eastAsiaTheme="minorHAnsi"/>
    </w:rPr>
  </w:style>
  <w:style w:type="paragraph" w:customStyle="1" w:styleId="F0B75415E4264A76AFFDB680518A0D3D4">
    <w:name w:val="F0B75415E4264A76AFFDB680518A0D3D4"/>
    <w:rsid w:val="00FB475F"/>
    <w:pPr>
      <w:spacing w:after="200" w:line="276" w:lineRule="auto"/>
    </w:pPr>
    <w:rPr>
      <w:rFonts w:eastAsiaTheme="minorHAnsi"/>
    </w:rPr>
  </w:style>
  <w:style w:type="paragraph" w:customStyle="1" w:styleId="5E68B8BEBB284830BAAE7160A9EEE13D4">
    <w:name w:val="5E68B8BEBB284830BAAE7160A9EEE13D4"/>
    <w:rsid w:val="00FB475F"/>
    <w:pPr>
      <w:spacing w:after="200" w:line="276" w:lineRule="auto"/>
      <w:ind w:left="720"/>
      <w:contextualSpacing/>
    </w:pPr>
    <w:rPr>
      <w:rFonts w:eastAsiaTheme="minorHAnsi"/>
    </w:rPr>
  </w:style>
  <w:style w:type="paragraph" w:customStyle="1" w:styleId="FBA6838BD2C6414A948C8DF2920F8F1E4">
    <w:name w:val="FBA6838BD2C6414A948C8DF2920F8F1E4"/>
    <w:rsid w:val="00FB475F"/>
    <w:pPr>
      <w:spacing w:after="200" w:line="276" w:lineRule="auto"/>
      <w:ind w:left="720"/>
      <w:contextualSpacing/>
    </w:pPr>
    <w:rPr>
      <w:rFonts w:eastAsiaTheme="minorHAnsi"/>
    </w:rPr>
  </w:style>
  <w:style w:type="paragraph" w:customStyle="1" w:styleId="EA132D6658DF4BBEB01C2043AB60D6894">
    <w:name w:val="EA132D6658DF4BBEB01C2043AB60D6894"/>
    <w:rsid w:val="00FB475F"/>
    <w:pPr>
      <w:spacing w:after="200" w:line="276" w:lineRule="auto"/>
      <w:ind w:left="720"/>
      <w:contextualSpacing/>
    </w:pPr>
    <w:rPr>
      <w:rFonts w:eastAsiaTheme="minorHAnsi"/>
    </w:rPr>
  </w:style>
  <w:style w:type="paragraph" w:customStyle="1" w:styleId="B545586D45D841788477B8A4B1F874A74">
    <w:name w:val="B545586D45D841788477B8A4B1F874A74"/>
    <w:rsid w:val="00FB475F"/>
    <w:pPr>
      <w:spacing w:after="200" w:line="276" w:lineRule="auto"/>
      <w:ind w:left="720"/>
      <w:contextualSpacing/>
    </w:pPr>
    <w:rPr>
      <w:rFonts w:eastAsiaTheme="minorHAnsi"/>
    </w:rPr>
  </w:style>
  <w:style w:type="paragraph" w:customStyle="1" w:styleId="002784ACC31C4657ADF4D18EA030749D4">
    <w:name w:val="002784ACC31C4657ADF4D18EA030749D4"/>
    <w:rsid w:val="00FB475F"/>
    <w:pPr>
      <w:spacing w:after="200" w:line="276" w:lineRule="auto"/>
    </w:pPr>
    <w:rPr>
      <w:rFonts w:eastAsiaTheme="minorHAnsi"/>
    </w:rPr>
  </w:style>
  <w:style w:type="paragraph" w:customStyle="1" w:styleId="774B93A209534DA3B8A34F8D41668D6D4">
    <w:name w:val="774B93A209534DA3B8A34F8D41668D6D4"/>
    <w:rsid w:val="00FB475F"/>
    <w:pPr>
      <w:spacing w:after="200" w:line="276" w:lineRule="auto"/>
    </w:pPr>
    <w:rPr>
      <w:rFonts w:eastAsiaTheme="minorHAnsi"/>
    </w:rPr>
  </w:style>
  <w:style w:type="paragraph" w:customStyle="1" w:styleId="7CD27CA8898A4EDE955BDE7D1B8779FF4">
    <w:name w:val="7CD27CA8898A4EDE955BDE7D1B8779FF4"/>
    <w:rsid w:val="00FB475F"/>
    <w:pPr>
      <w:spacing w:after="200" w:line="276" w:lineRule="auto"/>
    </w:pPr>
    <w:rPr>
      <w:rFonts w:eastAsiaTheme="minorHAnsi"/>
    </w:rPr>
  </w:style>
  <w:style w:type="paragraph" w:customStyle="1" w:styleId="BA8AB7FD1A1B421E8C5E127C59E8AFCF4">
    <w:name w:val="BA8AB7FD1A1B421E8C5E127C59E8AFCF4"/>
    <w:rsid w:val="00FB475F"/>
    <w:pPr>
      <w:spacing w:after="200" w:line="276" w:lineRule="auto"/>
    </w:pPr>
    <w:rPr>
      <w:rFonts w:eastAsiaTheme="minorHAnsi"/>
    </w:rPr>
  </w:style>
  <w:style w:type="paragraph" w:customStyle="1" w:styleId="8D34D0BC8DDB45B6B1CD7755C857F2804">
    <w:name w:val="8D34D0BC8DDB45B6B1CD7755C857F2804"/>
    <w:rsid w:val="00FB475F"/>
    <w:pPr>
      <w:spacing w:after="200" w:line="276" w:lineRule="auto"/>
    </w:pPr>
    <w:rPr>
      <w:rFonts w:eastAsiaTheme="minorHAnsi"/>
    </w:rPr>
  </w:style>
  <w:style w:type="paragraph" w:customStyle="1" w:styleId="A974323934B846619E6635B327744E804">
    <w:name w:val="A974323934B846619E6635B327744E804"/>
    <w:rsid w:val="00FB475F"/>
    <w:pPr>
      <w:spacing w:after="200" w:line="276" w:lineRule="auto"/>
    </w:pPr>
    <w:rPr>
      <w:rFonts w:eastAsiaTheme="minorHAnsi"/>
    </w:rPr>
  </w:style>
  <w:style w:type="paragraph" w:customStyle="1" w:styleId="C67CC677314E47C6A933F1F41EE5DCC74">
    <w:name w:val="C67CC677314E47C6A933F1F41EE5DCC74"/>
    <w:rsid w:val="00FB475F"/>
    <w:pPr>
      <w:spacing w:after="200" w:line="276" w:lineRule="auto"/>
    </w:pPr>
    <w:rPr>
      <w:rFonts w:eastAsiaTheme="minorHAnsi"/>
    </w:rPr>
  </w:style>
  <w:style w:type="paragraph" w:customStyle="1" w:styleId="04D94825CE274C67B17BCA4C62D64B994">
    <w:name w:val="04D94825CE274C67B17BCA4C62D64B994"/>
    <w:rsid w:val="00FB475F"/>
    <w:pPr>
      <w:spacing w:after="200" w:line="276" w:lineRule="auto"/>
    </w:pPr>
    <w:rPr>
      <w:rFonts w:eastAsiaTheme="minorHAnsi"/>
    </w:rPr>
  </w:style>
  <w:style w:type="paragraph" w:customStyle="1" w:styleId="11310A50F64D4C6E91F662C686D8481F4">
    <w:name w:val="11310A50F64D4C6E91F662C686D8481F4"/>
    <w:rsid w:val="00FB475F"/>
    <w:pPr>
      <w:spacing w:after="200" w:line="276" w:lineRule="auto"/>
    </w:pPr>
    <w:rPr>
      <w:rFonts w:eastAsiaTheme="minorHAnsi"/>
    </w:rPr>
  </w:style>
  <w:style w:type="paragraph" w:customStyle="1" w:styleId="FB9881EAEB5942DB9F82C2AEEAC3E6F54">
    <w:name w:val="FB9881EAEB5942DB9F82C2AEEAC3E6F54"/>
    <w:rsid w:val="00FB475F"/>
    <w:pPr>
      <w:spacing w:after="200" w:line="276" w:lineRule="auto"/>
    </w:pPr>
    <w:rPr>
      <w:rFonts w:eastAsiaTheme="minorHAnsi"/>
    </w:rPr>
  </w:style>
  <w:style w:type="paragraph" w:customStyle="1" w:styleId="BDF66D7C8B4C4DC38338D676D98410854">
    <w:name w:val="BDF66D7C8B4C4DC38338D676D98410854"/>
    <w:rsid w:val="00FB475F"/>
    <w:pPr>
      <w:spacing w:after="200" w:line="276" w:lineRule="auto"/>
    </w:pPr>
    <w:rPr>
      <w:rFonts w:eastAsiaTheme="minorHAnsi"/>
    </w:rPr>
  </w:style>
  <w:style w:type="paragraph" w:customStyle="1" w:styleId="EFFF29D9447546CB84B61EDC4F61ED444">
    <w:name w:val="EFFF29D9447546CB84B61EDC4F61ED444"/>
    <w:rsid w:val="00FB475F"/>
    <w:pPr>
      <w:spacing w:after="200" w:line="276" w:lineRule="auto"/>
    </w:pPr>
    <w:rPr>
      <w:rFonts w:eastAsiaTheme="minorHAnsi"/>
    </w:rPr>
  </w:style>
  <w:style w:type="paragraph" w:customStyle="1" w:styleId="1A7BBC6B70A84DF08CAB3C6B8D5296854">
    <w:name w:val="1A7BBC6B70A84DF08CAB3C6B8D5296854"/>
    <w:rsid w:val="00FB475F"/>
    <w:pPr>
      <w:spacing w:after="200" w:line="276" w:lineRule="auto"/>
    </w:pPr>
    <w:rPr>
      <w:rFonts w:eastAsiaTheme="minorHAnsi"/>
    </w:rPr>
  </w:style>
  <w:style w:type="paragraph" w:customStyle="1" w:styleId="572A8F54EB5C44008D059DDE372F1F1F4">
    <w:name w:val="572A8F54EB5C44008D059DDE372F1F1F4"/>
    <w:rsid w:val="00FB475F"/>
    <w:pPr>
      <w:spacing w:after="200" w:line="276" w:lineRule="auto"/>
    </w:pPr>
    <w:rPr>
      <w:rFonts w:eastAsiaTheme="minorHAnsi"/>
    </w:rPr>
  </w:style>
  <w:style w:type="paragraph" w:customStyle="1" w:styleId="9E3E04260BED4371B28A40A9D3E089D44">
    <w:name w:val="9E3E04260BED4371B28A40A9D3E089D44"/>
    <w:rsid w:val="00FB475F"/>
    <w:pPr>
      <w:spacing w:after="200" w:line="276" w:lineRule="auto"/>
    </w:pPr>
    <w:rPr>
      <w:rFonts w:eastAsiaTheme="minorHAnsi"/>
    </w:rPr>
  </w:style>
  <w:style w:type="paragraph" w:customStyle="1" w:styleId="A519C027CC4D47E786FF2D504DA3EEBD4">
    <w:name w:val="A519C027CC4D47E786FF2D504DA3EEBD4"/>
    <w:rsid w:val="00FB475F"/>
    <w:pPr>
      <w:spacing w:after="200" w:line="276" w:lineRule="auto"/>
    </w:pPr>
    <w:rPr>
      <w:rFonts w:eastAsiaTheme="minorHAnsi"/>
    </w:rPr>
  </w:style>
  <w:style w:type="paragraph" w:customStyle="1" w:styleId="C949F6B2A4C24F41B374BB2D6D3FFAA24">
    <w:name w:val="C949F6B2A4C24F41B374BB2D6D3FFAA24"/>
    <w:rsid w:val="00FB475F"/>
    <w:pPr>
      <w:spacing w:after="200" w:line="276" w:lineRule="auto"/>
    </w:pPr>
    <w:rPr>
      <w:rFonts w:eastAsiaTheme="minorHAnsi"/>
    </w:rPr>
  </w:style>
  <w:style w:type="paragraph" w:customStyle="1" w:styleId="4495B03C7E844A5E976F7F45EC5E57104">
    <w:name w:val="4495B03C7E844A5E976F7F45EC5E57104"/>
    <w:rsid w:val="00FB475F"/>
    <w:pPr>
      <w:spacing w:after="200" w:line="276" w:lineRule="auto"/>
    </w:pPr>
    <w:rPr>
      <w:rFonts w:eastAsiaTheme="minorHAnsi"/>
    </w:rPr>
  </w:style>
  <w:style w:type="paragraph" w:customStyle="1" w:styleId="D02211103F0C415BB7C6EBA87A2125A74">
    <w:name w:val="D02211103F0C415BB7C6EBA87A2125A74"/>
    <w:rsid w:val="00FB475F"/>
    <w:pPr>
      <w:spacing w:after="200" w:line="276" w:lineRule="auto"/>
    </w:pPr>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475F"/>
    <w:rPr>
      <w:color w:val="808080"/>
    </w:rPr>
  </w:style>
  <w:style w:type="paragraph" w:customStyle="1" w:styleId="3E57E477C94D4285BABF44084780BC93">
    <w:name w:val="3E57E477C94D4285BABF44084780BC93"/>
  </w:style>
  <w:style w:type="paragraph" w:customStyle="1" w:styleId="7A980E44C70C4EC9A756CF8C3A7CD02F">
    <w:name w:val="7A980E44C70C4EC9A756CF8C3A7CD02F"/>
  </w:style>
  <w:style w:type="paragraph" w:customStyle="1" w:styleId="3B51D830FBDE4B2FB00720148C91104F">
    <w:name w:val="3B51D830FBDE4B2FB00720148C91104F"/>
  </w:style>
  <w:style w:type="paragraph" w:customStyle="1" w:styleId="ACFB9E35C5874EFD9E4C315C2B73E38A">
    <w:name w:val="ACFB9E35C5874EFD9E4C315C2B73E38A"/>
  </w:style>
  <w:style w:type="paragraph" w:customStyle="1" w:styleId="A8804D78013140459B6EA905A8DA12EA">
    <w:name w:val="A8804D78013140459B6EA905A8DA12EA"/>
  </w:style>
  <w:style w:type="paragraph" w:customStyle="1" w:styleId="118C6F0481464163B4EEAB42C50A447B">
    <w:name w:val="118C6F0481464163B4EEAB42C50A447B"/>
  </w:style>
  <w:style w:type="paragraph" w:customStyle="1" w:styleId="A64FFF6AF2824B22A156FA74834A2223">
    <w:name w:val="A64FFF6AF2824B22A156FA74834A2223"/>
  </w:style>
  <w:style w:type="paragraph" w:customStyle="1" w:styleId="B26E18194B7C4E65895AA84EB38AD7CA">
    <w:name w:val="B26E18194B7C4E65895AA84EB38AD7CA"/>
  </w:style>
  <w:style w:type="paragraph" w:customStyle="1" w:styleId="E70362C3740F449084EDAC766A39AE87">
    <w:name w:val="E70362C3740F449084EDAC766A39AE87"/>
  </w:style>
  <w:style w:type="paragraph" w:customStyle="1" w:styleId="88B831C476F548E9AE80FCFBACDD01EB">
    <w:name w:val="88B831C476F548E9AE80FCFBACDD01EB"/>
  </w:style>
  <w:style w:type="paragraph" w:customStyle="1" w:styleId="F0B75415E4264A76AFFDB680518A0D3D">
    <w:name w:val="F0B75415E4264A76AFFDB680518A0D3D"/>
  </w:style>
  <w:style w:type="paragraph" w:customStyle="1" w:styleId="CEBAEC20D23941309B4669F2FAAE7166">
    <w:name w:val="CEBAEC20D23941309B4669F2FAAE7166"/>
  </w:style>
  <w:style w:type="paragraph" w:customStyle="1" w:styleId="F6A2AFD055BF4C4C8AC3025A5EF4BEC1">
    <w:name w:val="F6A2AFD055BF4C4C8AC3025A5EF4BEC1"/>
  </w:style>
  <w:style w:type="paragraph" w:customStyle="1" w:styleId="6B0024BCC8094FCE91E7E11455D1D61E">
    <w:name w:val="6B0024BCC8094FCE91E7E11455D1D61E"/>
  </w:style>
  <w:style w:type="paragraph" w:customStyle="1" w:styleId="6BE7CF067E654CD3AF829EBE51DFF3C6">
    <w:name w:val="6BE7CF067E654CD3AF829EBE51DFF3C6"/>
  </w:style>
  <w:style w:type="paragraph" w:customStyle="1" w:styleId="8BB847B54A9B43C9B671EF46B4953DCC">
    <w:name w:val="8BB847B54A9B43C9B671EF46B4953DCC"/>
  </w:style>
  <w:style w:type="paragraph" w:customStyle="1" w:styleId="D6849FCAF8E7487F949BD3C9A0B0D1E1">
    <w:name w:val="D6849FCAF8E7487F949BD3C9A0B0D1E1"/>
  </w:style>
  <w:style w:type="paragraph" w:customStyle="1" w:styleId="ED6BDE9B638142CB8C8653DB2C19E816">
    <w:name w:val="ED6BDE9B638142CB8C8653DB2C19E816"/>
  </w:style>
  <w:style w:type="paragraph" w:customStyle="1" w:styleId="368370BC3E2C4F4A9C9E52A387D717C2">
    <w:name w:val="368370BC3E2C4F4A9C9E52A387D717C2"/>
  </w:style>
  <w:style w:type="paragraph" w:customStyle="1" w:styleId="CC66339EF6AA40E19982D0AA9BE5A4D4">
    <w:name w:val="CC66339EF6AA40E19982D0AA9BE5A4D4"/>
  </w:style>
  <w:style w:type="paragraph" w:customStyle="1" w:styleId="07C4EEE5F0594620AA83C27B3A4C69AA">
    <w:name w:val="07C4EEE5F0594620AA83C27B3A4C69AA"/>
  </w:style>
  <w:style w:type="paragraph" w:customStyle="1" w:styleId="A13FD2E503A047C39C3477036E864BC1">
    <w:name w:val="A13FD2E503A047C39C3477036E864BC1"/>
  </w:style>
  <w:style w:type="paragraph" w:customStyle="1" w:styleId="8119C5F829024E4482ED6E5C27B64DC6">
    <w:name w:val="8119C5F829024E4482ED6E5C27B64DC6"/>
  </w:style>
  <w:style w:type="paragraph" w:customStyle="1" w:styleId="228B8B7F7C5348678B19761B03E6ADD7">
    <w:name w:val="228B8B7F7C5348678B19761B03E6ADD7"/>
  </w:style>
  <w:style w:type="paragraph" w:customStyle="1" w:styleId="7DDE63449DD84D318C0237E8977B26E4">
    <w:name w:val="7DDE63449DD84D318C0237E8977B26E4"/>
  </w:style>
  <w:style w:type="paragraph" w:customStyle="1" w:styleId="FF15647AAFDA4878AEB62E378B59E1A5">
    <w:name w:val="FF15647AAFDA4878AEB62E378B59E1A5"/>
  </w:style>
  <w:style w:type="paragraph" w:customStyle="1" w:styleId="C3AD851AB10245B6B5F28A73B22119A6">
    <w:name w:val="C3AD851AB10245B6B5F28A73B22119A6"/>
  </w:style>
  <w:style w:type="paragraph" w:customStyle="1" w:styleId="41BC3C2DFCEA48138219659E48C02B1C">
    <w:name w:val="41BC3C2DFCEA48138219659E48C02B1C"/>
  </w:style>
  <w:style w:type="paragraph" w:customStyle="1" w:styleId="AC352913652B40C58EB9C45D41195071">
    <w:name w:val="AC352913652B40C58EB9C45D41195071"/>
  </w:style>
  <w:style w:type="paragraph" w:customStyle="1" w:styleId="08862B5D62E6490EA96C0AA935A22791">
    <w:name w:val="08862B5D62E6490EA96C0AA935A22791"/>
  </w:style>
  <w:style w:type="paragraph" w:customStyle="1" w:styleId="2785C91BEFEB4960938E2EAEE812AF90">
    <w:name w:val="2785C91BEFEB4960938E2EAEE812AF90"/>
  </w:style>
  <w:style w:type="paragraph" w:customStyle="1" w:styleId="8F6F858BE9AB4E98BDD78AD06EEB61CF">
    <w:name w:val="8F6F858BE9AB4E98BDD78AD06EEB61CF"/>
  </w:style>
  <w:style w:type="paragraph" w:customStyle="1" w:styleId="85C01A4174F74FE88C6BBAAE2FD27FE9">
    <w:name w:val="85C01A4174F74FE88C6BBAAE2FD27FE9"/>
  </w:style>
  <w:style w:type="paragraph" w:customStyle="1" w:styleId="F2438C18F9164FB6805443F0A8309928">
    <w:name w:val="F2438C18F9164FB6805443F0A8309928"/>
  </w:style>
  <w:style w:type="paragraph" w:customStyle="1" w:styleId="82AC13CB6CFA4C6A933A73FCFC23ADAE">
    <w:name w:val="82AC13CB6CFA4C6A933A73FCFC23ADAE"/>
  </w:style>
  <w:style w:type="paragraph" w:customStyle="1" w:styleId="6CA74ACDA14C4FB5B85D535C8FEE1458">
    <w:name w:val="6CA74ACDA14C4FB5B85D535C8FEE1458"/>
  </w:style>
  <w:style w:type="paragraph" w:customStyle="1" w:styleId="FAD952E3107F46CCAEE20F33CA2AD2BB">
    <w:name w:val="FAD952E3107F46CCAEE20F33CA2AD2BB"/>
  </w:style>
  <w:style w:type="paragraph" w:customStyle="1" w:styleId="E57FE4F862F044D8B6B6EABA45A3E303">
    <w:name w:val="E57FE4F862F044D8B6B6EABA45A3E303"/>
  </w:style>
  <w:style w:type="paragraph" w:customStyle="1" w:styleId="26DCCAF462124E08B699E847D8BB731B">
    <w:name w:val="26DCCAF462124E08B699E847D8BB731B"/>
  </w:style>
  <w:style w:type="paragraph" w:customStyle="1" w:styleId="859A69CDCEED4BABBCDB3A2ECCD50B90">
    <w:name w:val="859A69CDCEED4BABBCDB3A2ECCD50B90"/>
  </w:style>
  <w:style w:type="paragraph" w:customStyle="1" w:styleId="ACEE4EEF2D26412EAF443D3EEC8BB7D2">
    <w:name w:val="ACEE4EEF2D26412EAF443D3EEC8BB7D2"/>
  </w:style>
  <w:style w:type="paragraph" w:customStyle="1" w:styleId="B1A617CBBDC64B5B802B921C6F727AC6">
    <w:name w:val="B1A617CBBDC64B5B802B921C6F727AC6"/>
  </w:style>
  <w:style w:type="paragraph" w:customStyle="1" w:styleId="9A4036451F604100A8A6E11E6A3C9069">
    <w:name w:val="9A4036451F604100A8A6E11E6A3C9069"/>
  </w:style>
  <w:style w:type="paragraph" w:customStyle="1" w:styleId="CD335370D2BC4376B5EA2EA239A840FE">
    <w:name w:val="CD335370D2BC4376B5EA2EA239A840FE"/>
  </w:style>
  <w:style w:type="paragraph" w:customStyle="1" w:styleId="8EA4493422164635917F73234C1785A4">
    <w:name w:val="8EA4493422164635917F73234C1785A4"/>
  </w:style>
  <w:style w:type="paragraph" w:customStyle="1" w:styleId="21CD2477D3DE4638824EC04115D20ED9">
    <w:name w:val="21CD2477D3DE4638824EC04115D20ED9"/>
  </w:style>
  <w:style w:type="paragraph" w:customStyle="1" w:styleId="1A9C634CFA084CA0AF6688CC54C3F348">
    <w:name w:val="1A9C634CFA084CA0AF6688CC54C3F348"/>
  </w:style>
  <w:style w:type="paragraph" w:customStyle="1" w:styleId="5ED7598FFA4D48B29A47252F1E38AD3B">
    <w:name w:val="5ED7598FFA4D48B29A47252F1E38AD3B"/>
  </w:style>
  <w:style w:type="paragraph" w:customStyle="1" w:styleId="CDF9ADBB886A4959ADE9B1840D8EE39D">
    <w:name w:val="CDF9ADBB886A4959ADE9B1840D8EE39D"/>
  </w:style>
  <w:style w:type="paragraph" w:customStyle="1" w:styleId="5164F556EEB147B588C83D26E9E7756E">
    <w:name w:val="5164F556EEB147B588C83D26E9E7756E"/>
  </w:style>
  <w:style w:type="paragraph" w:customStyle="1" w:styleId="3CB46D8467374A5A9F05FA6D7C785CD7">
    <w:name w:val="3CB46D8467374A5A9F05FA6D7C785CD7"/>
  </w:style>
  <w:style w:type="paragraph" w:customStyle="1" w:styleId="33A941A75FAE42B0A12EEDFE007D0080">
    <w:name w:val="33A941A75FAE42B0A12EEDFE007D0080"/>
  </w:style>
  <w:style w:type="paragraph" w:customStyle="1" w:styleId="DB0BB38E74AE4371BBB7471A052CA2C5">
    <w:name w:val="DB0BB38E74AE4371BBB7471A052CA2C5"/>
  </w:style>
  <w:style w:type="paragraph" w:customStyle="1" w:styleId="936A9AA4332E483AAE29C4E84DCF500D">
    <w:name w:val="936A9AA4332E483AAE29C4E84DCF500D"/>
  </w:style>
  <w:style w:type="paragraph" w:customStyle="1" w:styleId="A116123392AD44D291E01A01C8A9B0F9">
    <w:name w:val="A116123392AD44D291E01A01C8A9B0F9"/>
  </w:style>
  <w:style w:type="paragraph" w:customStyle="1" w:styleId="550BBBE924C94C03A71978A63C3081D9">
    <w:name w:val="550BBBE924C94C03A71978A63C3081D9"/>
  </w:style>
  <w:style w:type="paragraph" w:customStyle="1" w:styleId="2873AAD514AF4B96BF763134B3A0F631">
    <w:name w:val="2873AAD514AF4B96BF763134B3A0F631"/>
  </w:style>
  <w:style w:type="paragraph" w:customStyle="1" w:styleId="C44C9810845A4FEDBBCCC5A8ACE3E246">
    <w:name w:val="C44C9810845A4FEDBBCCC5A8ACE3E246"/>
  </w:style>
  <w:style w:type="paragraph" w:customStyle="1" w:styleId="BBE2E6B2EF594251A76CD2C5DAB9821A">
    <w:name w:val="BBE2E6B2EF594251A76CD2C5DAB9821A"/>
  </w:style>
  <w:style w:type="paragraph" w:customStyle="1" w:styleId="E81174E7EA5F484E8C22A24044E4D7AA">
    <w:name w:val="E81174E7EA5F484E8C22A24044E4D7AA"/>
  </w:style>
  <w:style w:type="paragraph" w:customStyle="1" w:styleId="DD9E2D94BEB6490A938E0033B807AE8E">
    <w:name w:val="DD9E2D94BEB6490A938E0033B807AE8E"/>
  </w:style>
  <w:style w:type="paragraph" w:customStyle="1" w:styleId="33124388D58B4D9988F84723F78D1674">
    <w:name w:val="33124388D58B4D9988F84723F78D1674"/>
  </w:style>
  <w:style w:type="paragraph" w:customStyle="1" w:styleId="5E68B8BEBB284830BAAE7160A9EEE13D">
    <w:name w:val="5E68B8BEBB284830BAAE7160A9EEE13D"/>
  </w:style>
  <w:style w:type="paragraph" w:customStyle="1" w:styleId="FBA6838BD2C6414A948C8DF2920F8F1E">
    <w:name w:val="FBA6838BD2C6414A948C8DF2920F8F1E"/>
  </w:style>
  <w:style w:type="paragraph" w:customStyle="1" w:styleId="EA132D6658DF4BBEB01C2043AB60D689">
    <w:name w:val="EA132D6658DF4BBEB01C2043AB60D689"/>
  </w:style>
  <w:style w:type="paragraph" w:customStyle="1" w:styleId="B545586D45D841788477B8A4B1F874A7">
    <w:name w:val="B545586D45D841788477B8A4B1F874A7"/>
  </w:style>
  <w:style w:type="paragraph" w:customStyle="1" w:styleId="36540E5ED0D94D639CFBA14EFA6B22FC">
    <w:name w:val="36540E5ED0D94D639CFBA14EFA6B22FC"/>
  </w:style>
  <w:style w:type="paragraph" w:customStyle="1" w:styleId="3046FDAD7E6A49D1AC887DBBAA61B124">
    <w:name w:val="3046FDAD7E6A49D1AC887DBBAA61B124"/>
  </w:style>
  <w:style w:type="paragraph" w:customStyle="1" w:styleId="7BEA65A9F64544549FB03F7FFCB0EC94">
    <w:name w:val="7BEA65A9F64544549FB03F7FFCB0EC94"/>
  </w:style>
  <w:style w:type="paragraph" w:customStyle="1" w:styleId="5E845C9FFD9149F2AB77B2A13B986EE1">
    <w:name w:val="5E845C9FFD9149F2AB77B2A13B986EE1"/>
  </w:style>
  <w:style w:type="paragraph" w:customStyle="1" w:styleId="0275ED1E82894DB6B3C0DC85BF885AAF">
    <w:name w:val="0275ED1E82894DB6B3C0DC85BF885AAF"/>
  </w:style>
  <w:style w:type="paragraph" w:customStyle="1" w:styleId="44691C40B346439AB77B8F8934BB829E">
    <w:name w:val="44691C40B346439AB77B8F8934BB829E"/>
  </w:style>
  <w:style w:type="paragraph" w:customStyle="1" w:styleId="3C382FDF34E64C6BBBB1CA8E5222086F">
    <w:name w:val="3C382FDF34E64C6BBBB1CA8E5222086F"/>
  </w:style>
  <w:style w:type="paragraph" w:customStyle="1" w:styleId="593AFAF1A31C4B41A7CE8C6F1453954D">
    <w:name w:val="593AFAF1A31C4B41A7CE8C6F1453954D"/>
  </w:style>
  <w:style w:type="paragraph" w:customStyle="1" w:styleId="2C0DF0A8119A4D89AC17268CB7AD9D0F">
    <w:name w:val="2C0DF0A8119A4D89AC17268CB7AD9D0F"/>
  </w:style>
  <w:style w:type="paragraph" w:customStyle="1" w:styleId="A55F285088A54CA3AC8B2E19881A3443">
    <w:name w:val="A55F285088A54CA3AC8B2E19881A3443"/>
  </w:style>
  <w:style w:type="paragraph" w:customStyle="1" w:styleId="039613865C6C41C992E7BB8F95E5F8A4">
    <w:name w:val="039613865C6C41C992E7BB8F95E5F8A4"/>
  </w:style>
  <w:style w:type="paragraph" w:customStyle="1" w:styleId="002784ACC31C4657ADF4D18EA030749D">
    <w:name w:val="002784ACC31C4657ADF4D18EA030749D"/>
  </w:style>
  <w:style w:type="paragraph" w:customStyle="1" w:styleId="867333E1CE874B978696A887E95DC13E">
    <w:name w:val="867333E1CE874B978696A887E95DC13E"/>
  </w:style>
  <w:style w:type="paragraph" w:customStyle="1" w:styleId="F4A4062FA1A844A38E2A709324FA8200">
    <w:name w:val="F4A4062FA1A844A38E2A709324FA8200"/>
  </w:style>
  <w:style w:type="paragraph" w:customStyle="1" w:styleId="AA0B54A4C55F41E181FB5358802F598A">
    <w:name w:val="AA0B54A4C55F41E181FB5358802F598A"/>
  </w:style>
  <w:style w:type="paragraph" w:customStyle="1" w:styleId="5F5EFA4518074B8AADD4469BAE3AB220">
    <w:name w:val="5F5EFA4518074B8AADD4469BAE3AB220"/>
  </w:style>
  <w:style w:type="paragraph" w:customStyle="1" w:styleId="16A0D43F2D1B4691A9A82957C5AA3F8C">
    <w:name w:val="16A0D43F2D1B4691A9A82957C5AA3F8C"/>
  </w:style>
  <w:style w:type="paragraph" w:customStyle="1" w:styleId="8D07872A47AD47F197DFDF9640CE024C">
    <w:name w:val="8D07872A47AD47F197DFDF9640CE024C"/>
  </w:style>
  <w:style w:type="paragraph" w:customStyle="1" w:styleId="774B93A209534DA3B8A34F8D41668D6D">
    <w:name w:val="774B93A209534DA3B8A34F8D41668D6D"/>
  </w:style>
  <w:style w:type="paragraph" w:customStyle="1" w:styleId="7CD27CA8898A4EDE955BDE7D1B8779FF">
    <w:name w:val="7CD27CA8898A4EDE955BDE7D1B8779FF"/>
  </w:style>
  <w:style w:type="paragraph" w:customStyle="1" w:styleId="BA8AB7FD1A1B421E8C5E127C59E8AFCF">
    <w:name w:val="BA8AB7FD1A1B421E8C5E127C59E8AFCF"/>
  </w:style>
  <w:style w:type="paragraph" w:customStyle="1" w:styleId="8D34D0BC8DDB45B6B1CD7755C857F280">
    <w:name w:val="8D34D0BC8DDB45B6B1CD7755C857F280"/>
  </w:style>
  <w:style w:type="paragraph" w:customStyle="1" w:styleId="A974323934B846619E6635B327744E80">
    <w:name w:val="A974323934B846619E6635B327744E80"/>
  </w:style>
  <w:style w:type="paragraph" w:customStyle="1" w:styleId="C67CC677314E47C6A933F1F41EE5DCC7">
    <w:name w:val="C67CC677314E47C6A933F1F41EE5DCC7"/>
  </w:style>
  <w:style w:type="paragraph" w:customStyle="1" w:styleId="B615AFAAC7E6436CB767E70B387FDC12">
    <w:name w:val="B615AFAAC7E6436CB767E70B387FDC12"/>
  </w:style>
  <w:style w:type="paragraph" w:customStyle="1" w:styleId="BB4D432EACBE42A7B964ABFB9948228B">
    <w:name w:val="BB4D432EACBE42A7B964ABFB9948228B"/>
  </w:style>
  <w:style w:type="paragraph" w:customStyle="1" w:styleId="BC5CB63B1C094D0887D3169DC4A71F64">
    <w:name w:val="BC5CB63B1C094D0887D3169DC4A71F64"/>
  </w:style>
  <w:style w:type="paragraph" w:customStyle="1" w:styleId="04D94825CE274C67B17BCA4C62D64B99">
    <w:name w:val="04D94825CE274C67B17BCA4C62D64B99"/>
  </w:style>
  <w:style w:type="paragraph" w:customStyle="1" w:styleId="11310A50F64D4C6E91F662C686D8481F">
    <w:name w:val="11310A50F64D4C6E91F662C686D8481F"/>
  </w:style>
  <w:style w:type="paragraph" w:customStyle="1" w:styleId="FB9881EAEB5942DB9F82C2AEEAC3E6F5">
    <w:name w:val="FB9881EAEB5942DB9F82C2AEEAC3E6F5"/>
  </w:style>
  <w:style w:type="paragraph" w:customStyle="1" w:styleId="BDF66D7C8B4C4DC38338D676D9841085">
    <w:name w:val="BDF66D7C8B4C4DC38338D676D9841085"/>
  </w:style>
  <w:style w:type="paragraph" w:customStyle="1" w:styleId="EFFF29D9447546CB84B61EDC4F61ED44">
    <w:name w:val="EFFF29D9447546CB84B61EDC4F61ED44"/>
  </w:style>
  <w:style w:type="paragraph" w:customStyle="1" w:styleId="1A7BBC6B70A84DF08CAB3C6B8D529685">
    <w:name w:val="1A7BBC6B70A84DF08CAB3C6B8D529685"/>
  </w:style>
  <w:style w:type="paragraph" w:customStyle="1" w:styleId="572A8F54EB5C44008D059DDE372F1F1F">
    <w:name w:val="572A8F54EB5C44008D059DDE372F1F1F"/>
  </w:style>
  <w:style w:type="paragraph" w:customStyle="1" w:styleId="9E3E04260BED4371B28A40A9D3E089D4">
    <w:name w:val="9E3E04260BED4371B28A40A9D3E089D4"/>
  </w:style>
  <w:style w:type="paragraph" w:customStyle="1" w:styleId="A519C027CC4D47E786FF2D504DA3EEBD">
    <w:name w:val="A519C027CC4D47E786FF2D504DA3EEBD"/>
  </w:style>
  <w:style w:type="paragraph" w:customStyle="1" w:styleId="CB744431E280432F9DD931796F6DF98F">
    <w:name w:val="CB744431E280432F9DD931796F6DF98F"/>
  </w:style>
  <w:style w:type="paragraph" w:customStyle="1" w:styleId="453B99F927F5440C90FCD0B463DA1CD4">
    <w:name w:val="453B99F927F5440C90FCD0B463DA1CD4"/>
  </w:style>
  <w:style w:type="paragraph" w:customStyle="1" w:styleId="D460E9BA86104D2380A6BF019E37DE11">
    <w:name w:val="D460E9BA86104D2380A6BF019E37DE11"/>
  </w:style>
  <w:style w:type="paragraph" w:customStyle="1" w:styleId="12CE9D09DC2F495199D2BEBAE19DC52D">
    <w:name w:val="12CE9D09DC2F495199D2BEBAE19DC52D"/>
  </w:style>
  <w:style w:type="paragraph" w:customStyle="1" w:styleId="9286A5C4FD584C24BC6B7354BAC09C42">
    <w:name w:val="9286A5C4FD584C24BC6B7354BAC09C42"/>
  </w:style>
  <w:style w:type="paragraph" w:customStyle="1" w:styleId="56A9DC669B454F26A0270BE258C46DEF">
    <w:name w:val="56A9DC669B454F26A0270BE258C46DEF"/>
  </w:style>
  <w:style w:type="paragraph" w:customStyle="1" w:styleId="C949F6B2A4C24F41B374BB2D6D3FFAA2">
    <w:name w:val="C949F6B2A4C24F41B374BB2D6D3FFAA2"/>
  </w:style>
  <w:style w:type="paragraph" w:customStyle="1" w:styleId="4495B03C7E844A5E976F7F45EC5E5710">
    <w:name w:val="4495B03C7E844A5E976F7F45EC5E5710"/>
  </w:style>
  <w:style w:type="paragraph" w:customStyle="1" w:styleId="D02211103F0C415BB7C6EBA87A2125A7">
    <w:name w:val="D02211103F0C415BB7C6EBA87A2125A7"/>
  </w:style>
  <w:style w:type="paragraph" w:customStyle="1" w:styleId="6AE9C56004EC47BDB3F9D451CC729B46">
    <w:name w:val="6AE9C56004EC47BDB3F9D451CC729B46"/>
  </w:style>
  <w:style w:type="paragraph" w:customStyle="1" w:styleId="2D4B408F1B41412C9CAB817CA94E57C2">
    <w:name w:val="2D4B408F1B41412C9CAB817CA94E57C2"/>
  </w:style>
  <w:style w:type="paragraph" w:customStyle="1" w:styleId="89CAA169D533460FA682A0E295EEE5D0">
    <w:name w:val="89CAA169D533460FA682A0E295EEE5D0"/>
  </w:style>
  <w:style w:type="paragraph" w:customStyle="1" w:styleId="523AFDF3F2D54F67A33D5ADF161637A4">
    <w:name w:val="523AFDF3F2D54F67A33D5ADF161637A4"/>
  </w:style>
  <w:style w:type="paragraph" w:customStyle="1" w:styleId="7789B869AA954380BF212BEC1B3C3E5C">
    <w:name w:val="7789B869AA954380BF212BEC1B3C3E5C"/>
  </w:style>
  <w:style w:type="paragraph" w:customStyle="1" w:styleId="165DEC9B70CD4768A3F697AF8976500F">
    <w:name w:val="165DEC9B70CD4768A3F697AF8976500F"/>
  </w:style>
  <w:style w:type="paragraph" w:customStyle="1" w:styleId="A0E852025D95401880F45381C853444A">
    <w:name w:val="A0E852025D95401880F45381C853444A"/>
  </w:style>
  <w:style w:type="paragraph" w:customStyle="1" w:styleId="4EE1CB6C54C54C3787F13A766403784E">
    <w:name w:val="4EE1CB6C54C54C3787F13A766403784E"/>
  </w:style>
  <w:style w:type="paragraph" w:customStyle="1" w:styleId="740A52CD6E1348609BFCB8AE448D926F">
    <w:name w:val="740A52CD6E1348609BFCB8AE448D926F"/>
  </w:style>
  <w:style w:type="paragraph" w:customStyle="1" w:styleId="546E664163684C7297443B99EEDFB3DF">
    <w:name w:val="546E664163684C7297443B99EEDFB3DF"/>
  </w:style>
  <w:style w:type="paragraph" w:customStyle="1" w:styleId="B5E296E7E3B44BFE8550AEC9F5A91D4E">
    <w:name w:val="B5E296E7E3B44BFE8550AEC9F5A91D4E"/>
  </w:style>
  <w:style w:type="paragraph" w:customStyle="1" w:styleId="F204B275C99F418495C4B393C02C8D6F">
    <w:name w:val="F204B275C99F418495C4B393C02C8D6F"/>
  </w:style>
  <w:style w:type="paragraph" w:customStyle="1" w:styleId="80EC2E1E4BE24A1082649E2E9B2C1FD1">
    <w:name w:val="80EC2E1E4BE24A1082649E2E9B2C1FD1"/>
  </w:style>
  <w:style w:type="paragraph" w:customStyle="1" w:styleId="0C931296B6CB43AA9E1B319A28D3B9D9">
    <w:name w:val="0C931296B6CB43AA9E1B319A28D3B9D9"/>
  </w:style>
  <w:style w:type="paragraph" w:customStyle="1" w:styleId="81920A2788DD422FBC1379B014BADE54">
    <w:name w:val="81920A2788DD422FBC1379B014BADE54"/>
  </w:style>
  <w:style w:type="paragraph" w:customStyle="1" w:styleId="73572563DBBE4DC684F86313033EB813">
    <w:name w:val="73572563DBBE4DC684F86313033EB813"/>
  </w:style>
  <w:style w:type="paragraph" w:customStyle="1" w:styleId="C1ACD4A98F304FF985FF77EC6F15BD4E">
    <w:name w:val="C1ACD4A98F304FF985FF77EC6F15BD4E"/>
  </w:style>
  <w:style w:type="paragraph" w:customStyle="1" w:styleId="28358B289F1A4E7AA300430D60A68DB6">
    <w:name w:val="28358B289F1A4E7AA300430D60A68DB6"/>
  </w:style>
  <w:style w:type="paragraph" w:customStyle="1" w:styleId="1696A114CBBF4F189190B2B125DACBE6">
    <w:name w:val="1696A114CBBF4F189190B2B125DACBE6"/>
  </w:style>
  <w:style w:type="paragraph" w:customStyle="1" w:styleId="7299CA0FA01C46EFB7A2531F0CE4F083">
    <w:name w:val="7299CA0FA01C46EFB7A2531F0CE4F083"/>
  </w:style>
  <w:style w:type="paragraph" w:customStyle="1" w:styleId="19B182E9DEBF4945B08B886565563384">
    <w:name w:val="19B182E9DEBF4945B08B886565563384"/>
  </w:style>
  <w:style w:type="paragraph" w:customStyle="1" w:styleId="9E2ABE14FAE94E16A6A853E50F3FB664">
    <w:name w:val="9E2ABE14FAE94E16A6A853E50F3FB664"/>
  </w:style>
  <w:style w:type="paragraph" w:customStyle="1" w:styleId="2E4EB0CBFF6546AAA8AAFDBB9D25BA3D">
    <w:name w:val="2E4EB0CBFF6546AAA8AAFDBB9D25BA3D"/>
  </w:style>
  <w:style w:type="paragraph" w:customStyle="1" w:styleId="246BA61283824DD48325703996682801">
    <w:name w:val="246BA61283824DD48325703996682801"/>
  </w:style>
  <w:style w:type="paragraph" w:customStyle="1" w:styleId="49B862AE23BD4071AB19BE13064D2C1C">
    <w:name w:val="49B862AE23BD4071AB19BE13064D2C1C"/>
  </w:style>
  <w:style w:type="paragraph" w:customStyle="1" w:styleId="A36D04AFE60B4AC5B5E3A22F9F1EDEAB">
    <w:name w:val="A36D04AFE60B4AC5B5E3A22F9F1EDEAB"/>
  </w:style>
  <w:style w:type="paragraph" w:customStyle="1" w:styleId="32AD8FE9C89E4A32B0A307AC4C5856B4">
    <w:name w:val="32AD8FE9C89E4A32B0A307AC4C5856B4"/>
  </w:style>
  <w:style w:type="paragraph" w:customStyle="1" w:styleId="C904310E12A84F9898A4B94DC80C8785">
    <w:name w:val="C904310E12A84F9898A4B94DC80C8785"/>
  </w:style>
  <w:style w:type="paragraph" w:customStyle="1" w:styleId="CEA52DED1BF248D5A9048CEC45FC020C">
    <w:name w:val="CEA52DED1BF248D5A9048CEC45FC020C"/>
  </w:style>
  <w:style w:type="paragraph" w:customStyle="1" w:styleId="CAED6A78C180439DA48382D4648E2D5D">
    <w:name w:val="CAED6A78C180439DA48382D4648E2D5D"/>
    <w:rsid w:val="00A82360"/>
  </w:style>
  <w:style w:type="paragraph" w:customStyle="1" w:styleId="1214EEADC9924554B08E9EBC8F5EF171">
    <w:name w:val="1214EEADC9924554B08E9EBC8F5EF171"/>
    <w:rsid w:val="00A82360"/>
  </w:style>
  <w:style w:type="paragraph" w:customStyle="1" w:styleId="83D67111976E47048386A303610495B7">
    <w:name w:val="83D67111976E47048386A303610495B7"/>
    <w:rsid w:val="00044015"/>
  </w:style>
  <w:style w:type="paragraph" w:customStyle="1" w:styleId="E44D016190624678ABF05A00588FD62F">
    <w:name w:val="E44D016190624678ABF05A00588FD62F"/>
    <w:rsid w:val="007C4319"/>
  </w:style>
  <w:style w:type="paragraph" w:customStyle="1" w:styleId="E70362C3740F449084EDAC766A39AE871">
    <w:name w:val="E70362C3740F449084EDAC766A39AE871"/>
    <w:rsid w:val="00FB475F"/>
    <w:pPr>
      <w:spacing w:after="200" w:line="276" w:lineRule="auto"/>
    </w:pPr>
    <w:rPr>
      <w:rFonts w:eastAsiaTheme="minorHAnsi"/>
    </w:rPr>
  </w:style>
  <w:style w:type="paragraph" w:customStyle="1" w:styleId="88B831C476F548E9AE80FCFBACDD01EB1">
    <w:name w:val="88B831C476F548E9AE80FCFBACDD01EB1"/>
    <w:rsid w:val="00FB475F"/>
    <w:pPr>
      <w:spacing w:after="200" w:line="276" w:lineRule="auto"/>
    </w:pPr>
    <w:rPr>
      <w:rFonts w:eastAsiaTheme="minorHAnsi"/>
    </w:rPr>
  </w:style>
  <w:style w:type="paragraph" w:customStyle="1" w:styleId="F0B75415E4264A76AFFDB680518A0D3D1">
    <w:name w:val="F0B75415E4264A76AFFDB680518A0D3D1"/>
    <w:rsid w:val="00FB475F"/>
    <w:pPr>
      <w:spacing w:after="200" w:line="276" w:lineRule="auto"/>
    </w:pPr>
    <w:rPr>
      <w:rFonts w:eastAsiaTheme="minorHAnsi"/>
    </w:rPr>
  </w:style>
  <w:style w:type="paragraph" w:customStyle="1" w:styleId="DD9E2D94BEB6490A938E0033B807AE8E1">
    <w:name w:val="DD9E2D94BEB6490A938E0033B807AE8E1"/>
    <w:rsid w:val="00FB475F"/>
    <w:pPr>
      <w:spacing w:after="200" w:line="276" w:lineRule="auto"/>
      <w:ind w:left="720"/>
      <w:contextualSpacing/>
    </w:pPr>
    <w:rPr>
      <w:rFonts w:eastAsiaTheme="minorHAnsi"/>
    </w:rPr>
  </w:style>
  <w:style w:type="paragraph" w:customStyle="1" w:styleId="33124388D58B4D9988F84723F78D16741">
    <w:name w:val="33124388D58B4D9988F84723F78D16741"/>
    <w:rsid w:val="00FB475F"/>
    <w:pPr>
      <w:spacing w:after="200" w:line="276" w:lineRule="auto"/>
      <w:ind w:left="720"/>
      <w:contextualSpacing/>
    </w:pPr>
    <w:rPr>
      <w:rFonts w:eastAsiaTheme="minorHAnsi"/>
    </w:rPr>
  </w:style>
  <w:style w:type="paragraph" w:customStyle="1" w:styleId="5E68B8BEBB284830BAAE7160A9EEE13D1">
    <w:name w:val="5E68B8BEBB284830BAAE7160A9EEE13D1"/>
    <w:rsid w:val="00FB475F"/>
    <w:pPr>
      <w:spacing w:after="200" w:line="276" w:lineRule="auto"/>
      <w:ind w:left="720"/>
      <w:contextualSpacing/>
    </w:pPr>
    <w:rPr>
      <w:rFonts w:eastAsiaTheme="minorHAnsi"/>
    </w:rPr>
  </w:style>
  <w:style w:type="paragraph" w:customStyle="1" w:styleId="FBA6838BD2C6414A948C8DF2920F8F1E1">
    <w:name w:val="FBA6838BD2C6414A948C8DF2920F8F1E1"/>
    <w:rsid w:val="00FB475F"/>
    <w:pPr>
      <w:spacing w:after="200" w:line="276" w:lineRule="auto"/>
      <w:ind w:left="720"/>
      <w:contextualSpacing/>
    </w:pPr>
    <w:rPr>
      <w:rFonts w:eastAsiaTheme="minorHAnsi"/>
    </w:rPr>
  </w:style>
  <w:style w:type="paragraph" w:customStyle="1" w:styleId="EA132D6658DF4BBEB01C2043AB60D6891">
    <w:name w:val="EA132D6658DF4BBEB01C2043AB60D6891"/>
    <w:rsid w:val="00FB475F"/>
    <w:pPr>
      <w:spacing w:after="200" w:line="276" w:lineRule="auto"/>
      <w:ind w:left="720"/>
      <w:contextualSpacing/>
    </w:pPr>
    <w:rPr>
      <w:rFonts w:eastAsiaTheme="minorHAnsi"/>
    </w:rPr>
  </w:style>
  <w:style w:type="paragraph" w:customStyle="1" w:styleId="B545586D45D841788477B8A4B1F874A71">
    <w:name w:val="B545586D45D841788477B8A4B1F874A71"/>
    <w:rsid w:val="00FB475F"/>
    <w:pPr>
      <w:spacing w:after="200" w:line="276" w:lineRule="auto"/>
      <w:ind w:left="720"/>
      <w:contextualSpacing/>
    </w:pPr>
    <w:rPr>
      <w:rFonts w:eastAsiaTheme="minorHAnsi"/>
    </w:rPr>
  </w:style>
  <w:style w:type="paragraph" w:customStyle="1" w:styleId="2C0DF0A8119A4D89AC17268CB7AD9D0F1">
    <w:name w:val="2C0DF0A8119A4D89AC17268CB7AD9D0F1"/>
    <w:rsid w:val="00FB475F"/>
    <w:pPr>
      <w:spacing w:after="200" w:line="276" w:lineRule="auto"/>
    </w:pPr>
    <w:rPr>
      <w:rFonts w:eastAsiaTheme="minorHAnsi"/>
    </w:rPr>
  </w:style>
  <w:style w:type="paragraph" w:customStyle="1" w:styleId="002784ACC31C4657ADF4D18EA030749D1">
    <w:name w:val="002784ACC31C4657ADF4D18EA030749D1"/>
    <w:rsid w:val="00FB475F"/>
    <w:pPr>
      <w:spacing w:after="200" w:line="276" w:lineRule="auto"/>
    </w:pPr>
    <w:rPr>
      <w:rFonts w:eastAsiaTheme="minorHAnsi"/>
    </w:rPr>
  </w:style>
  <w:style w:type="paragraph" w:customStyle="1" w:styleId="774B93A209534DA3B8A34F8D41668D6D1">
    <w:name w:val="774B93A209534DA3B8A34F8D41668D6D1"/>
    <w:rsid w:val="00FB475F"/>
    <w:pPr>
      <w:spacing w:after="200" w:line="276" w:lineRule="auto"/>
    </w:pPr>
    <w:rPr>
      <w:rFonts w:eastAsiaTheme="minorHAnsi"/>
    </w:rPr>
  </w:style>
  <w:style w:type="paragraph" w:customStyle="1" w:styleId="7CD27CA8898A4EDE955BDE7D1B8779FF1">
    <w:name w:val="7CD27CA8898A4EDE955BDE7D1B8779FF1"/>
    <w:rsid w:val="00FB475F"/>
    <w:pPr>
      <w:spacing w:after="200" w:line="276" w:lineRule="auto"/>
    </w:pPr>
    <w:rPr>
      <w:rFonts w:eastAsiaTheme="minorHAnsi"/>
    </w:rPr>
  </w:style>
  <w:style w:type="paragraph" w:customStyle="1" w:styleId="BA8AB7FD1A1B421E8C5E127C59E8AFCF1">
    <w:name w:val="BA8AB7FD1A1B421E8C5E127C59E8AFCF1"/>
    <w:rsid w:val="00FB475F"/>
    <w:pPr>
      <w:spacing w:after="200" w:line="276" w:lineRule="auto"/>
    </w:pPr>
    <w:rPr>
      <w:rFonts w:eastAsiaTheme="minorHAnsi"/>
    </w:rPr>
  </w:style>
  <w:style w:type="paragraph" w:customStyle="1" w:styleId="8D34D0BC8DDB45B6B1CD7755C857F2801">
    <w:name w:val="8D34D0BC8DDB45B6B1CD7755C857F2801"/>
    <w:rsid w:val="00FB475F"/>
    <w:pPr>
      <w:spacing w:after="200" w:line="276" w:lineRule="auto"/>
    </w:pPr>
    <w:rPr>
      <w:rFonts w:eastAsiaTheme="minorHAnsi"/>
    </w:rPr>
  </w:style>
  <w:style w:type="paragraph" w:customStyle="1" w:styleId="A974323934B846619E6635B327744E801">
    <w:name w:val="A974323934B846619E6635B327744E801"/>
    <w:rsid w:val="00FB475F"/>
    <w:pPr>
      <w:spacing w:after="200" w:line="276" w:lineRule="auto"/>
    </w:pPr>
    <w:rPr>
      <w:rFonts w:eastAsiaTheme="minorHAnsi"/>
    </w:rPr>
  </w:style>
  <w:style w:type="paragraph" w:customStyle="1" w:styleId="C67CC677314E47C6A933F1F41EE5DCC71">
    <w:name w:val="C67CC677314E47C6A933F1F41EE5DCC71"/>
    <w:rsid w:val="00FB475F"/>
    <w:pPr>
      <w:spacing w:after="200" w:line="276" w:lineRule="auto"/>
    </w:pPr>
    <w:rPr>
      <w:rFonts w:eastAsiaTheme="minorHAnsi"/>
    </w:rPr>
  </w:style>
  <w:style w:type="paragraph" w:customStyle="1" w:styleId="04D94825CE274C67B17BCA4C62D64B991">
    <w:name w:val="04D94825CE274C67B17BCA4C62D64B991"/>
    <w:rsid w:val="00FB475F"/>
    <w:pPr>
      <w:spacing w:after="200" w:line="276" w:lineRule="auto"/>
    </w:pPr>
    <w:rPr>
      <w:rFonts w:eastAsiaTheme="minorHAnsi"/>
    </w:rPr>
  </w:style>
  <w:style w:type="paragraph" w:customStyle="1" w:styleId="11310A50F64D4C6E91F662C686D8481F1">
    <w:name w:val="11310A50F64D4C6E91F662C686D8481F1"/>
    <w:rsid w:val="00FB475F"/>
    <w:pPr>
      <w:spacing w:after="200" w:line="276" w:lineRule="auto"/>
    </w:pPr>
    <w:rPr>
      <w:rFonts w:eastAsiaTheme="minorHAnsi"/>
    </w:rPr>
  </w:style>
  <w:style w:type="paragraph" w:customStyle="1" w:styleId="FB9881EAEB5942DB9F82C2AEEAC3E6F51">
    <w:name w:val="FB9881EAEB5942DB9F82C2AEEAC3E6F51"/>
    <w:rsid w:val="00FB475F"/>
    <w:pPr>
      <w:spacing w:after="200" w:line="276" w:lineRule="auto"/>
    </w:pPr>
    <w:rPr>
      <w:rFonts w:eastAsiaTheme="minorHAnsi"/>
    </w:rPr>
  </w:style>
  <w:style w:type="paragraph" w:customStyle="1" w:styleId="BDF66D7C8B4C4DC38338D676D98410851">
    <w:name w:val="BDF66D7C8B4C4DC38338D676D98410851"/>
    <w:rsid w:val="00FB475F"/>
    <w:pPr>
      <w:spacing w:after="200" w:line="276" w:lineRule="auto"/>
    </w:pPr>
    <w:rPr>
      <w:rFonts w:eastAsiaTheme="minorHAnsi"/>
    </w:rPr>
  </w:style>
  <w:style w:type="paragraph" w:customStyle="1" w:styleId="EFFF29D9447546CB84B61EDC4F61ED441">
    <w:name w:val="EFFF29D9447546CB84B61EDC4F61ED441"/>
    <w:rsid w:val="00FB475F"/>
    <w:pPr>
      <w:spacing w:after="200" w:line="276" w:lineRule="auto"/>
    </w:pPr>
    <w:rPr>
      <w:rFonts w:eastAsiaTheme="minorHAnsi"/>
    </w:rPr>
  </w:style>
  <w:style w:type="paragraph" w:customStyle="1" w:styleId="1A7BBC6B70A84DF08CAB3C6B8D5296851">
    <w:name w:val="1A7BBC6B70A84DF08CAB3C6B8D5296851"/>
    <w:rsid w:val="00FB475F"/>
    <w:pPr>
      <w:spacing w:after="200" w:line="276" w:lineRule="auto"/>
    </w:pPr>
    <w:rPr>
      <w:rFonts w:eastAsiaTheme="minorHAnsi"/>
    </w:rPr>
  </w:style>
  <w:style w:type="paragraph" w:customStyle="1" w:styleId="572A8F54EB5C44008D059DDE372F1F1F1">
    <w:name w:val="572A8F54EB5C44008D059DDE372F1F1F1"/>
    <w:rsid w:val="00FB475F"/>
    <w:pPr>
      <w:spacing w:after="200" w:line="276" w:lineRule="auto"/>
    </w:pPr>
    <w:rPr>
      <w:rFonts w:eastAsiaTheme="minorHAnsi"/>
    </w:rPr>
  </w:style>
  <w:style w:type="paragraph" w:customStyle="1" w:styleId="9E3E04260BED4371B28A40A9D3E089D41">
    <w:name w:val="9E3E04260BED4371B28A40A9D3E089D41"/>
    <w:rsid w:val="00FB475F"/>
    <w:pPr>
      <w:spacing w:after="200" w:line="276" w:lineRule="auto"/>
    </w:pPr>
    <w:rPr>
      <w:rFonts w:eastAsiaTheme="minorHAnsi"/>
    </w:rPr>
  </w:style>
  <w:style w:type="paragraph" w:customStyle="1" w:styleId="A519C027CC4D47E786FF2D504DA3EEBD1">
    <w:name w:val="A519C027CC4D47E786FF2D504DA3EEBD1"/>
    <w:rsid w:val="00FB475F"/>
    <w:pPr>
      <w:spacing w:after="200" w:line="276" w:lineRule="auto"/>
    </w:pPr>
    <w:rPr>
      <w:rFonts w:eastAsiaTheme="minorHAnsi"/>
    </w:rPr>
  </w:style>
  <w:style w:type="paragraph" w:customStyle="1" w:styleId="12CE9D09DC2F495199D2BEBAE19DC52D1">
    <w:name w:val="12CE9D09DC2F495199D2BEBAE19DC52D1"/>
    <w:rsid w:val="00FB475F"/>
    <w:pPr>
      <w:spacing w:after="200" w:line="276" w:lineRule="auto"/>
    </w:pPr>
    <w:rPr>
      <w:rFonts w:eastAsiaTheme="minorHAnsi"/>
    </w:rPr>
  </w:style>
  <w:style w:type="paragraph" w:customStyle="1" w:styleId="56A9DC669B454F26A0270BE258C46DEF1">
    <w:name w:val="56A9DC669B454F26A0270BE258C46DEF1"/>
    <w:rsid w:val="00FB475F"/>
    <w:pPr>
      <w:spacing w:after="200" w:line="276" w:lineRule="auto"/>
    </w:pPr>
    <w:rPr>
      <w:rFonts w:eastAsiaTheme="minorHAnsi"/>
    </w:rPr>
  </w:style>
  <w:style w:type="paragraph" w:customStyle="1" w:styleId="C949F6B2A4C24F41B374BB2D6D3FFAA21">
    <w:name w:val="C949F6B2A4C24F41B374BB2D6D3FFAA21"/>
    <w:rsid w:val="00FB475F"/>
    <w:pPr>
      <w:spacing w:after="200" w:line="276" w:lineRule="auto"/>
    </w:pPr>
    <w:rPr>
      <w:rFonts w:eastAsiaTheme="minorHAnsi"/>
    </w:rPr>
  </w:style>
  <w:style w:type="paragraph" w:customStyle="1" w:styleId="4495B03C7E844A5E976F7F45EC5E57101">
    <w:name w:val="4495B03C7E844A5E976F7F45EC5E57101"/>
    <w:rsid w:val="00FB475F"/>
    <w:pPr>
      <w:spacing w:after="200" w:line="276" w:lineRule="auto"/>
    </w:pPr>
    <w:rPr>
      <w:rFonts w:eastAsiaTheme="minorHAnsi"/>
    </w:rPr>
  </w:style>
  <w:style w:type="paragraph" w:customStyle="1" w:styleId="D02211103F0C415BB7C6EBA87A2125A71">
    <w:name w:val="D02211103F0C415BB7C6EBA87A2125A71"/>
    <w:rsid w:val="00FB475F"/>
    <w:pPr>
      <w:spacing w:after="200" w:line="276" w:lineRule="auto"/>
    </w:pPr>
    <w:rPr>
      <w:rFonts w:eastAsiaTheme="minorHAnsi"/>
    </w:rPr>
  </w:style>
  <w:style w:type="paragraph" w:customStyle="1" w:styleId="6AE9C56004EC47BDB3F9D451CC729B461">
    <w:name w:val="6AE9C56004EC47BDB3F9D451CC729B461"/>
    <w:rsid w:val="00FB475F"/>
    <w:pPr>
      <w:spacing w:after="200" w:line="276" w:lineRule="auto"/>
    </w:pPr>
    <w:rPr>
      <w:rFonts w:eastAsiaTheme="minorHAnsi"/>
    </w:rPr>
  </w:style>
  <w:style w:type="paragraph" w:customStyle="1" w:styleId="2D4B408F1B41412C9CAB817CA94E57C21">
    <w:name w:val="2D4B408F1B41412C9CAB817CA94E57C21"/>
    <w:rsid w:val="00FB475F"/>
    <w:pPr>
      <w:spacing w:after="200" w:line="276" w:lineRule="auto"/>
    </w:pPr>
    <w:rPr>
      <w:rFonts w:eastAsiaTheme="minorHAnsi"/>
    </w:rPr>
  </w:style>
  <w:style w:type="paragraph" w:customStyle="1" w:styleId="89CAA169D533460FA682A0E295EEE5D01">
    <w:name w:val="89CAA169D533460FA682A0E295EEE5D01"/>
    <w:rsid w:val="00FB475F"/>
    <w:pPr>
      <w:spacing w:after="200" w:line="276" w:lineRule="auto"/>
    </w:pPr>
    <w:rPr>
      <w:rFonts w:eastAsiaTheme="minorHAnsi"/>
    </w:rPr>
  </w:style>
  <w:style w:type="paragraph" w:customStyle="1" w:styleId="523AFDF3F2D54F67A33D5ADF161637A41">
    <w:name w:val="523AFDF3F2D54F67A33D5ADF161637A41"/>
    <w:rsid w:val="00FB475F"/>
    <w:pPr>
      <w:spacing w:after="200" w:line="276" w:lineRule="auto"/>
    </w:pPr>
    <w:rPr>
      <w:rFonts w:eastAsiaTheme="minorHAnsi"/>
    </w:rPr>
  </w:style>
  <w:style w:type="paragraph" w:customStyle="1" w:styleId="7789B869AA954380BF212BEC1B3C3E5C1">
    <w:name w:val="7789B869AA954380BF212BEC1B3C3E5C1"/>
    <w:rsid w:val="00FB475F"/>
    <w:pPr>
      <w:spacing w:after="200" w:line="276" w:lineRule="auto"/>
    </w:pPr>
    <w:rPr>
      <w:rFonts w:eastAsiaTheme="minorHAnsi"/>
    </w:rPr>
  </w:style>
  <w:style w:type="paragraph" w:customStyle="1" w:styleId="165DEC9B70CD4768A3F697AF8976500F1">
    <w:name w:val="165DEC9B70CD4768A3F697AF8976500F1"/>
    <w:rsid w:val="00FB475F"/>
    <w:pPr>
      <w:spacing w:after="200" w:line="276" w:lineRule="auto"/>
    </w:pPr>
    <w:rPr>
      <w:rFonts w:eastAsiaTheme="minorHAnsi"/>
    </w:rPr>
  </w:style>
  <w:style w:type="paragraph" w:customStyle="1" w:styleId="A0E852025D95401880F45381C853444A1">
    <w:name w:val="A0E852025D95401880F45381C853444A1"/>
    <w:rsid w:val="00FB475F"/>
    <w:pPr>
      <w:spacing w:after="200" w:line="276" w:lineRule="auto"/>
    </w:pPr>
    <w:rPr>
      <w:rFonts w:eastAsiaTheme="minorHAnsi"/>
    </w:rPr>
  </w:style>
  <w:style w:type="paragraph" w:customStyle="1" w:styleId="4EE1CB6C54C54C3787F13A766403784E1">
    <w:name w:val="4EE1CB6C54C54C3787F13A766403784E1"/>
    <w:rsid w:val="00FB475F"/>
    <w:pPr>
      <w:spacing w:after="200" w:line="276" w:lineRule="auto"/>
    </w:pPr>
    <w:rPr>
      <w:rFonts w:eastAsiaTheme="minorHAnsi"/>
    </w:rPr>
  </w:style>
  <w:style w:type="paragraph" w:customStyle="1" w:styleId="740A52CD6E1348609BFCB8AE448D926F1">
    <w:name w:val="740A52CD6E1348609BFCB8AE448D926F1"/>
    <w:rsid w:val="00FB475F"/>
    <w:pPr>
      <w:spacing w:after="200" w:line="276" w:lineRule="auto"/>
    </w:pPr>
    <w:rPr>
      <w:rFonts w:eastAsiaTheme="minorHAnsi"/>
    </w:rPr>
  </w:style>
  <w:style w:type="paragraph" w:customStyle="1" w:styleId="546E664163684C7297443B99EEDFB3DF1">
    <w:name w:val="546E664163684C7297443B99EEDFB3DF1"/>
    <w:rsid w:val="00FB475F"/>
    <w:pPr>
      <w:spacing w:after="200" w:line="276" w:lineRule="auto"/>
    </w:pPr>
    <w:rPr>
      <w:rFonts w:eastAsiaTheme="minorHAnsi"/>
    </w:rPr>
  </w:style>
  <w:style w:type="paragraph" w:customStyle="1" w:styleId="B5E296E7E3B44BFE8550AEC9F5A91D4E1">
    <w:name w:val="B5E296E7E3B44BFE8550AEC9F5A91D4E1"/>
    <w:rsid w:val="00FB475F"/>
    <w:pPr>
      <w:spacing w:after="200" w:line="276" w:lineRule="auto"/>
    </w:pPr>
    <w:rPr>
      <w:rFonts w:eastAsiaTheme="minorHAnsi"/>
    </w:rPr>
  </w:style>
  <w:style w:type="paragraph" w:customStyle="1" w:styleId="F204B275C99F418495C4B393C02C8D6F1">
    <w:name w:val="F204B275C99F418495C4B393C02C8D6F1"/>
    <w:rsid w:val="00FB475F"/>
    <w:pPr>
      <w:spacing w:after="200" w:line="276" w:lineRule="auto"/>
    </w:pPr>
    <w:rPr>
      <w:rFonts w:eastAsiaTheme="minorHAnsi"/>
    </w:rPr>
  </w:style>
  <w:style w:type="paragraph" w:customStyle="1" w:styleId="80EC2E1E4BE24A1082649E2E9B2C1FD11">
    <w:name w:val="80EC2E1E4BE24A1082649E2E9B2C1FD11"/>
    <w:rsid w:val="00FB475F"/>
    <w:pPr>
      <w:spacing w:after="200" w:line="276" w:lineRule="auto"/>
    </w:pPr>
    <w:rPr>
      <w:rFonts w:eastAsiaTheme="minorHAnsi"/>
    </w:rPr>
  </w:style>
  <w:style w:type="paragraph" w:customStyle="1" w:styleId="0C931296B6CB43AA9E1B319A28D3B9D91">
    <w:name w:val="0C931296B6CB43AA9E1B319A28D3B9D91"/>
    <w:rsid w:val="00FB475F"/>
    <w:pPr>
      <w:spacing w:after="200" w:line="276" w:lineRule="auto"/>
    </w:pPr>
    <w:rPr>
      <w:rFonts w:eastAsiaTheme="minorHAnsi"/>
    </w:rPr>
  </w:style>
  <w:style w:type="paragraph" w:customStyle="1" w:styleId="81920A2788DD422FBC1379B014BADE541">
    <w:name w:val="81920A2788DD422FBC1379B014BADE541"/>
    <w:rsid w:val="00FB475F"/>
    <w:pPr>
      <w:spacing w:after="200" w:line="276" w:lineRule="auto"/>
    </w:pPr>
    <w:rPr>
      <w:rFonts w:eastAsiaTheme="minorHAnsi"/>
    </w:rPr>
  </w:style>
  <w:style w:type="paragraph" w:customStyle="1" w:styleId="73572563DBBE4DC684F86313033EB8131">
    <w:name w:val="73572563DBBE4DC684F86313033EB8131"/>
    <w:rsid w:val="00FB475F"/>
    <w:pPr>
      <w:spacing w:after="200" w:line="276" w:lineRule="auto"/>
    </w:pPr>
    <w:rPr>
      <w:rFonts w:eastAsiaTheme="minorHAnsi"/>
    </w:rPr>
  </w:style>
  <w:style w:type="paragraph" w:customStyle="1" w:styleId="C1ACD4A98F304FF985FF77EC6F15BD4E1">
    <w:name w:val="C1ACD4A98F304FF985FF77EC6F15BD4E1"/>
    <w:rsid w:val="00FB475F"/>
    <w:pPr>
      <w:spacing w:after="200" w:line="276" w:lineRule="auto"/>
    </w:pPr>
    <w:rPr>
      <w:rFonts w:eastAsiaTheme="minorHAnsi"/>
    </w:rPr>
  </w:style>
  <w:style w:type="paragraph" w:customStyle="1" w:styleId="28358B289F1A4E7AA300430D60A68DB61">
    <w:name w:val="28358B289F1A4E7AA300430D60A68DB61"/>
    <w:rsid w:val="00FB475F"/>
    <w:pPr>
      <w:spacing w:after="200" w:line="276" w:lineRule="auto"/>
    </w:pPr>
    <w:rPr>
      <w:rFonts w:eastAsiaTheme="minorHAnsi"/>
    </w:rPr>
  </w:style>
  <w:style w:type="paragraph" w:customStyle="1" w:styleId="1696A114CBBF4F189190B2B125DACBE61">
    <w:name w:val="1696A114CBBF4F189190B2B125DACBE61"/>
    <w:rsid w:val="00FB475F"/>
    <w:pPr>
      <w:spacing w:after="200" w:line="276" w:lineRule="auto"/>
    </w:pPr>
    <w:rPr>
      <w:rFonts w:eastAsiaTheme="minorHAnsi"/>
    </w:rPr>
  </w:style>
  <w:style w:type="paragraph" w:customStyle="1" w:styleId="7299CA0FA01C46EFB7A2531F0CE4F0831">
    <w:name w:val="7299CA0FA01C46EFB7A2531F0CE4F0831"/>
    <w:rsid w:val="00FB475F"/>
    <w:pPr>
      <w:spacing w:after="200" w:line="276" w:lineRule="auto"/>
    </w:pPr>
    <w:rPr>
      <w:rFonts w:eastAsiaTheme="minorHAnsi"/>
    </w:rPr>
  </w:style>
  <w:style w:type="paragraph" w:customStyle="1" w:styleId="19B182E9DEBF4945B08B8865655633841">
    <w:name w:val="19B182E9DEBF4945B08B8865655633841"/>
    <w:rsid w:val="00FB475F"/>
    <w:pPr>
      <w:spacing w:after="200" w:line="276" w:lineRule="auto"/>
    </w:pPr>
    <w:rPr>
      <w:rFonts w:eastAsiaTheme="minorHAnsi"/>
    </w:rPr>
  </w:style>
  <w:style w:type="paragraph" w:customStyle="1" w:styleId="9E2ABE14FAE94E16A6A853E50F3FB6641">
    <w:name w:val="9E2ABE14FAE94E16A6A853E50F3FB6641"/>
    <w:rsid w:val="00FB475F"/>
    <w:pPr>
      <w:spacing w:after="200" w:line="276" w:lineRule="auto"/>
    </w:pPr>
    <w:rPr>
      <w:rFonts w:eastAsiaTheme="minorHAnsi"/>
    </w:rPr>
  </w:style>
  <w:style w:type="paragraph" w:customStyle="1" w:styleId="2E4EB0CBFF6546AAA8AAFDBB9D25BA3D1">
    <w:name w:val="2E4EB0CBFF6546AAA8AAFDBB9D25BA3D1"/>
    <w:rsid w:val="00FB475F"/>
    <w:pPr>
      <w:spacing w:after="200" w:line="276" w:lineRule="auto"/>
    </w:pPr>
    <w:rPr>
      <w:rFonts w:eastAsiaTheme="minorHAnsi"/>
    </w:rPr>
  </w:style>
  <w:style w:type="paragraph" w:customStyle="1" w:styleId="246BA61283824DD483257039966828011">
    <w:name w:val="246BA61283824DD483257039966828011"/>
    <w:rsid w:val="00FB475F"/>
    <w:pPr>
      <w:spacing w:after="200" w:line="276" w:lineRule="auto"/>
    </w:pPr>
    <w:rPr>
      <w:rFonts w:eastAsiaTheme="minorHAnsi"/>
    </w:rPr>
  </w:style>
  <w:style w:type="paragraph" w:customStyle="1" w:styleId="49B862AE23BD4071AB19BE13064D2C1C1">
    <w:name w:val="49B862AE23BD4071AB19BE13064D2C1C1"/>
    <w:rsid w:val="00FB475F"/>
    <w:pPr>
      <w:spacing w:after="200" w:line="276" w:lineRule="auto"/>
    </w:pPr>
    <w:rPr>
      <w:rFonts w:eastAsiaTheme="minorHAnsi"/>
    </w:rPr>
  </w:style>
  <w:style w:type="paragraph" w:customStyle="1" w:styleId="A36D04AFE60B4AC5B5E3A22F9F1EDEAB1">
    <w:name w:val="A36D04AFE60B4AC5B5E3A22F9F1EDEAB1"/>
    <w:rsid w:val="00FB475F"/>
    <w:pPr>
      <w:spacing w:after="200" w:line="276" w:lineRule="auto"/>
    </w:pPr>
    <w:rPr>
      <w:rFonts w:eastAsiaTheme="minorHAnsi"/>
    </w:rPr>
  </w:style>
  <w:style w:type="paragraph" w:customStyle="1" w:styleId="C904310E12A84F9898A4B94DC80C87851">
    <w:name w:val="C904310E12A84F9898A4B94DC80C87851"/>
    <w:rsid w:val="00FB475F"/>
    <w:pPr>
      <w:spacing w:after="200" w:line="276" w:lineRule="auto"/>
    </w:pPr>
    <w:rPr>
      <w:rFonts w:eastAsiaTheme="minorHAnsi"/>
    </w:rPr>
  </w:style>
  <w:style w:type="paragraph" w:customStyle="1" w:styleId="CEA52DED1BF248D5A9048CEC45FC020C1">
    <w:name w:val="CEA52DED1BF248D5A9048CEC45FC020C1"/>
    <w:rsid w:val="00FB475F"/>
    <w:pPr>
      <w:spacing w:after="200" w:line="276" w:lineRule="auto"/>
    </w:pPr>
    <w:rPr>
      <w:rFonts w:eastAsiaTheme="minorHAnsi"/>
    </w:rPr>
  </w:style>
  <w:style w:type="paragraph" w:customStyle="1" w:styleId="9E655A6EECCF46FBA16E919688FAF7A7">
    <w:name w:val="9E655A6EECCF46FBA16E919688FAF7A7"/>
    <w:rsid w:val="00FB475F"/>
    <w:pPr>
      <w:spacing w:after="200" w:line="276" w:lineRule="auto"/>
    </w:pPr>
    <w:rPr>
      <w:rFonts w:eastAsiaTheme="minorHAnsi"/>
    </w:rPr>
  </w:style>
  <w:style w:type="paragraph" w:customStyle="1" w:styleId="F0CFF210C20E494489832563BA046056">
    <w:name w:val="F0CFF210C20E494489832563BA046056"/>
    <w:rsid w:val="00FB475F"/>
    <w:pPr>
      <w:spacing w:after="200" w:line="276" w:lineRule="auto"/>
    </w:pPr>
    <w:rPr>
      <w:rFonts w:eastAsiaTheme="minorHAnsi"/>
    </w:rPr>
  </w:style>
  <w:style w:type="paragraph" w:customStyle="1" w:styleId="38548A2A7D1A4B7BBBFCF5D1B952944F">
    <w:name w:val="38548A2A7D1A4B7BBBFCF5D1B952944F"/>
    <w:rsid w:val="00FB475F"/>
    <w:pPr>
      <w:spacing w:after="200" w:line="276" w:lineRule="auto"/>
    </w:pPr>
    <w:rPr>
      <w:rFonts w:eastAsiaTheme="minorHAnsi"/>
    </w:rPr>
  </w:style>
  <w:style w:type="paragraph" w:customStyle="1" w:styleId="E5BCA6C785E5444AADE06E3BEAE22DF0">
    <w:name w:val="E5BCA6C785E5444AADE06E3BEAE22DF0"/>
    <w:rsid w:val="00FB475F"/>
    <w:pPr>
      <w:spacing w:after="200" w:line="276" w:lineRule="auto"/>
    </w:pPr>
    <w:rPr>
      <w:rFonts w:eastAsiaTheme="minorHAnsi"/>
    </w:rPr>
  </w:style>
  <w:style w:type="paragraph" w:customStyle="1" w:styleId="10CAB5D9893F4320BCDC9FDB5A6C831F">
    <w:name w:val="10CAB5D9893F4320BCDC9FDB5A6C831F"/>
    <w:rsid w:val="00FB475F"/>
    <w:pPr>
      <w:spacing w:after="200" w:line="276" w:lineRule="auto"/>
    </w:pPr>
    <w:rPr>
      <w:rFonts w:eastAsiaTheme="minorHAnsi"/>
    </w:rPr>
  </w:style>
  <w:style w:type="paragraph" w:customStyle="1" w:styleId="82354A7C0D384C0CA28DE66B2AC51CFE">
    <w:name w:val="82354A7C0D384C0CA28DE66B2AC51CFE"/>
    <w:rsid w:val="00FB475F"/>
    <w:pPr>
      <w:spacing w:after="200" w:line="276" w:lineRule="auto"/>
    </w:pPr>
    <w:rPr>
      <w:rFonts w:eastAsiaTheme="minorHAnsi"/>
    </w:rPr>
  </w:style>
  <w:style w:type="paragraph" w:customStyle="1" w:styleId="0CC69E9B87C742CAADC9857451BA34F1">
    <w:name w:val="0CC69E9B87C742CAADC9857451BA34F1"/>
    <w:rsid w:val="00FB475F"/>
    <w:pPr>
      <w:spacing w:after="200" w:line="276" w:lineRule="auto"/>
    </w:pPr>
    <w:rPr>
      <w:rFonts w:eastAsiaTheme="minorHAnsi"/>
    </w:rPr>
  </w:style>
  <w:style w:type="paragraph" w:customStyle="1" w:styleId="584EC40662B74024BAD6FDD4A14C8C0C">
    <w:name w:val="584EC40662B74024BAD6FDD4A14C8C0C"/>
    <w:rsid w:val="00FB475F"/>
    <w:pPr>
      <w:spacing w:after="200" w:line="276" w:lineRule="auto"/>
    </w:pPr>
    <w:rPr>
      <w:rFonts w:eastAsiaTheme="minorHAnsi"/>
    </w:rPr>
  </w:style>
  <w:style w:type="paragraph" w:customStyle="1" w:styleId="7900207E603147459E65D3FB5FE9E42A">
    <w:name w:val="7900207E603147459E65D3FB5FE9E42A"/>
    <w:rsid w:val="00FB475F"/>
    <w:pPr>
      <w:spacing w:after="200" w:line="276" w:lineRule="auto"/>
    </w:pPr>
    <w:rPr>
      <w:rFonts w:eastAsiaTheme="minorHAnsi"/>
    </w:rPr>
  </w:style>
  <w:style w:type="paragraph" w:customStyle="1" w:styleId="039A8ED32BB847ACA29D1B79B72A3111">
    <w:name w:val="039A8ED32BB847ACA29D1B79B72A3111"/>
    <w:rsid w:val="00FB475F"/>
    <w:pPr>
      <w:spacing w:after="200" w:line="276" w:lineRule="auto"/>
    </w:pPr>
    <w:rPr>
      <w:rFonts w:eastAsiaTheme="minorHAnsi"/>
    </w:rPr>
  </w:style>
  <w:style w:type="paragraph" w:customStyle="1" w:styleId="ADF23AC6A3CF46848839F4D46492EF44">
    <w:name w:val="ADF23AC6A3CF46848839F4D46492EF44"/>
    <w:rsid w:val="00FB475F"/>
    <w:pPr>
      <w:spacing w:after="200" w:line="276" w:lineRule="auto"/>
    </w:pPr>
    <w:rPr>
      <w:rFonts w:eastAsiaTheme="minorHAnsi"/>
    </w:rPr>
  </w:style>
  <w:style w:type="paragraph" w:customStyle="1" w:styleId="53EB1EA7570C458F9DCC5448E2774772">
    <w:name w:val="53EB1EA7570C458F9DCC5448E2774772"/>
    <w:rsid w:val="00FB475F"/>
    <w:pPr>
      <w:spacing w:after="200" w:line="276" w:lineRule="auto"/>
    </w:pPr>
    <w:rPr>
      <w:rFonts w:eastAsiaTheme="minorHAnsi"/>
    </w:rPr>
  </w:style>
  <w:style w:type="paragraph" w:customStyle="1" w:styleId="B40B1783D3AA4E738AA98E4BEC6B4069">
    <w:name w:val="B40B1783D3AA4E738AA98E4BEC6B4069"/>
    <w:rsid w:val="00FB475F"/>
    <w:pPr>
      <w:spacing w:after="200" w:line="276" w:lineRule="auto"/>
    </w:pPr>
    <w:rPr>
      <w:rFonts w:eastAsiaTheme="minorHAnsi"/>
    </w:rPr>
  </w:style>
  <w:style w:type="paragraph" w:customStyle="1" w:styleId="C0885FF7022F4B64AA64871E73127437">
    <w:name w:val="C0885FF7022F4B64AA64871E73127437"/>
    <w:rsid w:val="00FB475F"/>
    <w:pPr>
      <w:spacing w:after="200" w:line="276" w:lineRule="auto"/>
    </w:pPr>
    <w:rPr>
      <w:rFonts w:eastAsiaTheme="minorHAnsi"/>
    </w:rPr>
  </w:style>
  <w:style w:type="paragraph" w:customStyle="1" w:styleId="7691D3803760486683390794832B6000">
    <w:name w:val="7691D3803760486683390794832B6000"/>
    <w:rsid w:val="00FB475F"/>
    <w:pPr>
      <w:spacing w:after="200" w:line="276" w:lineRule="auto"/>
    </w:pPr>
    <w:rPr>
      <w:rFonts w:eastAsiaTheme="minorHAnsi"/>
    </w:rPr>
  </w:style>
  <w:style w:type="paragraph" w:customStyle="1" w:styleId="AA238B4F6EC6446F83872958852212F7">
    <w:name w:val="AA238B4F6EC6446F83872958852212F7"/>
    <w:rsid w:val="00FB475F"/>
    <w:pPr>
      <w:spacing w:after="200" w:line="276" w:lineRule="auto"/>
    </w:pPr>
    <w:rPr>
      <w:rFonts w:eastAsiaTheme="minorHAnsi"/>
    </w:rPr>
  </w:style>
  <w:style w:type="paragraph" w:customStyle="1" w:styleId="398B68E729EC476D974CCA5A9AD4BFEE">
    <w:name w:val="398B68E729EC476D974CCA5A9AD4BFEE"/>
    <w:rsid w:val="00FB475F"/>
    <w:pPr>
      <w:spacing w:after="200" w:line="276" w:lineRule="auto"/>
    </w:pPr>
    <w:rPr>
      <w:rFonts w:eastAsiaTheme="minorHAnsi"/>
    </w:rPr>
  </w:style>
  <w:style w:type="paragraph" w:customStyle="1" w:styleId="1628071A3ECA41A3A72384EC9713DB24">
    <w:name w:val="1628071A3ECA41A3A72384EC9713DB24"/>
    <w:rsid w:val="00FB475F"/>
    <w:pPr>
      <w:spacing w:after="200" w:line="276" w:lineRule="auto"/>
    </w:pPr>
    <w:rPr>
      <w:rFonts w:eastAsiaTheme="minorHAnsi"/>
    </w:rPr>
  </w:style>
  <w:style w:type="paragraph" w:customStyle="1" w:styleId="FC2DE5304C4E45B8A3721903F05D8487">
    <w:name w:val="FC2DE5304C4E45B8A3721903F05D8487"/>
    <w:rsid w:val="00FB475F"/>
    <w:pPr>
      <w:spacing w:after="200" w:line="276" w:lineRule="auto"/>
    </w:pPr>
    <w:rPr>
      <w:rFonts w:eastAsiaTheme="minorHAnsi"/>
    </w:rPr>
  </w:style>
  <w:style w:type="paragraph" w:customStyle="1" w:styleId="4F8F59E392474165A3F0A2205D461551">
    <w:name w:val="4F8F59E392474165A3F0A2205D461551"/>
    <w:rsid w:val="00FB475F"/>
    <w:pPr>
      <w:spacing w:after="200" w:line="276" w:lineRule="auto"/>
    </w:pPr>
    <w:rPr>
      <w:rFonts w:eastAsiaTheme="minorHAnsi"/>
    </w:rPr>
  </w:style>
  <w:style w:type="paragraph" w:customStyle="1" w:styleId="0BD9329A9E264E03A50C6FAAA71B3788">
    <w:name w:val="0BD9329A9E264E03A50C6FAAA71B3788"/>
    <w:rsid w:val="00FB475F"/>
    <w:pPr>
      <w:spacing w:after="200" w:line="276" w:lineRule="auto"/>
    </w:pPr>
    <w:rPr>
      <w:rFonts w:eastAsiaTheme="minorHAnsi"/>
    </w:rPr>
  </w:style>
  <w:style w:type="paragraph" w:customStyle="1" w:styleId="085309CBFC2F4FEE8B7903ED49CB69AB">
    <w:name w:val="085309CBFC2F4FEE8B7903ED49CB69AB"/>
    <w:rsid w:val="00FB475F"/>
    <w:pPr>
      <w:spacing w:after="200" w:line="276" w:lineRule="auto"/>
    </w:pPr>
    <w:rPr>
      <w:rFonts w:eastAsiaTheme="minorHAnsi"/>
    </w:rPr>
  </w:style>
  <w:style w:type="paragraph" w:customStyle="1" w:styleId="912D7794CE344A57BA7175CED2AC3A0A">
    <w:name w:val="912D7794CE344A57BA7175CED2AC3A0A"/>
    <w:rsid w:val="00FB475F"/>
    <w:pPr>
      <w:spacing w:after="200" w:line="276" w:lineRule="auto"/>
    </w:pPr>
    <w:rPr>
      <w:rFonts w:eastAsiaTheme="minorHAnsi"/>
    </w:rPr>
  </w:style>
  <w:style w:type="paragraph" w:customStyle="1" w:styleId="BC541260518444C9AF74CA9146986E91">
    <w:name w:val="BC541260518444C9AF74CA9146986E91"/>
    <w:rsid w:val="00FB475F"/>
    <w:pPr>
      <w:spacing w:after="200" w:line="276" w:lineRule="auto"/>
    </w:pPr>
    <w:rPr>
      <w:rFonts w:eastAsiaTheme="minorHAnsi"/>
    </w:rPr>
  </w:style>
  <w:style w:type="paragraph" w:customStyle="1" w:styleId="0D746F56D0004888A48A59EC33C07DD0">
    <w:name w:val="0D746F56D0004888A48A59EC33C07DD0"/>
    <w:rsid w:val="00FB475F"/>
    <w:pPr>
      <w:spacing w:after="200" w:line="276" w:lineRule="auto"/>
    </w:pPr>
    <w:rPr>
      <w:rFonts w:eastAsiaTheme="minorHAnsi"/>
    </w:rPr>
  </w:style>
  <w:style w:type="paragraph" w:customStyle="1" w:styleId="90F4C1D637334592A09F338FDD1DE658">
    <w:name w:val="90F4C1D637334592A09F338FDD1DE658"/>
    <w:rsid w:val="00FB475F"/>
    <w:pPr>
      <w:spacing w:after="200" w:line="276" w:lineRule="auto"/>
    </w:pPr>
    <w:rPr>
      <w:rFonts w:eastAsiaTheme="minorHAnsi"/>
    </w:rPr>
  </w:style>
  <w:style w:type="paragraph" w:customStyle="1" w:styleId="D92F2362F6F2497A957B3B9D49A1FAA4">
    <w:name w:val="D92F2362F6F2497A957B3B9D49A1FAA4"/>
    <w:rsid w:val="00FB475F"/>
    <w:pPr>
      <w:spacing w:after="200" w:line="276" w:lineRule="auto"/>
    </w:pPr>
    <w:rPr>
      <w:rFonts w:eastAsiaTheme="minorHAnsi"/>
    </w:rPr>
  </w:style>
  <w:style w:type="paragraph" w:customStyle="1" w:styleId="996306858EEB4C18B75929629C0C81F4">
    <w:name w:val="996306858EEB4C18B75929629C0C81F4"/>
    <w:rsid w:val="00FB475F"/>
    <w:pPr>
      <w:spacing w:after="200" w:line="276" w:lineRule="auto"/>
    </w:pPr>
    <w:rPr>
      <w:rFonts w:eastAsiaTheme="minorHAnsi"/>
    </w:rPr>
  </w:style>
  <w:style w:type="paragraph" w:customStyle="1" w:styleId="6069A41129774984B557D7FC93B9B974">
    <w:name w:val="6069A41129774984B557D7FC93B9B974"/>
    <w:rsid w:val="00FB475F"/>
    <w:pPr>
      <w:spacing w:after="200" w:line="276" w:lineRule="auto"/>
    </w:pPr>
    <w:rPr>
      <w:rFonts w:eastAsiaTheme="minorHAnsi"/>
    </w:rPr>
  </w:style>
  <w:style w:type="paragraph" w:customStyle="1" w:styleId="AD35082665704F8F9F324BE50F7D9A73">
    <w:name w:val="AD35082665704F8F9F324BE50F7D9A73"/>
    <w:rsid w:val="00FB475F"/>
    <w:pPr>
      <w:spacing w:after="200" w:line="276" w:lineRule="auto"/>
    </w:pPr>
    <w:rPr>
      <w:rFonts w:eastAsiaTheme="minorHAnsi"/>
    </w:rPr>
  </w:style>
  <w:style w:type="paragraph" w:customStyle="1" w:styleId="A0F1B4C61A4E4C339F80EF42D21DC615">
    <w:name w:val="A0F1B4C61A4E4C339F80EF42D21DC615"/>
    <w:rsid w:val="00FB475F"/>
    <w:pPr>
      <w:spacing w:after="200" w:line="276" w:lineRule="auto"/>
    </w:pPr>
    <w:rPr>
      <w:rFonts w:eastAsiaTheme="minorHAnsi"/>
    </w:rPr>
  </w:style>
  <w:style w:type="paragraph" w:customStyle="1" w:styleId="F69A670CE7A64893B1B78D3C546355F8">
    <w:name w:val="F69A670CE7A64893B1B78D3C546355F8"/>
    <w:rsid w:val="00FB475F"/>
    <w:pPr>
      <w:spacing w:after="200" w:line="276" w:lineRule="auto"/>
    </w:pPr>
    <w:rPr>
      <w:rFonts w:eastAsiaTheme="minorHAnsi"/>
    </w:rPr>
  </w:style>
  <w:style w:type="paragraph" w:customStyle="1" w:styleId="B5AD85A41FEB49F094FAE4BE9929EF71">
    <w:name w:val="B5AD85A41FEB49F094FAE4BE9929EF71"/>
    <w:rsid w:val="00FB475F"/>
    <w:pPr>
      <w:spacing w:after="200" w:line="276" w:lineRule="auto"/>
    </w:pPr>
    <w:rPr>
      <w:rFonts w:eastAsiaTheme="minorHAnsi"/>
    </w:rPr>
  </w:style>
  <w:style w:type="paragraph" w:customStyle="1" w:styleId="6FA5D9178DF9428885F2EA8D35242F55">
    <w:name w:val="6FA5D9178DF9428885F2EA8D35242F55"/>
    <w:rsid w:val="00FB475F"/>
    <w:pPr>
      <w:spacing w:after="200" w:line="276" w:lineRule="auto"/>
    </w:pPr>
    <w:rPr>
      <w:rFonts w:eastAsiaTheme="minorHAnsi"/>
    </w:rPr>
  </w:style>
  <w:style w:type="paragraph" w:customStyle="1" w:styleId="57E7060A1BF647F38DE25B2453C12018">
    <w:name w:val="57E7060A1BF647F38DE25B2453C12018"/>
    <w:rsid w:val="00FB475F"/>
    <w:pPr>
      <w:spacing w:after="200" w:line="276" w:lineRule="auto"/>
    </w:pPr>
    <w:rPr>
      <w:rFonts w:eastAsiaTheme="minorHAnsi"/>
    </w:rPr>
  </w:style>
  <w:style w:type="paragraph" w:customStyle="1" w:styleId="1ED0838213AD42BE99371FFBCBC75A09">
    <w:name w:val="1ED0838213AD42BE99371FFBCBC75A09"/>
    <w:rsid w:val="00FB475F"/>
    <w:pPr>
      <w:spacing w:after="200" w:line="276" w:lineRule="auto"/>
    </w:pPr>
    <w:rPr>
      <w:rFonts w:eastAsiaTheme="minorHAnsi"/>
    </w:rPr>
  </w:style>
  <w:style w:type="paragraph" w:customStyle="1" w:styleId="7E0E719183B44478A4ABFF052EFBDC3A">
    <w:name w:val="7E0E719183B44478A4ABFF052EFBDC3A"/>
    <w:rsid w:val="00FB475F"/>
    <w:pPr>
      <w:spacing w:after="200" w:line="276" w:lineRule="auto"/>
    </w:pPr>
    <w:rPr>
      <w:rFonts w:eastAsiaTheme="minorHAnsi"/>
    </w:rPr>
  </w:style>
  <w:style w:type="paragraph" w:customStyle="1" w:styleId="E70362C3740F449084EDAC766A39AE872">
    <w:name w:val="E70362C3740F449084EDAC766A39AE872"/>
    <w:rsid w:val="00FB475F"/>
    <w:pPr>
      <w:spacing w:after="200" w:line="276" w:lineRule="auto"/>
    </w:pPr>
    <w:rPr>
      <w:rFonts w:eastAsiaTheme="minorHAnsi"/>
    </w:rPr>
  </w:style>
  <w:style w:type="paragraph" w:customStyle="1" w:styleId="88B831C476F548E9AE80FCFBACDD01EB2">
    <w:name w:val="88B831C476F548E9AE80FCFBACDD01EB2"/>
    <w:rsid w:val="00FB475F"/>
    <w:pPr>
      <w:spacing w:after="200" w:line="276" w:lineRule="auto"/>
    </w:pPr>
    <w:rPr>
      <w:rFonts w:eastAsiaTheme="minorHAnsi"/>
    </w:rPr>
  </w:style>
  <w:style w:type="paragraph" w:customStyle="1" w:styleId="F0B75415E4264A76AFFDB680518A0D3D2">
    <w:name w:val="F0B75415E4264A76AFFDB680518A0D3D2"/>
    <w:rsid w:val="00FB475F"/>
    <w:pPr>
      <w:spacing w:after="200" w:line="276" w:lineRule="auto"/>
    </w:pPr>
    <w:rPr>
      <w:rFonts w:eastAsiaTheme="minorHAnsi"/>
    </w:rPr>
  </w:style>
  <w:style w:type="paragraph" w:customStyle="1" w:styleId="5E68B8BEBB284830BAAE7160A9EEE13D2">
    <w:name w:val="5E68B8BEBB284830BAAE7160A9EEE13D2"/>
    <w:rsid w:val="00FB475F"/>
    <w:pPr>
      <w:spacing w:after="200" w:line="276" w:lineRule="auto"/>
      <w:ind w:left="720"/>
      <w:contextualSpacing/>
    </w:pPr>
    <w:rPr>
      <w:rFonts w:eastAsiaTheme="minorHAnsi"/>
    </w:rPr>
  </w:style>
  <w:style w:type="paragraph" w:customStyle="1" w:styleId="FBA6838BD2C6414A948C8DF2920F8F1E2">
    <w:name w:val="FBA6838BD2C6414A948C8DF2920F8F1E2"/>
    <w:rsid w:val="00FB475F"/>
    <w:pPr>
      <w:spacing w:after="200" w:line="276" w:lineRule="auto"/>
      <w:ind w:left="720"/>
      <w:contextualSpacing/>
    </w:pPr>
    <w:rPr>
      <w:rFonts w:eastAsiaTheme="minorHAnsi"/>
    </w:rPr>
  </w:style>
  <w:style w:type="paragraph" w:customStyle="1" w:styleId="EA132D6658DF4BBEB01C2043AB60D6892">
    <w:name w:val="EA132D6658DF4BBEB01C2043AB60D6892"/>
    <w:rsid w:val="00FB475F"/>
    <w:pPr>
      <w:spacing w:after="200" w:line="276" w:lineRule="auto"/>
      <w:ind w:left="720"/>
      <w:contextualSpacing/>
    </w:pPr>
    <w:rPr>
      <w:rFonts w:eastAsiaTheme="minorHAnsi"/>
    </w:rPr>
  </w:style>
  <w:style w:type="paragraph" w:customStyle="1" w:styleId="B545586D45D841788477B8A4B1F874A72">
    <w:name w:val="B545586D45D841788477B8A4B1F874A72"/>
    <w:rsid w:val="00FB475F"/>
    <w:pPr>
      <w:spacing w:after="200" w:line="276" w:lineRule="auto"/>
      <w:ind w:left="720"/>
      <w:contextualSpacing/>
    </w:pPr>
    <w:rPr>
      <w:rFonts w:eastAsiaTheme="minorHAnsi"/>
    </w:rPr>
  </w:style>
  <w:style w:type="paragraph" w:customStyle="1" w:styleId="002784ACC31C4657ADF4D18EA030749D2">
    <w:name w:val="002784ACC31C4657ADF4D18EA030749D2"/>
    <w:rsid w:val="00FB475F"/>
    <w:pPr>
      <w:spacing w:after="200" w:line="276" w:lineRule="auto"/>
    </w:pPr>
    <w:rPr>
      <w:rFonts w:eastAsiaTheme="minorHAnsi"/>
    </w:rPr>
  </w:style>
  <w:style w:type="paragraph" w:customStyle="1" w:styleId="774B93A209534DA3B8A34F8D41668D6D2">
    <w:name w:val="774B93A209534DA3B8A34F8D41668D6D2"/>
    <w:rsid w:val="00FB475F"/>
    <w:pPr>
      <w:spacing w:after="200" w:line="276" w:lineRule="auto"/>
    </w:pPr>
    <w:rPr>
      <w:rFonts w:eastAsiaTheme="minorHAnsi"/>
    </w:rPr>
  </w:style>
  <w:style w:type="paragraph" w:customStyle="1" w:styleId="7CD27CA8898A4EDE955BDE7D1B8779FF2">
    <w:name w:val="7CD27CA8898A4EDE955BDE7D1B8779FF2"/>
    <w:rsid w:val="00FB475F"/>
    <w:pPr>
      <w:spacing w:after="200" w:line="276" w:lineRule="auto"/>
    </w:pPr>
    <w:rPr>
      <w:rFonts w:eastAsiaTheme="minorHAnsi"/>
    </w:rPr>
  </w:style>
  <w:style w:type="paragraph" w:customStyle="1" w:styleId="BA8AB7FD1A1B421E8C5E127C59E8AFCF2">
    <w:name w:val="BA8AB7FD1A1B421E8C5E127C59E8AFCF2"/>
    <w:rsid w:val="00FB475F"/>
    <w:pPr>
      <w:spacing w:after="200" w:line="276" w:lineRule="auto"/>
    </w:pPr>
    <w:rPr>
      <w:rFonts w:eastAsiaTheme="minorHAnsi"/>
    </w:rPr>
  </w:style>
  <w:style w:type="paragraph" w:customStyle="1" w:styleId="8D34D0BC8DDB45B6B1CD7755C857F2802">
    <w:name w:val="8D34D0BC8DDB45B6B1CD7755C857F2802"/>
    <w:rsid w:val="00FB475F"/>
    <w:pPr>
      <w:spacing w:after="200" w:line="276" w:lineRule="auto"/>
    </w:pPr>
    <w:rPr>
      <w:rFonts w:eastAsiaTheme="minorHAnsi"/>
    </w:rPr>
  </w:style>
  <w:style w:type="paragraph" w:customStyle="1" w:styleId="A974323934B846619E6635B327744E802">
    <w:name w:val="A974323934B846619E6635B327744E802"/>
    <w:rsid w:val="00FB475F"/>
    <w:pPr>
      <w:spacing w:after="200" w:line="276" w:lineRule="auto"/>
    </w:pPr>
    <w:rPr>
      <w:rFonts w:eastAsiaTheme="minorHAnsi"/>
    </w:rPr>
  </w:style>
  <w:style w:type="paragraph" w:customStyle="1" w:styleId="C67CC677314E47C6A933F1F41EE5DCC72">
    <w:name w:val="C67CC677314E47C6A933F1F41EE5DCC72"/>
    <w:rsid w:val="00FB475F"/>
    <w:pPr>
      <w:spacing w:after="200" w:line="276" w:lineRule="auto"/>
    </w:pPr>
    <w:rPr>
      <w:rFonts w:eastAsiaTheme="minorHAnsi"/>
    </w:rPr>
  </w:style>
  <w:style w:type="paragraph" w:customStyle="1" w:styleId="04D94825CE274C67B17BCA4C62D64B992">
    <w:name w:val="04D94825CE274C67B17BCA4C62D64B992"/>
    <w:rsid w:val="00FB475F"/>
    <w:pPr>
      <w:spacing w:after="200" w:line="276" w:lineRule="auto"/>
    </w:pPr>
    <w:rPr>
      <w:rFonts w:eastAsiaTheme="minorHAnsi"/>
    </w:rPr>
  </w:style>
  <w:style w:type="paragraph" w:customStyle="1" w:styleId="11310A50F64D4C6E91F662C686D8481F2">
    <w:name w:val="11310A50F64D4C6E91F662C686D8481F2"/>
    <w:rsid w:val="00FB475F"/>
    <w:pPr>
      <w:spacing w:after="200" w:line="276" w:lineRule="auto"/>
    </w:pPr>
    <w:rPr>
      <w:rFonts w:eastAsiaTheme="minorHAnsi"/>
    </w:rPr>
  </w:style>
  <w:style w:type="paragraph" w:customStyle="1" w:styleId="FB9881EAEB5942DB9F82C2AEEAC3E6F52">
    <w:name w:val="FB9881EAEB5942DB9F82C2AEEAC3E6F52"/>
    <w:rsid w:val="00FB475F"/>
    <w:pPr>
      <w:spacing w:after="200" w:line="276" w:lineRule="auto"/>
    </w:pPr>
    <w:rPr>
      <w:rFonts w:eastAsiaTheme="minorHAnsi"/>
    </w:rPr>
  </w:style>
  <w:style w:type="paragraph" w:customStyle="1" w:styleId="BDF66D7C8B4C4DC38338D676D98410852">
    <w:name w:val="BDF66D7C8B4C4DC38338D676D98410852"/>
    <w:rsid w:val="00FB475F"/>
    <w:pPr>
      <w:spacing w:after="200" w:line="276" w:lineRule="auto"/>
    </w:pPr>
    <w:rPr>
      <w:rFonts w:eastAsiaTheme="minorHAnsi"/>
    </w:rPr>
  </w:style>
  <w:style w:type="paragraph" w:customStyle="1" w:styleId="EFFF29D9447546CB84B61EDC4F61ED442">
    <w:name w:val="EFFF29D9447546CB84B61EDC4F61ED442"/>
    <w:rsid w:val="00FB475F"/>
    <w:pPr>
      <w:spacing w:after="200" w:line="276" w:lineRule="auto"/>
    </w:pPr>
    <w:rPr>
      <w:rFonts w:eastAsiaTheme="minorHAnsi"/>
    </w:rPr>
  </w:style>
  <w:style w:type="paragraph" w:customStyle="1" w:styleId="1A7BBC6B70A84DF08CAB3C6B8D5296852">
    <w:name w:val="1A7BBC6B70A84DF08CAB3C6B8D5296852"/>
    <w:rsid w:val="00FB475F"/>
    <w:pPr>
      <w:spacing w:after="200" w:line="276" w:lineRule="auto"/>
    </w:pPr>
    <w:rPr>
      <w:rFonts w:eastAsiaTheme="minorHAnsi"/>
    </w:rPr>
  </w:style>
  <w:style w:type="paragraph" w:customStyle="1" w:styleId="572A8F54EB5C44008D059DDE372F1F1F2">
    <w:name w:val="572A8F54EB5C44008D059DDE372F1F1F2"/>
    <w:rsid w:val="00FB475F"/>
    <w:pPr>
      <w:spacing w:after="200" w:line="276" w:lineRule="auto"/>
    </w:pPr>
    <w:rPr>
      <w:rFonts w:eastAsiaTheme="minorHAnsi"/>
    </w:rPr>
  </w:style>
  <w:style w:type="paragraph" w:customStyle="1" w:styleId="9E3E04260BED4371B28A40A9D3E089D42">
    <w:name w:val="9E3E04260BED4371B28A40A9D3E089D42"/>
    <w:rsid w:val="00FB475F"/>
    <w:pPr>
      <w:spacing w:after="200" w:line="276" w:lineRule="auto"/>
    </w:pPr>
    <w:rPr>
      <w:rFonts w:eastAsiaTheme="minorHAnsi"/>
    </w:rPr>
  </w:style>
  <w:style w:type="paragraph" w:customStyle="1" w:styleId="A519C027CC4D47E786FF2D504DA3EEBD2">
    <w:name w:val="A519C027CC4D47E786FF2D504DA3EEBD2"/>
    <w:rsid w:val="00FB475F"/>
    <w:pPr>
      <w:spacing w:after="200" w:line="276" w:lineRule="auto"/>
    </w:pPr>
    <w:rPr>
      <w:rFonts w:eastAsiaTheme="minorHAnsi"/>
    </w:rPr>
  </w:style>
  <w:style w:type="paragraph" w:customStyle="1" w:styleId="56A9DC669B454F26A0270BE258C46DEF2">
    <w:name w:val="56A9DC669B454F26A0270BE258C46DEF2"/>
    <w:rsid w:val="00FB475F"/>
    <w:pPr>
      <w:spacing w:after="200" w:line="276" w:lineRule="auto"/>
    </w:pPr>
    <w:rPr>
      <w:rFonts w:eastAsiaTheme="minorHAnsi"/>
    </w:rPr>
  </w:style>
  <w:style w:type="paragraph" w:customStyle="1" w:styleId="C949F6B2A4C24F41B374BB2D6D3FFAA22">
    <w:name w:val="C949F6B2A4C24F41B374BB2D6D3FFAA22"/>
    <w:rsid w:val="00FB475F"/>
    <w:pPr>
      <w:spacing w:after="200" w:line="276" w:lineRule="auto"/>
    </w:pPr>
    <w:rPr>
      <w:rFonts w:eastAsiaTheme="minorHAnsi"/>
    </w:rPr>
  </w:style>
  <w:style w:type="paragraph" w:customStyle="1" w:styleId="4495B03C7E844A5E976F7F45EC5E57102">
    <w:name w:val="4495B03C7E844A5E976F7F45EC5E57102"/>
    <w:rsid w:val="00FB475F"/>
    <w:pPr>
      <w:spacing w:after="200" w:line="276" w:lineRule="auto"/>
    </w:pPr>
    <w:rPr>
      <w:rFonts w:eastAsiaTheme="minorHAnsi"/>
    </w:rPr>
  </w:style>
  <w:style w:type="paragraph" w:customStyle="1" w:styleId="D02211103F0C415BB7C6EBA87A2125A72">
    <w:name w:val="D02211103F0C415BB7C6EBA87A2125A72"/>
    <w:rsid w:val="00FB475F"/>
    <w:pPr>
      <w:spacing w:after="200" w:line="276" w:lineRule="auto"/>
    </w:pPr>
    <w:rPr>
      <w:rFonts w:eastAsiaTheme="minorHAnsi"/>
    </w:rPr>
  </w:style>
  <w:style w:type="paragraph" w:customStyle="1" w:styleId="6AE9C56004EC47BDB3F9D451CC729B462">
    <w:name w:val="6AE9C56004EC47BDB3F9D451CC729B462"/>
    <w:rsid w:val="00FB475F"/>
    <w:pPr>
      <w:spacing w:after="200" w:line="276" w:lineRule="auto"/>
    </w:pPr>
    <w:rPr>
      <w:rFonts w:eastAsiaTheme="minorHAnsi"/>
    </w:rPr>
  </w:style>
  <w:style w:type="paragraph" w:customStyle="1" w:styleId="2D4B408F1B41412C9CAB817CA94E57C22">
    <w:name w:val="2D4B408F1B41412C9CAB817CA94E57C22"/>
    <w:rsid w:val="00FB475F"/>
    <w:pPr>
      <w:spacing w:after="200" w:line="276" w:lineRule="auto"/>
    </w:pPr>
    <w:rPr>
      <w:rFonts w:eastAsiaTheme="minorHAnsi"/>
    </w:rPr>
  </w:style>
  <w:style w:type="paragraph" w:customStyle="1" w:styleId="89CAA169D533460FA682A0E295EEE5D02">
    <w:name w:val="89CAA169D533460FA682A0E295EEE5D02"/>
    <w:rsid w:val="00FB475F"/>
    <w:pPr>
      <w:spacing w:after="200" w:line="276" w:lineRule="auto"/>
    </w:pPr>
    <w:rPr>
      <w:rFonts w:eastAsiaTheme="minorHAnsi"/>
    </w:rPr>
  </w:style>
  <w:style w:type="paragraph" w:customStyle="1" w:styleId="523AFDF3F2D54F67A33D5ADF161637A42">
    <w:name w:val="523AFDF3F2D54F67A33D5ADF161637A42"/>
    <w:rsid w:val="00FB475F"/>
    <w:pPr>
      <w:spacing w:after="200" w:line="276" w:lineRule="auto"/>
    </w:pPr>
    <w:rPr>
      <w:rFonts w:eastAsiaTheme="minorHAnsi"/>
    </w:rPr>
  </w:style>
  <w:style w:type="paragraph" w:customStyle="1" w:styleId="7789B869AA954380BF212BEC1B3C3E5C2">
    <w:name w:val="7789B869AA954380BF212BEC1B3C3E5C2"/>
    <w:rsid w:val="00FB475F"/>
    <w:pPr>
      <w:spacing w:after="200" w:line="276" w:lineRule="auto"/>
    </w:pPr>
    <w:rPr>
      <w:rFonts w:eastAsiaTheme="minorHAnsi"/>
    </w:rPr>
  </w:style>
  <w:style w:type="paragraph" w:customStyle="1" w:styleId="165DEC9B70CD4768A3F697AF8976500F2">
    <w:name w:val="165DEC9B70CD4768A3F697AF8976500F2"/>
    <w:rsid w:val="00FB475F"/>
    <w:pPr>
      <w:spacing w:after="200" w:line="276" w:lineRule="auto"/>
    </w:pPr>
    <w:rPr>
      <w:rFonts w:eastAsiaTheme="minorHAnsi"/>
    </w:rPr>
  </w:style>
  <w:style w:type="paragraph" w:customStyle="1" w:styleId="A0E852025D95401880F45381C853444A2">
    <w:name w:val="A0E852025D95401880F45381C853444A2"/>
    <w:rsid w:val="00FB475F"/>
    <w:pPr>
      <w:spacing w:after="200" w:line="276" w:lineRule="auto"/>
    </w:pPr>
    <w:rPr>
      <w:rFonts w:eastAsiaTheme="minorHAnsi"/>
    </w:rPr>
  </w:style>
  <w:style w:type="paragraph" w:customStyle="1" w:styleId="4EE1CB6C54C54C3787F13A766403784E2">
    <w:name w:val="4EE1CB6C54C54C3787F13A766403784E2"/>
    <w:rsid w:val="00FB475F"/>
    <w:pPr>
      <w:spacing w:after="200" w:line="276" w:lineRule="auto"/>
    </w:pPr>
    <w:rPr>
      <w:rFonts w:eastAsiaTheme="minorHAnsi"/>
    </w:rPr>
  </w:style>
  <w:style w:type="paragraph" w:customStyle="1" w:styleId="740A52CD6E1348609BFCB8AE448D926F2">
    <w:name w:val="740A52CD6E1348609BFCB8AE448D926F2"/>
    <w:rsid w:val="00FB475F"/>
    <w:pPr>
      <w:spacing w:after="200" w:line="276" w:lineRule="auto"/>
    </w:pPr>
    <w:rPr>
      <w:rFonts w:eastAsiaTheme="minorHAnsi"/>
    </w:rPr>
  </w:style>
  <w:style w:type="paragraph" w:customStyle="1" w:styleId="546E664163684C7297443B99EEDFB3DF2">
    <w:name w:val="546E664163684C7297443B99EEDFB3DF2"/>
    <w:rsid w:val="00FB475F"/>
    <w:pPr>
      <w:spacing w:after="200" w:line="276" w:lineRule="auto"/>
    </w:pPr>
    <w:rPr>
      <w:rFonts w:eastAsiaTheme="minorHAnsi"/>
    </w:rPr>
  </w:style>
  <w:style w:type="paragraph" w:customStyle="1" w:styleId="B5E296E7E3B44BFE8550AEC9F5A91D4E2">
    <w:name w:val="B5E296E7E3B44BFE8550AEC9F5A91D4E2"/>
    <w:rsid w:val="00FB475F"/>
    <w:pPr>
      <w:spacing w:after="200" w:line="276" w:lineRule="auto"/>
    </w:pPr>
    <w:rPr>
      <w:rFonts w:eastAsiaTheme="minorHAnsi"/>
    </w:rPr>
  </w:style>
  <w:style w:type="paragraph" w:customStyle="1" w:styleId="F204B275C99F418495C4B393C02C8D6F2">
    <w:name w:val="F204B275C99F418495C4B393C02C8D6F2"/>
    <w:rsid w:val="00FB475F"/>
    <w:pPr>
      <w:spacing w:after="200" w:line="276" w:lineRule="auto"/>
    </w:pPr>
    <w:rPr>
      <w:rFonts w:eastAsiaTheme="minorHAnsi"/>
    </w:rPr>
  </w:style>
  <w:style w:type="paragraph" w:customStyle="1" w:styleId="80EC2E1E4BE24A1082649E2E9B2C1FD12">
    <w:name w:val="80EC2E1E4BE24A1082649E2E9B2C1FD12"/>
    <w:rsid w:val="00FB475F"/>
    <w:pPr>
      <w:spacing w:after="200" w:line="276" w:lineRule="auto"/>
    </w:pPr>
    <w:rPr>
      <w:rFonts w:eastAsiaTheme="minorHAnsi"/>
    </w:rPr>
  </w:style>
  <w:style w:type="paragraph" w:customStyle="1" w:styleId="0C931296B6CB43AA9E1B319A28D3B9D92">
    <w:name w:val="0C931296B6CB43AA9E1B319A28D3B9D92"/>
    <w:rsid w:val="00FB475F"/>
    <w:pPr>
      <w:spacing w:after="200" w:line="276" w:lineRule="auto"/>
    </w:pPr>
    <w:rPr>
      <w:rFonts w:eastAsiaTheme="minorHAnsi"/>
    </w:rPr>
  </w:style>
  <w:style w:type="paragraph" w:customStyle="1" w:styleId="81920A2788DD422FBC1379B014BADE542">
    <w:name w:val="81920A2788DD422FBC1379B014BADE542"/>
    <w:rsid w:val="00FB475F"/>
    <w:pPr>
      <w:spacing w:after="200" w:line="276" w:lineRule="auto"/>
    </w:pPr>
    <w:rPr>
      <w:rFonts w:eastAsiaTheme="minorHAnsi"/>
    </w:rPr>
  </w:style>
  <w:style w:type="paragraph" w:customStyle="1" w:styleId="73572563DBBE4DC684F86313033EB8132">
    <w:name w:val="73572563DBBE4DC684F86313033EB8132"/>
    <w:rsid w:val="00FB475F"/>
    <w:pPr>
      <w:spacing w:after="200" w:line="276" w:lineRule="auto"/>
    </w:pPr>
    <w:rPr>
      <w:rFonts w:eastAsiaTheme="minorHAnsi"/>
    </w:rPr>
  </w:style>
  <w:style w:type="paragraph" w:customStyle="1" w:styleId="C1ACD4A98F304FF985FF77EC6F15BD4E2">
    <w:name w:val="C1ACD4A98F304FF985FF77EC6F15BD4E2"/>
    <w:rsid w:val="00FB475F"/>
    <w:pPr>
      <w:spacing w:after="200" w:line="276" w:lineRule="auto"/>
    </w:pPr>
    <w:rPr>
      <w:rFonts w:eastAsiaTheme="minorHAnsi"/>
    </w:rPr>
  </w:style>
  <w:style w:type="paragraph" w:customStyle="1" w:styleId="28358B289F1A4E7AA300430D60A68DB62">
    <w:name w:val="28358B289F1A4E7AA300430D60A68DB62"/>
    <w:rsid w:val="00FB475F"/>
    <w:pPr>
      <w:spacing w:after="200" w:line="276" w:lineRule="auto"/>
    </w:pPr>
    <w:rPr>
      <w:rFonts w:eastAsiaTheme="minorHAnsi"/>
    </w:rPr>
  </w:style>
  <w:style w:type="paragraph" w:customStyle="1" w:styleId="1696A114CBBF4F189190B2B125DACBE62">
    <w:name w:val="1696A114CBBF4F189190B2B125DACBE62"/>
    <w:rsid w:val="00FB475F"/>
    <w:pPr>
      <w:spacing w:after="200" w:line="276" w:lineRule="auto"/>
    </w:pPr>
    <w:rPr>
      <w:rFonts w:eastAsiaTheme="minorHAnsi"/>
    </w:rPr>
  </w:style>
  <w:style w:type="paragraph" w:customStyle="1" w:styleId="7299CA0FA01C46EFB7A2531F0CE4F0832">
    <w:name w:val="7299CA0FA01C46EFB7A2531F0CE4F0832"/>
    <w:rsid w:val="00FB475F"/>
    <w:pPr>
      <w:spacing w:after="200" w:line="276" w:lineRule="auto"/>
    </w:pPr>
    <w:rPr>
      <w:rFonts w:eastAsiaTheme="minorHAnsi"/>
    </w:rPr>
  </w:style>
  <w:style w:type="paragraph" w:customStyle="1" w:styleId="19B182E9DEBF4945B08B8865655633842">
    <w:name w:val="19B182E9DEBF4945B08B8865655633842"/>
    <w:rsid w:val="00FB475F"/>
    <w:pPr>
      <w:spacing w:after="200" w:line="276" w:lineRule="auto"/>
    </w:pPr>
    <w:rPr>
      <w:rFonts w:eastAsiaTheme="minorHAnsi"/>
    </w:rPr>
  </w:style>
  <w:style w:type="paragraph" w:customStyle="1" w:styleId="9E2ABE14FAE94E16A6A853E50F3FB6642">
    <w:name w:val="9E2ABE14FAE94E16A6A853E50F3FB6642"/>
    <w:rsid w:val="00FB475F"/>
    <w:pPr>
      <w:spacing w:after="200" w:line="276" w:lineRule="auto"/>
    </w:pPr>
    <w:rPr>
      <w:rFonts w:eastAsiaTheme="minorHAnsi"/>
    </w:rPr>
  </w:style>
  <w:style w:type="paragraph" w:customStyle="1" w:styleId="2E4EB0CBFF6546AAA8AAFDBB9D25BA3D2">
    <w:name w:val="2E4EB0CBFF6546AAA8AAFDBB9D25BA3D2"/>
    <w:rsid w:val="00FB475F"/>
    <w:pPr>
      <w:spacing w:after="200" w:line="276" w:lineRule="auto"/>
    </w:pPr>
    <w:rPr>
      <w:rFonts w:eastAsiaTheme="minorHAnsi"/>
    </w:rPr>
  </w:style>
  <w:style w:type="paragraph" w:customStyle="1" w:styleId="246BA61283824DD483257039966828012">
    <w:name w:val="246BA61283824DD483257039966828012"/>
    <w:rsid w:val="00FB475F"/>
    <w:pPr>
      <w:spacing w:after="200" w:line="276" w:lineRule="auto"/>
    </w:pPr>
    <w:rPr>
      <w:rFonts w:eastAsiaTheme="minorHAnsi"/>
    </w:rPr>
  </w:style>
  <w:style w:type="paragraph" w:customStyle="1" w:styleId="49B862AE23BD4071AB19BE13064D2C1C2">
    <w:name w:val="49B862AE23BD4071AB19BE13064D2C1C2"/>
    <w:rsid w:val="00FB475F"/>
    <w:pPr>
      <w:spacing w:after="200" w:line="276" w:lineRule="auto"/>
    </w:pPr>
    <w:rPr>
      <w:rFonts w:eastAsiaTheme="minorHAnsi"/>
    </w:rPr>
  </w:style>
  <w:style w:type="paragraph" w:customStyle="1" w:styleId="A36D04AFE60B4AC5B5E3A22F9F1EDEAB2">
    <w:name w:val="A36D04AFE60B4AC5B5E3A22F9F1EDEAB2"/>
    <w:rsid w:val="00FB475F"/>
    <w:pPr>
      <w:spacing w:after="200" w:line="276" w:lineRule="auto"/>
    </w:pPr>
    <w:rPr>
      <w:rFonts w:eastAsiaTheme="minorHAnsi"/>
    </w:rPr>
  </w:style>
  <w:style w:type="paragraph" w:customStyle="1" w:styleId="C904310E12A84F9898A4B94DC80C87852">
    <w:name w:val="C904310E12A84F9898A4B94DC80C87852"/>
    <w:rsid w:val="00FB475F"/>
    <w:pPr>
      <w:spacing w:after="200" w:line="276" w:lineRule="auto"/>
    </w:pPr>
    <w:rPr>
      <w:rFonts w:eastAsiaTheme="minorHAnsi"/>
    </w:rPr>
  </w:style>
  <w:style w:type="paragraph" w:customStyle="1" w:styleId="CEA52DED1BF248D5A9048CEC45FC020C2">
    <w:name w:val="CEA52DED1BF248D5A9048CEC45FC020C2"/>
    <w:rsid w:val="00FB475F"/>
    <w:pPr>
      <w:spacing w:after="200" w:line="276" w:lineRule="auto"/>
    </w:pPr>
    <w:rPr>
      <w:rFonts w:eastAsiaTheme="minorHAnsi"/>
    </w:rPr>
  </w:style>
  <w:style w:type="paragraph" w:customStyle="1" w:styleId="9E655A6EECCF46FBA16E919688FAF7A71">
    <w:name w:val="9E655A6EECCF46FBA16E919688FAF7A71"/>
    <w:rsid w:val="00FB475F"/>
    <w:pPr>
      <w:spacing w:after="200" w:line="276" w:lineRule="auto"/>
    </w:pPr>
    <w:rPr>
      <w:rFonts w:eastAsiaTheme="minorHAnsi"/>
    </w:rPr>
  </w:style>
  <w:style w:type="paragraph" w:customStyle="1" w:styleId="F0CFF210C20E494489832563BA0460561">
    <w:name w:val="F0CFF210C20E494489832563BA0460561"/>
    <w:rsid w:val="00FB475F"/>
    <w:pPr>
      <w:spacing w:after="200" w:line="276" w:lineRule="auto"/>
    </w:pPr>
    <w:rPr>
      <w:rFonts w:eastAsiaTheme="minorHAnsi"/>
    </w:rPr>
  </w:style>
  <w:style w:type="paragraph" w:customStyle="1" w:styleId="38548A2A7D1A4B7BBBFCF5D1B952944F1">
    <w:name w:val="38548A2A7D1A4B7BBBFCF5D1B952944F1"/>
    <w:rsid w:val="00FB475F"/>
    <w:pPr>
      <w:spacing w:after="200" w:line="276" w:lineRule="auto"/>
    </w:pPr>
    <w:rPr>
      <w:rFonts w:eastAsiaTheme="minorHAnsi"/>
    </w:rPr>
  </w:style>
  <w:style w:type="paragraph" w:customStyle="1" w:styleId="E5BCA6C785E5444AADE06E3BEAE22DF01">
    <w:name w:val="E5BCA6C785E5444AADE06E3BEAE22DF01"/>
    <w:rsid w:val="00FB475F"/>
    <w:pPr>
      <w:spacing w:after="200" w:line="276" w:lineRule="auto"/>
    </w:pPr>
    <w:rPr>
      <w:rFonts w:eastAsiaTheme="minorHAnsi"/>
    </w:rPr>
  </w:style>
  <w:style w:type="paragraph" w:customStyle="1" w:styleId="10CAB5D9893F4320BCDC9FDB5A6C831F1">
    <w:name w:val="10CAB5D9893F4320BCDC9FDB5A6C831F1"/>
    <w:rsid w:val="00FB475F"/>
    <w:pPr>
      <w:spacing w:after="200" w:line="276" w:lineRule="auto"/>
    </w:pPr>
    <w:rPr>
      <w:rFonts w:eastAsiaTheme="minorHAnsi"/>
    </w:rPr>
  </w:style>
  <w:style w:type="paragraph" w:customStyle="1" w:styleId="82354A7C0D384C0CA28DE66B2AC51CFE1">
    <w:name w:val="82354A7C0D384C0CA28DE66B2AC51CFE1"/>
    <w:rsid w:val="00FB475F"/>
    <w:pPr>
      <w:spacing w:after="200" w:line="276" w:lineRule="auto"/>
    </w:pPr>
    <w:rPr>
      <w:rFonts w:eastAsiaTheme="minorHAnsi"/>
    </w:rPr>
  </w:style>
  <w:style w:type="paragraph" w:customStyle="1" w:styleId="0CC69E9B87C742CAADC9857451BA34F11">
    <w:name w:val="0CC69E9B87C742CAADC9857451BA34F11"/>
    <w:rsid w:val="00FB475F"/>
    <w:pPr>
      <w:spacing w:after="200" w:line="276" w:lineRule="auto"/>
    </w:pPr>
    <w:rPr>
      <w:rFonts w:eastAsiaTheme="minorHAnsi"/>
    </w:rPr>
  </w:style>
  <w:style w:type="paragraph" w:customStyle="1" w:styleId="584EC40662B74024BAD6FDD4A14C8C0C1">
    <w:name w:val="584EC40662B74024BAD6FDD4A14C8C0C1"/>
    <w:rsid w:val="00FB475F"/>
    <w:pPr>
      <w:spacing w:after="200" w:line="276" w:lineRule="auto"/>
    </w:pPr>
    <w:rPr>
      <w:rFonts w:eastAsiaTheme="minorHAnsi"/>
    </w:rPr>
  </w:style>
  <w:style w:type="paragraph" w:customStyle="1" w:styleId="7900207E603147459E65D3FB5FE9E42A1">
    <w:name w:val="7900207E603147459E65D3FB5FE9E42A1"/>
    <w:rsid w:val="00FB475F"/>
    <w:pPr>
      <w:spacing w:after="200" w:line="276" w:lineRule="auto"/>
    </w:pPr>
    <w:rPr>
      <w:rFonts w:eastAsiaTheme="minorHAnsi"/>
    </w:rPr>
  </w:style>
  <w:style w:type="paragraph" w:customStyle="1" w:styleId="039A8ED32BB847ACA29D1B79B72A31111">
    <w:name w:val="039A8ED32BB847ACA29D1B79B72A31111"/>
    <w:rsid w:val="00FB475F"/>
    <w:pPr>
      <w:spacing w:after="200" w:line="276" w:lineRule="auto"/>
    </w:pPr>
    <w:rPr>
      <w:rFonts w:eastAsiaTheme="minorHAnsi"/>
    </w:rPr>
  </w:style>
  <w:style w:type="paragraph" w:customStyle="1" w:styleId="ADF23AC6A3CF46848839F4D46492EF441">
    <w:name w:val="ADF23AC6A3CF46848839F4D46492EF441"/>
    <w:rsid w:val="00FB475F"/>
    <w:pPr>
      <w:spacing w:after="200" w:line="276" w:lineRule="auto"/>
    </w:pPr>
    <w:rPr>
      <w:rFonts w:eastAsiaTheme="minorHAnsi"/>
    </w:rPr>
  </w:style>
  <w:style w:type="paragraph" w:customStyle="1" w:styleId="53EB1EA7570C458F9DCC5448E27747721">
    <w:name w:val="53EB1EA7570C458F9DCC5448E27747721"/>
    <w:rsid w:val="00FB475F"/>
    <w:pPr>
      <w:spacing w:after="200" w:line="276" w:lineRule="auto"/>
    </w:pPr>
    <w:rPr>
      <w:rFonts w:eastAsiaTheme="minorHAnsi"/>
    </w:rPr>
  </w:style>
  <w:style w:type="paragraph" w:customStyle="1" w:styleId="B40B1783D3AA4E738AA98E4BEC6B40691">
    <w:name w:val="B40B1783D3AA4E738AA98E4BEC6B40691"/>
    <w:rsid w:val="00FB475F"/>
    <w:pPr>
      <w:spacing w:after="200" w:line="276" w:lineRule="auto"/>
    </w:pPr>
    <w:rPr>
      <w:rFonts w:eastAsiaTheme="minorHAnsi"/>
    </w:rPr>
  </w:style>
  <w:style w:type="paragraph" w:customStyle="1" w:styleId="C0885FF7022F4B64AA64871E731274371">
    <w:name w:val="C0885FF7022F4B64AA64871E731274371"/>
    <w:rsid w:val="00FB475F"/>
    <w:pPr>
      <w:spacing w:after="200" w:line="276" w:lineRule="auto"/>
    </w:pPr>
    <w:rPr>
      <w:rFonts w:eastAsiaTheme="minorHAnsi"/>
    </w:rPr>
  </w:style>
  <w:style w:type="paragraph" w:customStyle="1" w:styleId="7691D3803760486683390794832B60001">
    <w:name w:val="7691D3803760486683390794832B60001"/>
    <w:rsid w:val="00FB475F"/>
    <w:pPr>
      <w:spacing w:after="200" w:line="276" w:lineRule="auto"/>
    </w:pPr>
    <w:rPr>
      <w:rFonts w:eastAsiaTheme="minorHAnsi"/>
    </w:rPr>
  </w:style>
  <w:style w:type="paragraph" w:customStyle="1" w:styleId="AA238B4F6EC6446F83872958852212F71">
    <w:name w:val="AA238B4F6EC6446F83872958852212F71"/>
    <w:rsid w:val="00FB475F"/>
    <w:pPr>
      <w:spacing w:after="200" w:line="276" w:lineRule="auto"/>
    </w:pPr>
    <w:rPr>
      <w:rFonts w:eastAsiaTheme="minorHAnsi"/>
    </w:rPr>
  </w:style>
  <w:style w:type="paragraph" w:customStyle="1" w:styleId="398B68E729EC476D974CCA5A9AD4BFEE1">
    <w:name w:val="398B68E729EC476D974CCA5A9AD4BFEE1"/>
    <w:rsid w:val="00FB475F"/>
    <w:pPr>
      <w:spacing w:after="200" w:line="276" w:lineRule="auto"/>
    </w:pPr>
    <w:rPr>
      <w:rFonts w:eastAsiaTheme="minorHAnsi"/>
    </w:rPr>
  </w:style>
  <w:style w:type="paragraph" w:customStyle="1" w:styleId="1628071A3ECA41A3A72384EC9713DB241">
    <w:name w:val="1628071A3ECA41A3A72384EC9713DB241"/>
    <w:rsid w:val="00FB475F"/>
    <w:pPr>
      <w:spacing w:after="200" w:line="276" w:lineRule="auto"/>
    </w:pPr>
    <w:rPr>
      <w:rFonts w:eastAsiaTheme="minorHAnsi"/>
    </w:rPr>
  </w:style>
  <w:style w:type="paragraph" w:customStyle="1" w:styleId="FC2DE5304C4E45B8A3721903F05D84871">
    <w:name w:val="FC2DE5304C4E45B8A3721903F05D84871"/>
    <w:rsid w:val="00FB475F"/>
    <w:pPr>
      <w:spacing w:after="200" w:line="276" w:lineRule="auto"/>
    </w:pPr>
    <w:rPr>
      <w:rFonts w:eastAsiaTheme="minorHAnsi"/>
    </w:rPr>
  </w:style>
  <w:style w:type="paragraph" w:customStyle="1" w:styleId="4F8F59E392474165A3F0A2205D4615511">
    <w:name w:val="4F8F59E392474165A3F0A2205D4615511"/>
    <w:rsid w:val="00FB475F"/>
    <w:pPr>
      <w:spacing w:after="200" w:line="276" w:lineRule="auto"/>
    </w:pPr>
    <w:rPr>
      <w:rFonts w:eastAsiaTheme="minorHAnsi"/>
    </w:rPr>
  </w:style>
  <w:style w:type="paragraph" w:customStyle="1" w:styleId="0BD9329A9E264E03A50C6FAAA71B37881">
    <w:name w:val="0BD9329A9E264E03A50C6FAAA71B37881"/>
    <w:rsid w:val="00FB475F"/>
    <w:pPr>
      <w:spacing w:after="200" w:line="276" w:lineRule="auto"/>
    </w:pPr>
    <w:rPr>
      <w:rFonts w:eastAsiaTheme="minorHAnsi"/>
    </w:rPr>
  </w:style>
  <w:style w:type="paragraph" w:customStyle="1" w:styleId="085309CBFC2F4FEE8B7903ED49CB69AB1">
    <w:name w:val="085309CBFC2F4FEE8B7903ED49CB69AB1"/>
    <w:rsid w:val="00FB475F"/>
    <w:pPr>
      <w:spacing w:after="200" w:line="276" w:lineRule="auto"/>
    </w:pPr>
    <w:rPr>
      <w:rFonts w:eastAsiaTheme="minorHAnsi"/>
    </w:rPr>
  </w:style>
  <w:style w:type="paragraph" w:customStyle="1" w:styleId="912D7794CE344A57BA7175CED2AC3A0A1">
    <w:name w:val="912D7794CE344A57BA7175CED2AC3A0A1"/>
    <w:rsid w:val="00FB475F"/>
    <w:pPr>
      <w:spacing w:after="200" w:line="276" w:lineRule="auto"/>
    </w:pPr>
    <w:rPr>
      <w:rFonts w:eastAsiaTheme="minorHAnsi"/>
    </w:rPr>
  </w:style>
  <w:style w:type="paragraph" w:customStyle="1" w:styleId="BC541260518444C9AF74CA9146986E911">
    <w:name w:val="BC541260518444C9AF74CA9146986E911"/>
    <w:rsid w:val="00FB475F"/>
    <w:pPr>
      <w:spacing w:after="200" w:line="276" w:lineRule="auto"/>
    </w:pPr>
    <w:rPr>
      <w:rFonts w:eastAsiaTheme="minorHAnsi"/>
    </w:rPr>
  </w:style>
  <w:style w:type="paragraph" w:customStyle="1" w:styleId="0D746F56D0004888A48A59EC33C07DD01">
    <w:name w:val="0D746F56D0004888A48A59EC33C07DD01"/>
    <w:rsid w:val="00FB475F"/>
    <w:pPr>
      <w:spacing w:after="200" w:line="276" w:lineRule="auto"/>
    </w:pPr>
    <w:rPr>
      <w:rFonts w:eastAsiaTheme="minorHAnsi"/>
    </w:rPr>
  </w:style>
  <w:style w:type="paragraph" w:customStyle="1" w:styleId="90F4C1D637334592A09F338FDD1DE6581">
    <w:name w:val="90F4C1D637334592A09F338FDD1DE6581"/>
    <w:rsid w:val="00FB475F"/>
    <w:pPr>
      <w:spacing w:after="200" w:line="276" w:lineRule="auto"/>
    </w:pPr>
    <w:rPr>
      <w:rFonts w:eastAsiaTheme="minorHAnsi"/>
    </w:rPr>
  </w:style>
  <w:style w:type="paragraph" w:customStyle="1" w:styleId="D92F2362F6F2497A957B3B9D49A1FAA41">
    <w:name w:val="D92F2362F6F2497A957B3B9D49A1FAA41"/>
    <w:rsid w:val="00FB475F"/>
    <w:pPr>
      <w:spacing w:after="200" w:line="276" w:lineRule="auto"/>
    </w:pPr>
    <w:rPr>
      <w:rFonts w:eastAsiaTheme="minorHAnsi"/>
    </w:rPr>
  </w:style>
  <w:style w:type="paragraph" w:customStyle="1" w:styleId="996306858EEB4C18B75929629C0C81F41">
    <w:name w:val="996306858EEB4C18B75929629C0C81F41"/>
    <w:rsid w:val="00FB475F"/>
    <w:pPr>
      <w:spacing w:after="200" w:line="276" w:lineRule="auto"/>
    </w:pPr>
    <w:rPr>
      <w:rFonts w:eastAsiaTheme="minorHAnsi"/>
    </w:rPr>
  </w:style>
  <w:style w:type="paragraph" w:customStyle="1" w:styleId="6069A41129774984B557D7FC93B9B9741">
    <w:name w:val="6069A41129774984B557D7FC93B9B9741"/>
    <w:rsid w:val="00FB475F"/>
    <w:pPr>
      <w:spacing w:after="200" w:line="276" w:lineRule="auto"/>
    </w:pPr>
    <w:rPr>
      <w:rFonts w:eastAsiaTheme="minorHAnsi"/>
    </w:rPr>
  </w:style>
  <w:style w:type="paragraph" w:customStyle="1" w:styleId="AD35082665704F8F9F324BE50F7D9A731">
    <w:name w:val="AD35082665704F8F9F324BE50F7D9A731"/>
    <w:rsid w:val="00FB475F"/>
    <w:pPr>
      <w:spacing w:after="200" w:line="276" w:lineRule="auto"/>
    </w:pPr>
    <w:rPr>
      <w:rFonts w:eastAsiaTheme="minorHAnsi"/>
    </w:rPr>
  </w:style>
  <w:style w:type="paragraph" w:customStyle="1" w:styleId="A0F1B4C61A4E4C339F80EF42D21DC6151">
    <w:name w:val="A0F1B4C61A4E4C339F80EF42D21DC6151"/>
    <w:rsid w:val="00FB475F"/>
    <w:pPr>
      <w:spacing w:after="200" w:line="276" w:lineRule="auto"/>
    </w:pPr>
    <w:rPr>
      <w:rFonts w:eastAsiaTheme="minorHAnsi"/>
    </w:rPr>
  </w:style>
  <w:style w:type="paragraph" w:customStyle="1" w:styleId="F69A670CE7A64893B1B78D3C546355F81">
    <w:name w:val="F69A670CE7A64893B1B78D3C546355F81"/>
    <w:rsid w:val="00FB475F"/>
    <w:pPr>
      <w:spacing w:after="200" w:line="276" w:lineRule="auto"/>
    </w:pPr>
    <w:rPr>
      <w:rFonts w:eastAsiaTheme="minorHAnsi"/>
    </w:rPr>
  </w:style>
  <w:style w:type="paragraph" w:customStyle="1" w:styleId="B5AD85A41FEB49F094FAE4BE9929EF711">
    <w:name w:val="B5AD85A41FEB49F094FAE4BE9929EF711"/>
    <w:rsid w:val="00FB475F"/>
    <w:pPr>
      <w:spacing w:after="200" w:line="276" w:lineRule="auto"/>
    </w:pPr>
    <w:rPr>
      <w:rFonts w:eastAsiaTheme="minorHAnsi"/>
    </w:rPr>
  </w:style>
  <w:style w:type="paragraph" w:customStyle="1" w:styleId="6FA5D9178DF9428885F2EA8D35242F551">
    <w:name w:val="6FA5D9178DF9428885F2EA8D35242F551"/>
    <w:rsid w:val="00FB475F"/>
    <w:pPr>
      <w:spacing w:after="200" w:line="276" w:lineRule="auto"/>
    </w:pPr>
    <w:rPr>
      <w:rFonts w:eastAsiaTheme="minorHAnsi"/>
    </w:rPr>
  </w:style>
  <w:style w:type="paragraph" w:customStyle="1" w:styleId="57E7060A1BF647F38DE25B2453C120181">
    <w:name w:val="57E7060A1BF647F38DE25B2453C120181"/>
    <w:rsid w:val="00FB475F"/>
    <w:pPr>
      <w:spacing w:after="200" w:line="276" w:lineRule="auto"/>
    </w:pPr>
    <w:rPr>
      <w:rFonts w:eastAsiaTheme="minorHAnsi"/>
    </w:rPr>
  </w:style>
  <w:style w:type="paragraph" w:customStyle="1" w:styleId="1ED0838213AD42BE99371FFBCBC75A091">
    <w:name w:val="1ED0838213AD42BE99371FFBCBC75A091"/>
    <w:rsid w:val="00FB475F"/>
    <w:pPr>
      <w:spacing w:after="200" w:line="276" w:lineRule="auto"/>
    </w:pPr>
    <w:rPr>
      <w:rFonts w:eastAsiaTheme="minorHAnsi"/>
    </w:rPr>
  </w:style>
  <w:style w:type="paragraph" w:customStyle="1" w:styleId="7E0E719183B44478A4ABFF052EFBDC3A1">
    <w:name w:val="7E0E719183B44478A4ABFF052EFBDC3A1"/>
    <w:rsid w:val="00FB475F"/>
    <w:pPr>
      <w:spacing w:after="200" w:line="276" w:lineRule="auto"/>
    </w:pPr>
    <w:rPr>
      <w:rFonts w:eastAsiaTheme="minorHAnsi"/>
    </w:rPr>
  </w:style>
  <w:style w:type="paragraph" w:customStyle="1" w:styleId="E70362C3740F449084EDAC766A39AE873">
    <w:name w:val="E70362C3740F449084EDAC766A39AE873"/>
    <w:rsid w:val="00FB475F"/>
    <w:pPr>
      <w:spacing w:after="200" w:line="276" w:lineRule="auto"/>
    </w:pPr>
    <w:rPr>
      <w:rFonts w:eastAsiaTheme="minorHAnsi"/>
    </w:rPr>
  </w:style>
  <w:style w:type="paragraph" w:customStyle="1" w:styleId="88B831C476F548E9AE80FCFBACDD01EB3">
    <w:name w:val="88B831C476F548E9AE80FCFBACDD01EB3"/>
    <w:rsid w:val="00FB475F"/>
    <w:pPr>
      <w:spacing w:after="200" w:line="276" w:lineRule="auto"/>
    </w:pPr>
    <w:rPr>
      <w:rFonts w:eastAsiaTheme="minorHAnsi"/>
    </w:rPr>
  </w:style>
  <w:style w:type="paragraph" w:customStyle="1" w:styleId="F0B75415E4264A76AFFDB680518A0D3D3">
    <w:name w:val="F0B75415E4264A76AFFDB680518A0D3D3"/>
    <w:rsid w:val="00FB475F"/>
    <w:pPr>
      <w:spacing w:after="200" w:line="276" w:lineRule="auto"/>
    </w:pPr>
    <w:rPr>
      <w:rFonts w:eastAsiaTheme="minorHAnsi"/>
    </w:rPr>
  </w:style>
  <w:style w:type="paragraph" w:customStyle="1" w:styleId="5E68B8BEBB284830BAAE7160A9EEE13D3">
    <w:name w:val="5E68B8BEBB284830BAAE7160A9EEE13D3"/>
    <w:rsid w:val="00FB475F"/>
    <w:pPr>
      <w:spacing w:after="200" w:line="276" w:lineRule="auto"/>
      <w:ind w:left="720"/>
      <w:contextualSpacing/>
    </w:pPr>
    <w:rPr>
      <w:rFonts w:eastAsiaTheme="minorHAnsi"/>
    </w:rPr>
  </w:style>
  <w:style w:type="paragraph" w:customStyle="1" w:styleId="FBA6838BD2C6414A948C8DF2920F8F1E3">
    <w:name w:val="FBA6838BD2C6414A948C8DF2920F8F1E3"/>
    <w:rsid w:val="00FB475F"/>
    <w:pPr>
      <w:spacing w:after="200" w:line="276" w:lineRule="auto"/>
      <w:ind w:left="720"/>
      <w:contextualSpacing/>
    </w:pPr>
    <w:rPr>
      <w:rFonts w:eastAsiaTheme="minorHAnsi"/>
    </w:rPr>
  </w:style>
  <w:style w:type="paragraph" w:customStyle="1" w:styleId="EA132D6658DF4BBEB01C2043AB60D6893">
    <w:name w:val="EA132D6658DF4BBEB01C2043AB60D6893"/>
    <w:rsid w:val="00FB475F"/>
    <w:pPr>
      <w:spacing w:after="200" w:line="276" w:lineRule="auto"/>
      <w:ind w:left="720"/>
      <w:contextualSpacing/>
    </w:pPr>
    <w:rPr>
      <w:rFonts w:eastAsiaTheme="minorHAnsi"/>
    </w:rPr>
  </w:style>
  <w:style w:type="paragraph" w:customStyle="1" w:styleId="B545586D45D841788477B8A4B1F874A73">
    <w:name w:val="B545586D45D841788477B8A4B1F874A73"/>
    <w:rsid w:val="00FB475F"/>
    <w:pPr>
      <w:spacing w:after="200" w:line="276" w:lineRule="auto"/>
      <w:ind w:left="720"/>
      <w:contextualSpacing/>
    </w:pPr>
    <w:rPr>
      <w:rFonts w:eastAsiaTheme="minorHAnsi"/>
    </w:rPr>
  </w:style>
  <w:style w:type="paragraph" w:customStyle="1" w:styleId="002784ACC31C4657ADF4D18EA030749D3">
    <w:name w:val="002784ACC31C4657ADF4D18EA030749D3"/>
    <w:rsid w:val="00FB475F"/>
    <w:pPr>
      <w:spacing w:after="200" w:line="276" w:lineRule="auto"/>
    </w:pPr>
    <w:rPr>
      <w:rFonts w:eastAsiaTheme="minorHAnsi"/>
    </w:rPr>
  </w:style>
  <w:style w:type="paragraph" w:customStyle="1" w:styleId="774B93A209534DA3B8A34F8D41668D6D3">
    <w:name w:val="774B93A209534DA3B8A34F8D41668D6D3"/>
    <w:rsid w:val="00FB475F"/>
    <w:pPr>
      <w:spacing w:after="200" w:line="276" w:lineRule="auto"/>
    </w:pPr>
    <w:rPr>
      <w:rFonts w:eastAsiaTheme="minorHAnsi"/>
    </w:rPr>
  </w:style>
  <w:style w:type="paragraph" w:customStyle="1" w:styleId="7CD27CA8898A4EDE955BDE7D1B8779FF3">
    <w:name w:val="7CD27CA8898A4EDE955BDE7D1B8779FF3"/>
    <w:rsid w:val="00FB475F"/>
    <w:pPr>
      <w:spacing w:after="200" w:line="276" w:lineRule="auto"/>
    </w:pPr>
    <w:rPr>
      <w:rFonts w:eastAsiaTheme="minorHAnsi"/>
    </w:rPr>
  </w:style>
  <w:style w:type="paragraph" w:customStyle="1" w:styleId="BA8AB7FD1A1B421E8C5E127C59E8AFCF3">
    <w:name w:val="BA8AB7FD1A1B421E8C5E127C59E8AFCF3"/>
    <w:rsid w:val="00FB475F"/>
    <w:pPr>
      <w:spacing w:after="200" w:line="276" w:lineRule="auto"/>
    </w:pPr>
    <w:rPr>
      <w:rFonts w:eastAsiaTheme="minorHAnsi"/>
    </w:rPr>
  </w:style>
  <w:style w:type="paragraph" w:customStyle="1" w:styleId="8D34D0BC8DDB45B6B1CD7755C857F2803">
    <w:name w:val="8D34D0BC8DDB45B6B1CD7755C857F2803"/>
    <w:rsid w:val="00FB475F"/>
    <w:pPr>
      <w:spacing w:after="200" w:line="276" w:lineRule="auto"/>
    </w:pPr>
    <w:rPr>
      <w:rFonts w:eastAsiaTheme="minorHAnsi"/>
    </w:rPr>
  </w:style>
  <w:style w:type="paragraph" w:customStyle="1" w:styleId="A974323934B846619E6635B327744E803">
    <w:name w:val="A974323934B846619E6635B327744E803"/>
    <w:rsid w:val="00FB475F"/>
    <w:pPr>
      <w:spacing w:after="200" w:line="276" w:lineRule="auto"/>
    </w:pPr>
    <w:rPr>
      <w:rFonts w:eastAsiaTheme="minorHAnsi"/>
    </w:rPr>
  </w:style>
  <w:style w:type="paragraph" w:customStyle="1" w:styleId="C67CC677314E47C6A933F1F41EE5DCC73">
    <w:name w:val="C67CC677314E47C6A933F1F41EE5DCC73"/>
    <w:rsid w:val="00FB475F"/>
    <w:pPr>
      <w:spacing w:after="200" w:line="276" w:lineRule="auto"/>
    </w:pPr>
    <w:rPr>
      <w:rFonts w:eastAsiaTheme="minorHAnsi"/>
    </w:rPr>
  </w:style>
  <w:style w:type="paragraph" w:customStyle="1" w:styleId="04D94825CE274C67B17BCA4C62D64B993">
    <w:name w:val="04D94825CE274C67B17BCA4C62D64B993"/>
    <w:rsid w:val="00FB475F"/>
    <w:pPr>
      <w:spacing w:after="200" w:line="276" w:lineRule="auto"/>
    </w:pPr>
    <w:rPr>
      <w:rFonts w:eastAsiaTheme="minorHAnsi"/>
    </w:rPr>
  </w:style>
  <w:style w:type="paragraph" w:customStyle="1" w:styleId="11310A50F64D4C6E91F662C686D8481F3">
    <w:name w:val="11310A50F64D4C6E91F662C686D8481F3"/>
    <w:rsid w:val="00FB475F"/>
    <w:pPr>
      <w:spacing w:after="200" w:line="276" w:lineRule="auto"/>
    </w:pPr>
    <w:rPr>
      <w:rFonts w:eastAsiaTheme="minorHAnsi"/>
    </w:rPr>
  </w:style>
  <w:style w:type="paragraph" w:customStyle="1" w:styleId="FB9881EAEB5942DB9F82C2AEEAC3E6F53">
    <w:name w:val="FB9881EAEB5942DB9F82C2AEEAC3E6F53"/>
    <w:rsid w:val="00FB475F"/>
    <w:pPr>
      <w:spacing w:after="200" w:line="276" w:lineRule="auto"/>
    </w:pPr>
    <w:rPr>
      <w:rFonts w:eastAsiaTheme="minorHAnsi"/>
    </w:rPr>
  </w:style>
  <w:style w:type="paragraph" w:customStyle="1" w:styleId="BDF66D7C8B4C4DC38338D676D98410853">
    <w:name w:val="BDF66D7C8B4C4DC38338D676D98410853"/>
    <w:rsid w:val="00FB475F"/>
    <w:pPr>
      <w:spacing w:after="200" w:line="276" w:lineRule="auto"/>
    </w:pPr>
    <w:rPr>
      <w:rFonts w:eastAsiaTheme="minorHAnsi"/>
    </w:rPr>
  </w:style>
  <w:style w:type="paragraph" w:customStyle="1" w:styleId="EFFF29D9447546CB84B61EDC4F61ED443">
    <w:name w:val="EFFF29D9447546CB84B61EDC4F61ED443"/>
    <w:rsid w:val="00FB475F"/>
    <w:pPr>
      <w:spacing w:after="200" w:line="276" w:lineRule="auto"/>
    </w:pPr>
    <w:rPr>
      <w:rFonts w:eastAsiaTheme="minorHAnsi"/>
    </w:rPr>
  </w:style>
  <w:style w:type="paragraph" w:customStyle="1" w:styleId="1A7BBC6B70A84DF08CAB3C6B8D5296853">
    <w:name w:val="1A7BBC6B70A84DF08CAB3C6B8D5296853"/>
    <w:rsid w:val="00FB475F"/>
    <w:pPr>
      <w:spacing w:after="200" w:line="276" w:lineRule="auto"/>
    </w:pPr>
    <w:rPr>
      <w:rFonts w:eastAsiaTheme="minorHAnsi"/>
    </w:rPr>
  </w:style>
  <w:style w:type="paragraph" w:customStyle="1" w:styleId="572A8F54EB5C44008D059DDE372F1F1F3">
    <w:name w:val="572A8F54EB5C44008D059DDE372F1F1F3"/>
    <w:rsid w:val="00FB475F"/>
    <w:pPr>
      <w:spacing w:after="200" w:line="276" w:lineRule="auto"/>
    </w:pPr>
    <w:rPr>
      <w:rFonts w:eastAsiaTheme="minorHAnsi"/>
    </w:rPr>
  </w:style>
  <w:style w:type="paragraph" w:customStyle="1" w:styleId="9E3E04260BED4371B28A40A9D3E089D43">
    <w:name w:val="9E3E04260BED4371B28A40A9D3E089D43"/>
    <w:rsid w:val="00FB475F"/>
    <w:pPr>
      <w:spacing w:after="200" w:line="276" w:lineRule="auto"/>
    </w:pPr>
    <w:rPr>
      <w:rFonts w:eastAsiaTheme="minorHAnsi"/>
    </w:rPr>
  </w:style>
  <w:style w:type="paragraph" w:customStyle="1" w:styleId="A519C027CC4D47E786FF2D504DA3EEBD3">
    <w:name w:val="A519C027CC4D47E786FF2D504DA3EEBD3"/>
    <w:rsid w:val="00FB475F"/>
    <w:pPr>
      <w:spacing w:after="200" w:line="276" w:lineRule="auto"/>
    </w:pPr>
    <w:rPr>
      <w:rFonts w:eastAsiaTheme="minorHAnsi"/>
    </w:rPr>
  </w:style>
  <w:style w:type="paragraph" w:customStyle="1" w:styleId="C949F6B2A4C24F41B374BB2D6D3FFAA23">
    <w:name w:val="C949F6B2A4C24F41B374BB2D6D3FFAA23"/>
    <w:rsid w:val="00FB475F"/>
    <w:pPr>
      <w:spacing w:after="200" w:line="276" w:lineRule="auto"/>
    </w:pPr>
    <w:rPr>
      <w:rFonts w:eastAsiaTheme="minorHAnsi"/>
    </w:rPr>
  </w:style>
  <w:style w:type="paragraph" w:customStyle="1" w:styleId="4495B03C7E844A5E976F7F45EC5E57103">
    <w:name w:val="4495B03C7E844A5E976F7F45EC5E57103"/>
    <w:rsid w:val="00FB475F"/>
    <w:pPr>
      <w:spacing w:after="200" w:line="276" w:lineRule="auto"/>
    </w:pPr>
    <w:rPr>
      <w:rFonts w:eastAsiaTheme="minorHAnsi"/>
    </w:rPr>
  </w:style>
  <w:style w:type="paragraph" w:customStyle="1" w:styleId="D02211103F0C415BB7C6EBA87A2125A73">
    <w:name w:val="D02211103F0C415BB7C6EBA87A2125A73"/>
    <w:rsid w:val="00FB475F"/>
    <w:pPr>
      <w:spacing w:after="200" w:line="276" w:lineRule="auto"/>
    </w:pPr>
    <w:rPr>
      <w:rFonts w:eastAsiaTheme="minorHAnsi"/>
    </w:rPr>
  </w:style>
  <w:style w:type="paragraph" w:customStyle="1" w:styleId="38548A2A7D1A4B7BBBFCF5D1B952944F2">
    <w:name w:val="38548A2A7D1A4B7BBBFCF5D1B952944F2"/>
    <w:rsid w:val="00FB475F"/>
    <w:pPr>
      <w:spacing w:after="200" w:line="276" w:lineRule="auto"/>
    </w:pPr>
    <w:rPr>
      <w:rFonts w:eastAsiaTheme="minorHAnsi"/>
    </w:rPr>
  </w:style>
  <w:style w:type="paragraph" w:customStyle="1" w:styleId="E5BCA6C785E5444AADE06E3BEAE22DF02">
    <w:name w:val="E5BCA6C785E5444AADE06E3BEAE22DF02"/>
    <w:rsid w:val="00FB475F"/>
    <w:pPr>
      <w:spacing w:after="200" w:line="276" w:lineRule="auto"/>
    </w:pPr>
    <w:rPr>
      <w:rFonts w:eastAsiaTheme="minorHAnsi"/>
    </w:rPr>
  </w:style>
  <w:style w:type="paragraph" w:customStyle="1" w:styleId="10CAB5D9893F4320BCDC9FDB5A6C831F2">
    <w:name w:val="10CAB5D9893F4320BCDC9FDB5A6C831F2"/>
    <w:rsid w:val="00FB475F"/>
    <w:pPr>
      <w:spacing w:after="200" w:line="276" w:lineRule="auto"/>
    </w:pPr>
    <w:rPr>
      <w:rFonts w:eastAsiaTheme="minorHAnsi"/>
    </w:rPr>
  </w:style>
  <w:style w:type="paragraph" w:customStyle="1" w:styleId="82354A7C0D384C0CA28DE66B2AC51CFE2">
    <w:name w:val="82354A7C0D384C0CA28DE66B2AC51CFE2"/>
    <w:rsid w:val="00FB475F"/>
    <w:pPr>
      <w:spacing w:after="200" w:line="276" w:lineRule="auto"/>
    </w:pPr>
    <w:rPr>
      <w:rFonts w:eastAsiaTheme="minorHAnsi"/>
    </w:rPr>
  </w:style>
  <w:style w:type="paragraph" w:customStyle="1" w:styleId="0CC69E9B87C742CAADC9857451BA34F12">
    <w:name w:val="0CC69E9B87C742CAADC9857451BA34F12"/>
    <w:rsid w:val="00FB475F"/>
    <w:pPr>
      <w:spacing w:after="200" w:line="276" w:lineRule="auto"/>
    </w:pPr>
    <w:rPr>
      <w:rFonts w:eastAsiaTheme="minorHAnsi"/>
    </w:rPr>
  </w:style>
  <w:style w:type="paragraph" w:customStyle="1" w:styleId="584EC40662B74024BAD6FDD4A14C8C0C2">
    <w:name w:val="584EC40662B74024BAD6FDD4A14C8C0C2"/>
    <w:rsid w:val="00FB475F"/>
    <w:pPr>
      <w:spacing w:after="200" w:line="276" w:lineRule="auto"/>
    </w:pPr>
    <w:rPr>
      <w:rFonts w:eastAsiaTheme="minorHAnsi"/>
    </w:rPr>
  </w:style>
  <w:style w:type="paragraph" w:customStyle="1" w:styleId="7900207E603147459E65D3FB5FE9E42A2">
    <w:name w:val="7900207E603147459E65D3FB5FE9E42A2"/>
    <w:rsid w:val="00FB475F"/>
    <w:pPr>
      <w:spacing w:after="200" w:line="276" w:lineRule="auto"/>
    </w:pPr>
    <w:rPr>
      <w:rFonts w:eastAsiaTheme="minorHAnsi"/>
    </w:rPr>
  </w:style>
  <w:style w:type="paragraph" w:customStyle="1" w:styleId="039A8ED32BB847ACA29D1B79B72A31112">
    <w:name w:val="039A8ED32BB847ACA29D1B79B72A31112"/>
    <w:rsid w:val="00FB475F"/>
    <w:pPr>
      <w:spacing w:after="200" w:line="276" w:lineRule="auto"/>
    </w:pPr>
    <w:rPr>
      <w:rFonts w:eastAsiaTheme="minorHAnsi"/>
    </w:rPr>
  </w:style>
  <w:style w:type="paragraph" w:customStyle="1" w:styleId="ADF23AC6A3CF46848839F4D46492EF442">
    <w:name w:val="ADF23AC6A3CF46848839F4D46492EF442"/>
    <w:rsid w:val="00FB475F"/>
    <w:pPr>
      <w:spacing w:after="200" w:line="276" w:lineRule="auto"/>
    </w:pPr>
    <w:rPr>
      <w:rFonts w:eastAsiaTheme="minorHAnsi"/>
    </w:rPr>
  </w:style>
  <w:style w:type="paragraph" w:customStyle="1" w:styleId="53EB1EA7570C458F9DCC5448E27747722">
    <w:name w:val="53EB1EA7570C458F9DCC5448E27747722"/>
    <w:rsid w:val="00FB475F"/>
    <w:pPr>
      <w:spacing w:after="200" w:line="276" w:lineRule="auto"/>
    </w:pPr>
    <w:rPr>
      <w:rFonts w:eastAsiaTheme="minorHAnsi"/>
    </w:rPr>
  </w:style>
  <w:style w:type="paragraph" w:customStyle="1" w:styleId="B40B1783D3AA4E738AA98E4BEC6B40692">
    <w:name w:val="B40B1783D3AA4E738AA98E4BEC6B40692"/>
    <w:rsid w:val="00FB475F"/>
    <w:pPr>
      <w:spacing w:after="200" w:line="276" w:lineRule="auto"/>
    </w:pPr>
    <w:rPr>
      <w:rFonts w:eastAsiaTheme="minorHAnsi"/>
    </w:rPr>
  </w:style>
  <w:style w:type="paragraph" w:customStyle="1" w:styleId="C0885FF7022F4B64AA64871E731274372">
    <w:name w:val="C0885FF7022F4B64AA64871E731274372"/>
    <w:rsid w:val="00FB475F"/>
    <w:pPr>
      <w:spacing w:after="200" w:line="276" w:lineRule="auto"/>
    </w:pPr>
    <w:rPr>
      <w:rFonts w:eastAsiaTheme="minorHAnsi"/>
    </w:rPr>
  </w:style>
  <w:style w:type="paragraph" w:customStyle="1" w:styleId="7691D3803760486683390794832B60002">
    <w:name w:val="7691D3803760486683390794832B60002"/>
    <w:rsid w:val="00FB475F"/>
    <w:pPr>
      <w:spacing w:after="200" w:line="276" w:lineRule="auto"/>
    </w:pPr>
    <w:rPr>
      <w:rFonts w:eastAsiaTheme="minorHAnsi"/>
    </w:rPr>
  </w:style>
  <w:style w:type="paragraph" w:customStyle="1" w:styleId="AA238B4F6EC6446F83872958852212F72">
    <w:name w:val="AA238B4F6EC6446F83872958852212F72"/>
    <w:rsid w:val="00FB475F"/>
    <w:pPr>
      <w:spacing w:after="200" w:line="276" w:lineRule="auto"/>
    </w:pPr>
    <w:rPr>
      <w:rFonts w:eastAsiaTheme="minorHAnsi"/>
    </w:rPr>
  </w:style>
  <w:style w:type="paragraph" w:customStyle="1" w:styleId="398B68E729EC476D974CCA5A9AD4BFEE2">
    <w:name w:val="398B68E729EC476D974CCA5A9AD4BFEE2"/>
    <w:rsid w:val="00FB475F"/>
    <w:pPr>
      <w:spacing w:after="200" w:line="276" w:lineRule="auto"/>
    </w:pPr>
    <w:rPr>
      <w:rFonts w:eastAsiaTheme="minorHAnsi"/>
    </w:rPr>
  </w:style>
  <w:style w:type="paragraph" w:customStyle="1" w:styleId="1628071A3ECA41A3A72384EC9713DB242">
    <w:name w:val="1628071A3ECA41A3A72384EC9713DB242"/>
    <w:rsid w:val="00FB475F"/>
    <w:pPr>
      <w:spacing w:after="200" w:line="276" w:lineRule="auto"/>
    </w:pPr>
    <w:rPr>
      <w:rFonts w:eastAsiaTheme="minorHAnsi"/>
    </w:rPr>
  </w:style>
  <w:style w:type="paragraph" w:customStyle="1" w:styleId="FC2DE5304C4E45B8A3721903F05D84872">
    <w:name w:val="FC2DE5304C4E45B8A3721903F05D84872"/>
    <w:rsid w:val="00FB475F"/>
    <w:pPr>
      <w:spacing w:after="200" w:line="276" w:lineRule="auto"/>
    </w:pPr>
    <w:rPr>
      <w:rFonts w:eastAsiaTheme="minorHAnsi"/>
    </w:rPr>
  </w:style>
  <w:style w:type="paragraph" w:customStyle="1" w:styleId="4F8F59E392474165A3F0A2205D4615512">
    <w:name w:val="4F8F59E392474165A3F0A2205D4615512"/>
    <w:rsid w:val="00FB475F"/>
    <w:pPr>
      <w:spacing w:after="200" w:line="276" w:lineRule="auto"/>
    </w:pPr>
    <w:rPr>
      <w:rFonts w:eastAsiaTheme="minorHAnsi"/>
    </w:rPr>
  </w:style>
  <w:style w:type="paragraph" w:customStyle="1" w:styleId="0BD9329A9E264E03A50C6FAAA71B37882">
    <w:name w:val="0BD9329A9E264E03A50C6FAAA71B37882"/>
    <w:rsid w:val="00FB475F"/>
    <w:pPr>
      <w:spacing w:after="200" w:line="276" w:lineRule="auto"/>
    </w:pPr>
    <w:rPr>
      <w:rFonts w:eastAsiaTheme="minorHAnsi"/>
    </w:rPr>
  </w:style>
  <w:style w:type="paragraph" w:customStyle="1" w:styleId="085309CBFC2F4FEE8B7903ED49CB69AB2">
    <w:name w:val="085309CBFC2F4FEE8B7903ED49CB69AB2"/>
    <w:rsid w:val="00FB475F"/>
    <w:pPr>
      <w:spacing w:after="200" w:line="276" w:lineRule="auto"/>
    </w:pPr>
    <w:rPr>
      <w:rFonts w:eastAsiaTheme="minorHAnsi"/>
    </w:rPr>
  </w:style>
  <w:style w:type="paragraph" w:customStyle="1" w:styleId="912D7794CE344A57BA7175CED2AC3A0A2">
    <w:name w:val="912D7794CE344A57BA7175CED2AC3A0A2"/>
    <w:rsid w:val="00FB475F"/>
    <w:pPr>
      <w:spacing w:after="200" w:line="276" w:lineRule="auto"/>
    </w:pPr>
    <w:rPr>
      <w:rFonts w:eastAsiaTheme="minorHAnsi"/>
    </w:rPr>
  </w:style>
  <w:style w:type="paragraph" w:customStyle="1" w:styleId="BC541260518444C9AF74CA9146986E912">
    <w:name w:val="BC541260518444C9AF74CA9146986E912"/>
    <w:rsid w:val="00FB475F"/>
    <w:pPr>
      <w:spacing w:after="200" w:line="276" w:lineRule="auto"/>
    </w:pPr>
    <w:rPr>
      <w:rFonts w:eastAsiaTheme="minorHAnsi"/>
    </w:rPr>
  </w:style>
  <w:style w:type="paragraph" w:customStyle="1" w:styleId="0D746F56D0004888A48A59EC33C07DD02">
    <w:name w:val="0D746F56D0004888A48A59EC33C07DD02"/>
    <w:rsid w:val="00FB475F"/>
    <w:pPr>
      <w:spacing w:after="200" w:line="276" w:lineRule="auto"/>
    </w:pPr>
    <w:rPr>
      <w:rFonts w:eastAsiaTheme="minorHAnsi"/>
    </w:rPr>
  </w:style>
  <w:style w:type="paragraph" w:customStyle="1" w:styleId="90F4C1D637334592A09F338FDD1DE6582">
    <w:name w:val="90F4C1D637334592A09F338FDD1DE6582"/>
    <w:rsid w:val="00FB475F"/>
    <w:pPr>
      <w:spacing w:after="200" w:line="276" w:lineRule="auto"/>
    </w:pPr>
    <w:rPr>
      <w:rFonts w:eastAsiaTheme="minorHAnsi"/>
    </w:rPr>
  </w:style>
  <w:style w:type="paragraph" w:customStyle="1" w:styleId="D92F2362F6F2497A957B3B9D49A1FAA42">
    <w:name w:val="D92F2362F6F2497A957B3B9D49A1FAA42"/>
    <w:rsid w:val="00FB475F"/>
    <w:pPr>
      <w:spacing w:after="200" w:line="276" w:lineRule="auto"/>
    </w:pPr>
    <w:rPr>
      <w:rFonts w:eastAsiaTheme="minorHAnsi"/>
    </w:rPr>
  </w:style>
  <w:style w:type="paragraph" w:customStyle="1" w:styleId="996306858EEB4C18B75929629C0C81F42">
    <w:name w:val="996306858EEB4C18B75929629C0C81F42"/>
    <w:rsid w:val="00FB475F"/>
    <w:pPr>
      <w:spacing w:after="200" w:line="276" w:lineRule="auto"/>
    </w:pPr>
    <w:rPr>
      <w:rFonts w:eastAsiaTheme="minorHAnsi"/>
    </w:rPr>
  </w:style>
  <w:style w:type="paragraph" w:customStyle="1" w:styleId="6069A41129774984B557D7FC93B9B9742">
    <w:name w:val="6069A41129774984B557D7FC93B9B9742"/>
    <w:rsid w:val="00FB475F"/>
    <w:pPr>
      <w:spacing w:after="200" w:line="276" w:lineRule="auto"/>
    </w:pPr>
    <w:rPr>
      <w:rFonts w:eastAsiaTheme="minorHAnsi"/>
    </w:rPr>
  </w:style>
  <w:style w:type="paragraph" w:customStyle="1" w:styleId="AD35082665704F8F9F324BE50F7D9A732">
    <w:name w:val="AD35082665704F8F9F324BE50F7D9A732"/>
    <w:rsid w:val="00FB475F"/>
    <w:pPr>
      <w:spacing w:after="200" w:line="276" w:lineRule="auto"/>
    </w:pPr>
    <w:rPr>
      <w:rFonts w:eastAsiaTheme="minorHAnsi"/>
    </w:rPr>
  </w:style>
  <w:style w:type="paragraph" w:customStyle="1" w:styleId="A0F1B4C61A4E4C339F80EF42D21DC6152">
    <w:name w:val="A0F1B4C61A4E4C339F80EF42D21DC6152"/>
    <w:rsid w:val="00FB475F"/>
    <w:pPr>
      <w:spacing w:after="200" w:line="276" w:lineRule="auto"/>
    </w:pPr>
    <w:rPr>
      <w:rFonts w:eastAsiaTheme="minorHAnsi"/>
    </w:rPr>
  </w:style>
  <w:style w:type="paragraph" w:customStyle="1" w:styleId="F69A670CE7A64893B1B78D3C546355F82">
    <w:name w:val="F69A670CE7A64893B1B78D3C546355F82"/>
    <w:rsid w:val="00FB475F"/>
    <w:pPr>
      <w:spacing w:after="200" w:line="276" w:lineRule="auto"/>
    </w:pPr>
    <w:rPr>
      <w:rFonts w:eastAsiaTheme="minorHAnsi"/>
    </w:rPr>
  </w:style>
  <w:style w:type="paragraph" w:customStyle="1" w:styleId="B5AD85A41FEB49F094FAE4BE9929EF712">
    <w:name w:val="B5AD85A41FEB49F094FAE4BE9929EF712"/>
    <w:rsid w:val="00FB475F"/>
    <w:pPr>
      <w:spacing w:after="200" w:line="276" w:lineRule="auto"/>
    </w:pPr>
    <w:rPr>
      <w:rFonts w:eastAsiaTheme="minorHAnsi"/>
    </w:rPr>
  </w:style>
  <w:style w:type="paragraph" w:customStyle="1" w:styleId="6FA5D9178DF9428885F2EA8D35242F552">
    <w:name w:val="6FA5D9178DF9428885F2EA8D35242F552"/>
    <w:rsid w:val="00FB475F"/>
    <w:pPr>
      <w:spacing w:after="200" w:line="276" w:lineRule="auto"/>
    </w:pPr>
    <w:rPr>
      <w:rFonts w:eastAsiaTheme="minorHAnsi"/>
    </w:rPr>
  </w:style>
  <w:style w:type="paragraph" w:customStyle="1" w:styleId="57E7060A1BF647F38DE25B2453C120182">
    <w:name w:val="57E7060A1BF647F38DE25B2453C120182"/>
    <w:rsid w:val="00FB475F"/>
    <w:pPr>
      <w:spacing w:after="200" w:line="276" w:lineRule="auto"/>
    </w:pPr>
    <w:rPr>
      <w:rFonts w:eastAsiaTheme="minorHAnsi"/>
    </w:rPr>
  </w:style>
  <w:style w:type="paragraph" w:customStyle="1" w:styleId="1ED0838213AD42BE99371FFBCBC75A092">
    <w:name w:val="1ED0838213AD42BE99371FFBCBC75A092"/>
    <w:rsid w:val="00FB475F"/>
    <w:pPr>
      <w:spacing w:after="200" w:line="276" w:lineRule="auto"/>
    </w:pPr>
    <w:rPr>
      <w:rFonts w:eastAsiaTheme="minorHAnsi"/>
    </w:rPr>
  </w:style>
  <w:style w:type="paragraph" w:customStyle="1" w:styleId="7E0E719183B44478A4ABFF052EFBDC3A2">
    <w:name w:val="7E0E719183B44478A4ABFF052EFBDC3A2"/>
    <w:rsid w:val="00FB475F"/>
    <w:pPr>
      <w:spacing w:after="200" w:line="276" w:lineRule="auto"/>
    </w:pPr>
    <w:rPr>
      <w:rFonts w:eastAsiaTheme="minorHAnsi"/>
    </w:rPr>
  </w:style>
  <w:style w:type="paragraph" w:customStyle="1" w:styleId="E70362C3740F449084EDAC766A39AE874">
    <w:name w:val="E70362C3740F449084EDAC766A39AE874"/>
    <w:rsid w:val="00FB475F"/>
    <w:pPr>
      <w:spacing w:after="200" w:line="276" w:lineRule="auto"/>
    </w:pPr>
    <w:rPr>
      <w:rFonts w:eastAsiaTheme="minorHAnsi"/>
    </w:rPr>
  </w:style>
  <w:style w:type="paragraph" w:customStyle="1" w:styleId="88B831C476F548E9AE80FCFBACDD01EB4">
    <w:name w:val="88B831C476F548E9AE80FCFBACDD01EB4"/>
    <w:rsid w:val="00FB475F"/>
    <w:pPr>
      <w:spacing w:after="200" w:line="276" w:lineRule="auto"/>
    </w:pPr>
    <w:rPr>
      <w:rFonts w:eastAsiaTheme="minorHAnsi"/>
    </w:rPr>
  </w:style>
  <w:style w:type="paragraph" w:customStyle="1" w:styleId="F0B75415E4264A76AFFDB680518A0D3D4">
    <w:name w:val="F0B75415E4264A76AFFDB680518A0D3D4"/>
    <w:rsid w:val="00FB475F"/>
    <w:pPr>
      <w:spacing w:after="200" w:line="276" w:lineRule="auto"/>
    </w:pPr>
    <w:rPr>
      <w:rFonts w:eastAsiaTheme="minorHAnsi"/>
    </w:rPr>
  </w:style>
  <w:style w:type="paragraph" w:customStyle="1" w:styleId="5E68B8BEBB284830BAAE7160A9EEE13D4">
    <w:name w:val="5E68B8BEBB284830BAAE7160A9EEE13D4"/>
    <w:rsid w:val="00FB475F"/>
    <w:pPr>
      <w:spacing w:after="200" w:line="276" w:lineRule="auto"/>
      <w:ind w:left="720"/>
      <w:contextualSpacing/>
    </w:pPr>
    <w:rPr>
      <w:rFonts w:eastAsiaTheme="minorHAnsi"/>
    </w:rPr>
  </w:style>
  <w:style w:type="paragraph" w:customStyle="1" w:styleId="FBA6838BD2C6414A948C8DF2920F8F1E4">
    <w:name w:val="FBA6838BD2C6414A948C8DF2920F8F1E4"/>
    <w:rsid w:val="00FB475F"/>
    <w:pPr>
      <w:spacing w:after="200" w:line="276" w:lineRule="auto"/>
      <w:ind w:left="720"/>
      <w:contextualSpacing/>
    </w:pPr>
    <w:rPr>
      <w:rFonts w:eastAsiaTheme="minorHAnsi"/>
    </w:rPr>
  </w:style>
  <w:style w:type="paragraph" w:customStyle="1" w:styleId="EA132D6658DF4BBEB01C2043AB60D6894">
    <w:name w:val="EA132D6658DF4BBEB01C2043AB60D6894"/>
    <w:rsid w:val="00FB475F"/>
    <w:pPr>
      <w:spacing w:after="200" w:line="276" w:lineRule="auto"/>
      <w:ind w:left="720"/>
      <w:contextualSpacing/>
    </w:pPr>
    <w:rPr>
      <w:rFonts w:eastAsiaTheme="minorHAnsi"/>
    </w:rPr>
  </w:style>
  <w:style w:type="paragraph" w:customStyle="1" w:styleId="B545586D45D841788477B8A4B1F874A74">
    <w:name w:val="B545586D45D841788477B8A4B1F874A74"/>
    <w:rsid w:val="00FB475F"/>
    <w:pPr>
      <w:spacing w:after="200" w:line="276" w:lineRule="auto"/>
      <w:ind w:left="720"/>
      <w:contextualSpacing/>
    </w:pPr>
    <w:rPr>
      <w:rFonts w:eastAsiaTheme="minorHAnsi"/>
    </w:rPr>
  </w:style>
  <w:style w:type="paragraph" w:customStyle="1" w:styleId="002784ACC31C4657ADF4D18EA030749D4">
    <w:name w:val="002784ACC31C4657ADF4D18EA030749D4"/>
    <w:rsid w:val="00FB475F"/>
    <w:pPr>
      <w:spacing w:after="200" w:line="276" w:lineRule="auto"/>
    </w:pPr>
    <w:rPr>
      <w:rFonts w:eastAsiaTheme="minorHAnsi"/>
    </w:rPr>
  </w:style>
  <w:style w:type="paragraph" w:customStyle="1" w:styleId="774B93A209534DA3B8A34F8D41668D6D4">
    <w:name w:val="774B93A209534DA3B8A34F8D41668D6D4"/>
    <w:rsid w:val="00FB475F"/>
    <w:pPr>
      <w:spacing w:after="200" w:line="276" w:lineRule="auto"/>
    </w:pPr>
    <w:rPr>
      <w:rFonts w:eastAsiaTheme="minorHAnsi"/>
    </w:rPr>
  </w:style>
  <w:style w:type="paragraph" w:customStyle="1" w:styleId="7CD27CA8898A4EDE955BDE7D1B8779FF4">
    <w:name w:val="7CD27CA8898A4EDE955BDE7D1B8779FF4"/>
    <w:rsid w:val="00FB475F"/>
    <w:pPr>
      <w:spacing w:after="200" w:line="276" w:lineRule="auto"/>
    </w:pPr>
    <w:rPr>
      <w:rFonts w:eastAsiaTheme="minorHAnsi"/>
    </w:rPr>
  </w:style>
  <w:style w:type="paragraph" w:customStyle="1" w:styleId="BA8AB7FD1A1B421E8C5E127C59E8AFCF4">
    <w:name w:val="BA8AB7FD1A1B421E8C5E127C59E8AFCF4"/>
    <w:rsid w:val="00FB475F"/>
    <w:pPr>
      <w:spacing w:after="200" w:line="276" w:lineRule="auto"/>
    </w:pPr>
    <w:rPr>
      <w:rFonts w:eastAsiaTheme="minorHAnsi"/>
    </w:rPr>
  </w:style>
  <w:style w:type="paragraph" w:customStyle="1" w:styleId="8D34D0BC8DDB45B6B1CD7755C857F2804">
    <w:name w:val="8D34D0BC8DDB45B6B1CD7755C857F2804"/>
    <w:rsid w:val="00FB475F"/>
    <w:pPr>
      <w:spacing w:after="200" w:line="276" w:lineRule="auto"/>
    </w:pPr>
    <w:rPr>
      <w:rFonts w:eastAsiaTheme="minorHAnsi"/>
    </w:rPr>
  </w:style>
  <w:style w:type="paragraph" w:customStyle="1" w:styleId="A974323934B846619E6635B327744E804">
    <w:name w:val="A974323934B846619E6635B327744E804"/>
    <w:rsid w:val="00FB475F"/>
    <w:pPr>
      <w:spacing w:after="200" w:line="276" w:lineRule="auto"/>
    </w:pPr>
    <w:rPr>
      <w:rFonts w:eastAsiaTheme="minorHAnsi"/>
    </w:rPr>
  </w:style>
  <w:style w:type="paragraph" w:customStyle="1" w:styleId="C67CC677314E47C6A933F1F41EE5DCC74">
    <w:name w:val="C67CC677314E47C6A933F1F41EE5DCC74"/>
    <w:rsid w:val="00FB475F"/>
    <w:pPr>
      <w:spacing w:after="200" w:line="276" w:lineRule="auto"/>
    </w:pPr>
    <w:rPr>
      <w:rFonts w:eastAsiaTheme="minorHAnsi"/>
    </w:rPr>
  </w:style>
  <w:style w:type="paragraph" w:customStyle="1" w:styleId="04D94825CE274C67B17BCA4C62D64B994">
    <w:name w:val="04D94825CE274C67B17BCA4C62D64B994"/>
    <w:rsid w:val="00FB475F"/>
    <w:pPr>
      <w:spacing w:after="200" w:line="276" w:lineRule="auto"/>
    </w:pPr>
    <w:rPr>
      <w:rFonts w:eastAsiaTheme="minorHAnsi"/>
    </w:rPr>
  </w:style>
  <w:style w:type="paragraph" w:customStyle="1" w:styleId="11310A50F64D4C6E91F662C686D8481F4">
    <w:name w:val="11310A50F64D4C6E91F662C686D8481F4"/>
    <w:rsid w:val="00FB475F"/>
    <w:pPr>
      <w:spacing w:after="200" w:line="276" w:lineRule="auto"/>
    </w:pPr>
    <w:rPr>
      <w:rFonts w:eastAsiaTheme="minorHAnsi"/>
    </w:rPr>
  </w:style>
  <w:style w:type="paragraph" w:customStyle="1" w:styleId="FB9881EAEB5942DB9F82C2AEEAC3E6F54">
    <w:name w:val="FB9881EAEB5942DB9F82C2AEEAC3E6F54"/>
    <w:rsid w:val="00FB475F"/>
    <w:pPr>
      <w:spacing w:after="200" w:line="276" w:lineRule="auto"/>
    </w:pPr>
    <w:rPr>
      <w:rFonts w:eastAsiaTheme="minorHAnsi"/>
    </w:rPr>
  </w:style>
  <w:style w:type="paragraph" w:customStyle="1" w:styleId="BDF66D7C8B4C4DC38338D676D98410854">
    <w:name w:val="BDF66D7C8B4C4DC38338D676D98410854"/>
    <w:rsid w:val="00FB475F"/>
    <w:pPr>
      <w:spacing w:after="200" w:line="276" w:lineRule="auto"/>
    </w:pPr>
    <w:rPr>
      <w:rFonts w:eastAsiaTheme="minorHAnsi"/>
    </w:rPr>
  </w:style>
  <w:style w:type="paragraph" w:customStyle="1" w:styleId="EFFF29D9447546CB84B61EDC4F61ED444">
    <w:name w:val="EFFF29D9447546CB84B61EDC4F61ED444"/>
    <w:rsid w:val="00FB475F"/>
    <w:pPr>
      <w:spacing w:after="200" w:line="276" w:lineRule="auto"/>
    </w:pPr>
    <w:rPr>
      <w:rFonts w:eastAsiaTheme="minorHAnsi"/>
    </w:rPr>
  </w:style>
  <w:style w:type="paragraph" w:customStyle="1" w:styleId="1A7BBC6B70A84DF08CAB3C6B8D5296854">
    <w:name w:val="1A7BBC6B70A84DF08CAB3C6B8D5296854"/>
    <w:rsid w:val="00FB475F"/>
    <w:pPr>
      <w:spacing w:after="200" w:line="276" w:lineRule="auto"/>
    </w:pPr>
    <w:rPr>
      <w:rFonts w:eastAsiaTheme="minorHAnsi"/>
    </w:rPr>
  </w:style>
  <w:style w:type="paragraph" w:customStyle="1" w:styleId="572A8F54EB5C44008D059DDE372F1F1F4">
    <w:name w:val="572A8F54EB5C44008D059DDE372F1F1F4"/>
    <w:rsid w:val="00FB475F"/>
    <w:pPr>
      <w:spacing w:after="200" w:line="276" w:lineRule="auto"/>
    </w:pPr>
    <w:rPr>
      <w:rFonts w:eastAsiaTheme="minorHAnsi"/>
    </w:rPr>
  </w:style>
  <w:style w:type="paragraph" w:customStyle="1" w:styleId="9E3E04260BED4371B28A40A9D3E089D44">
    <w:name w:val="9E3E04260BED4371B28A40A9D3E089D44"/>
    <w:rsid w:val="00FB475F"/>
    <w:pPr>
      <w:spacing w:after="200" w:line="276" w:lineRule="auto"/>
    </w:pPr>
    <w:rPr>
      <w:rFonts w:eastAsiaTheme="minorHAnsi"/>
    </w:rPr>
  </w:style>
  <w:style w:type="paragraph" w:customStyle="1" w:styleId="A519C027CC4D47E786FF2D504DA3EEBD4">
    <w:name w:val="A519C027CC4D47E786FF2D504DA3EEBD4"/>
    <w:rsid w:val="00FB475F"/>
    <w:pPr>
      <w:spacing w:after="200" w:line="276" w:lineRule="auto"/>
    </w:pPr>
    <w:rPr>
      <w:rFonts w:eastAsiaTheme="minorHAnsi"/>
    </w:rPr>
  </w:style>
  <w:style w:type="paragraph" w:customStyle="1" w:styleId="C949F6B2A4C24F41B374BB2D6D3FFAA24">
    <w:name w:val="C949F6B2A4C24F41B374BB2D6D3FFAA24"/>
    <w:rsid w:val="00FB475F"/>
    <w:pPr>
      <w:spacing w:after="200" w:line="276" w:lineRule="auto"/>
    </w:pPr>
    <w:rPr>
      <w:rFonts w:eastAsiaTheme="minorHAnsi"/>
    </w:rPr>
  </w:style>
  <w:style w:type="paragraph" w:customStyle="1" w:styleId="4495B03C7E844A5E976F7F45EC5E57104">
    <w:name w:val="4495B03C7E844A5E976F7F45EC5E57104"/>
    <w:rsid w:val="00FB475F"/>
    <w:pPr>
      <w:spacing w:after="200" w:line="276" w:lineRule="auto"/>
    </w:pPr>
    <w:rPr>
      <w:rFonts w:eastAsiaTheme="minorHAnsi"/>
    </w:rPr>
  </w:style>
  <w:style w:type="paragraph" w:customStyle="1" w:styleId="D02211103F0C415BB7C6EBA87A2125A74">
    <w:name w:val="D02211103F0C415BB7C6EBA87A2125A74"/>
    <w:rsid w:val="00FB475F"/>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0E76F-F06E-46BE-9E06-81E91EC11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Proposal Form 18-19(1-19)</Template>
  <TotalTime>2</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Diaco</dc:creator>
  <cp:lastModifiedBy>mbarnhill</cp:lastModifiedBy>
  <cp:revision>3</cp:revision>
  <cp:lastPrinted>2018-09-19T14:43:00Z</cp:lastPrinted>
  <dcterms:created xsi:type="dcterms:W3CDTF">2020-03-23T20:24:00Z</dcterms:created>
  <dcterms:modified xsi:type="dcterms:W3CDTF">2020-03-23T20:26:00Z</dcterms:modified>
</cp:coreProperties>
</file>