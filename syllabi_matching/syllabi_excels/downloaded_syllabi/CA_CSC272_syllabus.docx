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CB4B5" w14:textId="77777777" w:rsidR="008E3FB3" w:rsidRPr="00382ECB" w:rsidRDefault="00944B89" w:rsidP="001573BD">
      <w:pPr>
        <w:rPr>
          <w:rFonts w:ascii="Calibri" w:hAnsi="Calibri" w:cs="Times New Roman"/>
          <w:sz w:val="24"/>
          <w:szCs w:val="24"/>
        </w:rPr>
      </w:pPr>
      <w:bookmarkStart w:id="0" w:name="_GoBack"/>
      <w:bookmarkEnd w:id="0"/>
      <w:r>
        <w:rPr>
          <w:rFonts w:ascii="Arial" w:hAnsi="Arial" w:cs="Arial"/>
          <w:noProof/>
          <w:color w:val="333333"/>
        </w:rPr>
        <w:drawing>
          <wp:anchor distT="0" distB="0" distL="114300" distR="114300" simplePos="0" relativeHeight="251666944" behindDoc="1" locked="0" layoutInCell="1" allowOverlap="1" wp14:anchorId="05D38A1F" wp14:editId="1F66866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p>
    <w:p w14:paraId="121CB8EA"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72EEA0AD"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47970B7A"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08A02044"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37A1963"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202751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CEBAEC20D23941309B4669F2FAAE7166"/>
              </w:placeholder>
            </w:sdtPr>
            <w:sdtEndPr/>
            <w:sdtContent>
              <w:p w14:paraId="3353E461" w14:textId="2049E616" w:rsidR="001D3591" w:rsidRPr="00382ECB" w:rsidRDefault="00C66E1A" w:rsidP="00F36B03">
                <w:pPr>
                  <w:spacing w:after="240"/>
                  <w:contextualSpacing/>
                  <w:rPr>
                    <w:rFonts w:ascii="Calibri" w:hAnsi="Calibri" w:cs="Times New Roman"/>
                    <w:sz w:val="24"/>
                    <w:szCs w:val="24"/>
                  </w:rPr>
                </w:pPr>
                <w:r>
                  <w:rPr>
                    <w:rFonts w:ascii="Calibri" w:hAnsi="Calibri" w:cs="Times New Roman"/>
                    <w:sz w:val="24"/>
                    <w:szCs w:val="24"/>
                  </w:rPr>
                  <w:t>C</w:t>
                </w:r>
                <w:r w:rsidR="00B0555C">
                  <w:rPr>
                    <w:rFonts w:ascii="Calibri" w:hAnsi="Calibri" w:cs="Times New Roman"/>
                    <w:sz w:val="24"/>
                    <w:szCs w:val="24"/>
                  </w:rPr>
                  <w:t>SC-</w:t>
                </w:r>
                <w:r>
                  <w:rPr>
                    <w:rFonts w:ascii="Calibri" w:hAnsi="Calibri" w:cs="Times New Roman"/>
                    <w:sz w:val="24"/>
                    <w:szCs w:val="24"/>
                  </w:rPr>
                  <w:t>27</w:t>
                </w:r>
                <w:r w:rsidR="00A74A2A">
                  <w:rPr>
                    <w:rFonts w:ascii="Calibri" w:hAnsi="Calibri" w:cs="Times New Roman"/>
                    <w:sz w:val="24"/>
                    <w:szCs w:val="24"/>
                  </w:rPr>
                  <w:t>2</w:t>
                </w:r>
              </w:p>
            </w:sdtContent>
          </w:sdt>
        </w:tc>
        <w:tc>
          <w:tcPr>
            <w:tcW w:w="7308" w:type="dxa"/>
            <w:gridSpan w:val="4"/>
            <w:tcBorders>
              <w:top w:val="single" w:sz="4" w:space="0" w:color="7F7F7F" w:themeColor="text1" w:themeTint="80"/>
              <w:bottom w:val="single" w:sz="4" w:space="0" w:color="7F7F7F" w:themeColor="text1" w:themeTint="80"/>
            </w:tcBorders>
          </w:tcPr>
          <w:p w14:paraId="346D26F9"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A7CDEBF" w14:textId="7DD214A6" w:rsidR="001D3591" w:rsidRPr="00382ECB" w:rsidRDefault="00516C8E"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F6A2AFD055BF4C4C8AC3025A5EF4BEC1"/>
                </w:placeholder>
              </w:sdtPr>
              <w:sdtEndPr/>
              <w:sdtContent>
                <w:r w:rsidR="00B0555C">
                  <w:rPr>
                    <w:rFonts w:ascii="Calibri" w:hAnsi="Calibri" w:cs="Times New Roman"/>
                    <w:sz w:val="24"/>
                    <w:szCs w:val="24"/>
                  </w:rPr>
                  <w:t>Data Science</w:t>
                </w:r>
                <w:r w:rsidR="00932F3D">
                  <w:rPr>
                    <w:rFonts w:ascii="Calibri" w:hAnsi="Calibri" w:cs="Times New Roman"/>
                    <w:sz w:val="24"/>
                    <w:szCs w:val="24"/>
                  </w:rPr>
                  <w:t xml:space="preserve"> </w:t>
                </w:r>
                <w:r w:rsidR="00C66E1A">
                  <w:rPr>
                    <w:rFonts w:ascii="Calibri" w:hAnsi="Calibri" w:cs="Times New Roman"/>
                    <w:sz w:val="24"/>
                    <w:szCs w:val="24"/>
                  </w:rPr>
                  <w:t>Applications Programming</w:t>
                </w:r>
              </w:sdtContent>
            </w:sdt>
          </w:p>
        </w:tc>
      </w:tr>
      <w:tr w:rsidR="00693CE8" w:rsidRPr="00382ECB" w14:paraId="0E969FF2"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7E2C8FD3" w14:textId="5B45FBB3"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6B0024BCC8094FCE91E7E11455D1D61E"/>
                </w:placeholder>
              </w:sdtPr>
              <w:sdtEndPr/>
              <w:sdtContent>
                <w:r w:rsidR="00C66E1A">
                  <w:rPr>
                    <w:rFonts w:ascii="Calibri" w:hAnsi="Calibri" w:cs="Times New Roman"/>
                    <w:sz w:val="24"/>
                    <w:szCs w:val="24"/>
                  </w:rPr>
                  <w:t>Computer</w:t>
                </w:r>
                <w:r w:rsidR="00B0555C">
                  <w:rPr>
                    <w:rFonts w:ascii="Calibri" w:hAnsi="Calibri" w:cs="Times New Roman"/>
                    <w:sz w:val="24"/>
                    <w:szCs w:val="24"/>
                  </w:rPr>
                  <w:t xml:space="preserve"> Science</w:t>
                </w:r>
              </w:sdtContent>
            </w:sdt>
          </w:p>
        </w:tc>
      </w:tr>
      <w:tr w:rsidR="00052F8A" w:rsidRPr="00382ECB" w14:paraId="16E37CE4"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4382B7FE" w14:textId="78B09F2A"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6BE7CF067E654CD3AF829EBE51DFF3C6"/>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C66E1A">
                  <w:rPr>
                    <w:rFonts w:ascii="Calibri" w:hAnsi="Calibri" w:cs="Times New Roman"/>
                    <w:sz w:val="24"/>
                    <w:szCs w:val="24"/>
                  </w:rPr>
                  <w:t>September</w:t>
                </w:r>
              </w:sdtContent>
            </w:sdt>
          </w:p>
        </w:tc>
        <w:tc>
          <w:tcPr>
            <w:tcW w:w="7308" w:type="dxa"/>
            <w:gridSpan w:val="4"/>
            <w:tcBorders>
              <w:top w:val="single" w:sz="4" w:space="0" w:color="7F7F7F" w:themeColor="text1" w:themeTint="80"/>
              <w:bottom w:val="single" w:sz="4" w:space="0" w:color="7F7F7F" w:themeColor="text1" w:themeTint="80"/>
            </w:tcBorders>
          </w:tcPr>
          <w:p w14:paraId="08D96424" w14:textId="190A62C1" w:rsidR="009D7CE5" w:rsidRPr="004A4C83" w:rsidRDefault="00516C8E"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8BB847B54A9B43C9B671EF46B4953DC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66E1A">
                  <w:rPr>
                    <w:rFonts w:ascii="Calibri" w:hAnsi="Calibri" w:cs="Times New Roman"/>
                    <w:sz w:val="24"/>
                    <w:szCs w:val="24"/>
                  </w:rPr>
                  <w:t>2023</w:t>
                </w:r>
              </w:sdtContent>
            </w:sdt>
          </w:p>
        </w:tc>
      </w:tr>
      <w:tr w:rsidR="00693CE8" w:rsidRPr="00382ECB" w14:paraId="6171CA8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03AF911"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0F38B613"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65739693" w14:textId="1B8AA2EE"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D6849FCAF8E7487F949BD3C9A0B0D1E1"/>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C66E1A">
                  <w:rPr>
                    <w:rFonts w:ascii="Calibri" w:hAnsi="Calibri" w:cs="Times New Roman"/>
                    <w:sz w:val="24"/>
                    <w:szCs w:val="24"/>
                  </w:rPr>
                  <w:t>October</w:t>
                </w:r>
              </w:sdtContent>
            </w:sdt>
          </w:p>
        </w:tc>
        <w:tc>
          <w:tcPr>
            <w:tcW w:w="5148" w:type="dxa"/>
            <w:gridSpan w:val="2"/>
            <w:tcBorders>
              <w:top w:val="single" w:sz="4" w:space="0" w:color="7F7F7F" w:themeColor="text1" w:themeTint="80"/>
              <w:bottom w:val="single" w:sz="4" w:space="0" w:color="7F7F7F" w:themeColor="text1" w:themeTint="80"/>
            </w:tcBorders>
          </w:tcPr>
          <w:p w14:paraId="1E647712" w14:textId="0464FCF0" w:rsidR="0000768C" w:rsidRPr="004A4C83" w:rsidRDefault="00516C8E"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D6BDE9B638142CB8C8653DB2C19E816"/>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C66E1A">
                  <w:rPr>
                    <w:rFonts w:ascii="Calibri" w:hAnsi="Calibri" w:cs="Times New Roman"/>
                    <w:sz w:val="24"/>
                    <w:szCs w:val="24"/>
                  </w:rPr>
                  <w:t>2023</w:t>
                </w:r>
              </w:sdtContent>
            </w:sdt>
          </w:p>
        </w:tc>
      </w:tr>
      <w:tr w:rsidR="0000768C" w:rsidRPr="00382ECB" w14:paraId="5971284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DADA3CA" w14:textId="77777777" w:rsidR="0000768C" w:rsidRPr="002B34A2" w:rsidRDefault="00CB1D31" w:rsidP="00F36B03">
            <w:pPr>
              <w:spacing w:after="240"/>
              <w:contextualSpacing/>
              <w:rPr>
                <w:rFonts w:ascii="Calibri" w:hAnsi="Calibri" w:cs="Times New Roman"/>
                <w:sz w:val="20"/>
                <w:szCs w:val="20"/>
              </w:rPr>
            </w:pPr>
            <w:r w:rsidRPr="002B34A2">
              <w:rPr>
                <w:rFonts w:ascii="Calibri" w:hAnsi="Calibri" w:cs="Times New Roman"/>
                <w:sz w:val="20"/>
                <w:szCs w:val="20"/>
              </w:rPr>
              <w:t>(This Department Master Syllabus has been examined by the program/department faculty members and it is decided a change requiring a revision is necessary at this time.)</w:t>
            </w:r>
          </w:p>
        </w:tc>
      </w:tr>
      <w:tr w:rsidR="0000768C" w:rsidRPr="00382ECB" w14:paraId="1F64C5A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52389A7" w14:textId="77777777" w:rsidR="0000768C" w:rsidRPr="002B34A2" w:rsidRDefault="00450D4A" w:rsidP="00F36B03">
            <w:pPr>
              <w:spacing w:after="240"/>
              <w:contextualSpacing/>
              <w:rPr>
                <w:rFonts w:ascii="Calibri" w:hAnsi="Calibri" w:cs="Times New Roman"/>
                <w:sz w:val="20"/>
                <w:szCs w:val="20"/>
              </w:rPr>
            </w:pPr>
            <w:r w:rsidRPr="002B34A2">
              <w:rPr>
                <w:rFonts w:ascii="Calibri" w:hAnsi="Calibri" w:cs="Times New Roman"/>
                <w:sz w:val="20"/>
                <w:szCs w:val="20"/>
              </w:rPr>
              <w:t>N.B.  A change to the course materials</w:t>
            </w:r>
            <w:r w:rsidR="007D7363" w:rsidRPr="002B34A2">
              <w:rPr>
                <w:rFonts w:ascii="Calibri" w:hAnsi="Calibri" w:cs="Times New Roman"/>
                <w:sz w:val="20"/>
                <w:szCs w:val="20"/>
              </w:rPr>
              <w:t xml:space="preserve"> alone (textbooks and/or supplemen</w:t>
            </w:r>
            <w:r w:rsidRPr="002B34A2">
              <w:rPr>
                <w:rFonts w:ascii="Calibri" w:hAnsi="Calibri" w:cs="Times New Roman"/>
                <w:sz w:val="20"/>
                <w:szCs w:val="20"/>
              </w:rPr>
              <w:t xml:space="preserve">tary materials) may not constitute a revision.  Any other change to the items listed below on this form is considered a revision and requires approval by the </w:t>
            </w:r>
            <w:r w:rsidR="007D7363" w:rsidRPr="002B34A2">
              <w:rPr>
                <w:rFonts w:ascii="Calibri" w:hAnsi="Calibri" w:cs="Times New Roman"/>
                <w:sz w:val="20"/>
                <w:szCs w:val="20"/>
              </w:rPr>
              <w:t>department/</w:t>
            </w:r>
            <w:r w:rsidRPr="002B34A2">
              <w:rPr>
                <w:rFonts w:ascii="Calibri" w:hAnsi="Calibri" w:cs="Times New Roman"/>
                <w:sz w:val="20"/>
                <w:szCs w:val="20"/>
              </w:rPr>
              <w:t xml:space="preserve">program faculty at a </w:t>
            </w:r>
            <w:r w:rsidR="007D7363" w:rsidRPr="002B34A2">
              <w:rPr>
                <w:rFonts w:ascii="Calibri" w:hAnsi="Calibri" w:cs="Times New Roman"/>
                <w:sz w:val="20"/>
                <w:szCs w:val="20"/>
              </w:rPr>
              <w:t>department/program</w:t>
            </w:r>
            <w:r w:rsidR="008B0295" w:rsidRPr="002B34A2">
              <w:rPr>
                <w:rFonts w:ascii="Calibri" w:hAnsi="Calibri" w:cs="Times New Roman"/>
                <w:sz w:val="20"/>
                <w:szCs w:val="20"/>
              </w:rPr>
              <w:t xml:space="preserve"> meeting and by the division at a Chair</w:t>
            </w:r>
            <w:r w:rsidR="00CF7DBB" w:rsidRPr="002B34A2">
              <w:rPr>
                <w:rFonts w:ascii="Calibri" w:hAnsi="Calibri" w:cs="Times New Roman"/>
                <w:sz w:val="20"/>
                <w:szCs w:val="20"/>
              </w:rPr>
              <w:t>s and Coordinator meeting</w:t>
            </w:r>
            <w:r w:rsidR="006104BD" w:rsidRPr="002B34A2">
              <w:rPr>
                <w:rFonts w:ascii="Calibri" w:hAnsi="Calibri" w:cs="Times New Roman"/>
                <w:sz w:val="20"/>
                <w:szCs w:val="20"/>
              </w:rPr>
              <w:t>.</w:t>
            </w:r>
          </w:p>
        </w:tc>
      </w:tr>
      <w:tr w:rsidR="0000768C" w:rsidRPr="00382ECB" w14:paraId="1D7A6E4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7FF666A" w14:textId="77777777"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sdt>
              <w:sdtPr>
                <w:rPr>
                  <w:rFonts w:ascii="Calibri" w:hAnsi="Calibri" w:cs="Times New Roman"/>
                  <w:sz w:val="24"/>
                  <w:szCs w:val="24"/>
                </w:rPr>
                <w:alias w:val="Credits"/>
                <w:tag w:val="Credits"/>
                <w:id w:val="245699839"/>
                <w:lock w:val="sdtLocked"/>
                <w:placeholder>
                  <w:docPart w:val="368370BC3E2C4F4A9C9E52A387D717C2"/>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3</w:t>
                </w:r>
              </w:sdtContent>
            </w:sdt>
          </w:p>
          <w:p w14:paraId="1C08ED0B"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32EE9228"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7CE564DE"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075B9901" w14:textId="77777777"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CC66339EF6AA40E19982D0AA9BE5A4D4"/>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610" w:type="dxa"/>
            <w:gridSpan w:val="2"/>
            <w:tcBorders>
              <w:top w:val="single" w:sz="4" w:space="0" w:color="7F7F7F" w:themeColor="text1" w:themeTint="80"/>
              <w:bottom w:val="single" w:sz="4" w:space="0" w:color="7F7F7F" w:themeColor="text1" w:themeTint="80"/>
            </w:tcBorders>
          </w:tcPr>
          <w:p w14:paraId="600974AF" w14:textId="77777777"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07C4EEE5F0594620AA83C27B3A4C69A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988" w:type="dxa"/>
            <w:tcBorders>
              <w:top w:val="single" w:sz="4" w:space="0" w:color="7F7F7F" w:themeColor="text1" w:themeTint="80"/>
              <w:bottom w:val="single" w:sz="4" w:space="0" w:color="7F7F7F" w:themeColor="text1" w:themeTint="80"/>
            </w:tcBorders>
          </w:tcPr>
          <w:p w14:paraId="65CE35B0" w14:textId="77777777"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A13FD2E503A047C39C3477036E864BC1"/>
                </w:placeholder>
              </w:sdtPr>
              <w:sdtEndPr/>
              <w:sdtContent>
                <w:r w:rsidR="00B0555C">
                  <w:rPr>
                    <w:rFonts w:ascii="Calibri" w:hAnsi="Calibri" w:cs="Times New Roman"/>
                    <w:sz w:val="24"/>
                    <w:szCs w:val="24"/>
                  </w:rPr>
                  <w:t>0</w:t>
                </w:r>
              </w:sdtContent>
            </w:sdt>
          </w:p>
        </w:tc>
      </w:tr>
      <w:tr w:rsidR="0000768C" w:rsidRPr="00382ECB" w14:paraId="2FC7D8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569CD9E" w14:textId="14B38A62"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8119C5F829024E4482ED6E5C27B64DC6"/>
                </w:placeholder>
              </w:sdtPr>
              <w:sdtEndPr/>
              <w:sdtContent>
                <w:r w:rsidR="00C66E1A">
                  <w:rPr>
                    <w:rFonts w:ascii="Calibri" w:hAnsi="Calibri" w:cs="Times New Roman"/>
                    <w:sz w:val="24"/>
                    <w:szCs w:val="24"/>
                  </w:rPr>
                  <w:t>C</w:t>
                </w:r>
                <w:r w:rsidR="005300E4">
                  <w:rPr>
                    <w:rFonts w:ascii="Calibri" w:hAnsi="Calibri" w:cs="Times New Roman"/>
                    <w:sz w:val="24"/>
                    <w:szCs w:val="24"/>
                  </w:rPr>
                  <w:t>SC-</w:t>
                </w:r>
                <w:r w:rsidR="00C66E1A">
                  <w:rPr>
                    <w:rFonts w:ascii="Calibri" w:hAnsi="Calibri" w:cs="Times New Roman"/>
                    <w:sz w:val="24"/>
                    <w:szCs w:val="24"/>
                  </w:rPr>
                  <w:t>17</w:t>
                </w:r>
                <w:r w:rsidR="005300E4">
                  <w:rPr>
                    <w:rFonts w:ascii="Calibri" w:hAnsi="Calibri" w:cs="Times New Roman"/>
                    <w:sz w:val="24"/>
                    <w:szCs w:val="24"/>
                  </w:rPr>
                  <w:t xml:space="preserve">1 </w:t>
                </w:r>
                <w:r w:rsidR="00C66E1A">
                  <w:rPr>
                    <w:rFonts w:ascii="Calibri" w:hAnsi="Calibri" w:cs="Times New Roman"/>
                    <w:sz w:val="24"/>
                    <w:szCs w:val="24"/>
                  </w:rPr>
                  <w:t xml:space="preserve">or CSC-121 </w:t>
                </w:r>
                <w:r w:rsidR="002B34A2">
                  <w:rPr>
                    <w:rFonts w:ascii="Calibri" w:hAnsi="Calibri" w:cs="Times New Roman"/>
                    <w:sz w:val="24"/>
                    <w:szCs w:val="24"/>
                  </w:rPr>
                  <w:t>and</w:t>
                </w:r>
                <w:r w:rsidR="005300E4">
                  <w:rPr>
                    <w:rFonts w:ascii="Calibri" w:hAnsi="Calibri" w:cs="Times New Roman"/>
                    <w:sz w:val="24"/>
                    <w:szCs w:val="24"/>
                  </w:rPr>
                  <w:t xml:space="preserve"> </w:t>
                </w:r>
                <w:r w:rsidR="00C66E1A">
                  <w:rPr>
                    <w:rFonts w:ascii="Calibri" w:hAnsi="Calibri" w:cs="Times New Roman"/>
                    <w:sz w:val="24"/>
                    <w:szCs w:val="24"/>
                  </w:rPr>
                  <w:t>MTH-111 or MTH-171</w:t>
                </w:r>
              </w:sdtContent>
            </w:sdt>
          </w:p>
          <w:p w14:paraId="4701EC02"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78BE5D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0D3174B" w14:textId="4686635B"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228B8B7F7C5348678B19761B03E6ADD7"/>
                </w:placeholder>
              </w:sdtPr>
              <w:sdtEndPr/>
              <w:sdtContent>
                <w:r w:rsidR="00FE3F8E">
                  <w:rPr>
                    <w:rFonts w:ascii="Calibri" w:hAnsi="Calibri" w:cs="Times New Roman"/>
                    <w:sz w:val="24"/>
                    <w:szCs w:val="24"/>
                  </w:rPr>
                  <w:t>NONE</w:t>
                </w:r>
              </w:sdtContent>
            </w:sdt>
          </w:p>
          <w:p w14:paraId="5D314E0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424A42D"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CFE68BD" w14:textId="7336DDE7"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7DDE63449DD84D318C0237E8977B26E4"/>
                </w:placeholder>
              </w:sdtPr>
              <w:sdtEndPr/>
              <w:sdtContent>
                <w:r w:rsidR="00C66E1A">
                  <w:t>This intermediate-level programming course assumes the student has a foundation in statistical methods and has successfully completed a college-level procedural programming course as prerequisite. This course is presented using the Python 3 language with a focus on developing foundational object-oriented programming skills and event-driven applications development for computing and data science majors. Topics include, secure coding techniques, testing and debugging code that uses dictionaries, tuples, strings, lists and files and performing natural language processing (NLP) tasks. Applications in big data, data mining, will be examined and practiced. Machine learning and deep learning will be explored as time permits. Students will practice the skills and concepts covered in lecture during structured, supervised laboratory time.</w:t>
                </w:r>
              </w:sdtContent>
            </w:sdt>
          </w:p>
          <w:p w14:paraId="2704F480"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5043A87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CBB0561" w14:textId="77777777" w:rsidR="008E1C44" w:rsidRPr="008E1C44" w:rsidRDefault="008E1C44" w:rsidP="00F36B03">
            <w:pPr>
              <w:spacing w:after="240"/>
              <w:contextualSpacing/>
              <w:jc w:val="center"/>
              <w:rPr>
                <w:rFonts w:ascii="Calibri" w:hAnsi="Calibri" w:cs="Times New Roman"/>
                <w:sz w:val="12"/>
                <w:szCs w:val="12"/>
              </w:rPr>
            </w:pPr>
          </w:p>
          <w:p w14:paraId="7DCA021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49BF6B33" w14:textId="77777777" w:rsidR="008E2654" w:rsidRDefault="008E2654" w:rsidP="00F36B03">
            <w:pPr>
              <w:spacing w:after="240"/>
              <w:contextualSpacing/>
              <w:rPr>
                <w:rFonts w:ascii="Calibri" w:hAnsi="Calibri" w:cs="Times New Roman"/>
                <w:sz w:val="24"/>
                <w:szCs w:val="24"/>
              </w:rPr>
            </w:pPr>
          </w:p>
          <w:p w14:paraId="4F804F94"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0879C89F"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sz w:val="24"/>
                <w:szCs w:val="24"/>
              </w:rPr>
              <w:id w:val="-980457879"/>
              <w:placeholder>
                <w:docPart w:val="FF15647AAFDA4878AEB62E378B59E1A5"/>
              </w:placeholder>
            </w:sdtPr>
            <w:sdtEndPr>
              <w:rPr>
                <w:rFonts w:asciiTheme="minorHAnsi" w:hAnsiTheme="minorHAnsi"/>
              </w:rPr>
            </w:sdtEndPr>
            <w:sdtContent>
              <w:p w14:paraId="474971E1" w14:textId="77777777" w:rsidR="00C66E1A" w:rsidRPr="00712837" w:rsidRDefault="00C66E1A" w:rsidP="00C66E1A">
                <w:pPr>
                  <w:pStyle w:val="ListParagraph"/>
                  <w:spacing w:after="160" w:line="259" w:lineRule="auto"/>
                  <w:rPr>
                    <w:sz w:val="24"/>
                    <w:szCs w:val="24"/>
                  </w:rPr>
                </w:pPr>
                <w:r>
                  <w:t xml:space="preserve">• </w:t>
                </w:r>
                <w:r w:rsidRPr="00712837">
                  <w:rPr>
                    <w:sz w:val="24"/>
                    <w:szCs w:val="24"/>
                  </w:rPr>
                  <w:t xml:space="preserve">Select and implement appropriate data structures and OOP techniques to solve given problems. Assessed through practice programs, written analysis and assessments. </w:t>
                </w:r>
              </w:p>
              <w:p w14:paraId="6388127F" w14:textId="77777777" w:rsidR="00C66E1A" w:rsidRPr="00712837" w:rsidRDefault="00C66E1A" w:rsidP="00C66E1A">
                <w:pPr>
                  <w:pStyle w:val="ListParagraph"/>
                  <w:spacing w:after="160" w:line="259" w:lineRule="auto"/>
                  <w:rPr>
                    <w:sz w:val="24"/>
                    <w:szCs w:val="24"/>
                  </w:rPr>
                </w:pPr>
                <w:r w:rsidRPr="00712837">
                  <w:rPr>
                    <w:sz w:val="24"/>
                    <w:szCs w:val="24"/>
                  </w:rPr>
                  <w:t xml:space="preserve">• Using OOP and secure coding techniques, create reusable software components from ADT specifications to solve a range of programming problems. Assessed through practice programs. </w:t>
                </w:r>
              </w:p>
              <w:p w14:paraId="3F1E5003" w14:textId="77777777" w:rsidR="00C66E1A" w:rsidRPr="00712837" w:rsidRDefault="00C66E1A" w:rsidP="00C66E1A">
                <w:pPr>
                  <w:pStyle w:val="ListParagraph"/>
                  <w:spacing w:after="160" w:line="259" w:lineRule="auto"/>
                  <w:rPr>
                    <w:sz w:val="24"/>
                    <w:szCs w:val="24"/>
                  </w:rPr>
                </w:pPr>
                <w:r w:rsidRPr="00712837">
                  <w:rPr>
                    <w:sz w:val="24"/>
                    <w:szCs w:val="24"/>
                  </w:rPr>
                  <w:t xml:space="preserve">• Create software solutions that incorporate the use of applicable Python API libraries. Assessed through practice programs and written analysis. </w:t>
                </w:r>
              </w:p>
              <w:p w14:paraId="079FEE58" w14:textId="77777777" w:rsidR="00C66E1A" w:rsidRPr="00712837" w:rsidRDefault="00C66E1A" w:rsidP="00C66E1A">
                <w:pPr>
                  <w:pStyle w:val="ListParagraph"/>
                  <w:spacing w:after="160" w:line="259" w:lineRule="auto"/>
                  <w:rPr>
                    <w:sz w:val="24"/>
                    <w:szCs w:val="24"/>
                  </w:rPr>
                </w:pPr>
                <w:r w:rsidRPr="00712837">
                  <w:rPr>
                    <w:sz w:val="24"/>
                    <w:szCs w:val="24"/>
                  </w:rPr>
                  <w:t xml:space="preserve">• Analyze programming code, trace execution and perform validity testing and debugging. Assessed through practice programs, written analysis and assessments. </w:t>
                </w:r>
              </w:p>
              <w:p w14:paraId="6D53F283" w14:textId="77777777" w:rsidR="00C66E1A" w:rsidRPr="00712837" w:rsidRDefault="00C66E1A" w:rsidP="00C66E1A">
                <w:pPr>
                  <w:pStyle w:val="ListParagraph"/>
                  <w:spacing w:after="160" w:line="259" w:lineRule="auto"/>
                  <w:rPr>
                    <w:sz w:val="24"/>
                    <w:szCs w:val="24"/>
                  </w:rPr>
                </w:pPr>
                <w:r w:rsidRPr="00712837">
                  <w:rPr>
                    <w:sz w:val="24"/>
                    <w:szCs w:val="24"/>
                  </w:rPr>
                  <w:t xml:space="preserve">• Incorporate learned NLP tasks to clean and prepare big data for analysis. Assessed through 2 </w:t>
                </w:r>
                <w:r w:rsidRPr="00712837">
                  <w:rPr>
                    <w:sz w:val="24"/>
                    <w:szCs w:val="24"/>
                  </w:rPr>
                  <w:lastRenderedPageBreak/>
                  <w:t xml:space="preserve">practice programs and assessments. </w:t>
                </w:r>
              </w:p>
              <w:p w14:paraId="2CB839E8" w14:textId="77777777" w:rsidR="00C66E1A" w:rsidRPr="00712837" w:rsidRDefault="00C66E1A" w:rsidP="00C66E1A">
                <w:pPr>
                  <w:pStyle w:val="ListParagraph"/>
                  <w:spacing w:after="160" w:line="259" w:lineRule="auto"/>
                  <w:rPr>
                    <w:sz w:val="24"/>
                    <w:szCs w:val="24"/>
                  </w:rPr>
                </w:pPr>
                <w:r w:rsidRPr="00712837">
                  <w:rPr>
                    <w:sz w:val="24"/>
                    <w:szCs w:val="24"/>
                  </w:rPr>
                  <w:t xml:space="preserve">• Understand and manipulate a variety of big data sets including structured (SQL) and </w:t>
                </w:r>
                <w:proofErr w:type="spellStart"/>
                <w:r w:rsidRPr="00712837">
                  <w:rPr>
                    <w:sz w:val="24"/>
                    <w:szCs w:val="24"/>
                  </w:rPr>
                  <w:t>noSQL</w:t>
                </w:r>
                <w:proofErr w:type="spellEnd"/>
                <w:r w:rsidRPr="00712837">
                  <w:rPr>
                    <w:sz w:val="24"/>
                    <w:szCs w:val="24"/>
                  </w:rPr>
                  <w:t xml:space="preserve"> data. Assessed by practice programs and written analysis. </w:t>
                </w:r>
              </w:p>
              <w:p w14:paraId="1175A1BF" w14:textId="4869D915" w:rsidR="00E37A3A" w:rsidRPr="00712837" w:rsidRDefault="00C66E1A" w:rsidP="00C66E1A">
                <w:pPr>
                  <w:pStyle w:val="ListParagraph"/>
                  <w:spacing w:after="160" w:line="259" w:lineRule="auto"/>
                  <w:rPr>
                    <w:sz w:val="24"/>
                    <w:szCs w:val="24"/>
                  </w:rPr>
                </w:pPr>
                <w:r w:rsidRPr="00712837">
                  <w:rPr>
                    <w:sz w:val="24"/>
                    <w:szCs w:val="24"/>
                  </w:rPr>
                  <w:t xml:space="preserve">• </w:t>
                </w:r>
                <w:r w:rsidR="004C2AC3" w:rsidRPr="00712837">
                  <w:rPr>
                    <w:sz w:val="24"/>
                    <w:szCs w:val="24"/>
                  </w:rPr>
                  <w:t>Explain supervised v unsupervised ML algorithms and implement k-nearest neighbor algorithm</w:t>
                </w:r>
                <w:r w:rsidRPr="00712837">
                  <w:rPr>
                    <w:sz w:val="24"/>
                    <w:szCs w:val="24"/>
                  </w:rPr>
                  <w:t xml:space="preserve">. Assessed by </w:t>
                </w:r>
                <w:r w:rsidR="004C2AC3" w:rsidRPr="00712837">
                  <w:rPr>
                    <w:sz w:val="24"/>
                    <w:szCs w:val="24"/>
                  </w:rPr>
                  <w:t>programming project, written assessments.</w:t>
                </w:r>
                <w:r w:rsidRPr="00712837">
                  <w:rPr>
                    <w:sz w:val="24"/>
                    <w:szCs w:val="24"/>
                  </w:rPr>
                  <w:t xml:space="preserve"> </w:t>
                </w:r>
              </w:p>
            </w:sdtContent>
          </w:sdt>
          <w:p w14:paraId="45D1D743"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ascii="Calibri" w:hAnsi="Calibri" w:cs="Times New Roman"/>
                <w:sz w:val="24"/>
                <w:szCs w:val="24"/>
              </w:rPr>
              <w:id w:val="1546406384"/>
              <w:placeholder>
                <w:docPart w:val="C3AD851AB10245B6B5F28A73B22119A6"/>
              </w:placeholder>
            </w:sdtPr>
            <w:sdtEndPr>
              <w:rPr>
                <w:rFonts w:asciiTheme="minorHAnsi" w:hAnsiTheme="minorHAnsi"/>
              </w:rPr>
            </w:sdtEndPr>
            <w:sdtContent>
              <w:p w14:paraId="7DE1C314" w14:textId="069FF6E1" w:rsidR="00417B4A" w:rsidRPr="00712837" w:rsidRDefault="00290B7B" w:rsidP="00F36B03">
                <w:pPr>
                  <w:spacing w:after="240"/>
                  <w:contextualSpacing/>
                  <w:rPr>
                    <w:rFonts w:cs="Times New Roman"/>
                    <w:sz w:val="24"/>
                    <w:szCs w:val="24"/>
                  </w:rPr>
                </w:pPr>
                <w:r w:rsidRPr="00712837">
                  <w:rPr>
                    <w:rFonts w:eastAsia="Calibri" w:cstheme="majorHAnsi"/>
                    <w:sz w:val="24"/>
                    <w:szCs w:val="24"/>
                  </w:rPr>
                  <w:t>S</w:t>
                </w:r>
                <w:r w:rsidRPr="00712837">
                  <w:rPr>
                    <w:rFonts w:cstheme="majorHAnsi"/>
                    <w:sz w:val="24"/>
                    <w:szCs w:val="24"/>
                  </w:rPr>
                  <w:t>tudents will be evaluated on the degree to which student learning outcomes are achieved.  A variety of methods may be used such as tests, class participation, programming projects, homework assignments, online learning tools, etc.</w:t>
                </w:r>
              </w:p>
            </w:sdtContent>
          </w:sdt>
          <w:p w14:paraId="5905D831"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494FB0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EA1CC52" w14:textId="77777777" w:rsidR="008E1C44" w:rsidRPr="008E1C44" w:rsidRDefault="008E1C44" w:rsidP="00F36B03">
            <w:pPr>
              <w:spacing w:after="240"/>
              <w:contextualSpacing/>
              <w:jc w:val="center"/>
              <w:rPr>
                <w:rFonts w:ascii="Calibri" w:hAnsi="Calibri" w:cs="Times New Roman"/>
                <w:sz w:val="12"/>
                <w:szCs w:val="12"/>
              </w:rPr>
            </w:pPr>
          </w:p>
          <w:p w14:paraId="30283464"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116EA890" w14:textId="77777777" w:rsidR="008E1C44" w:rsidRDefault="008E1C44" w:rsidP="00F36B03">
            <w:pPr>
              <w:spacing w:after="240"/>
              <w:contextualSpacing/>
              <w:jc w:val="center"/>
              <w:rPr>
                <w:rFonts w:ascii="Calibri" w:hAnsi="Calibri" w:cs="Times New Roman"/>
                <w:sz w:val="24"/>
                <w:szCs w:val="24"/>
              </w:rPr>
            </w:pPr>
          </w:p>
          <w:p w14:paraId="5D4553AF"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7A84354"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p w14:paraId="1D2BD6CB" w14:textId="2691B6B4" w:rsidR="00396B4D" w:rsidRDefault="00516C8E" w:rsidP="00F36B03">
            <w:pPr>
              <w:spacing w:after="240"/>
              <w:ind w:left="-90"/>
              <w:contextualSpacing/>
              <w:rPr>
                <w:rFonts w:ascii="Calibri" w:hAnsi="Calibri" w:cs="Times New Roman"/>
                <w:sz w:val="24"/>
                <w:szCs w:val="24"/>
              </w:rPr>
            </w:pPr>
            <w:sdt>
              <w:sdtPr>
                <w:rPr>
                  <w:rFonts w:ascii="Calibri" w:hAnsi="Calibri" w:cs="Times New Roman"/>
                  <w:sz w:val="24"/>
                  <w:szCs w:val="24"/>
                </w:rPr>
                <w:id w:val="-2068718443"/>
                <w:lock w:val="sdtLocked"/>
                <w:placeholder>
                  <w:docPart w:val="41BC3C2DFCEA48138219659E48C02B1C"/>
                </w:placeholder>
              </w:sdtPr>
              <w:sdtEndPr/>
              <w:sdtContent>
                <w:r w:rsidR="00773ED1">
                  <w:rPr>
                    <w:rFonts w:ascii="Calibri" w:hAnsi="Calibri" w:cs="Times New Roman"/>
                    <w:sz w:val="24"/>
                    <w:szCs w:val="24"/>
                  </w:rPr>
                  <w:t>N/A</w:t>
                </w:r>
              </w:sdtContent>
            </w:sdt>
          </w:p>
          <w:p w14:paraId="35DBE517"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4FF077CD" w14:textId="0BA6B329" w:rsidR="00D2769C" w:rsidRDefault="00516C8E"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AC352913652B40C58EB9C45D41195071"/>
                </w:placeholder>
              </w:sdtPr>
              <w:sdtEndPr/>
              <w:sdtContent>
                <w:r w:rsidR="00773ED1">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5730C225"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409ADBA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26E2EFA" w14:textId="77777777" w:rsidR="005F3D82" w:rsidRPr="005F3D82" w:rsidRDefault="005F3D82" w:rsidP="00F36B03">
            <w:pPr>
              <w:spacing w:after="240"/>
              <w:contextualSpacing/>
              <w:jc w:val="center"/>
              <w:rPr>
                <w:rFonts w:ascii="Calibri" w:hAnsi="Calibri" w:cs="Times New Roman"/>
                <w:sz w:val="12"/>
                <w:szCs w:val="12"/>
              </w:rPr>
            </w:pPr>
          </w:p>
          <w:p w14:paraId="380D0FF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6829C307" w14:textId="77777777" w:rsidR="00DD7553" w:rsidRDefault="00DD7553" w:rsidP="00F36B03">
            <w:pPr>
              <w:spacing w:after="240"/>
              <w:contextualSpacing/>
              <w:jc w:val="center"/>
              <w:rPr>
                <w:rFonts w:ascii="Calibri" w:hAnsi="Calibri" w:cs="Times New Roman"/>
                <w:sz w:val="24"/>
                <w:szCs w:val="24"/>
              </w:rPr>
            </w:pPr>
          </w:p>
          <w:p w14:paraId="252BD702"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08862B5D62E6490EA96C0AA935A22791"/>
              </w:placeholder>
            </w:sdtPr>
            <w:sdtEndPr/>
            <w:sdtContent>
              <w:p w14:paraId="6E95DCB8" w14:textId="77777777" w:rsidR="00FE3F8E" w:rsidRPr="00712837" w:rsidRDefault="00FE3F8E" w:rsidP="00FE3F8E">
                <w:pPr>
                  <w:autoSpaceDE w:val="0"/>
                  <w:autoSpaceDN w:val="0"/>
                  <w:adjustRightInd w:val="0"/>
                  <w:ind w:left="720"/>
                  <w:rPr>
                    <w:sz w:val="24"/>
                    <w:szCs w:val="24"/>
                  </w:rPr>
                </w:pPr>
                <w:r w:rsidRPr="00712837">
                  <w:rPr>
                    <w:sz w:val="24"/>
                    <w:szCs w:val="24"/>
                  </w:rPr>
                  <w:t xml:space="preserve">Analyze, design, develop and test computer-based applications using problem solving and analytical skills developed throughout the program. </w:t>
                </w:r>
              </w:p>
              <w:p w14:paraId="1649E86D" w14:textId="77777777" w:rsidR="00FE3F8E" w:rsidRPr="00712837" w:rsidRDefault="00FE3F8E" w:rsidP="00FE3F8E">
                <w:pPr>
                  <w:autoSpaceDE w:val="0"/>
                  <w:autoSpaceDN w:val="0"/>
                  <w:adjustRightInd w:val="0"/>
                  <w:ind w:left="720"/>
                  <w:rPr>
                    <w:sz w:val="24"/>
                    <w:szCs w:val="24"/>
                  </w:rPr>
                </w:pPr>
              </w:p>
              <w:p w14:paraId="01377F9C" w14:textId="78F87462" w:rsidR="00E2718C" w:rsidRPr="00712837" w:rsidRDefault="00FE3F8E" w:rsidP="00FE3F8E">
                <w:pPr>
                  <w:autoSpaceDE w:val="0"/>
                  <w:autoSpaceDN w:val="0"/>
                  <w:adjustRightInd w:val="0"/>
                  <w:ind w:left="720"/>
                  <w:rPr>
                    <w:rFonts w:cstheme="minorHAnsi"/>
                    <w:sz w:val="24"/>
                    <w:szCs w:val="24"/>
                  </w:rPr>
                </w:pPr>
                <w:r w:rsidRPr="00712837">
                  <w:rPr>
                    <w:sz w:val="24"/>
                    <w:szCs w:val="24"/>
                  </w:rPr>
                  <w:t>Apply scientific and mathematical principles to study computer science</w:t>
                </w:r>
              </w:p>
              <w:p w14:paraId="582D0F6D" w14:textId="39080D52" w:rsidR="00BF6435" w:rsidRDefault="00516C8E" w:rsidP="00F36B03">
                <w:pPr>
                  <w:spacing w:after="240"/>
                  <w:contextualSpacing/>
                  <w:rPr>
                    <w:rFonts w:ascii="Calibri" w:hAnsi="Calibri" w:cs="Times New Roman"/>
                    <w:sz w:val="24"/>
                    <w:szCs w:val="24"/>
                  </w:rPr>
                </w:pPr>
              </w:p>
            </w:sdtContent>
          </w:sdt>
          <w:p w14:paraId="53B5A3DC"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2785C91BEFEB4960938E2EAEE812AF90"/>
              </w:placeholder>
            </w:sdtPr>
            <w:sdtEndPr/>
            <w:sdtContent>
              <w:sdt>
                <w:sdtPr>
                  <w:rPr>
                    <w:rFonts w:ascii="Calibri" w:hAnsi="Calibri" w:cs="Times New Roman"/>
                    <w:sz w:val="24"/>
                    <w:szCs w:val="24"/>
                  </w:rPr>
                  <w:alias w:val="Assessment of the interconnected program learning outcome(s)"/>
                  <w:tag w:val="Assessment of the interconnected program learning outcome(s)"/>
                  <w:id w:val="1579472087"/>
                  <w:placeholder>
                    <w:docPart w:val="1214EEADC9924554B08E9EBC8F5EF171"/>
                  </w:placeholder>
                </w:sdtPr>
                <w:sdtEndPr/>
                <w:sdtContent>
                  <w:p w14:paraId="7A5C11E6" w14:textId="5984550E" w:rsidR="00BF6435" w:rsidRPr="00E2718C" w:rsidRDefault="00E2718C" w:rsidP="00F36B03">
                    <w:pPr>
                      <w:spacing w:after="240"/>
                      <w:contextualSpacing/>
                      <w:rPr>
                        <w:rFonts w:ascii="Calibri" w:hAnsi="Calibri"/>
                        <w:sz w:val="24"/>
                      </w:rPr>
                    </w:pPr>
                    <w:r>
                      <w:rPr>
                        <w:rFonts w:ascii="Calibri" w:hAnsi="Calibri" w:cs="Times New Roman"/>
                        <w:sz w:val="24"/>
                        <w:szCs w:val="24"/>
                      </w:rPr>
                      <w:t>Various course level assessment instruments will be used to target specific program learning outcomes.</w:t>
                    </w:r>
                  </w:p>
                </w:sdtContent>
              </w:sdt>
            </w:sdtContent>
          </w:sdt>
          <w:p w14:paraId="3927A2BC"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D0DD69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FE8F826" w14:textId="77777777" w:rsidR="009A7939" w:rsidRPr="009A7939" w:rsidRDefault="009A7939" w:rsidP="00F36B03">
            <w:pPr>
              <w:spacing w:after="240"/>
              <w:contextualSpacing/>
              <w:rPr>
                <w:rFonts w:ascii="Calibri" w:hAnsi="Calibri" w:cs="Times New Roman"/>
                <w:b/>
                <w:sz w:val="12"/>
                <w:szCs w:val="12"/>
              </w:rPr>
            </w:pPr>
          </w:p>
          <w:p w14:paraId="77848DE9" w14:textId="77777777" w:rsidR="0000768C" w:rsidRPr="00F83375" w:rsidRDefault="00883D63" w:rsidP="00712837">
            <w:pPr>
              <w:contextualSpacing/>
              <w:rPr>
                <w:rFonts w:ascii="Calibri" w:hAnsi="Calibri" w:cs="Times New Roman"/>
                <w:b/>
                <w:sz w:val="24"/>
                <w:szCs w:val="24"/>
              </w:rPr>
            </w:pPr>
            <w:r w:rsidRPr="00F83375">
              <w:rPr>
                <w:rFonts w:ascii="Calibri" w:hAnsi="Calibri" w:cs="Times New Roman"/>
                <w:b/>
                <w:sz w:val="24"/>
                <w:szCs w:val="24"/>
              </w:rPr>
              <w:t>Course Outline:</w:t>
            </w:r>
          </w:p>
          <w:sdt>
            <w:sdtPr>
              <w:rPr>
                <w:rFonts w:ascii="Calibri" w:hAnsi="Calibri" w:cs="Times New Roman"/>
                <w:sz w:val="24"/>
                <w:szCs w:val="24"/>
              </w:rPr>
              <w:alias w:val="Course Outline"/>
              <w:tag w:val="Course Outline"/>
              <w:id w:val="1042323141"/>
              <w:lock w:val="sdtLocked"/>
              <w:placeholder>
                <w:docPart w:val="8F6F858BE9AB4E98BDD78AD06EEB61CF"/>
              </w:placeholder>
            </w:sdtPr>
            <w:sdtEndPr>
              <w:rPr>
                <w:sz w:val="22"/>
                <w:szCs w:val="22"/>
              </w:rPr>
            </w:sdtEndPr>
            <w:sdtContent>
              <w:p w14:paraId="164F6BAA" w14:textId="77777777" w:rsidR="00FE3F8E" w:rsidRDefault="00FE3F8E" w:rsidP="00712837">
                <w:pPr>
                  <w:pStyle w:val="ListParagraph"/>
                  <w:spacing w:line="259" w:lineRule="auto"/>
                  <w:ind w:left="0"/>
                </w:pPr>
                <w:r>
                  <w:t xml:space="preserve">I. Review of Python 3 Lists, Tuples, Dictionaries and Sets </w:t>
                </w:r>
              </w:p>
              <w:p w14:paraId="285AFFCE" w14:textId="77777777" w:rsidR="00E27896" w:rsidRDefault="00FE3F8E" w:rsidP="00712837">
                <w:pPr>
                  <w:spacing w:line="259" w:lineRule="auto"/>
                  <w:ind w:firstLine="720"/>
                </w:pPr>
                <w:r>
                  <w:t xml:space="preserve">A. Lists and Dictionaries comprehension </w:t>
                </w:r>
              </w:p>
              <w:p w14:paraId="2A6A9634" w14:textId="77777777" w:rsidR="00E27896" w:rsidRDefault="00FE3F8E" w:rsidP="00712837">
                <w:pPr>
                  <w:spacing w:line="259" w:lineRule="auto"/>
                  <w:ind w:firstLine="720"/>
                </w:pPr>
                <w:r>
                  <w:t xml:space="preserve">B. List, Dictionary and Set Operations </w:t>
                </w:r>
              </w:p>
              <w:p w14:paraId="4B0A1406" w14:textId="711414B0" w:rsidR="00FE3F8E" w:rsidRDefault="00FE3F8E" w:rsidP="00712837">
                <w:pPr>
                  <w:spacing w:line="259" w:lineRule="auto"/>
                  <w:ind w:firstLine="720"/>
                </w:pPr>
                <w:r>
                  <w:t xml:space="preserve">C. Implementing dynamic visualization programs </w:t>
                </w:r>
              </w:p>
              <w:p w14:paraId="43594D0C" w14:textId="77777777" w:rsidR="00FE3F8E" w:rsidRDefault="00FE3F8E" w:rsidP="00FE3F8E">
                <w:pPr>
                  <w:pStyle w:val="ListParagraph"/>
                  <w:spacing w:after="160" w:line="259" w:lineRule="auto"/>
                  <w:ind w:left="0"/>
                </w:pPr>
              </w:p>
              <w:p w14:paraId="5C326E05" w14:textId="77777777" w:rsidR="00FE3F8E" w:rsidRDefault="00FE3F8E" w:rsidP="00FE3F8E">
                <w:pPr>
                  <w:pStyle w:val="ListParagraph"/>
                  <w:spacing w:after="160" w:line="259" w:lineRule="auto"/>
                  <w:ind w:left="0"/>
                </w:pPr>
                <w:r>
                  <w:t xml:space="preserve">II. Arrays, Series and Data Frames </w:t>
                </w:r>
              </w:p>
              <w:p w14:paraId="263BBEF4" w14:textId="77777777" w:rsidR="00FE3F8E" w:rsidRDefault="00FE3F8E" w:rsidP="00E27896">
                <w:pPr>
                  <w:pStyle w:val="ListParagraph"/>
                  <w:spacing w:after="160" w:line="259" w:lineRule="auto"/>
                  <w:ind w:left="0" w:firstLine="720"/>
                </w:pPr>
                <w:r>
                  <w:t xml:space="preserve">A. Using Arrays and performing efficient retrieval from arrays </w:t>
                </w:r>
              </w:p>
              <w:p w14:paraId="309BB749" w14:textId="77777777" w:rsidR="00FE3F8E" w:rsidRDefault="00FE3F8E" w:rsidP="00E27896">
                <w:pPr>
                  <w:pStyle w:val="ListParagraph"/>
                  <w:spacing w:after="160" w:line="259" w:lineRule="auto"/>
                  <w:ind w:left="0" w:firstLine="720"/>
                </w:pPr>
                <w:r>
                  <w:t xml:space="preserve">B. compare and contrast arrays v. list data structures </w:t>
                </w:r>
              </w:p>
              <w:p w14:paraId="203338F9" w14:textId="77777777" w:rsidR="00FE3F8E" w:rsidRDefault="00FE3F8E" w:rsidP="00E27896">
                <w:pPr>
                  <w:pStyle w:val="ListParagraph"/>
                  <w:spacing w:after="160" w:line="259" w:lineRule="auto"/>
                  <w:ind w:left="0" w:firstLine="720"/>
                </w:pPr>
                <w:r>
                  <w:t xml:space="preserve">C. Understanding shallow v. deep copy </w:t>
                </w:r>
              </w:p>
              <w:p w14:paraId="4AE0C009" w14:textId="77777777" w:rsidR="00FE3F8E" w:rsidRDefault="00FE3F8E" w:rsidP="00E27896">
                <w:pPr>
                  <w:pStyle w:val="ListParagraph"/>
                  <w:spacing w:after="160" w:line="259" w:lineRule="auto"/>
                  <w:ind w:left="0" w:firstLine="720"/>
                </w:pPr>
                <w:r>
                  <w:t xml:space="preserve">D. programming with multidimensional arrays </w:t>
                </w:r>
              </w:p>
              <w:p w14:paraId="05CE0AA5" w14:textId="77777777" w:rsidR="00FE3F8E" w:rsidRDefault="00FE3F8E" w:rsidP="00E27896">
                <w:pPr>
                  <w:pStyle w:val="ListParagraph"/>
                  <w:spacing w:after="160" w:line="259" w:lineRule="auto"/>
                  <w:ind w:left="0" w:firstLine="720"/>
                </w:pPr>
                <w:r>
                  <w:t xml:space="preserve">E. Introduction to using Pandas Series and Data Frames 3 </w:t>
                </w:r>
              </w:p>
              <w:p w14:paraId="477BA9A1" w14:textId="77777777" w:rsidR="00FE3F8E" w:rsidRDefault="00FE3F8E" w:rsidP="00FE3F8E">
                <w:pPr>
                  <w:pStyle w:val="ListParagraph"/>
                  <w:spacing w:after="160" w:line="259" w:lineRule="auto"/>
                  <w:ind w:left="0"/>
                </w:pPr>
                <w:r>
                  <w:t xml:space="preserve">III. A deeper dive into Strings, Files and Exceptions </w:t>
                </w:r>
              </w:p>
              <w:p w14:paraId="7977F48D" w14:textId="77777777" w:rsidR="00FE3F8E" w:rsidRDefault="00FE3F8E" w:rsidP="00E27896">
                <w:pPr>
                  <w:pStyle w:val="ListParagraph"/>
                  <w:spacing w:after="160" w:line="259" w:lineRule="auto"/>
                  <w:ind w:left="0" w:firstLine="720"/>
                </w:pPr>
                <w:r>
                  <w:lastRenderedPageBreak/>
                  <w:t xml:space="preserve">A. Review String operations (slicing, indexing, substrings and the like) </w:t>
                </w:r>
              </w:p>
              <w:p w14:paraId="02D56BAD" w14:textId="77777777" w:rsidR="00FE3F8E" w:rsidRDefault="00FE3F8E" w:rsidP="00E27896">
                <w:pPr>
                  <w:pStyle w:val="ListParagraph"/>
                  <w:spacing w:after="160" w:line="259" w:lineRule="auto"/>
                  <w:ind w:left="0" w:firstLine="720"/>
                </w:pPr>
                <w:r>
                  <w:t xml:space="preserve">B. Introduction to Regular Expressions </w:t>
                </w:r>
              </w:p>
              <w:p w14:paraId="50635C7E" w14:textId="77777777" w:rsidR="00FE3F8E" w:rsidRDefault="00FE3F8E" w:rsidP="00E27896">
                <w:pPr>
                  <w:pStyle w:val="ListParagraph"/>
                  <w:spacing w:after="160" w:line="259" w:lineRule="auto"/>
                  <w:ind w:left="0" w:firstLine="720"/>
                </w:pPr>
                <w:r>
                  <w:t xml:space="preserve">C. Review File i/o using text and binary files with pickle serialization </w:t>
                </w:r>
              </w:p>
              <w:p w14:paraId="49C6B369" w14:textId="77777777" w:rsidR="00FE3F8E" w:rsidRDefault="00FE3F8E" w:rsidP="00E27896">
                <w:pPr>
                  <w:pStyle w:val="ListParagraph"/>
                  <w:spacing w:after="160" w:line="259" w:lineRule="auto"/>
                  <w:ind w:left="0" w:firstLine="720"/>
                </w:pPr>
                <w:r>
                  <w:t xml:space="preserve">D. Manipulating spreadsheet and csv file data </w:t>
                </w:r>
              </w:p>
              <w:p w14:paraId="61772337" w14:textId="77777777" w:rsidR="00FE3F8E" w:rsidRDefault="00FE3F8E" w:rsidP="00E27896">
                <w:pPr>
                  <w:pStyle w:val="ListParagraph"/>
                  <w:spacing w:after="160" w:line="259" w:lineRule="auto"/>
                  <w:ind w:left="0" w:firstLine="720"/>
                </w:pPr>
                <w:r>
                  <w:t xml:space="preserve">E. Applying data analysis to input retrieved from files </w:t>
                </w:r>
              </w:p>
              <w:p w14:paraId="2C02DB91" w14:textId="77777777" w:rsidR="00FE3F8E" w:rsidRDefault="00FE3F8E" w:rsidP="00FE3F8E">
                <w:pPr>
                  <w:pStyle w:val="ListParagraph"/>
                  <w:spacing w:after="160" w:line="259" w:lineRule="auto"/>
                  <w:ind w:left="0"/>
                </w:pPr>
              </w:p>
              <w:p w14:paraId="23C3FC99" w14:textId="77777777" w:rsidR="00FE3F8E" w:rsidRDefault="00FE3F8E" w:rsidP="00FE3F8E">
                <w:pPr>
                  <w:pStyle w:val="ListParagraph"/>
                  <w:spacing w:after="160" w:line="259" w:lineRule="auto"/>
                  <w:ind w:left="0"/>
                </w:pPr>
                <w:r>
                  <w:t xml:space="preserve">IV. Building and Using Reusable components via Object-Oriented Programming </w:t>
                </w:r>
              </w:p>
              <w:p w14:paraId="0DC4883E" w14:textId="77777777" w:rsidR="00FE3F8E" w:rsidRDefault="00FE3F8E" w:rsidP="00E27896">
                <w:pPr>
                  <w:pStyle w:val="ListParagraph"/>
                  <w:spacing w:after="160" w:line="259" w:lineRule="auto"/>
                  <w:ind w:left="0" w:firstLine="720"/>
                </w:pPr>
                <w:r>
                  <w:t xml:space="preserve">A. Controlling access to member using secure coding techniques </w:t>
                </w:r>
              </w:p>
              <w:p w14:paraId="148EEA05" w14:textId="77777777" w:rsidR="00FE3F8E" w:rsidRDefault="00FE3F8E" w:rsidP="00E27896">
                <w:pPr>
                  <w:pStyle w:val="ListParagraph"/>
                  <w:spacing w:after="160" w:line="259" w:lineRule="auto"/>
                  <w:ind w:left="0" w:firstLine="720"/>
                </w:pPr>
                <w:r>
                  <w:t xml:space="preserve">B. implementing inheritance and polymorphism </w:t>
                </w:r>
              </w:p>
              <w:p w14:paraId="2E5D2961" w14:textId="77777777" w:rsidR="00FE3F8E" w:rsidRDefault="00FE3F8E" w:rsidP="00E27896">
                <w:pPr>
                  <w:pStyle w:val="ListParagraph"/>
                  <w:spacing w:after="160" w:line="259" w:lineRule="auto"/>
                  <w:ind w:left="0" w:firstLine="720"/>
                </w:pPr>
                <w:r>
                  <w:t xml:space="preserve">C. Understanding namespaces and scopes </w:t>
                </w:r>
              </w:p>
              <w:p w14:paraId="49FC7A7D" w14:textId="77777777" w:rsidR="00FE3F8E" w:rsidRDefault="00FE3F8E" w:rsidP="00E27896">
                <w:pPr>
                  <w:pStyle w:val="ListParagraph"/>
                  <w:spacing w:after="160" w:line="259" w:lineRule="auto"/>
                  <w:ind w:left="0" w:firstLine="720"/>
                </w:pPr>
                <w:r>
                  <w:t xml:space="preserve">D. operating overloading </w:t>
                </w:r>
              </w:p>
              <w:p w14:paraId="2A93818F" w14:textId="77777777" w:rsidR="00FE3F8E" w:rsidRDefault="00FE3F8E" w:rsidP="00E27896">
                <w:pPr>
                  <w:pStyle w:val="ListParagraph"/>
                  <w:spacing w:after="160" w:line="259" w:lineRule="auto"/>
                  <w:ind w:left="0" w:firstLine="720"/>
                </w:pPr>
                <w:r>
                  <w:t xml:space="preserve">E. Tracing, documenting, testing and debugging object-oriented programs </w:t>
                </w:r>
              </w:p>
              <w:p w14:paraId="1EAF3CA5" w14:textId="77777777" w:rsidR="00FE3F8E" w:rsidRDefault="00FE3F8E" w:rsidP="00FE3F8E">
                <w:pPr>
                  <w:pStyle w:val="ListParagraph"/>
                  <w:spacing w:after="160" w:line="259" w:lineRule="auto"/>
                  <w:ind w:left="0"/>
                </w:pPr>
              </w:p>
              <w:p w14:paraId="443AE7B6" w14:textId="77777777" w:rsidR="00FE3F8E" w:rsidRDefault="00FE3F8E" w:rsidP="00FE3F8E">
                <w:pPr>
                  <w:pStyle w:val="ListParagraph"/>
                  <w:spacing w:after="160" w:line="259" w:lineRule="auto"/>
                  <w:ind w:left="0"/>
                </w:pPr>
                <w:r>
                  <w:t xml:space="preserve">V. Natural Language Processing (NLP) Applications </w:t>
                </w:r>
              </w:p>
              <w:p w14:paraId="54997124" w14:textId="77777777" w:rsidR="00FE3F8E" w:rsidRDefault="00FE3F8E" w:rsidP="004C2AC3">
                <w:pPr>
                  <w:pStyle w:val="ListParagraph"/>
                  <w:spacing w:after="160" w:line="259" w:lineRule="auto"/>
                  <w:ind w:left="0" w:firstLine="720"/>
                </w:pPr>
                <w:r>
                  <w:t xml:space="preserve">A. Understand and describe common NLP tasks and challenges </w:t>
                </w:r>
              </w:p>
              <w:p w14:paraId="2BFC3040" w14:textId="77777777" w:rsidR="00FE3F8E" w:rsidRDefault="00FE3F8E" w:rsidP="004C2AC3">
                <w:pPr>
                  <w:pStyle w:val="ListParagraph"/>
                  <w:spacing w:after="160" w:line="259" w:lineRule="auto"/>
                  <w:ind w:left="0" w:firstLine="720"/>
                </w:pPr>
                <w:r>
                  <w:t xml:space="preserve">B. Perform NLP tasks using existing library tools </w:t>
                </w:r>
              </w:p>
              <w:p w14:paraId="4AF6F480" w14:textId="77777777" w:rsidR="00FE3F8E" w:rsidRDefault="00FE3F8E" w:rsidP="004C2AC3">
                <w:pPr>
                  <w:pStyle w:val="ListParagraph"/>
                  <w:spacing w:after="160" w:line="259" w:lineRule="auto"/>
                  <w:ind w:left="0" w:firstLine="720"/>
                </w:pPr>
                <w:r>
                  <w:t xml:space="preserve">C. Using graphics packages to present data visualizations </w:t>
                </w:r>
              </w:p>
              <w:p w14:paraId="6F7AE859" w14:textId="77777777" w:rsidR="00FE3F8E" w:rsidRDefault="00FE3F8E" w:rsidP="00FE3F8E">
                <w:pPr>
                  <w:pStyle w:val="ListParagraph"/>
                  <w:spacing w:after="160" w:line="259" w:lineRule="auto"/>
                  <w:ind w:left="0"/>
                </w:pPr>
              </w:p>
              <w:p w14:paraId="347BF65A" w14:textId="1C1ED687" w:rsidR="00FE3F8E" w:rsidRDefault="00FE3F8E" w:rsidP="00FE3F8E">
                <w:pPr>
                  <w:pStyle w:val="ListParagraph"/>
                  <w:spacing w:after="160" w:line="259" w:lineRule="auto"/>
                  <w:ind w:left="0"/>
                </w:pPr>
                <w:r>
                  <w:t xml:space="preserve">VI. </w:t>
                </w:r>
                <w:r w:rsidR="004C2AC3">
                  <w:t>Machine Learning</w:t>
                </w:r>
              </w:p>
              <w:p w14:paraId="1EC7F032" w14:textId="5F44B6A6" w:rsidR="00FE3F8E" w:rsidRDefault="00E27896" w:rsidP="004C2AC3">
                <w:pPr>
                  <w:pStyle w:val="ListParagraph"/>
                  <w:numPr>
                    <w:ilvl w:val="0"/>
                    <w:numId w:val="22"/>
                  </w:numPr>
                  <w:spacing w:after="160" w:line="259" w:lineRule="auto"/>
                </w:pPr>
                <w:r>
                  <w:t xml:space="preserve"> </w:t>
                </w:r>
                <w:r w:rsidR="004C2AC3">
                  <w:t>Supervised v Unsupervised algorithms</w:t>
                </w:r>
              </w:p>
              <w:p w14:paraId="155CA065" w14:textId="53855740" w:rsidR="004C2AC3" w:rsidRDefault="004C2AC3" w:rsidP="004C2AC3">
                <w:pPr>
                  <w:pStyle w:val="ListParagraph"/>
                  <w:numPr>
                    <w:ilvl w:val="0"/>
                    <w:numId w:val="22"/>
                  </w:numPr>
                  <w:spacing w:after="160" w:line="259" w:lineRule="auto"/>
                </w:pPr>
                <w:r>
                  <w:t>Training v testing data</w:t>
                </w:r>
              </w:p>
              <w:p w14:paraId="4B2B5CE0" w14:textId="302D9DFF" w:rsidR="00FE3F8E" w:rsidRDefault="00FE3F8E" w:rsidP="004C2AC3">
                <w:pPr>
                  <w:pStyle w:val="ListParagraph"/>
                  <w:numPr>
                    <w:ilvl w:val="0"/>
                    <w:numId w:val="22"/>
                  </w:numPr>
                  <w:spacing w:after="160" w:line="259" w:lineRule="auto"/>
                </w:pPr>
                <w:r>
                  <w:t xml:space="preserve">Applying </w:t>
                </w:r>
                <w:r w:rsidR="004C2AC3">
                  <w:t>k-Nearest Neighbor algorithm for classification</w:t>
                </w:r>
              </w:p>
              <w:p w14:paraId="35606802" w14:textId="2C2F879F" w:rsidR="004C2AC3" w:rsidRDefault="004C2AC3" w:rsidP="004C2AC3">
                <w:pPr>
                  <w:pStyle w:val="ListParagraph"/>
                  <w:numPr>
                    <w:ilvl w:val="0"/>
                    <w:numId w:val="22"/>
                  </w:numPr>
                  <w:spacing w:after="160" w:line="259" w:lineRule="auto"/>
                </w:pPr>
                <w:r>
                  <w:t>Simple linear regression</w:t>
                </w:r>
              </w:p>
              <w:p w14:paraId="0A7AAE47" w14:textId="65330FD2" w:rsidR="00FE3F8E" w:rsidRDefault="00FE3F8E" w:rsidP="00FE3F8E">
                <w:pPr>
                  <w:pStyle w:val="ListParagraph"/>
                  <w:spacing w:after="160" w:line="259" w:lineRule="auto"/>
                  <w:ind w:left="0"/>
                </w:pPr>
              </w:p>
              <w:p w14:paraId="7482E411" w14:textId="77777777" w:rsidR="00FE3F8E" w:rsidRDefault="00FE3F8E" w:rsidP="00FE3F8E">
                <w:pPr>
                  <w:pStyle w:val="ListParagraph"/>
                  <w:spacing w:after="160" w:line="259" w:lineRule="auto"/>
                  <w:ind w:left="0"/>
                </w:pPr>
                <w:r>
                  <w:t xml:space="preserve">VII. Big Data Applications </w:t>
                </w:r>
              </w:p>
              <w:p w14:paraId="7820B54B" w14:textId="77777777" w:rsidR="00FE3F8E" w:rsidRDefault="00FE3F8E" w:rsidP="00E27896">
                <w:pPr>
                  <w:pStyle w:val="ListParagraph"/>
                  <w:spacing w:after="160" w:line="259" w:lineRule="auto"/>
                  <w:ind w:left="0" w:firstLine="720"/>
                </w:pPr>
                <w:r>
                  <w:t xml:space="preserve">A. Manipulating SQL and NoSQL data </w:t>
                </w:r>
              </w:p>
              <w:p w14:paraId="0B161876" w14:textId="77777777" w:rsidR="00FE3F8E" w:rsidRDefault="00FE3F8E" w:rsidP="00E27896">
                <w:pPr>
                  <w:pStyle w:val="ListParagraph"/>
                  <w:spacing w:after="160" w:line="259" w:lineRule="auto"/>
                  <w:ind w:left="0" w:firstLine="720"/>
                </w:pPr>
                <w:r>
                  <w:t xml:space="preserve">B. Understanding Hadoop and Spark </w:t>
                </w:r>
              </w:p>
              <w:p w14:paraId="7B42B4F8" w14:textId="19D7E919" w:rsidR="00883D63" w:rsidRPr="00A35DA3" w:rsidRDefault="00FE3F8E" w:rsidP="00E27896">
                <w:pPr>
                  <w:pStyle w:val="ListParagraph"/>
                  <w:spacing w:after="160" w:line="259" w:lineRule="auto"/>
                  <w:ind w:left="0" w:firstLine="720"/>
                </w:pPr>
                <w:r>
                  <w:t>C. Proliferation of the IoT (Internet of Things) and their impact</w:t>
                </w:r>
              </w:p>
            </w:sdtContent>
          </w:sdt>
          <w:p w14:paraId="49257532"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699A6BB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6EED12C" w14:textId="77777777" w:rsidR="009A7939" w:rsidRPr="009A7939" w:rsidRDefault="009A7939" w:rsidP="00F36B03">
            <w:pPr>
              <w:spacing w:after="240"/>
              <w:contextualSpacing/>
              <w:rPr>
                <w:rFonts w:ascii="Calibri" w:hAnsi="Calibri" w:cs="Times New Roman"/>
                <w:b/>
                <w:sz w:val="12"/>
                <w:szCs w:val="12"/>
              </w:rPr>
            </w:pPr>
          </w:p>
          <w:p w14:paraId="22DB6F29"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57443A2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863944553"/>
              <w:placeholder>
                <w:docPart w:val="85C01A4174F74FE88C6BBAAE2FD27FE9"/>
              </w:placeholder>
            </w:sdtPr>
            <w:sdtEndPr/>
            <w:sdtContent>
              <w:p w14:paraId="417039ED" w14:textId="34547B3B" w:rsidR="00C928BF" w:rsidRDefault="00FE3595" w:rsidP="00F36B03">
                <w:pPr>
                  <w:spacing w:after="240"/>
                  <w:contextualSpacing/>
                  <w:rPr>
                    <w:rFonts w:ascii="Calibri" w:hAnsi="Calibri" w:cs="Times New Roman"/>
                    <w:sz w:val="24"/>
                    <w:szCs w:val="24"/>
                  </w:rPr>
                </w:pPr>
                <w:r w:rsidRPr="00C431FE">
                  <w:rPr>
                    <w:spacing w:val="-3"/>
                  </w:rPr>
                  <w:t xml:space="preserve">The classroom activities will include formal and informal lectures </w:t>
                </w:r>
                <w:r w:rsidRPr="00C74E00">
                  <w:rPr>
                    <w:spacing w:val="-3"/>
                  </w:rPr>
                  <w:t xml:space="preserve">and </w:t>
                </w:r>
                <w:r>
                  <w:rPr>
                    <w:spacing w:val="-3"/>
                  </w:rPr>
                  <w:t xml:space="preserve">structured, supervised </w:t>
                </w:r>
                <w:r w:rsidRPr="00C74E00">
                  <w:rPr>
                    <w:spacing w:val="-3"/>
                  </w:rPr>
                  <w:t xml:space="preserve">active learning </w:t>
                </w:r>
                <w:r>
                  <w:rPr>
                    <w:spacing w:val="-3"/>
                  </w:rPr>
                  <w:t xml:space="preserve">laboratory </w:t>
                </w:r>
                <w:r w:rsidRPr="00C74E00">
                  <w:rPr>
                    <w:spacing w:val="-3"/>
                  </w:rPr>
                  <w:t xml:space="preserve">sessions.  During lectures, new material and assigned problems will be explained.  Students are encouraged to contribute to the discussion and to ask questions about the material. </w:t>
                </w:r>
                <w:r w:rsidR="00FE3F8E">
                  <w:t>Active learning sessions will include guided problem solving and best programming practices techniques to topical data analytics problems.</w:t>
                </w:r>
              </w:p>
            </w:sdtContent>
          </w:sdt>
          <w:p w14:paraId="096B048E"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121FD42F"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6422304D" w14:textId="77777777" w:rsidR="009A7939" w:rsidRPr="009A7939" w:rsidRDefault="009A7939" w:rsidP="00F36B03">
            <w:pPr>
              <w:spacing w:after="240"/>
              <w:contextualSpacing/>
              <w:rPr>
                <w:rFonts w:ascii="Calibri" w:hAnsi="Calibri" w:cs="Times New Roman"/>
                <w:b/>
                <w:sz w:val="12"/>
                <w:szCs w:val="12"/>
              </w:rPr>
            </w:pPr>
          </w:p>
          <w:p w14:paraId="0EA3F35C"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42BBCDCA" w14:textId="7777777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Textbook(s):  </w:t>
            </w:r>
            <w:r w:rsidR="0063154C" w:rsidRPr="00FC790C">
              <w:rPr>
                <w:rFonts w:ascii="Calibri" w:hAnsi="Calibri" w:cs="Times New Roman"/>
                <w:sz w:val="24"/>
                <w:szCs w:val="24"/>
              </w:rPr>
              <w:t xml:space="preserve"> </w:t>
            </w:r>
            <w:sdt>
              <w:sdtPr>
                <w:rPr>
                  <w:rFonts w:ascii="Calibri" w:hAnsi="Calibri" w:cs="Times New Roman"/>
                  <w:sz w:val="24"/>
                  <w:szCs w:val="24"/>
                </w:rPr>
                <w:id w:val="1574783224"/>
                <w:placeholder>
                  <w:docPart w:val="F2438C18F9164FB6805443F0A8309928"/>
                </w:placeholder>
                <w:text w:multiLine="1"/>
              </w:sdtPr>
              <w:sdtEndPr/>
              <w:sdtContent>
                <w:r w:rsidR="00FE3595">
                  <w:rPr>
                    <w:rFonts w:ascii="Calibri" w:hAnsi="Calibri" w:cs="Times New Roman"/>
                    <w:sz w:val="24"/>
                    <w:szCs w:val="24"/>
                  </w:rPr>
                  <w:t>TBD</w:t>
                </w:r>
              </w:sdtContent>
            </w:sdt>
          </w:p>
          <w:p w14:paraId="39D28F28" w14:textId="6AC79105" w:rsidR="008A49E3" w:rsidRPr="00FC790C" w:rsidRDefault="008A49E3" w:rsidP="00FE3595">
            <w:pPr>
              <w:spacing w:after="240"/>
              <w:ind w:left="360"/>
              <w:rPr>
                <w:rFonts w:ascii="Calibri" w:hAnsi="Calibri" w:cs="Times New Roman"/>
                <w:sz w:val="24"/>
                <w:szCs w:val="24"/>
              </w:rPr>
            </w:pPr>
            <w:r w:rsidRPr="00FC790C">
              <w:rPr>
                <w:rFonts w:ascii="Calibri" w:hAnsi="Calibri" w:cs="Times New Roman"/>
                <w:sz w:val="24"/>
                <w:szCs w:val="24"/>
              </w:rPr>
              <w:t xml:space="preserve">Supplemental Materials:  </w:t>
            </w:r>
            <w:sdt>
              <w:sdtPr>
                <w:id w:val="-247654166"/>
                <w:placeholder>
                  <w:docPart w:val="82AC13CB6CFA4C6A933A73FCFC23ADAE"/>
                </w:placeholder>
                <w:text w:multiLine="1"/>
              </w:sdtPr>
              <w:sdtEndPr/>
              <w:sdtContent>
                <w:r w:rsidR="00FE3F8E" w:rsidRPr="00FE3F8E">
                  <w:t>TBD</w:t>
                </w:r>
              </w:sdtContent>
            </w:sdt>
          </w:p>
          <w:p w14:paraId="5DCAC407" w14:textId="77777777" w:rsidR="008A49E3" w:rsidRPr="00FC790C" w:rsidRDefault="008A49E3" w:rsidP="00FC790C">
            <w:pPr>
              <w:spacing w:after="240"/>
              <w:ind w:left="360"/>
              <w:rPr>
                <w:rFonts w:ascii="Calibri" w:hAnsi="Calibri" w:cs="Times New Roman"/>
                <w:sz w:val="24"/>
                <w:szCs w:val="24"/>
              </w:rPr>
            </w:pPr>
            <w:r w:rsidRPr="00FC790C">
              <w:rPr>
                <w:rFonts w:ascii="Calibri" w:hAnsi="Calibri" w:cs="Times New Roman"/>
                <w:sz w:val="24"/>
                <w:szCs w:val="24"/>
              </w:rPr>
              <w:t xml:space="preserve">Software Licenses:  </w:t>
            </w:r>
            <w:sdt>
              <w:sdtPr>
                <w:id w:val="1602675655"/>
                <w:placeholder>
                  <w:docPart w:val="6CA74ACDA14C4FB5B85D535C8FEE1458"/>
                </w:placeholder>
                <w:text w:multiLine="1"/>
              </w:sdtPr>
              <w:sdtEndPr/>
              <w:sdtContent>
                <w:r w:rsidR="00FE3595" w:rsidRPr="00FE3595">
                  <w:t>Free software tools</w:t>
                </w:r>
              </w:sdtContent>
            </w:sdt>
          </w:p>
          <w:p w14:paraId="46CF19DB" w14:textId="02DE861A" w:rsidR="000E09C8" w:rsidRPr="00FC790C" w:rsidRDefault="008A49E3" w:rsidP="00FE3F8E">
            <w:pPr>
              <w:spacing w:after="240"/>
              <w:ind w:left="360"/>
              <w:rPr>
                <w:rFonts w:ascii="Calibri" w:hAnsi="Calibri" w:cs="Times New Roman"/>
                <w:sz w:val="24"/>
                <w:szCs w:val="24"/>
              </w:rPr>
            </w:pPr>
            <w:r w:rsidRPr="00FC790C">
              <w:rPr>
                <w:rFonts w:ascii="Calibri" w:hAnsi="Calibri" w:cs="Times New Roman"/>
                <w:sz w:val="24"/>
                <w:szCs w:val="24"/>
              </w:rPr>
              <w:t xml:space="preserve">Computers:  </w:t>
            </w:r>
            <w:sdt>
              <w:sdtPr>
                <w:id w:val="30853764"/>
                <w:placeholder>
                  <w:docPart w:val="FAD952E3107F46CCAEE20F33CA2AD2BB"/>
                </w:placeholder>
                <w:text w:multiLine="1"/>
              </w:sdtPr>
              <w:sdtEndPr/>
              <w:sdtContent>
                <w:r w:rsidR="00FE3F8E">
                  <w:t>W</w:t>
                </w:r>
                <w:r w:rsidR="00FE3F8E" w:rsidRPr="00FE3F8E">
                  <w:t>ill be needed by online students and used for instruction, student learning activities</w:t>
                </w:r>
                <w:r w:rsidR="00FE3F8E">
                  <w:br/>
                </w:r>
                <w:r w:rsidR="00FE3F8E" w:rsidRPr="00FE3F8E">
                  <w:t>and homework in face-to-face courses.</w:t>
                </w:r>
              </w:sdtContent>
            </w:sdt>
          </w:p>
        </w:tc>
      </w:tr>
      <w:tr w:rsidR="00FB6CD4" w:rsidRPr="00382ECB" w14:paraId="1414C37A"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6A1BB895" w14:textId="77777777" w:rsidR="009A7939" w:rsidRPr="009A7939" w:rsidRDefault="009A7939" w:rsidP="00F36B03">
            <w:pPr>
              <w:spacing w:after="240"/>
              <w:contextualSpacing/>
              <w:rPr>
                <w:rFonts w:ascii="Calibri" w:hAnsi="Calibri" w:cs="Times New Roman"/>
                <w:b/>
                <w:sz w:val="12"/>
                <w:szCs w:val="12"/>
              </w:rPr>
            </w:pPr>
          </w:p>
          <w:p w14:paraId="44851E18"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41E0631F"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lastRenderedPageBreak/>
              <w:t xml:space="preserve">How often and by what means will the effectiveness of this course as part of the curriculum be assessed? </w:t>
            </w:r>
          </w:p>
          <w:p w14:paraId="58478563"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E57FE4F862F044D8B6B6EABA45A3E303"/>
              </w:placeholder>
            </w:sdtPr>
            <w:sdtEndPr/>
            <w:sdtContent>
              <w:sdt>
                <w:sdtPr>
                  <w:rPr>
                    <w:rFonts w:ascii="Calibri" w:hAnsi="Calibri" w:cs="Times New Roman"/>
                    <w:sz w:val="24"/>
                    <w:szCs w:val="24"/>
                  </w:rPr>
                  <w:id w:val="754017526"/>
                  <w:placeholder>
                    <w:docPart w:val="E44D016190624678ABF05A00588FD62F"/>
                  </w:placeholder>
                </w:sdtPr>
                <w:sdtEndPr/>
                <w:sdtContent>
                  <w:p w14:paraId="4AD4FABC" w14:textId="4B85CE4D" w:rsidR="00836AD6" w:rsidRDefault="00FE3F8E" w:rsidP="00F36B03">
                    <w:pPr>
                      <w:spacing w:after="240"/>
                      <w:contextualSpacing/>
                      <w:rPr>
                        <w:rFonts w:ascii="Calibri" w:hAnsi="Calibri" w:cs="Times New Roman"/>
                        <w:sz w:val="24"/>
                        <w:szCs w:val="24"/>
                      </w:rPr>
                    </w:pPr>
                    <w:r>
                      <w:t>This course will be assessed on a set schedule determined by the CS department</w:t>
                    </w:r>
                    <w:r w:rsidR="00712837">
                      <w:t>.</w:t>
                    </w:r>
                  </w:p>
                </w:sdtContent>
              </w:sdt>
            </w:sdtContent>
          </w:sdt>
          <w:p w14:paraId="67A3DAFB" w14:textId="77777777" w:rsidR="009A7939" w:rsidRPr="001E6897" w:rsidRDefault="009A7939" w:rsidP="00F36B03">
            <w:pPr>
              <w:spacing w:after="240"/>
              <w:contextualSpacing/>
              <w:rPr>
                <w:rFonts w:ascii="Calibri" w:hAnsi="Calibri" w:cs="Times New Roman"/>
                <w:sz w:val="12"/>
                <w:szCs w:val="12"/>
              </w:rPr>
            </w:pPr>
          </w:p>
        </w:tc>
      </w:tr>
    </w:tbl>
    <w:p w14:paraId="7B9BCF32" w14:textId="77777777" w:rsidR="001D3591" w:rsidRPr="00382ECB" w:rsidRDefault="001D3591" w:rsidP="00F36B03">
      <w:pPr>
        <w:spacing w:after="240"/>
        <w:contextualSpacing/>
        <w:rPr>
          <w:rFonts w:ascii="Calibri" w:hAnsi="Calibri" w:cs="Times New Roman"/>
          <w:sz w:val="24"/>
          <w:szCs w:val="24"/>
        </w:rPr>
      </w:pPr>
    </w:p>
    <w:sectPr w:rsidR="001D3591" w:rsidRPr="00382ECB" w:rsidSect="009962D4">
      <w:headerReference w:type="even" r:id="rId9"/>
      <w:headerReference w:type="default" r:id="rId10"/>
      <w:footerReference w:type="default" r:id="rId11"/>
      <w:headerReference w:type="first" r:id="rId12"/>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7FBA1" w14:textId="77777777" w:rsidR="00790CCA" w:rsidRDefault="00790CCA" w:rsidP="00B13228">
      <w:pPr>
        <w:spacing w:after="0" w:line="240" w:lineRule="auto"/>
      </w:pPr>
      <w:r>
        <w:separator/>
      </w:r>
    </w:p>
  </w:endnote>
  <w:endnote w:type="continuationSeparator" w:id="0">
    <w:p w14:paraId="02276C66" w14:textId="77777777" w:rsidR="00790CCA" w:rsidRDefault="00790CCA"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669878"/>
      <w:docPartObj>
        <w:docPartGallery w:val="Page Numbers (Bottom of Page)"/>
        <w:docPartUnique/>
      </w:docPartObj>
    </w:sdtPr>
    <w:sdtEndPr>
      <w:rPr>
        <w:noProof/>
      </w:rPr>
    </w:sdtEndPr>
    <w:sdtContent>
      <w:p w14:paraId="4CAE5AA0" w14:textId="77777777" w:rsidR="00790CCA" w:rsidRDefault="00790CCA">
        <w:pPr>
          <w:pStyle w:val="Footer"/>
          <w:jc w:val="right"/>
        </w:pPr>
        <w:r>
          <w:fldChar w:fldCharType="begin"/>
        </w:r>
        <w:r>
          <w:instrText xml:space="preserve"> PAGE   \* MERGEFORMAT </w:instrText>
        </w:r>
        <w:r>
          <w:fldChar w:fldCharType="separate"/>
        </w:r>
        <w:r w:rsidR="00D74E3E">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0D956" w14:textId="77777777" w:rsidR="00790CCA" w:rsidRDefault="00790CCA" w:rsidP="00B13228">
      <w:pPr>
        <w:spacing w:after="0" w:line="240" w:lineRule="auto"/>
      </w:pPr>
      <w:r>
        <w:separator/>
      </w:r>
    </w:p>
  </w:footnote>
  <w:footnote w:type="continuationSeparator" w:id="0">
    <w:p w14:paraId="596DC434" w14:textId="77777777" w:rsidR="00790CCA" w:rsidRDefault="00790CCA" w:rsidP="00B132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483B6" w14:textId="77777777" w:rsidR="00790CCA" w:rsidRDefault="00790CCA">
    <w:pPr>
      <w:pStyle w:val="Header"/>
    </w:pPr>
    <w:r>
      <w:rPr>
        <w:noProof/>
      </w:rPr>
      <mc:AlternateContent>
        <mc:Choice Requires="wps">
          <w:drawing>
            <wp:anchor distT="0" distB="0" distL="114300" distR="114300" simplePos="0" relativeHeight="251656192" behindDoc="1" locked="0" layoutInCell="0" allowOverlap="1" wp14:anchorId="0AA1ABF8" wp14:editId="774EEDCE">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CDD3CD" w14:textId="77777777" w:rsidR="00790CCA" w:rsidRDefault="00790CCA"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AA1ABF8"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5CCDD3CD" w14:textId="77777777" w:rsidR="00790CCA" w:rsidRDefault="00790CCA"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60F66" w14:textId="77777777" w:rsidR="00790CCA" w:rsidRDefault="00790CCA" w:rsidP="00B13228">
    <w:pPr>
      <w:pStyle w:val="Header"/>
      <w:jc w:val="center"/>
    </w:pPr>
    <w:r>
      <w:rPr>
        <w:noProof/>
      </w:rPr>
      <mc:AlternateContent>
        <mc:Choice Requires="wps">
          <w:drawing>
            <wp:anchor distT="0" distB="0" distL="114300" distR="114300" simplePos="0" relativeHeight="251662336" behindDoc="1" locked="0" layoutInCell="0" allowOverlap="1" wp14:anchorId="2A05F831" wp14:editId="420F291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22470" w14:textId="77777777" w:rsidR="00790CCA" w:rsidRDefault="00790CCA"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05F831"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" o:allowincell="f" filled="f" stroked="f">
              <v:stroke joinstyle="round"/>
              <o:lock v:ext="edit" shapetype="t"/>
              <v:textbox style="mso-fit-shape-to-text:t">
                <w:txbxContent>
                  <w:p w14:paraId="33B22470" w14:textId="77777777" w:rsidR="00790CCA" w:rsidRDefault="00790CCA"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FED64" w14:textId="77777777" w:rsidR="00790CCA" w:rsidRDefault="00790CCA">
    <w:pPr>
      <w:pStyle w:val="Header"/>
    </w:pPr>
    <w:r>
      <w:rPr>
        <w:noProof/>
      </w:rPr>
      <mc:AlternateContent>
        <mc:Choice Requires="wps">
          <w:drawing>
            <wp:anchor distT="0" distB="0" distL="114300" distR="114300" simplePos="0" relativeHeight="251655168" behindDoc="1" locked="0" layoutInCell="0" allowOverlap="1" wp14:anchorId="5AA96260" wp14:editId="2F2FEE18">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57AB3B" w14:textId="77777777" w:rsidR="00790CCA" w:rsidRDefault="00790CCA"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AA96260"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" o:allowincell="f" filled="f" stroked="f">
              <v:stroke joinstyle="round"/>
              <o:lock v:ext="edit" shapetype="t"/>
              <v:textbox style="mso-fit-shape-to-text:t">
                <w:txbxContent>
                  <w:p w14:paraId="5257AB3B" w14:textId="77777777" w:rsidR="00790CCA" w:rsidRDefault="00790CCA"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150"/>
    <w:multiLevelType w:val="hybridMultilevel"/>
    <w:tmpl w:val="F4D40F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9427C"/>
    <w:multiLevelType w:val="hybridMultilevel"/>
    <w:tmpl w:val="796E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A024E"/>
    <w:multiLevelType w:val="hybridMultilevel"/>
    <w:tmpl w:val="4E68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8F0DAA"/>
    <w:multiLevelType w:val="hybridMultilevel"/>
    <w:tmpl w:val="3B520C66"/>
    <w:lvl w:ilvl="0" w:tplc="04090013">
      <w:start w:val="1"/>
      <w:numFmt w:val="upperRoman"/>
      <w:lvlText w:val="%1."/>
      <w:lvlJc w:val="right"/>
      <w:pPr>
        <w:ind w:left="810" w:hanging="360"/>
      </w:p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15:restartNumberingAfterBreak="0">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170A07"/>
    <w:multiLevelType w:val="hybridMultilevel"/>
    <w:tmpl w:val="AD1C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0728B"/>
    <w:multiLevelType w:val="multilevel"/>
    <w:tmpl w:val="C4768F8E"/>
    <w:lvl w:ilvl="0">
      <w:start w:val="1"/>
      <w:numFmt w:val="upperRoman"/>
      <w:lvlText w:val="%1."/>
      <w:lvlJc w:val="righ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8"/>
  </w:num>
  <w:num w:numId="2">
    <w:abstractNumId w:val="16"/>
  </w:num>
  <w:num w:numId="3">
    <w:abstractNumId w:val="1"/>
  </w:num>
  <w:num w:numId="4">
    <w:abstractNumId w:val="2"/>
  </w:num>
  <w:num w:numId="5">
    <w:abstractNumId w:val="9"/>
  </w:num>
  <w:num w:numId="6">
    <w:abstractNumId w:val="19"/>
  </w:num>
  <w:num w:numId="7">
    <w:abstractNumId w:val="20"/>
  </w:num>
  <w:num w:numId="8">
    <w:abstractNumId w:val="4"/>
  </w:num>
  <w:num w:numId="9">
    <w:abstractNumId w:val="11"/>
  </w:num>
  <w:num w:numId="10">
    <w:abstractNumId w:val="14"/>
  </w:num>
  <w:num w:numId="11">
    <w:abstractNumId w:val="10"/>
  </w:num>
  <w:num w:numId="12">
    <w:abstractNumId w:val="6"/>
  </w:num>
  <w:num w:numId="13">
    <w:abstractNumId w:val="12"/>
  </w:num>
  <w:num w:numId="14">
    <w:abstractNumId w:val="3"/>
  </w:num>
  <w:num w:numId="15">
    <w:abstractNumId w:val="17"/>
  </w:num>
  <w:num w:numId="16">
    <w:abstractNumId w:val="13"/>
  </w:num>
  <w:num w:numId="17">
    <w:abstractNumId w:val="15"/>
  </w:num>
  <w:num w:numId="18">
    <w:abstractNumId w:val="8"/>
  </w:num>
  <w:num w:numId="19">
    <w:abstractNumId w:val="5"/>
  </w:num>
  <w:num w:numId="20">
    <w:abstractNumId w:val="7"/>
  </w:num>
  <w:num w:numId="21">
    <w:abstractNumId w:val="2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styleLockTheme/>
  <w:styleLockQFSet/>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5C"/>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272D"/>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B71AD"/>
    <w:rsid w:val="001C04A7"/>
    <w:rsid w:val="001C0FC8"/>
    <w:rsid w:val="001C6136"/>
    <w:rsid w:val="001C6F7C"/>
    <w:rsid w:val="001D146C"/>
    <w:rsid w:val="001D3591"/>
    <w:rsid w:val="001D7D1D"/>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750C8"/>
    <w:rsid w:val="00277D90"/>
    <w:rsid w:val="00277FE3"/>
    <w:rsid w:val="00280046"/>
    <w:rsid w:val="00286A76"/>
    <w:rsid w:val="00290B7B"/>
    <w:rsid w:val="002934D1"/>
    <w:rsid w:val="002962ED"/>
    <w:rsid w:val="002A3BF3"/>
    <w:rsid w:val="002A6828"/>
    <w:rsid w:val="002A6C71"/>
    <w:rsid w:val="002B2343"/>
    <w:rsid w:val="002B24D4"/>
    <w:rsid w:val="002B34A2"/>
    <w:rsid w:val="002B3CC4"/>
    <w:rsid w:val="002B3EA0"/>
    <w:rsid w:val="002C0398"/>
    <w:rsid w:val="002C4A57"/>
    <w:rsid w:val="002D2243"/>
    <w:rsid w:val="002D70E1"/>
    <w:rsid w:val="002D7687"/>
    <w:rsid w:val="002E175B"/>
    <w:rsid w:val="002E73ED"/>
    <w:rsid w:val="002F03B1"/>
    <w:rsid w:val="002F2934"/>
    <w:rsid w:val="00301E68"/>
    <w:rsid w:val="0031148E"/>
    <w:rsid w:val="00312B9C"/>
    <w:rsid w:val="00322EFC"/>
    <w:rsid w:val="00323086"/>
    <w:rsid w:val="00335E92"/>
    <w:rsid w:val="003376C2"/>
    <w:rsid w:val="003440E5"/>
    <w:rsid w:val="003547EF"/>
    <w:rsid w:val="00356811"/>
    <w:rsid w:val="00357216"/>
    <w:rsid w:val="00357AFD"/>
    <w:rsid w:val="003603A7"/>
    <w:rsid w:val="00363678"/>
    <w:rsid w:val="00370A4A"/>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42FF"/>
    <w:rsid w:val="004847DF"/>
    <w:rsid w:val="00486A76"/>
    <w:rsid w:val="00490279"/>
    <w:rsid w:val="0049497F"/>
    <w:rsid w:val="0049540B"/>
    <w:rsid w:val="00495D16"/>
    <w:rsid w:val="00495D78"/>
    <w:rsid w:val="00497983"/>
    <w:rsid w:val="00497F24"/>
    <w:rsid w:val="004A1DAE"/>
    <w:rsid w:val="004A2BD7"/>
    <w:rsid w:val="004A35A8"/>
    <w:rsid w:val="004A3836"/>
    <w:rsid w:val="004A4C83"/>
    <w:rsid w:val="004A4E3D"/>
    <w:rsid w:val="004C2AC3"/>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C8E"/>
    <w:rsid w:val="00516EF1"/>
    <w:rsid w:val="00520CAE"/>
    <w:rsid w:val="005239B3"/>
    <w:rsid w:val="005300E4"/>
    <w:rsid w:val="00530A38"/>
    <w:rsid w:val="005360BA"/>
    <w:rsid w:val="00540AAD"/>
    <w:rsid w:val="00543923"/>
    <w:rsid w:val="00556F4D"/>
    <w:rsid w:val="00557B1B"/>
    <w:rsid w:val="005628F6"/>
    <w:rsid w:val="00563E9A"/>
    <w:rsid w:val="0056520B"/>
    <w:rsid w:val="00566AD7"/>
    <w:rsid w:val="005708E8"/>
    <w:rsid w:val="00573194"/>
    <w:rsid w:val="005733D0"/>
    <w:rsid w:val="0057435D"/>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3404"/>
    <w:rsid w:val="005E5337"/>
    <w:rsid w:val="005E54E7"/>
    <w:rsid w:val="005F3D82"/>
    <w:rsid w:val="005F7E3F"/>
    <w:rsid w:val="00601A6A"/>
    <w:rsid w:val="0060465D"/>
    <w:rsid w:val="00604DCB"/>
    <w:rsid w:val="006051E9"/>
    <w:rsid w:val="0060592F"/>
    <w:rsid w:val="006104BD"/>
    <w:rsid w:val="00611649"/>
    <w:rsid w:val="00625B5B"/>
    <w:rsid w:val="0063154C"/>
    <w:rsid w:val="006355D1"/>
    <w:rsid w:val="00636F6E"/>
    <w:rsid w:val="006433FE"/>
    <w:rsid w:val="00653CA2"/>
    <w:rsid w:val="0065417A"/>
    <w:rsid w:val="00656B0F"/>
    <w:rsid w:val="00657709"/>
    <w:rsid w:val="00657F28"/>
    <w:rsid w:val="00667B78"/>
    <w:rsid w:val="0067353E"/>
    <w:rsid w:val="00675A4D"/>
    <w:rsid w:val="00675B75"/>
    <w:rsid w:val="00677822"/>
    <w:rsid w:val="006803D1"/>
    <w:rsid w:val="006809E3"/>
    <w:rsid w:val="006835B8"/>
    <w:rsid w:val="006841B1"/>
    <w:rsid w:val="0068695E"/>
    <w:rsid w:val="00690385"/>
    <w:rsid w:val="00691C7C"/>
    <w:rsid w:val="0069232C"/>
    <w:rsid w:val="006932F4"/>
    <w:rsid w:val="00693CE8"/>
    <w:rsid w:val="006968E8"/>
    <w:rsid w:val="006A0F6D"/>
    <w:rsid w:val="006A5C8F"/>
    <w:rsid w:val="006A773A"/>
    <w:rsid w:val="006B18FC"/>
    <w:rsid w:val="006B6C71"/>
    <w:rsid w:val="006C0F45"/>
    <w:rsid w:val="006C4C67"/>
    <w:rsid w:val="006C5AB4"/>
    <w:rsid w:val="006D1FD7"/>
    <w:rsid w:val="006D34CA"/>
    <w:rsid w:val="006D46D9"/>
    <w:rsid w:val="006E0206"/>
    <w:rsid w:val="006E18ED"/>
    <w:rsid w:val="006F1E41"/>
    <w:rsid w:val="00704B34"/>
    <w:rsid w:val="00710751"/>
    <w:rsid w:val="00711BAE"/>
    <w:rsid w:val="00712837"/>
    <w:rsid w:val="0071445E"/>
    <w:rsid w:val="00716278"/>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73ED1"/>
    <w:rsid w:val="007814C9"/>
    <w:rsid w:val="00781863"/>
    <w:rsid w:val="0078294B"/>
    <w:rsid w:val="00785450"/>
    <w:rsid w:val="00787212"/>
    <w:rsid w:val="00790CCA"/>
    <w:rsid w:val="00790F6B"/>
    <w:rsid w:val="007912DE"/>
    <w:rsid w:val="00793618"/>
    <w:rsid w:val="007970AA"/>
    <w:rsid w:val="007A494F"/>
    <w:rsid w:val="007A5717"/>
    <w:rsid w:val="007A7875"/>
    <w:rsid w:val="007B0B71"/>
    <w:rsid w:val="007B1EF1"/>
    <w:rsid w:val="007B3A87"/>
    <w:rsid w:val="007B3FF3"/>
    <w:rsid w:val="007B6F52"/>
    <w:rsid w:val="007C1F0A"/>
    <w:rsid w:val="007C35B1"/>
    <w:rsid w:val="007D4866"/>
    <w:rsid w:val="007D4EA3"/>
    <w:rsid w:val="007D5E1C"/>
    <w:rsid w:val="007D7363"/>
    <w:rsid w:val="007E13D8"/>
    <w:rsid w:val="007E193E"/>
    <w:rsid w:val="007E2C82"/>
    <w:rsid w:val="0080325A"/>
    <w:rsid w:val="00803453"/>
    <w:rsid w:val="008056D0"/>
    <w:rsid w:val="008072D6"/>
    <w:rsid w:val="00811AD8"/>
    <w:rsid w:val="00813E3A"/>
    <w:rsid w:val="00816730"/>
    <w:rsid w:val="00816E23"/>
    <w:rsid w:val="008229AE"/>
    <w:rsid w:val="00832DBA"/>
    <w:rsid w:val="00836AD6"/>
    <w:rsid w:val="00837CA1"/>
    <w:rsid w:val="008509E6"/>
    <w:rsid w:val="00854CDC"/>
    <w:rsid w:val="00860576"/>
    <w:rsid w:val="00861D12"/>
    <w:rsid w:val="00874232"/>
    <w:rsid w:val="00883D63"/>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91068A"/>
    <w:rsid w:val="00910D99"/>
    <w:rsid w:val="009111E5"/>
    <w:rsid w:val="00913A8F"/>
    <w:rsid w:val="0092072B"/>
    <w:rsid w:val="009317C9"/>
    <w:rsid w:val="00932F3D"/>
    <w:rsid w:val="00934429"/>
    <w:rsid w:val="00935B2D"/>
    <w:rsid w:val="00936483"/>
    <w:rsid w:val="009376A1"/>
    <w:rsid w:val="00943164"/>
    <w:rsid w:val="00944B89"/>
    <w:rsid w:val="00944F15"/>
    <w:rsid w:val="00945404"/>
    <w:rsid w:val="00945E17"/>
    <w:rsid w:val="00955608"/>
    <w:rsid w:val="00957514"/>
    <w:rsid w:val="009640F9"/>
    <w:rsid w:val="0096420F"/>
    <w:rsid w:val="00964B8C"/>
    <w:rsid w:val="00965D33"/>
    <w:rsid w:val="00966FDF"/>
    <w:rsid w:val="00971799"/>
    <w:rsid w:val="00974284"/>
    <w:rsid w:val="0098567B"/>
    <w:rsid w:val="00986D17"/>
    <w:rsid w:val="0099172F"/>
    <w:rsid w:val="00992C47"/>
    <w:rsid w:val="009962D4"/>
    <w:rsid w:val="009A31C4"/>
    <w:rsid w:val="009A3F0A"/>
    <w:rsid w:val="009A7921"/>
    <w:rsid w:val="009A7939"/>
    <w:rsid w:val="009B0FDE"/>
    <w:rsid w:val="009B462A"/>
    <w:rsid w:val="009B5A79"/>
    <w:rsid w:val="009D22E2"/>
    <w:rsid w:val="009D2B22"/>
    <w:rsid w:val="009D72A9"/>
    <w:rsid w:val="009D7CE5"/>
    <w:rsid w:val="009E096C"/>
    <w:rsid w:val="009E4DBA"/>
    <w:rsid w:val="009F0516"/>
    <w:rsid w:val="009F1378"/>
    <w:rsid w:val="009F29AA"/>
    <w:rsid w:val="009F3FAE"/>
    <w:rsid w:val="00A0324C"/>
    <w:rsid w:val="00A11361"/>
    <w:rsid w:val="00A14602"/>
    <w:rsid w:val="00A156E5"/>
    <w:rsid w:val="00A17369"/>
    <w:rsid w:val="00A21101"/>
    <w:rsid w:val="00A32875"/>
    <w:rsid w:val="00A33A2B"/>
    <w:rsid w:val="00A35C8E"/>
    <w:rsid w:val="00A35DA3"/>
    <w:rsid w:val="00A42846"/>
    <w:rsid w:val="00A43BF7"/>
    <w:rsid w:val="00A46035"/>
    <w:rsid w:val="00A53EA5"/>
    <w:rsid w:val="00A56368"/>
    <w:rsid w:val="00A60DB4"/>
    <w:rsid w:val="00A624C9"/>
    <w:rsid w:val="00A720BB"/>
    <w:rsid w:val="00A74A2A"/>
    <w:rsid w:val="00A775AE"/>
    <w:rsid w:val="00A801CB"/>
    <w:rsid w:val="00A940D2"/>
    <w:rsid w:val="00A96747"/>
    <w:rsid w:val="00AA1250"/>
    <w:rsid w:val="00AA1393"/>
    <w:rsid w:val="00AB0EE3"/>
    <w:rsid w:val="00AB3100"/>
    <w:rsid w:val="00AB5A63"/>
    <w:rsid w:val="00AB7583"/>
    <w:rsid w:val="00AD164A"/>
    <w:rsid w:val="00AE0EDB"/>
    <w:rsid w:val="00AF0248"/>
    <w:rsid w:val="00AF0395"/>
    <w:rsid w:val="00AF5B51"/>
    <w:rsid w:val="00AF60BD"/>
    <w:rsid w:val="00B00F4B"/>
    <w:rsid w:val="00B0555C"/>
    <w:rsid w:val="00B06C4F"/>
    <w:rsid w:val="00B117EE"/>
    <w:rsid w:val="00B13228"/>
    <w:rsid w:val="00B17B1B"/>
    <w:rsid w:val="00B2119F"/>
    <w:rsid w:val="00B26757"/>
    <w:rsid w:val="00B33B9A"/>
    <w:rsid w:val="00B355AC"/>
    <w:rsid w:val="00B35ABB"/>
    <w:rsid w:val="00B36496"/>
    <w:rsid w:val="00B36866"/>
    <w:rsid w:val="00B40DC1"/>
    <w:rsid w:val="00B507DE"/>
    <w:rsid w:val="00B52935"/>
    <w:rsid w:val="00B54AC0"/>
    <w:rsid w:val="00B577CC"/>
    <w:rsid w:val="00B64136"/>
    <w:rsid w:val="00B65D0E"/>
    <w:rsid w:val="00B664B0"/>
    <w:rsid w:val="00B70816"/>
    <w:rsid w:val="00B73D1D"/>
    <w:rsid w:val="00B75594"/>
    <w:rsid w:val="00B85D86"/>
    <w:rsid w:val="00B87034"/>
    <w:rsid w:val="00B87D91"/>
    <w:rsid w:val="00B90A6B"/>
    <w:rsid w:val="00B9303D"/>
    <w:rsid w:val="00B96305"/>
    <w:rsid w:val="00BA0754"/>
    <w:rsid w:val="00BA15AE"/>
    <w:rsid w:val="00BA21DF"/>
    <w:rsid w:val="00BA503A"/>
    <w:rsid w:val="00BB2C74"/>
    <w:rsid w:val="00BB685F"/>
    <w:rsid w:val="00BC46C2"/>
    <w:rsid w:val="00BC6509"/>
    <w:rsid w:val="00BD0AFE"/>
    <w:rsid w:val="00BD22FB"/>
    <w:rsid w:val="00BE374A"/>
    <w:rsid w:val="00BE45BA"/>
    <w:rsid w:val="00BE47A5"/>
    <w:rsid w:val="00BF6435"/>
    <w:rsid w:val="00BF64BC"/>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56183"/>
    <w:rsid w:val="00C5624C"/>
    <w:rsid w:val="00C61D78"/>
    <w:rsid w:val="00C6411F"/>
    <w:rsid w:val="00C64DF9"/>
    <w:rsid w:val="00C66910"/>
    <w:rsid w:val="00C66E1A"/>
    <w:rsid w:val="00C705C4"/>
    <w:rsid w:val="00C775A0"/>
    <w:rsid w:val="00C77906"/>
    <w:rsid w:val="00C84704"/>
    <w:rsid w:val="00C928BF"/>
    <w:rsid w:val="00C93606"/>
    <w:rsid w:val="00C95259"/>
    <w:rsid w:val="00CA0403"/>
    <w:rsid w:val="00CA2144"/>
    <w:rsid w:val="00CB03E0"/>
    <w:rsid w:val="00CB1D31"/>
    <w:rsid w:val="00CB4EA4"/>
    <w:rsid w:val="00CC3461"/>
    <w:rsid w:val="00CC5051"/>
    <w:rsid w:val="00CD2242"/>
    <w:rsid w:val="00CD2371"/>
    <w:rsid w:val="00CD4BED"/>
    <w:rsid w:val="00CF03C0"/>
    <w:rsid w:val="00CF5E92"/>
    <w:rsid w:val="00CF7DBB"/>
    <w:rsid w:val="00D111E8"/>
    <w:rsid w:val="00D12CEA"/>
    <w:rsid w:val="00D13AC7"/>
    <w:rsid w:val="00D14C42"/>
    <w:rsid w:val="00D24CBA"/>
    <w:rsid w:val="00D2769C"/>
    <w:rsid w:val="00D277D8"/>
    <w:rsid w:val="00D46E5C"/>
    <w:rsid w:val="00D559C1"/>
    <w:rsid w:val="00D615E9"/>
    <w:rsid w:val="00D62057"/>
    <w:rsid w:val="00D63437"/>
    <w:rsid w:val="00D63C8A"/>
    <w:rsid w:val="00D67A9D"/>
    <w:rsid w:val="00D74E3E"/>
    <w:rsid w:val="00D80BD2"/>
    <w:rsid w:val="00D8425D"/>
    <w:rsid w:val="00D853F4"/>
    <w:rsid w:val="00D85679"/>
    <w:rsid w:val="00D87C86"/>
    <w:rsid w:val="00D9232E"/>
    <w:rsid w:val="00D96673"/>
    <w:rsid w:val="00DA44E5"/>
    <w:rsid w:val="00DA6241"/>
    <w:rsid w:val="00DA67FB"/>
    <w:rsid w:val="00DB29FC"/>
    <w:rsid w:val="00DB5E38"/>
    <w:rsid w:val="00DB6326"/>
    <w:rsid w:val="00DC1D31"/>
    <w:rsid w:val="00DD7170"/>
    <w:rsid w:val="00DD7553"/>
    <w:rsid w:val="00DD7E76"/>
    <w:rsid w:val="00DE1362"/>
    <w:rsid w:val="00DE2760"/>
    <w:rsid w:val="00DE7844"/>
    <w:rsid w:val="00DF08EB"/>
    <w:rsid w:val="00DF1274"/>
    <w:rsid w:val="00DF43A7"/>
    <w:rsid w:val="00DF4841"/>
    <w:rsid w:val="00DF4CF6"/>
    <w:rsid w:val="00DF581C"/>
    <w:rsid w:val="00E016EB"/>
    <w:rsid w:val="00E02740"/>
    <w:rsid w:val="00E21B45"/>
    <w:rsid w:val="00E21BB3"/>
    <w:rsid w:val="00E224D8"/>
    <w:rsid w:val="00E2718C"/>
    <w:rsid w:val="00E27896"/>
    <w:rsid w:val="00E279BD"/>
    <w:rsid w:val="00E361B2"/>
    <w:rsid w:val="00E37A3A"/>
    <w:rsid w:val="00E4403D"/>
    <w:rsid w:val="00E45F8F"/>
    <w:rsid w:val="00E5084F"/>
    <w:rsid w:val="00E62093"/>
    <w:rsid w:val="00E63D35"/>
    <w:rsid w:val="00E66675"/>
    <w:rsid w:val="00E6741E"/>
    <w:rsid w:val="00E727D3"/>
    <w:rsid w:val="00E73A2D"/>
    <w:rsid w:val="00E76186"/>
    <w:rsid w:val="00E83DA2"/>
    <w:rsid w:val="00EA1AE9"/>
    <w:rsid w:val="00EA35A5"/>
    <w:rsid w:val="00EA36D8"/>
    <w:rsid w:val="00EA42D8"/>
    <w:rsid w:val="00EA78FF"/>
    <w:rsid w:val="00EB1C0B"/>
    <w:rsid w:val="00EC0801"/>
    <w:rsid w:val="00EC3C5C"/>
    <w:rsid w:val="00EC46D8"/>
    <w:rsid w:val="00ED0CED"/>
    <w:rsid w:val="00ED30CD"/>
    <w:rsid w:val="00EF516A"/>
    <w:rsid w:val="00EF676E"/>
    <w:rsid w:val="00EF73F0"/>
    <w:rsid w:val="00F018F1"/>
    <w:rsid w:val="00F028B8"/>
    <w:rsid w:val="00F06CD1"/>
    <w:rsid w:val="00F072BD"/>
    <w:rsid w:val="00F14ADF"/>
    <w:rsid w:val="00F20294"/>
    <w:rsid w:val="00F2363D"/>
    <w:rsid w:val="00F277FF"/>
    <w:rsid w:val="00F364C6"/>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097D"/>
    <w:rsid w:val="00F83375"/>
    <w:rsid w:val="00F93D76"/>
    <w:rsid w:val="00F95FDA"/>
    <w:rsid w:val="00FA2FB5"/>
    <w:rsid w:val="00FA6737"/>
    <w:rsid w:val="00FB381D"/>
    <w:rsid w:val="00FB5385"/>
    <w:rsid w:val="00FB6CD4"/>
    <w:rsid w:val="00FC0743"/>
    <w:rsid w:val="00FC2293"/>
    <w:rsid w:val="00FC790C"/>
    <w:rsid w:val="00FD414A"/>
    <w:rsid w:val="00FD7AB5"/>
    <w:rsid w:val="00FE1C1F"/>
    <w:rsid w:val="00FE3595"/>
    <w:rsid w:val="00FE3F8E"/>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F5085C"/>
  <w15:docId w15:val="{84BAC412-B1F7-4468-9FC7-84E3C92F3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B0555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B0555C"/>
    <w:rPr>
      <w:rFonts w:ascii="Consolas" w:eastAsia="Times New Roman"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iac\JDIACO-HP\Desktop\JD\MTH_CCC\Data%20Science\Course%20Proposal%20Form%2018-19(1-19).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BAEC20D23941309B4669F2FAAE7166"/>
        <w:category>
          <w:name w:val="General"/>
          <w:gallery w:val="placeholder"/>
        </w:category>
        <w:types>
          <w:type w:val="bbPlcHdr"/>
        </w:types>
        <w:behaviors>
          <w:behavior w:val="content"/>
        </w:behaviors>
        <w:guid w:val="{6AC16EC7-9DBD-49C8-90E2-42A5DA33CE6C}"/>
      </w:docPartPr>
      <w:docPartBody>
        <w:p w:rsidR="00A82360" w:rsidRDefault="005E0AFB">
          <w:pPr>
            <w:pStyle w:val="CEBAEC20D23941309B4669F2FAAE7166"/>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F6A2AFD055BF4C4C8AC3025A5EF4BEC1"/>
        <w:category>
          <w:name w:val="General"/>
          <w:gallery w:val="placeholder"/>
        </w:category>
        <w:types>
          <w:type w:val="bbPlcHdr"/>
        </w:types>
        <w:behaviors>
          <w:behavior w:val="content"/>
        </w:behaviors>
        <w:guid w:val="{F0E54FE0-A6C9-49E5-AA25-CDA816A87180}"/>
      </w:docPartPr>
      <w:docPartBody>
        <w:p w:rsidR="00A82360" w:rsidRDefault="005E0AFB">
          <w:pPr>
            <w:pStyle w:val="F6A2AFD055BF4C4C8AC3025A5EF4BEC1"/>
          </w:pPr>
          <w:r>
            <w:rPr>
              <w:rStyle w:val="PlaceholderText"/>
              <w:rFonts w:ascii="Calibri" w:hAnsi="Calibri"/>
            </w:rPr>
            <w:t>Enter the official course title.</w:t>
          </w:r>
        </w:p>
      </w:docPartBody>
    </w:docPart>
    <w:docPart>
      <w:docPartPr>
        <w:name w:val="6B0024BCC8094FCE91E7E11455D1D61E"/>
        <w:category>
          <w:name w:val="General"/>
          <w:gallery w:val="placeholder"/>
        </w:category>
        <w:types>
          <w:type w:val="bbPlcHdr"/>
        </w:types>
        <w:behaviors>
          <w:behavior w:val="content"/>
        </w:behaviors>
        <w:guid w:val="{8F791D8C-93BA-40B1-B2ED-9BDF1F8DD49B}"/>
      </w:docPartPr>
      <w:docPartBody>
        <w:p w:rsidR="00A82360" w:rsidRDefault="005E0AFB">
          <w:pPr>
            <w:pStyle w:val="6B0024BCC8094FCE91E7E11455D1D61E"/>
          </w:pPr>
          <w:r w:rsidRPr="00382ECB">
            <w:rPr>
              <w:rStyle w:val="PlaceholderText"/>
              <w:rFonts w:ascii="Calibri" w:hAnsi="Calibri"/>
            </w:rPr>
            <w:t>Click here &amp; enter your department/program.</w:t>
          </w:r>
        </w:p>
      </w:docPartBody>
    </w:docPart>
    <w:docPart>
      <w:docPartPr>
        <w:name w:val="6BE7CF067E654CD3AF829EBE51DFF3C6"/>
        <w:category>
          <w:name w:val="General"/>
          <w:gallery w:val="placeholder"/>
        </w:category>
        <w:types>
          <w:type w:val="bbPlcHdr"/>
        </w:types>
        <w:behaviors>
          <w:behavior w:val="content"/>
        </w:behaviors>
        <w:guid w:val="{49ABECBA-E0DE-4A25-A399-4ABDA24183FF}"/>
      </w:docPartPr>
      <w:docPartBody>
        <w:p w:rsidR="00A82360" w:rsidRDefault="005E0AFB">
          <w:pPr>
            <w:pStyle w:val="6BE7CF067E654CD3AF829EBE51DFF3C6"/>
          </w:pPr>
          <w:r w:rsidRPr="00EB44DD">
            <w:rPr>
              <w:rStyle w:val="PlaceholderText"/>
            </w:rPr>
            <w:t>C</w:t>
          </w:r>
          <w:r>
            <w:rPr>
              <w:rStyle w:val="PlaceholderText"/>
            </w:rPr>
            <w:t>lick here to select a month</w:t>
          </w:r>
          <w:r w:rsidRPr="00EB44DD">
            <w:rPr>
              <w:rStyle w:val="PlaceholderText"/>
            </w:rPr>
            <w:t>.</w:t>
          </w:r>
        </w:p>
      </w:docPartBody>
    </w:docPart>
    <w:docPart>
      <w:docPartPr>
        <w:name w:val="8BB847B54A9B43C9B671EF46B4953DCC"/>
        <w:category>
          <w:name w:val="General"/>
          <w:gallery w:val="placeholder"/>
        </w:category>
        <w:types>
          <w:type w:val="bbPlcHdr"/>
        </w:types>
        <w:behaviors>
          <w:behavior w:val="content"/>
        </w:behaviors>
        <w:guid w:val="{E80F4AC5-4E3A-4709-9EC0-35D480756128}"/>
      </w:docPartPr>
      <w:docPartBody>
        <w:p w:rsidR="00A82360" w:rsidRDefault="005E0AFB">
          <w:pPr>
            <w:pStyle w:val="8BB847B54A9B43C9B671EF46B4953DCC"/>
          </w:pPr>
          <w:r w:rsidRPr="00EB44DD">
            <w:rPr>
              <w:rStyle w:val="PlaceholderText"/>
            </w:rPr>
            <w:t>C</w:t>
          </w:r>
          <w:r>
            <w:rPr>
              <w:rStyle w:val="PlaceholderText"/>
            </w:rPr>
            <w:t>lick here to select a year</w:t>
          </w:r>
          <w:r w:rsidRPr="00EB44DD">
            <w:rPr>
              <w:rStyle w:val="PlaceholderText"/>
            </w:rPr>
            <w:t>.</w:t>
          </w:r>
        </w:p>
      </w:docPartBody>
    </w:docPart>
    <w:docPart>
      <w:docPartPr>
        <w:name w:val="D6849FCAF8E7487F949BD3C9A0B0D1E1"/>
        <w:category>
          <w:name w:val="General"/>
          <w:gallery w:val="placeholder"/>
        </w:category>
        <w:types>
          <w:type w:val="bbPlcHdr"/>
        </w:types>
        <w:behaviors>
          <w:behavior w:val="content"/>
        </w:behaviors>
        <w:guid w:val="{47190D88-4AF5-4AA9-8401-3DBC67028E26}"/>
      </w:docPartPr>
      <w:docPartBody>
        <w:p w:rsidR="00A82360" w:rsidRDefault="005E0AFB">
          <w:pPr>
            <w:pStyle w:val="D6849FCAF8E7487F949BD3C9A0B0D1E1"/>
          </w:pPr>
          <w:r w:rsidRPr="00EB44DD">
            <w:rPr>
              <w:rStyle w:val="PlaceholderText"/>
            </w:rPr>
            <w:t>C</w:t>
          </w:r>
          <w:r>
            <w:rPr>
              <w:rStyle w:val="PlaceholderText"/>
            </w:rPr>
            <w:t>lick here to select a month</w:t>
          </w:r>
          <w:r w:rsidRPr="00EB44DD">
            <w:rPr>
              <w:rStyle w:val="PlaceholderText"/>
            </w:rPr>
            <w:t>.</w:t>
          </w:r>
        </w:p>
      </w:docPartBody>
    </w:docPart>
    <w:docPart>
      <w:docPartPr>
        <w:name w:val="ED6BDE9B638142CB8C8653DB2C19E816"/>
        <w:category>
          <w:name w:val="General"/>
          <w:gallery w:val="placeholder"/>
        </w:category>
        <w:types>
          <w:type w:val="bbPlcHdr"/>
        </w:types>
        <w:behaviors>
          <w:behavior w:val="content"/>
        </w:behaviors>
        <w:guid w:val="{60143BE8-5CB2-4905-BD39-A7A3BE2B989B}"/>
      </w:docPartPr>
      <w:docPartBody>
        <w:p w:rsidR="00A82360" w:rsidRDefault="005E0AFB">
          <w:pPr>
            <w:pStyle w:val="ED6BDE9B638142CB8C8653DB2C19E816"/>
          </w:pPr>
          <w:r w:rsidRPr="00EB44DD">
            <w:rPr>
              <w:rStyle w:val="PlaceholderText"/>
            </w:rPr>
            <w:t>C</w:t>
          </w:r>
          <w:r>
            <w:rPr>
              <w:rStyle w:val="PlaceholderText"/>
            </w:rPr>
            <w:t>lick here to select a year</w:t>
          </w:r>
          <w:r w:rsidRPr="00EB44DD">
            <w:rPr>
              <w:rStyle w:val="PlaceholderText"/>
            </w:rPr>
            <w:t>.</w:t>
          </w:r>
        </w:p>
      </w:docPartBody>
    </w:docPart>
    <w:docPart>
      <w:docPartPr>
        <w:name w:val="368370BC3E2C4F4A9C9E52A387D717C2"/>
        <w:category>
          <w:name w:val="General"/>
          <w:gallery w:val="placeholder"/>
        </w:category>
        <w:types>
          <w:type w:val="bbPlcHdr"/>
        </w:types>
        <w:behaviors>
          <w:behavior w:val="content"/>
        </w:behaviors>
        <w:guid w:val="{238E47A1-55DE-4758-B68A-CE58D3D43296}"/>
      </w:docPartPr>
      <w:docPartBody>
        <w:p w:rsidR="00A82360" w:rsidRDefault="005E0AFB">
          <w:pPr>
            <w:pStyle w:val="368370BC3E2C4F4A9C9E52A387D717C2"/>
          </w:pPr>
          <w:r w:rsidRPr="00EB44DD">
            <w:rPr>
              <w:rStyle w:val="PlaceholderText"/>
            </w:rPr>
            <w:t>Choose an item.</w:t>
          </w:r>
        </w:p>
      </w:docPartBody>
    </w:docPart>
    <w:docPart>
      <w:docPartPr>
        <w:name w:val="CC66339EF6AA40E19982D0AA9BE5A4D4"/>
        <w:category>
          <w:name w:val="General"/>
          <w:gallery w:val="placeholder"/>
        </w:category>
        <w:types>
          <w:type w:val="bbPlcHdr"/>
        </w:types>
        <w:behaviors>
          <w:behavior w:val="content"/>
        </w:behaviors>
        <w:guid w:val="{5D2A68C8-BE2D-450C-B3FB-975C1702A32C}"/>
      </w:docPartPr>
      <w:docPartBody>
        <w:p w:rsidR="00A82360" w:rsidRDefault="005E0AFB">
          <w:pPr>
            <w:pStyle w:val="CC66339EF6AA40E19982D0AA9BE5A4D4"/>
          </w:pPr>
          <w:r w:rsidRPr="00E46A72">
            <w:rPr>
              <w:rStyle w:val="PlaceholderText"/>
            </w:rPr>
            <w:t>Choose an item.</w:t>
          </w:r>
        </w:p>
      </w:docPartBody>
    </w:docPart>
    <w:docPart>
      <w:docPartPr>
        <w:name w:val="07C4EEE5F0594620AA83C27B3A4C69AA"/>
        <w:category>
          <w:name w:val="General"/>
          <w:gallery w:val="placeholder"/>
        </w:category>
        <w:types>
          <w:type w:val="bbPlcHdr"/>
        </w:types>
        <w:behaviors>
          <w:behavior w:val="content"/>
        </w:behaviors>
        <w:guid w:val="{8A1BB675-C4D3-4521-A35B-EF5AD8465FCE}"/>
      </w:docPartPr>
      <w:docPartBody>
        <w:p w:rsidR="00A82360" w:rsidRDefault="005E0AFB">
          <w:pPr>
            <w:pStyle w:val="07C4EEE5F0594620AA83C27B3A4C69AA"/>
          </w:pPr>
          <w:r w:rsidRPr="00E46A72">
            <w:rPr>
              <w:rStyle w:val="PlaceholderText"/>
            </w:rPr>
            <w:t>Choose an item.</w:t>
          </w:r>
        </w:p>
      </w:docPartBody>
    </w:docPart>
    <w:docPart>
      <w:docPartPr>
        <w:name w:val="A13FD2E503A047C39C3477036E864BC1"/>
        <w:category>
          <w:name w:val="General"/>
          <w:gallery w:val="placeholder"/>
        </w:category>
        <w:types>
          <w:type w:val="bbPlcHdr"/>
        </w:types>
        <w:behaviors>
          <w:behavior w:val="content"/>
        </w:behaviors>
        <w:guid w:val="{7EE0DE96-D682-4AF5-A85A-2BAFD310AD4E}"/>
      </w:docPartPr>
      <w:docPartBody>
        <w:p w:rsidR="00A82360" w:rsidRDefault="005E0AFB">
          <w:pPr>
            <w:pStyle w:val="A13FD2E503A047C39C3477036E864BC1"/>
          </w:pPr>
          <w:r>
            <w:rPr>
              <w:rStyle w:val="PlaceholderText"/>
            </w:rPr>
            <w:t>Type here; enter 0 if there are none.</w:t>
          </w:r>
        </w:p>
      </w:docPartBody>
    </w:docPart>
    <w:docPart>
      <w:docPartPr>
        <w:name w:val="8119C5F829024E4482ED6E5C27B64DC6"/>
        <w:category>
          <w:name w:val="General"/>
          <w:gallery w:val="placeholder"/>
        </w:category>
        <w:types>
          <w:type w:val="bbPlcHdr"/>
        </w:types>
        <w:behaviors>
          <w:behavior w:val="content"/>
        </w:behaviors>
        <w:guid w:val="{41B8E7DB-D98A-458F-AAE1-49E3F92353AD}"/>
      </w:docPartPr>
      <w:docPartBody>
        <w:p w:rsidR="00A82360" w:rsidRDefault="005E0AFB">
          <w:pPr>
            <w:pStyle w:val="8119C5F829024E4482ED6E5C27B64DC6"/>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228B8B7F7C5348678B19761B03E6ADD7"/>
        <w:category>
          <w:name w:val="General"/>
          <w:gallery w:val="placeholder"/>
        </w:category>
        <w:types>
          <w:type w:val="bbPlcHdr"/>
        </w:types>
        <w:behaviors>
          <w:behavior w:val="content"/>
        </w:behaviors>
        <w:guid w:val="{9AC426D2-1B7C-439E-8E36-693893801772}"/>
      </w:docPartPr>
      <w:docPartBody>
        <w:p w:rsidR="00A82360" w:rsidRDefault="005E0AFB">
          <w:pPr>
            <w:pStyle w:val="228B8B7F7C5348678B19761B03E6ADD7"/>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DDE63449DD84D318C0237E8977B26E4"/>
        <w:category>
          <w:name w:val="General"/>
          <w:gallery w:val="placeholder"/>
        </w:category>
        <w:types>
          <w:type w:val="bbPlcHdr"/>
        </w:types>
        <w:behaviors>
          <w:behavior w:val="content"/>
        </w:behaviors>
        <w:guid w:val="{EC86E88A-46B6-46A9-AF7C-46EAEFA9F098}"/>
      </w:docPartPr>
      <w:docPartBody>
        <w:p w:rsidR="00A82360" w:rsidRDefault="005E0AFB">
          <w:pPr>
            <w:pStyle w:val="7DDE63449DD84D318C0237E8977B26E4"/>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FF15647AAFDA4878AEB62E378B59E1A5"/>
        <w:category>
          <w:name w:val="General"/>
          <w:gallery w:val="placeholder"/>
        </w:category>
        <w:types>
          <w:type w:val="bbPlcHdr"/>
        </w:types>
        <w:behaviors>
          <w:behavior w:val="content"/>
        </w:behaviors>
        <w:guid w:val="{2DA37FEA-A4EA-4F4B-A255-C6A7C8780FD3}"/>
      </w:docPartPr>
      <w:docPartBody>
        <w:p w:rsidR="00A82360" w:rsidRDefault="005E0AFB">
          <w:pPr>
            <w:pStyle w:val="FF15647AAFDA4878AEB62E378B59E1A5"/>
          </w:pPr>
          <w:r w:rsidRPr="00471AE9">
            <w:rPr>
              <w:rStyle w:val="PlaceholderText"/>
            </w:rPr>
            <w:t>Click here to enter text.</w:t>
          </w:r>
        </w:p>
      </w:docPartBody>
    </w:docPart>
    <w:docPart>
      <w:docPartPr>
        <w:name w:val="C3AD851AB10245B6B5F28A73B22119A6"/>
        <w:category>
          <w:name w:val="General"/>
          <w:gallery w:val="placeholder"/>
        </w:category>
        <w:types>
          <w:type w:val="bbPlcHdr"/>
        </w:types>
        <w:behaviors>
          <w:behavior w:val="content"/>
        </w:behaviors>
        <w:guid w:val="{A2B26F3D-2DF5-48AA-B9B7-1167B09ABD08}"/>
      </w:docPartPr>
      <w:docPartBody>
        <w:p w:rsidR="00A82360" w:rsidRDefault="005E0AFB">
          <w:pPr>
            <w:pStyle w:val="C3AD851AB10245B6B5F28A73B22119A6"/>
          </w:pPr>
          <w:r w:rsidRPr="00471AE9">
            <w:rPr>
              <w:rStyle w:val="PlaceholderText"/>
            </w:rPr>
            <w:t>Click here to enter text.</w:t>
          </w:r>
        </w:p>
      </w:docPartBody>
    </w:docPart>
    <w:docPart>
      <w:docPartPr>
        <w:name w:val="41BC3C2DFCEA48138219659E48C02B1C"/>
        <w:category>
          <w:name w:val="General"/>
          <w:gallery w:val="placeholder"/>
        </w:category>
        <w:types>
          <w:type w:val="bbPlcHdr"/>
        </w:types>
        <w:behaviors>
          <w:behavior w:val="content"/>
        </w:behaviors>
        <w:guid w:val="{F1869FB4-04BF-4152-80A7-FB535B6E1728}"/>
      </w:docPartPr>
      <w:docPartBody>
        <w:p w:rsidR="00A82360" w:rsidRDefault="005E0AFB">
          <w:pPr>
            <w:pStyle w:val="41BC3C2DFCEA48138219659E48C02B1C"/>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AC352913652B40C58EB9C45D41195071"/>
        <w:category>
          <w:name w:val="General"/>
          <w:gallery w:val="placeholder"/>
        </w:category>
        <w:types>
          <w:type w:val="bbPlcHdr"/>
        </w:types>
        <w:behaviors>
          <w:behavior w:val="content"/>
        </w:behaviors>
        <w:guid w:val="{D3A6A0A6-8A01-47E7-A827-371511D65022}"/>
      </w:docPartPr>
      <w:docPartBody>
        <w:p w:rsidR="00A82360" w:rsidRDefault="005E0AFB">
          <w:pPr>
            <w:pStyle w:val="AC352913652B40C58EB9C45D41195071"/>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08862B5D62E6490EA96C0AA935A22791"/>
        <w:category>
          <w:name w:val="General"/>
          <w:gallery w:val="placeholder"/>
        </w:category>
        <w:types>
          <w:type w:val="bbPlcHdr"/>
        </w:types>
        <w:behaviors>
          <w:behavior w:val="content"/>
        </w:behaviors>
        <w:guid w:val="{6343B4EE-3D91-4B23-BDE1-A7CE33BE0840}"/>
      </w:docPartPr>
      <w:docPartBody>
        <w:p w:rsidR="00A82360" w:rsidRDefault="005E0AFB">
          <w:pPr>
            <w:pStyle w:val="08862B5D62E6490EA96C0AA935A22791"/>
          </w:pPr>
          <w:r w:rsidRPr="00EB44DD">
            <w:rPr>
              <w:rStyle w:val="PlaceholderText"/>
            </w:rPr>
            <w:t>Click here to enter text.</w:t>
          </w:r>
        </w:p>
      </w:docPartBody>
    </w:docPart>
    <w:docPart>
      <w:docPartPr>
        <w:name w:val="2785C91BEFEB4960938E2EAEE812AF90"/>
        <w:category>
          <w:name w:val="General"/>
          <w:gallery w:val="placeholder"/>
        </w:category>
        <w:types>
          <w:type w:val="bbPlcHdr"/>
        </w:types>
        <w:behaviors>
          <w:behavior w:val="content"/>
        </w:behaviors>
        <w:guid w:val="{8EE7DE43-CEBC-4F22-8F4F-18CD20A49AD5}"/>
      </w:docPartPr>
      <w:docPartBody>
        <w:p w:rsidR="00A82360" w:rsidRDefault="005E0AFB">
          <w:pPr>
            <w:pStyle w:val="2785C91BEFEB4960938E2EAEE812AF90"/>
          </w:pPr>
          <w:r w:rsidRPr="00EB44DD">
            <w:rPr>
              <w:rStyle w:val="PlaceholderText"/>
            </w:rPr>
            <w:t>Click here to enter text.</w:t>
          </w:r>
        </w:p>
      </w:docPartBody>
    </w:docPart>
    <w:docPart>
      <w:docPartPr>
        <w:name w:val="8F6F858BE9AB4E98BDD78AD06EEB61CF"/>
        <w:category>
          <w:name w:val="General"/>
          <w:gallery w:val="placeholder"/>
        </w:category>
        <w:types>
          <w:type w:val="bbPlcHdr"/>
        </w:types>
        <w:behaviors>
          <w:behavior w:val="content"/>
        </w:behaviors>
        <w:guid w:val="{B8BF0A04-C3E4-45CD-902C-7E51CC36C7E5}"/>
      </w:docPartPr>
      <w:docPartBody>
        <w:p w:rsidR="00A82360" w:rsidRDefault="005E0AFB">
          <w:pPr>
            <w:pStyle w:val="8F6F858BE9AB4E98BDD78AD06EEB61CF"/>
          </w:pPr>
          <w:r w:rsidRPr="00EB44DD">
            <w:rPr>
              <w:rStyle w:val="PlaceholderText"/>
            </w:rPr>
            <w:t xml:space="preserve">Click here </w:t>
          </w:r>
          <w:r>
            <w:rPr>
              <w:rStyle w:val="PlaceholderText"/>
            </w:rPr>
            <w:t>to add course outline.</w:t>
          </w:r>
        </w:p>
      </w:docPartBody>
    </w:docPart>
    <w:docPart>
      <w:docPartPr>
        <w:name w:val="85C01A4174F74FE88C6BBAAE2FD27FE9"/>
        <w:category>
          <w:name w:val="General"/>
          <w:gallery w:val="placeholder"/>
        </w:category>
        <w:types>
          <w:type w:val="bbPlcHdr"/>
        </w:types>
        <w:behaviors>
          <w:behavior w:val="content"/>
        </w:behaviors>
        <w:guid w:val="{DDA126C4-1522-406B-8685-C5FDB2428B7F}"/>
      </w:docPartPr>
      <w:docPartBody>
        <w:p w:rsidR="00A82360" w:rsidRDefault="005E0AFB">
          <w:pPr>
            <w:pStyle w:val="85C01A4174F74FE88C6BBAAE2FD27FE9"/>
          </w:pPr>
          <w:r w:rsidRPr="00471AE9">
            <w:rPr>
              <w:rStyle w:val="PlaceholderText"/>
            </w:rPr>
            <w:t>Click here to enter text.</w:t>
          </w:r>
        </w:p>
      </w:docPartBody>
    </w:docPart>
    <w:docPart>
      <w:docPartPr>
        <w:name w:val="F2438C18F9164FB6805443F0A8309928"/>
        <w:category>
          <w:name w:val="General"/>
          <w:gallery w:val="placeholder"/>
        </w:category>
        <w:types>
          <w:type w:val="bbPlcHdr"/>
        </w:types>
        <w:behaviors>
          <w:behavior w:val="content"/>
        </w:behaviors>
        <w:guid w:val="{7B753CA6-BEEF-471F-837A-D8A11DBB09C6}"/>
      </w:docPartPr>
      <w:docPartBody>
        <w:p w:rsidR="00A82360" w:rsidRDefault="005E0AFB">
          <w:pPr>
            <w:pStyle w:val="F2438C18F9164FB6805443F0A8309928"/>
          </w:pPr>
          <w:r w:rsidRPr="00471AE9">
            <w:rPr>
              <w:rStyle w:val="PlaceholderText"/>
            </w:rPr>
            <w:t>Click here to enter text.</w:t>
          </w:r>
        </w:p>
      </w:docPartBody>
    </w:docPart>
    <w:docPart>
      <w:docPartPr>
        <w:name w:val="82AC13CB6CFA4C6A933A73FCFC23ADAE"/>
        <w:category>
          <w:name w:val="General"/>
          <w:gallery w:val="placeholder"/>
        </w:category>
        <w:types>
          <w:type w:val="bbPlcHdr"/>
        </w:types>
        <w:behaviors>
          <w:behavior w:val="content"/>
        </w:behaviors>
        <w:guid w:val="{35FA2FBE-9611-459B-A7B0-281CAAB6CC9B}"/>
      </w:docPartPr>
      <w:docPartBody>
        <w:p w:rsidR="00A82360" w:rsidRDefault="005E0AFB">
          <w:pPr>
            <w:pStyle w:val="82AC13CB6CFA4C6A933A73FCFC23ADAE"/>
          </w:pPr>
          <w:r w:rsidRPr="00471AE9">
            <w:rPr>
              <w:rStyle w:val="PlaceholderText"/>
            </w:rPr>
            <w:t>C</w:t>
          </w:r>
          <w:r>
            <w:rPr>
              <w:rStyle w:val="PlaceholderText"/>
            </w:rPr>
            <w:t>lick here to enter text or N/A</w:t>
          </w:r>
        </w:p>
      </w:docPartBody>
    </w:docPart>
    <w:docPart>
      <w:docPartPr>
        <w:name w:val="6CA74ACDA14C4FB5B85D535C8FEE1458"/>
        <w:category>
          <w:name w:val="General"/>
          <w:gallery w:val="placeholder"/>
        </w:category>
        <w:types>
          <w:type w:val="bbPlcHdr"/>
        </w:types>
        <w:behaviors>
          <w:behavior w:val="content"/>
        </w:behaviors>
        <w:guid w:val="{65CE3D48-9F34-40DC-B3A7-70DB36F8B84D}"/>
      </w:docPartPr>
      <w:docPartBody>
        <w:p w:rsidR="00A82360" w:rsidRDefault="005E0AFB">
          <w:pPr>
            <w:pStyle w:val="6CA74ACDA14C4FB5B85D535C8FEE1458"/>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FAD952E3107F46CCAEE20F33CA2AD2BB"/>
        <w:category>
          <w:name w:val="General"/>
          <w:gallery w:val="placeholder"/>
        </w:category>
        <w:types>
          <w:type w:val="bbPlcHdr"/>
        </w:types>
        <w:behaviors>
          <w:behavior w:val="content"/>
        </w:behaviors>
        <w:guid w:val="{8ED9B991-7F30-4F77-9714-1F49AAE08F65}"/>
      </w:docPartPr>
      <w:docPartBody>
        <w:p w:rsidR="00A82360" w:rsidRDefault="005E0AFB">
          <w:pPr>
            <w:pStyle w:val="FAD952E3107F46CCAEE20F33CA2AD2BB"/>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E57FE4F862F044D8B6B6EABA45A3E303"/>
        <w:category>
          <w:name w:val="General"/>
          <w:gallery w:val="placeholder"/>
        </w:category>
        <w:types>
          <w:type w:val="bbPlcHdr"/>
        </w:types>
        <w:behaviors>
          <w:behavior w:val="content"/>
        </w:behaviors>
        <w:guid w:val="{DF39FE5A-6E35-4053-B3F4-4BADB200DCDB}"/>
      </w:docPartPr>
      <w:docPartBody>
        <w:p w:rsidR="00A82360" w:rsidRDefault="005E0AFB">
          <w:pPr>
            <w:pStyle w:val="E57FE4F862F044D8B6B6EABA45A3E303"/>
          </w:pPr>
          <w:r w:rsidRPr="00471AE9">
            <w:rPr>
              <w:rStyle w:val="PlaceholderText"/>
            </w:rPr>
            <w:t>Click here to enter text.</w:t>
          </w:r>
        </w:p>
      </w:docPartBody>
    </w:docPart>
    <w:docPart>
      <w:docPartPr>
        <w:name w:val="1214EEADC9924554B08E9EBC8F5EF171"/>
        <w:category>
          <w:name w:val="General"/>
          <w:gallery w:val="placeholder"/>
        </w:category>
        <w:types>
          <w:type w:val="bbPlcHdr"/>
        </w:types>
        <w:behaviors>
          <w:behavior w:val="content"/>
        </w:behaviors>
        <w:guid w:val="{233BC4A9-D251-47EC-8B6B-C43BF481AF4F}"/>
      </w:docPartPr>
      <w:docPartBody>
        <w:p w:rsidR="00044015" w:rsidRDefault="00A82360" w:rsidP="00A82360">
          <w:pPr>
            <w:pStyle w:val="1214EEADC9924554B08E9EBC8F5EF171"/>
          </w:pPr>
          <w:r w:rsidRPr="00EB44DD">
            <w:rPr>
              <w:rStyle w:val="PlaceholderText"/>
            </w:rPr>
            <w:t>Click here to enter text.</w:t>
          </w:r>
        </w:p>
      </w:docPartBody>
    </w:docPart>
    <w:docPart>
      <w:docPartPr>
        <w:name w:val="E44D016190624678ABF05A00588FD62F"/>
        <w:category>
          <w:name w:val="General"/>
          <w:gallery w:val="placeholder"/>
        </w:category>
        <w:types>
          <w:type w:val="bbPlcHdr"/>
        </w:types>
        <w:behaviors>
          <w:behavior w:val="content"/>
        </w:behaviors>
        <w:guid w:val="{113DF917-2065-4EC8-B654-3198915DC498}"/>
      </w:docPartPr>
      <w:docPartBody>
        <w:p w:rsidR="00533400" w:rsidRDefault="007C4319" w:rsidP="007C4319">
          <w:pPr>
            <w:pStyle w:val="E44D016190624678ABF05A00588FD62F"/>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AFB"/>
    <w:rsid w:val="00044015"/>
    <w:rsid w:val="003709BE"/>
    <w:rsid w:val="00531C27"/>
    <w:rsid w:val="00533400"/>
    <w:rsid w:val="005A367B"/>
    <w:rsid w:val="005A5769"/>
    <w:rsid w:val="005C2EC9"/>
    <w:rsid w:val="005E0AFB"/>
    <w:rsid w:val="006431B3"/>
    <w:rsid w:val="006E7FF8"/>
    <w:rsid w:val="00784D33"/>
    <w:rsid w:val="007B39E0"/>
    <w:rsid w:val="007C4319"/>
    <w:rsid w:val="0083245E"/>
    <w:rsid w:val="00A5434F"/>
    <w:rsid w:val="00A82360"/>
    <w:rsid w:val="00C361DB"/>
    <w:rsid w:val="00DE072C"/>
    <w:rsid w:val="00EA4E07"/>
    <w:rsid w:val="00EE7CB8"/>
    <w:rsid w:val="00F1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1DB"/>
    <w:rPr>
      <w:color w:val="808080"/>
    </w:rPr>
  </w:style>
  <w:style w:type="paragraph" w:customStyle="1" w:styleId="3E57E477C94D4285BABF44084780BC93">
    <w:name w:val="3E57E477C94D4285BABF44084780BC93"/>
  </w:style>
  <w:style w:type="paragraph" w:customStyle="1" w:styleId="7A980E44C70C4EC9A756CF8C3A7CD02F">
    <w:name w:val="7A980E44C70C4EC9A756CF8C3A7CD02F"/>
  </w:style>
  <w:style w:type="paragraph" w:customStyle="1" w:styleId="3B51D830FBDE4B2FB00720148C91104F">
    <w:name w:val="3B51D830FBDE4B2FB00720148C91104F"/>
  </w:style>
  <w:style w:type="paragraph" w:customStyle="1" w:styleId="ACFB9E35C5874EFD9E4C315C2B73E38A">
    <w:name w:val="ACFB9E35C5874EFD9E4C315C2B73E38A"/>
  </w:style>
  <w:style w:type="paragraph" w:customStyle="1" w:styleId="A8804D78013140459B6EA905A8DA12EA">
    <w:name w:val="A8804D78013140459B6EA905A8DA12EA"/>
  </w:style>
  <w:style w:type="paragraph" w:customStyle="1" w:styleId="118C6F0481464163B4EEAB42C50A447B">
    <w:name w:val="118C6F0481464163B4EEAB42C50A447B"/>
  </w:style>
  <w:style w:type="paragraph" w:customStyle="1" w:styleId="A64FFF6AF2824B22A156FA74834A2223">
    <w:name w:val="A64FFF6AF2824B22A156FA74834A2223"/>
  </w:style>
  <w:style w:type="paragraph" w:customStyle="1" w:styleId="B26E18194B7C4E65895AA84EB38AD7CA">
    <w:name w:val="B26E18194B7C4E65895AA84EB38AD7CA"/>
  </w:style>
  <w:style w:type="paragraph" w:customStyle="1" w:styleId="E70362C3740F449084EDAC766A39AE87">
    <w:name w:val="E70362C3740F449084EDAC766A39AE87"/>
  </w:style>
  <w:style w:type="paragraph" w:customStyle="1" w:styleId="88B831C476F548E9AE80FCFBACDD01EB">
    <w:name w:val="88B831C476F548E9AE80FCFBACDD01EB"/>
  </w:style>
  <w:style w:type="paragraph" w:customStyle="1" w:styleId="F0B75415E4264A76AFFDB680518A0D3D">
    <w:name w:val="F0B75415E4264A76AFFDB680518A0D3D"/>
  </w:style>
  <w:style w:type="paragraph" w:customStyle="1" w:styleId="CEBAEC20D23941309B4669F2FAAE7166">
    <w:name w:val="CEBAEC20D23941309B4669F2FAAE7166"/>
  </w:style>
  <w:style w:type="paragraph" w:customStyle="1" w:styleId="F6A2AFD055BF4C4C8AC3025A5EF4BEC1">
    <w:name w:val="F6A2AFD055BF4C4C8AC3025A5EF4BEC1"/>
  </w:style>
  <w:style w:type="paragraph" w:customStyle="1" w:styleId="6B0024BCC8094FCE91E7E11455D1D61E">
    <w:name w:val="6B0024BCC8094FCE91E7E11455D1D61E"/>
  </w:style>
  <w:style w:type="paragraph" w:customStyle="1" w:styleId="6BE7CF067E654CD3AF829EBE51DFF3C6">
    <w:name w:val="6BE7CF067E654CD3AF829EBE51DFF3C6"/>
  </w:style>
  <w:style w:type="paragraph" w:customStyle="1" w:styleId="8BB847B54A9B43C9B671EF46B4953DCC">
    <w:name w:val="8BB847B54A9B43C9B671EF46B4953DCC"/>
  </w:style>
  <w:style w:type="paragraph" w:customStyle="1" w:styleId="D6849FCAF8E7487F949BD3C9A0B0D1E1">
    <w:name w:val="D6849FCAF8E7487F949BD3C9A0B0D1E1"/>
  </w:style>
  <w:style w:type="paragraph" w:customStyle="1" w:styleId="ED6BDE9B638142CB8C8653DB2C19E816">
    <w:name w:val="ED6BDE9B638142CB8C8653DB2C19E816"/>
  </w:style>
  <w:style w:type="paragraph" w:customStyle="1" w:styleId="368370BC3E2C4F4A9C9E52A387D717C2">
    <w:name w:val="368370BC3E2C4F4A9C9E52A387D717C2"/>
  </w:style>
  <w:style w:type="paragraph" w:customStyle="1" w:styleId="CC66339EF6AA40E19982D0AA9BE5A4D4">
    <w:name w:val="CC66339EF6AA40E19982D0AA9BE5A4D4"/>
  </w:style>
  <w:style w:type="paragraph" w:customStyle="1" w:styleId="07C4EEE5F0594620AA83C27B3A4C69AA">
    <w:name w:val="07C4EEE5F0594620AA83C27B3A4C69AA"/>
  </w:style>
  <w:style w:type="paragraph" w:customStyle="1" w:styleId="A13FD2E503A047C39C3477036E864BC1">
    <w:name w:val="A13FD2E503A047C39C3477036E864BC1"/>
  </w:style>
  <w:style w:type="paragraph" w:customStyle="1" w:styleId="8119C5F829024E4482ED6E5C27B64DC6">
    <w:name w:val="8119C5F829024E4482ED6E5C27B64DC6"/>
  </w:style>
  <w:style w:type="paragraph" w:customStyle="1" w:styleId="228B8B7F7C5348678B19761B03E6ADD7">
    <w:name w:val="228B8B7F7C5348678B19761B03E6ADD7"/>
  </w:style>
  <w:style w:type="paragraph" w:customStyle="1" w:styleId="7DDE63449DD84D318C0237E8977B26E4">
    <w:name w:val="7DDE63449DD84D318C0237E8977B26E4"/>
  </w:style>
  <w:style w:type="paragraph" w:customStyle="1" w:styleId="FF15647AAFDA4878AEB62E378B59E1A5">
    <w:name w:val="FF15647AAFDA4878AEB62E378B59E1A5"/>
  </w:style>
  <w:style w:type="paragraph" w:customStyle="1" w:styleId="C3AD851AB10245B6B5F28A73B22119A6">
    <w:name w:val="C3AD851AB10245B6B5F28A73B22119A6"/>
  </w:style>
  <w:style w:type="paragraph" w:customStyle="1" w:styleId="41BC3C2DFCEA48138219659E48C02B1C">
    <w:name w:val="41BC3C2DFCEA48138219659E48C02B1C"/>
  </w:style>
  <w:style w:type="paragraph" w:customStyle="1" w:styleId="AC352913652B40C58EB9C45D41195071">
    <w:name w:val="AC352913652B40C58EB9C45D41195071"/>
  </w:style>
  <w:style w:type="paragraph" w:customStyle="1" w:styleId="08862B5D62E6490EA96C0AA935A22791">
    <w:name w:val="08862B5D62E6490EA96C0AA935A22791"/>
  </w:style>
  <w:style w:type="paragraph" w:customStyle="1" w:styleId="2785C91BEFEB4960938E2EAEE812AF90">
    <w:name w:val="2785C91BEFEB4960938E2EAEE812AF90"/>
  </w:style>
  <w:style w:type="paragraph" w:customStyle="1" w:styleId="8F6F858BE9AB4E98BDD78AD06EEB61CF">
    <w:name w:val="8F6F858BE9AB4E98BDD78AD06EEB61CF"/>
  </w:style>
  <w:style w:type="paragraph" w:customStyle="1" w:styleId="85C01A4174F74FE88C6BBAAE2FD27FE9">
    <w:name w:val="85C01A4174F74FE88C6BBAAE2FD27FE9"/>
  </w:style>
  <w:style w:type="paragraph" w:customStyle="1" w:styleId="F2438C18F9164FB6805443F0A8309928">
    <w:name w:val="F2438C18F9164FB6805443F0A8309928"/>
  </w:style>
  <w:style w:type="paragraph" w:customStyle="1" w:styleId="82AC13CB6CFA4C6A933A73FCFC23ADAE">
    <w:name w:val="82AC13CB6CFA4C6A933A73FCFC23ADAE"/>
  </w:style>
  <w:style w:type="paragraph" w:customStyle="1" w:styleId="6CA74ACDA14C4FB5B85D535C8FEE1458">
    <w:name w:val="6CA74ACDA14C4FB5B85D535C8FEE1458"/>
  </w:style>
  <w:style w:type="paragraph" w:customStyle="1" w:styleId="FAD952E3107F46CCAEE20F33CA2AD2BB">
    <w:name w:val="FAD952E3107F46CCAEE20F33CA2AD2BB"/>
  </w:style>
  <w:style w:type="paragraph" w:customStyle="1" w:styleId="E57FE4F862F044D8B6B6EABA45A3E303">
    <w:name w:val="E57FE4F862F044D8B6B6EABA45A3E303"/>
  </w:style>
  <w:style w:type="paragraph" w:customStyle="1" w:styleId="26DCCAF462124E08B699E847D8BB731B">
    <w:name w:val="26DCCAF462124E08B699E847D8BB731B"/>
  </w:style>
  <w:style w:type="paragraph" w:customStyle="1" w:styleId="859A69CDCEED4BABBCDB3A2ECCD50B90">
    <w:name w:val="859A69CDCEED4BABBCDB3A2ECCD50B90"/>
  </w:style>
  <w:style w:type="paragraph" w:customStyle="1" w:styleId="ACEE4EEF2D26412EAF443D3EEC8BB7D2">
    <w:name w:val="ACEE4EEF2D26412EAF443D3EEC8BB7D2"/>
  </w:style>
  <w:style w:type="paragraph" w:customStyle="1" w:styleId="B1A617CBBDC64B5B802B921C6F727AC6">
    <w:name w:val="B1A617CBBDC64B5B802B921C6F727AC6"/>
  </w:style>
  <w:style w:type="paragraph" w:customStyle="1" w:styleId="9A4036451F604100A8A6E11E6A3C9069">
    <w:name w:val="9A4036451F604100A8A6E11E6A3C9069"/>
  </w:style>
  <w:style w:type="paragraph" w:customStyle="1" w:styleId="CD335370D2BC4376B5EA2EA239A840FE">
    <w:name w:val="CD335370D2BC4376B5EA2EA239A840FE"/>
  </w:style>
  <w:style w:type="paragraph" w:customStyle="1" w:styleId="8EA4493422164635917F73234C1785A4">
    <w:name w:val="8EA4493422164635917F73234C1785A4"/>
  </w:style>
  <w:style w:type="paragraph" w:customStyle="1" w:styleId="21CD2477D3DE4638824EC04115D20ED9">
    <w:name w:val="21CD2477D3DE4638824EC04115D20ED9"/>
  </w:style>
  <w:style w:type="paragraph" w:customStyle="1" w:styleId="1A9C634CFA084CA0AF6688CC54C3F348">
    <w:name w:val="1A9C634CFA084CA0AF6688CC54C3F348"/>
  </w:style>
  <w:style w:type="paragraph" w:customStyle="1" w:styleId="5ED7598FFA4D48B29A47252F1E38AD3B">
    <w:name w:val="5ED7598FFA4D48B29A47252F1E38AD3B"/>
  </w:style>
  <w:style w:type="paragraph" w:customStyle="1" w:styleId="CDF9ADBB886A4959ADE9B1840D8EE39D">
    <w:name w:val="CDF9ADBB886A4959ADE9B1840D8EE39D"/>
  </w:style>
  <w:style w:type="paragraph" w:customStyle="1" w:styleId="5164F556EEB147B588C83D26E9E7756E">
    <w:name w:val="5164F556EEB147B588C83D26E9E7756E"/>
  </w:style>
  <w:style w:type="paragraph" w:customStyle="1" w:styleId="3CB46D8467374A5A9F05FA6D7C785CD7">
    <w:name w:val="3CB46D8467374A5A9F05FA6D7C785CD7"/>
  </w:style>
  <w:style w:type="paragraph" w:customStyle="1" w:styleId="33A941A75FAE42B0A12EEDFE007D0080">
    <w:name w:val="33A941A75FAE42B0A12EEDFE007D0080"/>
  </w:style>
  <w:style w:type="paragraph" w:customStyle="1" w:styleId="DB0BB38E74AE4371BBB7471A052CA2C5">
    <w:name w:val="DB0BB38E74AE4371BBB7471A052CA2C5"/>
  </w:style>
  <w:style w:type="paragraph" w:customStyle="1" w:styleId="936A9AA4332E483AAE29C4E84DCF500D">
    <w:name w:val="936A9AA4332E483AAE29C4E84DCF500D"/>
  </w:style>
  <w:style w:type="paragraph" w:customStyle="1" w:styleId="A116123392AD44D291E01A01C8A9B0F9">
    <w:name w:val="A116123392AD44D291E01A01C8A9B0F9"/>
  </w:style>
  <w:style w:type="paragraph" w:customStyle="1" w:styleId="550BBBE924C94C03A71978A63C3081D9">
    <w:name w:val="550BBBE924C94C03A71978A63C3081D9"/>
  </w:style>
  <w:style w:type="paragraph" w:customStyle="1" w:styleId="2873AAD514AF4B96BF763134B3A0F631">
    <w:name w:val="2873AAD514AF4B96BF763134B3A0F631"/>
  </w:style>
  <w:style w:type="paragraph" w:customStyle="1" w:styleId="C44C9810845A4FEDBBCCC5A8ACE3E246">
    <w:name w:val="C44C9810845A4FEDBBCCC5A8ACE3E246"/>
  </w:style>
  <w:style w:type="paragraph" w:customStyle="1" w:styleId="BBE2E6B2EF594251A76CD2C5DAB9821A">
    <w:name w:val="BBE2E6B2EF594251A76CD2C5DAB9821A"/>
  </w:style>
  <w:style w:type="paragraph" w:customStyle="1" w:styleId="E81174E7EA5F484E8C22A24044E4D7AA">
    <w:name w:val="E81174E7EA5F484E8C22A24044E4D7AA"/>
  </w:style>
  <w:style w:type="paragraph" w:customStyle="1" w:styleId="DD9E2D94BEB6490A938E0033B807AE8E">
    <w:name w:val="DD9E2D94BEB6490A938E0033B807AE8E"/>
  </w:style>
  <w:style w:type="paragraph" w:customStyle="1" w:styleId="33124388D58B4D9988F84723F78D1674">
    <w:name w:val="33124388D58B4D9988F84723F78D1674"/>
  </w:style>
  <w:style w:type="paragraph" w:customStyle="1" w:styleId="5E68B8BEBB284830BAAE7160A9EEE13D">
    <w:name w:val="5E68B8BEBB284830BAAE7160A9EEE13D"/>
  </w:style>
  <w:style w:type="paragraph" w:customStyle="1" w:styleId="FBA6838BD2C6414A948C8DF2920F8F1E">
    <w:name w:val="FBA6838BD2C6414A948C8DF2920F8F1E"/>
  </w:style>
  <w:style w:type="paragraph" w:customStyle="1" w:styleId="EA132D6658DF4BBEB01C2043AB60D689">
    <w:name w:val="EA132D6658DF4BBEB01C2043AB60D689"/>
  </w:style>
  <w:style w:type="paragraph" w:customStyle="1" w:styleId="B545586D45D841788477B8A4B1F874A7">
    <w:name w:val="B545586D45D841788477B8A4B1F874A7"/>
  </w:style>
  <w:style w:type="paragraph" w:customStyle="1" w:styleId="36540E5ED0D94D639CFBA14EFA6B22FC">
    <w:name w:val="36540E5ED0D94D639CFBA14EFA6B22FC"/>
  </w:style>
  <w:style w:type="paragraph" w:customStyle="1" w:styleId="3046FDAD7E6A49D1AC887DBBAA61B124">
    <w:name w:val="3046FDAD7E6A49D1AC887DBBAA61B124"/>
  </w:style>
  <w:style w:type="paragraph" w:customStyle="1" w:styleId="7BEA65A9F64544549FB03F7FFCB0EC94">
    <w:name w:val="7BEA65A9F64544549FB03F7FFCB0EC94"/>
  </w:style>
  <w:style w:type="paragraph" w:customStyle="1" w:styleId="5E845C9FFD9149F2AB77B2A13B986EE1">
    <w:name w:val="5E845C9FFD9149F2AB77B2A13B986EE1"/>
  </w:style>
  <w:style w:type="paragraph" w:customStyle="1" w:styleId="0275ED1E82894DB6B3C0DC85BF885AAF">
    <w:name w:val="0275ED1E82894DB6B3C0DC85BF885AAF"/>
  </w:style>
  <w:style w:type="paragraph" w:customStyle="1" w:styleId="44691C40B346439AB77B8F8934BB829E">
    <w:name w:val="44691C40B346439AB77B8F8934BB829E"/>
  </w:style>
  <w:style w:type="paragraph" w:customStyle="1" w:styleId="3C382FDF34E64C6BBBB1CA8E5222086F">
    <w:name w:val="3C382FDF34E64C6BBBB1CA8E5222086F"/>
  </w:style>
  <w:style w:type="paragraph" w:customStyle="1" w:styleId="593AFAF1A31C4B41A7CE8C6F1453954D">
    <w:name w:val="593AFAF1A31C4B41A7CE8C6F1453954D"/>
  </w:style>
  <w:style w:type="paragraph" w:customStyle="1" w:styleId="2C0DF0A8119A4D89AC17268CB7AD9D0F">
    <w:name w:val="2C0DF0A8119A4D89AC17268CB7AD9D0F"/>
  </w:style>
  <w:style w:type="paragraph" w:customStyle="1" w:styleId="A55F285088A54CA3AC8B2E19881A3443">
    <w:name w:val="A55F285088A54CA3AC8B2E19881A3443"/>
  </w:style>
  <w:style w:type="paragraph" w:customStyle="1" w:styleId="039613865C6C41C992E7BB8F95E5F8A4">
    <w:name w:val="039613865C6C41C992E7BB8F95E5F8A4"/>
  </w:style>
  <w:style w:type="paragraph" w:customStyle="1" w:styleId="002784ACC31C4657ADF4D18EA030749D">
    <w:name w:val="002784ACC31C4657ADF4D18EA030749D"/>
  </w:style>
  <w:style w:type="paragraph" w:customStyle="1" w:styleId="867333E1CE874B978696A887E95DC13E">
    <w:name w:val="867333E1CE874B978696A887E95DC13E"/>
  </w:style>
  <w:style w:type="paragraph" w:customStyle="1" w:styleId="F4A4062FA1A844A38E2A709324FA8200">
    <w:name w:val="F4A4062FA1A844A38E2A709324FA8200"/>
  </w:style>
  <w:style w:type="paragraph" w:customStyle="1" w:styleId="AA0B54A4C55F41E181FB5358802F598A">
    <w:name w:val="AA0B54A4C55F41E181FB5358802F598A"/>
  </w:style>
  <w:style w:type="paragraph" w:customStyle="1" w:styleId="5F5EFA4518074B8AADD4469BAE3AB220">
    <w:name w:val="5F5EFA4518074B8AADD4469BAE3AB220"/>
  </w:style>
  <w:style w:type="paragraph" w:customStyle="1" w:styleId="16A0D43F2D1B4691A9A82957C5AA3F8C">
    <w:name w:val="16A0D43F2D1B4691A9A82957C5AA3F8C"/>
  </w:style>
  <w:style w:type="paragraph" w:customStyle="1" w:styleId="8D07872A47AD47F197DFDF9640CE024C">
    <w:name w:val="8D07872A47AD47F197DFDF9640CE024C"/>
  </w:style>
  <w:style w:type="paragraph" w:customStyle="1" w:styleId="774B93A209534DA3B8A34F8D41668D6D">
    <w:name w:val="774B93A209534DA3B8A34F8D41668D6D"/>
  </w:style>
  <w:style w:type="paragraph" w:customStyle="1" w:styleId="7CD27CA8898A4EDE955BDE7D1B8779FF">
    <w:name w:val="7CD27CA8898A4EDE955BDE7D1B8779FF"/>
  </w:style>
  <w:style w:type="paragraph" w:customStyle="1" w:styleId="BA8AB7FD1A1B421E8C5E127C59E8AFCF">
    <w:name w:val="BA8AB7FD1A1B421E8C5E127C59E8AFCF"/>
  </w:style>
  <w:style w:type="paragraph" w:customStyle="1" w:styleId="8D34D0BC8DDB45B6B1CD7755C857F280">
    <w:name w:val="8D34D0BC8DDB45B6B1CD7755C857F280"/>
  </w:style>
  <w:style w:type="paragraph" w:customStyle="1" w:styleId="A974323934B846619E6635B327744E80">
    <w:name w:val="A974323934B846619E6635B327744E80"/>
  </w:style>
  <w:style w:type="paragraph" w:customStyle="1" w:styleId="C67CC677314E47C6A933F1F41EE5DCC7">
    <w:name w:val="C67CC677314E47C6A933F1F41EE5DCC7"/>
  </w:style>
  <w:style w:type="paragraph" w:customStyle="1" w:styleId="B615AFAAC7E6436CB767E70B387FDC12">
    <w:name w:val="B615AFAAC7E6436CB767E70B387FDC12"/>
  </w:style>
  <w:style w:type="paragraph" w:customStyle="1" w:styleId="BB4D432EACBE42A7B964ABFB9948228B">
    <w:name w:val="BB4D432EACBE42A7B964ABFB9948228B"/>
  </w:style>
  <w:style w:type="paragraph" w:customStyle="1" w:styleId="BC5CB63B1C094D0887D3169DC4A71F64">
    <w:name w:val="BC5CB63B1C094D0887D3169DC4A71F64"/>
  </w:style>
  <w:style w:type="paragraph" w:customStyle="1" w:styleId="04D94825CE274C67B17BCA4C62D64B99">
    <w:name w:val="04D94825CE274C67B17BCA4C62D64B99"/>
  </w:style>
  <w:style w:type="paragraph" w:customStyle="1" w:styleId="11310A50F64D4C6E91F662C686D8481F">
    <w:name w:val="11310A50F64D4C6E91F662C686D8481F"/>
  </w:style>
  <w:style w:type="paragraph" w:customStyle="1" w:styleId="FB9881EAEB5942DB9F82C2AEEAC3E6F5">
    <w:name w:val="FB9881EAEB5942DB9F82C2AEEAC3E6F5"/>
  </w:style>
  <w:style w:type="paragraph" w:customStyle="1" w:styleId="BDF66D7C8B4C4DC38338D676D9841085">
    <w:name w:val="BDF66D7C8B4C4DC38338D676D9841085"/>
  </w:style>
  <w:style w:type="paragraph" w:customStyle="1" w:styleId="EFFF29D9447546CB84B61EDC4F61ED44">
    <w:name w:val="EFFF29D9447546CB84B61EDC4F61ED44"/>
  </w:style>
  <w:style w:type="paragraph" w:customStyle="1" w:styleId="1A7BBC6B70A84DF08CAB3C6B8D529685">
    <w:name w:val="1A7BBC6B70A84DF08CAB3C6B8D529685"/>
  </w:style>
  <w:style w:type="paragraph" w:customStyle="1" w:styleId="572A8F54EB5C44008D059DDE372F1F1F">
    <w:name w:val="572A8F54EB5C44008D059DDE372F1F1F"/>
  </w:style>
  <w:style w:type="paragraph" w:customStyle="1" w:styleId="9E3E04260BED4371B28A40A9D3E089D4">
    <w:name w:val="9E3E04260BED4371B28A40A9D3E089D4"/>
  </w:style>
  <w:style w:type="paragraph" w:customStyle="1" w:styleId="A519C027CC4D47E786FF2D504DA3EEBD">
    <w:name w:val="A519C027CC4D47E786FF2D504DA3EEBD"/>
  </w:style>
  <w:style w:type="paragraph" w:customStyle="1" w:styleId="CB744431E280432F9DD931796F6DF98F">
    <w:name w:val="CB744431E280432F9DD931796F6DF98F"/>
  </w:style>
  <w:style w:type="paragraph" w:customStyle="1" w:styleId="453B99F927F5440C90FCD0B463DA1CD4">
    <w:name w:val="453B99F927F5440C90FCD0B463DA1CD4"/>
  </w:style>
  <w:style w:type="paragraph" w:customStyle="1" w:styleId="D460E9BA86104D2380A6BF019E37DE11">
    <w:name w:val="D460E9BA86104D2380A6BF019E37DE11"/>
  </w:style>
  <w:style w:type="paragraph" w:customStyle="1" w:styleId="12CE9D09DC2F495199D2BEBAE19DC52D">
    <w:name w:val="12CE9D09DC2F495199D2BEBAE19DC52D"/>
  </w:style>
  <w:style w:type="paragraph" w:customStyle="1" w:styleId="9286A5C4FD584C24BC6B7354BAC09C42">
    <w:name w:val="9286A5C4FD584C24BC6B7354BAC09C42"/>
  </w:style>
  <w:style w:type="paragraph" w:customStyle="1" w:styleId="56A9DC669B454F26A0270BE258C46DEF">
    <w:name w:val="56A9DC669B454F26A0270BE258C46DEF"/>
  </w:style>
  <w:style w:type="paragraph" w:customStyle="1" w:styleId="C949F6B2A4C24F41B374BB2D6D3FFAA2">
    <w:name w:val="C949F6B2A4C24F41B374BB2D6D3FFAA2"/>
  </w:style>
  <w:style w:type="paragraph" w:customStyle="1" w:styleId="4495B03C7E844A5E976F7F45EC5E5710">
    <w:name w:val="4495B03C7E844A5E976F7F45EC5E5710"/>
  </w:style>
  <w:style w:type="paragraph" w:customStyle="1" w:styleId="D02211103F0C415BB7C6EBA87A2125A7">
    <w:name w:val="D02211103F0C415BB7C6EBA87A2125A7"/>
  </w:style>
  <w:style w:type="paragraph" w:customStyle="1" w:styleId="6AE9C56004EC47BDB3F9D451CC729B46">
    <w:name w:val="6AE9C56004EC47BDB3F9D451CC729B46"/>
  </w:style>
  <w:style w:type="paragraph" w:customStyle="1" w:styleId="2D4B408F1B41412C9CAB817CA94E57C2">
    <w:name w:val="2D4B408F1B41412C9CAB817CA94E57C2"/>
  </w:style>
  <w:style w:type="paragraph" w:customStyle="1" w:styleId="89CAA169D533460FA682A0E295EEE5D0">
    <w:name w:val="89CAA169D533460FA682A0E295EEE5D0"/>
  </w:style>
  <w:style w:type="paragraph" w:customStyle="1" w:styleId="523AFDF3F2D54F67A33D5ADF161637A4">
    <w:name w:val="523AFDF3F2D54F67A33D5ADF161637A4"/>
  </w:style>
  <w:style w:type="paragraph" w:customStyle="1" w:styleId="7789B869AA954380BF212BEC1B3C3E5C">
    <w:name w:val="7789B869AA954380BF212BEC1B3C3E5C"/>
  </w:style>
  <w:style w:type="paragraph" w:customStyle="1" w:styleId="165DEC9B70CD4768A3F697AF8976500F">
    <w:name w:val="165DEC9B70CD4768A3F697AF8976500F"/>
  </w:style>
  <w:style w:type="paragraph" w:customStyle="1" w:styleId="A0E852025D95401880F45381C853444A">
    <w:name w:val="A0E852025D95401880F45381C853444A"/>
  </w:style>
  <w:style w:type="paragraph" w:customStyle="1" w:styleId="4EE1CB6C54C54C3787F13A766403784E">
    <w:name w:val="4EE1CB6C54C54C3787F13A766403784E"/>
  </w:style>
  <w:style w:type="paragraph" w:customStyle="1" w:styleId="740A52CD6E1348609BFCB8AE448D926F">
    <w:name w:val="740A52CD6E1348609BFCB8AE448D926F"/>
  </w:style>
  <w:style w:type="paragraph" w:customStyle="1" w:styleId="546E664163684C7297443B99EEDFB3DF">
    <w:name w:val="546E664163684C7297443B99EEDFB3DF"/>
  </w:style>
  <w:style w:type="paragraph" w:customStyle="1" w:styleId="B5E296E7E3B44BFE8550AEC9F5A91D4E">
    <w:name w:val="B5E296E7E3B44BFE8550AEC9F5A91D4E"/>
  </w:style>
  <w:style w:type="paragraph" w:customStyle="1" w:styleId="F204B275C99F418495C4B393C02C8D6F">
    <w:name w:val="F204B275C99F418495C4B393C02C8D6F"/>
  </w:style>
  <w:style w:type="paragraph" w:customStyle="1" w:styleId="80EC2E1E4BE24A1082649E2E9B2C1FD1">
    <w:name w:val="80EC2E1E4BE24A1082649E2E9B2C1FD1"/>
  </w:style>
  <w:style w:type="paragraph" w:customStyle="1" w:styleId="0C931296B6CB43AA9E1B319A28D3B9D9">
    <w:name w:val="0C931296B6CB43AA9E1B319A28D3B9D9"/>
  </w:style>
  <w:style w:type="paragraph" w:customStyle="1" w:styleId="81920A2788DD422FBC1379B014BADE54">
    <w:name w:val="81920A2788DD422FBC1379B014BADE54"/>
  </w:style>
  <w:style w:type="paragraph" w:customStyle="1" w:styleId="73572563DBBE4DC684F86313033EB813">
    <w:name w:val="73572563DBBE4DC684F86313033EB813"/>
  </w:style>
  <w:style w:type="paragraph" w:customStyle="1" w:styleId="C1ACD4A98F304FF985FF77EC6F15BD4E">
    <w:name w:val="C1ACD4A98F304FF985FF77EC6F15BD4E"/>
  </w:style>
  <w:style w:type="paragraph" w:customStyle="1" w:styleId="28358B289F1A4E7AA300430D60A68DB6">
    <w:name w:val="28358B289F1A4E7AA300430D60A68DB6"/>
  </w:style>
  <w:style w:type="paragraph" w:customStyle="1" w:styleId="1696A114CBBF4F189190B2B125DACBE6">
    <w:name w:val="1696A114CBBF4F189190B2B125DACBE6"/>
  </w:style>
  <w:style w:type="paragraph" w:customStyle="1" w:styleId="7299CA0FA01C46EFB7A2531F0CE4F083">
    <w:name w:val="7299CA0FA01C46EFB7A2531F0CE4F083"/>
  </w:style>
  <w:style w:type="paragraph" w:customStyle="1" w:styleId="19B182E9DEBF4945B08B886565563384">
    <w:name w:val="19B182E9DEBF4945B08B886565563384"/>
  </w:style>
  <w:style w:type="paragraph" w:customStyle="1" w:styleId="9E2ABE14FAE94E16A6A853E50F3FB664">
    <w:name w:val="9E2ABE14FAE94E16A6A853E50F3FB664"/>
  </w:style>
  <w:style w:type="paragraph" w:customStyle="1" w:styleId="2E4EB0CBFF6546AAA8AAFDBB9D25BA3D">
    <w:name w:val="2E4EB0CBFF6546AAA8AAFDBB9D25BA3D"/>
  </w:style>
  <w:style w:type="paragraph" w:customStyle="1" w:styleId="246BA61283824DD48325703996682801">
    <w:name w:val="246BA61283824DD48325703996682801"/>
  </w:style>
  <w:style w:type="paragraph" w:customStyle="1" w:styleId="49B862AE23BD4071AB19BE13064D2C1C">
    <w:name w:val="49B862AE23BD4071AB19BE13064D2C1C"/>
  </w:style>
  <w:style w:type="paragraph" w:customStyle="1" w:styleId="A36D04AFE60B4AC5B5E3A22F9F1EDEAB">
    <w:name w:val="A36D04AFE60B4AC5B5E3A22F9F1EDEAB"/>
  </w:style>
  <w:style w:type="paragraph" w:customStyle="1" w:styleId="32AD8FE9C89E4A32B0A307AC4C5856B4">
    <w:name w:val="32AD8FE9C89E4A32B0A307AC4C5856B4"/>
  </w:style>
  <w:style w:type="paragraph" w:customStyle="1" w:styleId="C904310E12A84F9898A4B94DC80C8785">
    <w:name w:val="C904310E12A84F9898A4B94DC80C8785"/>
  </w:style>
  <w:style w:type="paragraph" w:customStyle="1" w:styleId="CEA52DED1BF248D5A9048CEC45FC020C">
    <w:name w:val="CEA52DED1BF248D5A9048CEC45FC020C"/>
  </w:style>
  <w:style w:type="paragraph" w:customStyle="1" w:styleId="CAED6A78C180439DA48382D4648E2D5D">
    <w:name w:val="CAED6A78C180439DA48382D4648E2D5D"/>
    <w:rsid w:val="00A82360"/>
  </w:style>
  <w:style w:type="paragraph" w:customStyle="1" w:styleId="1214EEADC9924554B08E9EBC8F5EF171">
    <w:name w:val="1214EEADC9924554B08E9EBC8F5EF171"/>
    <w:rsid w:val="00A82360"/>
  </w:style>
  <w:style w:type="paragraph" w:customStyle="1" w:styleId="E44D016190624678ABF05A00588FD62F">
    <w:name w:val="E44D016190624678ABF05A00588FD62F"/>
    <w:rsid w:val="007C4319"/>
  </w:style>
  <w:style w:type="paragraph" w:customStyle="1" w:styleId="88B831C476F548E9AE80FCFBACDD01EB1">
    <w:name w:val="88B831C476F548E9AE80FCFBACDD01EB1"/>
    <w:rsid w:val="003709BE"/>
    <w:pPr>
      <w:spacing w:after="200" w:line="276" w:lineRule="auto"/>
    </w:pPr>
    <w:rPr>
      <w:rFonts w:eastAsiaTheme="minorHAnsi"/>
    </w:rPr>
  </w:style>
  <w:style w:type="paragraph" w:customStyle="1" w:styleId="DD9E2D94BEB6490A938E0033B807AE8E1">
    <w:name w:val="DD9E2D94BEB6490A938E0033B807AE8E1"/>
    <w:rsid w:val="003709BE"/>
    <w:pPr>
      <w:spacing w:after="200" w:line="276" w:lineRule="auto"/>
      <w:ind w:left="720"/>
      <w:contextualSpacing/>
    </w:pPr>
    <w:rPr>
      <w:rFonts w:eastAsiaTheme="minorHAnsi"/>
    </w:rPr>
  </w:style>
  <w:style w:type="paragraph" w:customStyle="1" w:styleId="33124388D58B4D9988F84723F78D16741">
    <w:name w:val="33124388D58B4D9988F84723F78D16741"/>
    <w:rsid w:val="003709BE"/>
    <w:pPr>
      <w:spacing w:after="200" w:line="276" w:lineRule="auto"/>
      <w:ind w:left="720"/>
      <w:contextualSpacing/>
    </w:pPr>
    <w:rPr>
      <w:rFonts w:eastAsiaTheme="minorHAnsi"/>
    </w:rPr>
  </w:style>
  <w:style w:type="paragraph" w:customStyle="1" w:styleId="5E68B8BEBB284830BAAE7160A9EEE13D1">
    <w:name w:val="5E68B8BEBB284830BAAE7160A9EEE13D1"/>
    <w:rsid w:val="003709BE"/>
    <w:pPr>
      <w:spacing w:after="200" w:line="276" w:lineRule="auto"/>
      <w:ind w:left="720"/>
      <w:contextualSpacing/>
    </w:pPr>
    <w:rPr>
      <w:rFonts w:eastAsiaTheme="minorHAnsi"/>
    </w:rPr>
  </w:style>
  <w:style w:type="paragraph" w:customStyle="1" w:styleId="FBA6838BD2C6414A948C8DF2920F8F1E1">
    <w:name w:val="FBA6838BD2C6414A948C8DF2920F8F1E1"/>
    <w:rsid w:val="003709BE"/>
    <w:pPr>
      <w:spacing w:after="200" w:line="276" w:lineRule="auto"/>
      <w:ind w:left="720"/>
      <w:contextualSpacing/>
    </w:pPr>
    <w:rPr>
      <w:rFonts w:eastAsiaTheme="minorHAnsi"/>
    </w:rPr>
  </w:style>
  <w:style w:type="paragraph" w:customStyle="1" w:styleId="EA132D6658DF4BBEB01C2043AB60D6891">
    <w:name w:val="EA132D6658DF4BBEB01C2043AB60D6891"/>
    <w:rsid w:val="003709BE"/>
    <w:pPr>
      <w:spacing w:after="200" w:line="276" w:lineRule="auto"/>
      <w:ind w:left="720"/>
      <w:contextualSpacing/>
    </w:pPr>
    <w:rPr>
      <w:rFonts w:eastAsiaTheme="minorHAnsi"/>
    </w:rPr>
  </w:style>
  <w:style w:type="paragraph" w:customStyle="1" w:styleId="B545586D45D841788477B8A4B1F874A71">
    <w:name w:val="B545586D45D841788477B8A4B1F874A71"/>
    <w:rsid w:val="003709BE"/>
    <w:pPr>
      <w:spacing w:after="200" w:line="276" w:lineRule="auto"/>
      <w:ind w:left="720"/>
      <w:contextualSpacing/>
    </w:pPr>
    <w:rPr>
      <w:rFonts w:eastAsiaTheme="minorHAnsi"/>
    </w:rPr>
  </w:style>
  <w:style w:type="paragraph" w:customStyle="1" w:styleId="36540E5ED0D94D639CFBA14EFA6B22FC1">
    <w:name w:val="36540E5ED0D94D639CFBA14EFA6B22FC1"/>
    <w:rsid w:val="003709BE"/>
    <w:pPr>
      <w:spacing w:after="200" w:line="276" w:lineRule="auto"/>
    </w:pPr>
    <w:rPr>
      <w:rFonts w:eastAsiaTheme="minorHAnsi"/>
    </w:rPr>
  </w:style>
  <w:style w:type="paragraph" w:customStyle="1" w:styleId="3046FDAD7E6A49D1AC887DBBAA61B1241">
    <w:name w:val="3046FDAD7E6A49D1AC887DBBAA61B1241"/>
    <w:rsid w:val="003709BE"/>
    <w:pPr>
      <w:spacing w:after="200" w:line="276" w:lineRule="auto"/>
    </w:pPr>
    <w:rPr>
      <w:rFonts w:eastAsiaTheme="minorHAnsi"/>
    </w:rPr>
  </w:style>
  <w:style w:type="paragraph" w:customStyle="1" w:styleId="7BEA65A9F64544549FB03F7FFCB0EC941">
    <w:name w:val="7BEA65A9F64544549FB03F7FFCB0EC941"/>
    <w:rsid w:val="003709BE"/>
    <w:pPr>
      <w:spacing w:after="200" w:line="276" w:lineRule="auto"/>
    </w:pPr>
    <w:rPr>
      <w:rFonts w:eastAsiaTheme="minorHAnsi"/>
    </w:rPr>
  </w:style>
  <w:style w:type="paragraph" w:customStyle="1" w:styleId="5E845C9FFD9149F2AB77B2A13B986EE11">
    <w:name w:val="5E845C9FFD9149F2AB77B2A13B986EE11"/>
    <w:rsid w:val="003709BE"/>
    <w:pPr>
      <w:spacing w:after="200" w:line="276" w:lineRule="auto"/>
    </w:pPr>
    <w:rPr>
      <w:rFonts w:eastAsiaTheme="minorHAnsi"/>
    </w:rPr>
  </w:style>
  <w:style w:type="paragraph" w:customStyle="1" w:styleId="0275ED1E82894DB6B3C0DC85BF885AAF1">
    <w:name w:val="0275ED1E82894DB6B3C0DC85BF885AAF1"/>
    <w:rsid w:val="003709BE"/>
    <w:pPr>
      <w:spacing w:after="200" w:line="276" w:lineRule="auto"/>
    </w:pPr>
    <w:rPr>
      <w:rFonts w:eastAsiaTheme="minorHAnsi"/>
    </w:rPr>
  </w:style>
  <w:style w:type="paragraph" w:customStyle="1" w:styleId="44691C40B346439AB77B8F8934BB829E1">
    <w:name w:val="44691C40B346439AB77B8F8934BB829E1"/>
    <w:rsid w:val="003709BE"/>
    <w:pPr>
      <w:spacing w:after="200" w:line="276" w:lineRule="auto"/>
    </w:pPr>
    <w:rPr>
      <w:rFonts w:eastAsiaTheme="minorHAnsi"/>
    </w:rPr>
  </w:style>
  <w:style w:type="paragraph" w:customStyle="1" w:styleId="3C382FDF34E64C6BBBB1CA8E5222086F1">
    <w:name w:val="3C382FDF34E64C6BBBB1CA8E5222086F1"/>
    <w:rsid w:val="003709BE"/>
    <w:pPr>
      <w:spacing w:after="200" w:line="276" w:lineRule="auto"/>
    </w:pPr>
    <w:rPr>
      <w:rFonts w:eastAsiaTheme="minorHAnsi"/>
    </w:rPr>
  </w:style>
  <w:style w:type="paragraph" w:customStyle="1" w:styleId="593AFAF1A31C4B41A7CE8C6F1453954D1">
    <w:name w:val="593AFAF1A31C4B41A7CE8C6F1453954D1"/>
    <w:rsid w:val="003709BE"/>
    <w:pPr>
      <w:spacing w:after="200" w:line="276" w:lineRule="auto"/>
    </w:pPr>
    <w:rPr>
      <w:rFonts w:eastAsiaTheme="minorHAnsi"/>
    </w:rPr>
  </w:style>
  <w:style w:type="paragraph" w:customStyle="1" w:styleId="2C0DF0A8119A4D89AC17268CB7AD9D0F1">
    <w:name w:val="2C0DF0A8119A4D89AC17268CB7AD9D0F1"/>
    <w:rsid w:val="003709BE"/>
    <w:pPr>
      <w:spacing w:after="200" w:line="276" w:lineRule="auto"/>
    </w:pPr>
    <w:rPr>
      <w:rFonts w:eastAsiaTheme="minorHAnsi"/>
    </w:rPr>
  </w:style>
  <w:style w:type="paragraph" w:customStyle="1" w:styleId="A55F285088A54CA3AC8B2E19881A34431">
    <w:name w:val="A55F285088A54CA3AC8B2E19881A34431"/>
    <w:rsid w:val="003709BE"/>
    <w:pPr>
      <w:spacing w:after="200" w:line="276" w:lineRule="auto"/>
    </w:pPr>
    <w:rPr>
      <w:rFonts w:eastAsiaTheme="minorHAnsi"/>
    </w:rPr>
  </w:style>
  <w:style w:type="paragraph" w:customStyle="1" w:styleId="039613865C6C41C992E7BB8F95E5F8A41">
    <w:name w:val="039613865C6C41C992E7BB8F95E5F8A41"/>
    <w:rsid w:val="003709BE"/>
    <w:pPr>
      <w:spacing w:after="200" w:line="276" w:lineRule="auto"/>
    </w:pPr>
    <w:rPr>
      <w:rFonts w:eastAsiaTheme="minorHAnsi"/>
    </w:rPr>
  </w:style>
  <w:style w:type="paragraph" w:customStyle="1" w:styleId="002784ACC31C4657ADF4D18EA030749D1">
    <w:name w:val="002784ACC31C4657ADF4D18EA030749D1"/>
    <w:rsid w:val="003709BE"/>
    <w:pPr>
      <w:spacing w:after="200" w:line="276" w:lineRule="auto"/>
    </w:pPr>
    <w:rPr>
      <w:rFonts w:eastAsiaTheme="minorHAnsi"/>
    </w:rPr>
  </w:style>
  <w:style w:type="paragraph" w:customStyle="1" w:styleId="867333E1CE874B978696A887E95DC13E1">
    <w:name w:val="867333E1CE874B978696A887E95DC13E1"/>
    <w:rsid w:val="003709BE"/>
    <w:pPr>
      <w:spacing w:after="200" w:line="276" w:lineRule="auto"/>
    </w:pPr>
    <w:rPr>
      <w:rFonts w:eastAsiaTheme="minorHAnsi"/>
    </w:rPr>
  </w:style>
  <w:style w:type="paragraph" w:customStyle="1" w:styleId="F4A4062FA1A844A38E2A709324FA82001">
    <w:name w:val="F4A4062FA1A844A38E2A709324FA82001"/>
    <w:rsid w:val="003709BE"/>
    <w:pPr>
      <w:spacing w:after="200" w:line="276" w:lineRule="auto"/>
    </w:pPr>
    <w:rPr>
      <w:rFonts w:eastAsiaTheme="minorHAnsi"/>
    </w:rPr>
  </w:style>
  <w:style w:type="paragraph" w:customStyle="1" w:styleId="AA0B54A4C55F41E181FB5358802F598A1">
    <w:name w:val="AA0B54A4C55F41E181FB5358802F598A1"/>
    <w:rsid w:val="003709BE"/>
    <w:pPr>
      <w:spacing w:after="200" w:line="276" w:lineRule="auto"/>
    </w:pPr>
    <w:rPr>
      <w:rFonts w:eastAsiaTheme="minorHAnsi"/>
    </w:rPr>
  </w:style>
  <w:style w:type="paragraph" w:customStyle="1" w:styleId="5F5EFA4518074B8AADD4469BAE3AB2201">
    <w:name w:val="5F5EFA4518074B8AADD4469BAE3AB2201"/>
    <w:rsid w:val="003709BE"/>
    <w:pPr>
      <w:spacing w:after="200" w:line="276" w:lineRule="auto"/>
    </w:pPr>
    <w:rPr>
      <w:rFonts w:eastAsiaTheme="minorHAnsi"/>
    </w:rPr>
  </w:style>
  <w:style w:type="paragraph" w:customStyle="1" w:styleId="16A0D43F2D1B4691A9A82957C5AA3F8C1">
    <w:name w:val="16A0D43F2D1B4691A9A82957C5AA3F8C1"/>
    <w:rsid w:val="003709BE"/>
    <w:pPr>
      <w:spacing w:after="200" w:line="276" w:lineRule="auto"/>
    </w:pPr>
    <w:rPr>
      <w:rFonts w:eastAsiaTheme="minorHAnsi"/>
    </w:rPr>
  </w:style>
  <w:style w:type="paragraph" w:customStyle="1" w:styleId="8D07872A47AD47F197DFDF9640CE024C1">
    <w:name w:val="8D07872A47AD47F197DFDF9640CE024C1"/>
    <w:rsid w:val="003709BE"/>
    <w:pPr>
      <w:spacing w:after="200" w:line="276" w:lineRule="auto"/>
    </w:pPr>
    <w:rPr>
      <w:rFonts w:eastAsiaTheme="minorHAnsi"/>
    </w:rPr>
  </w:style>
  <w:style w:type="paragraph" w:customStyle="1" w:styleId="774B93A209534DA3B8A34F8D41668D6D1">
    <w:name w:val="774B93A209534DA3B8A34F8D41668D6D1"/>
    <w:rsid w:val="003709BE"/>
    <w:pPr>
      <w:spacing w:after="200" w:line="276" w:lineRule="auto"/>
    </w:pPr>
    <w:rPr>
      <w:rFonts w:eastAsiaTheme="minorHAnsi"/>
    </w:rPr>
  </w:style>
  <w:style w:type="paragraph" w:customStyle="1" w:styleId="7CD27CA8898A4EDE955BDE7D1B8779FF1">
    <w:name w:val="7CD27CA8898A4EDE955BDE7D1B8779FF1"/>
    <w:rsid w:val="003709BE"/>
    <w:pPr>
      <w:spacing w:after="200" w:line="276" w:lineRule="auto"/>
    </w:pPr>
    <w:rPr>
      <w:rFonts w:eastAsiaTheme="minorHAnsi"/>
    </w:rPr>
  </w:style>
  <w:style w:type="paragraph" w:customStyle="1" w:styleId="BA8AB7FD1A1B421E8C5E127C59E8AFCF1">
    <w:name w:val="BA8AB7FD1A1B421E8C5E127C59E8AFCF1"/>
    <w:rsid w:val="003709BE"/>
    <w:pPr>
      <w:spacing w:after="200" w:line="276" w:lineRule="auto"/>
    </w:pPr>
    <w:rPr>
      <w:rFonts w:eastAsiaTheme="minorHAnsi"/>
    </w:rPr>
  </w:style>
  <w:style w:type="paragraph" w:customStyle="1" w:styleId="8D34D0BC8DDB45B6B1CD7755C857F2801">
    <w:name w:val="8D34D0BC8DDB45B6B1CD7755C857F2801"/>
    <w:rsid w:val="003709BE"/>
    <w:pPr>
      <w:spacing w:after="200" w:line="276" w:lineRule="auto"/>
    </w:pPr>
    <w:rPr>
      <w:rFonts w:eastAsiaTheme="minorHAnsi"/>
    </w:rPr>
  </w:style>
  <w:style w:type="paragraph" w:customStyle="1" w:styleId="A974323934B846619E6635B327744E801">
    <w:name w:val="A974323934B846619E6635B327744E801"/>
    <w:rsid w:val="003709BE"/>
    <w:pPr>
      <w:spacing w:after="200" w:line="276" w:lineRule="auto"/>
    </w:pPr>
    <w:rPr>
      <w:rFonts w:eastAsiaTheme="minorHAnsi"/>
    </w:rPr>
  </w:style>
  <w:style w:type="paragraph" w:customStyle="1" w:styleId="C67CC677314E47C6A933F1F41EE5DCC71">
    <w:name w:val="C67CC677314E47C6A933F1F41EE5DCC71"/>
    <w:rsid w:val="003709BE"/>
    <w:pPr>
      <w:spacing w:after="200" w:line="276" w:lineRule="auto"/>
    </w:pPr>
    <w:rPr>
      <w:rFonts w:eastAsiaTheme="minorHAnsi"/>
    </w:rPr>
  </w:style>
  <w:style w:type="paragraph" w:customStyle="1" w:styleId="B615AFAAC7E6436CB767E70B387FDC121">
    <w:name w:val="B615AFAAC7E6436CB767E70B387FDC121"/>
    <w:rsid w:val="003709BE"/>
    <w:pPr>
      <w:spacing w:after="200" w:line="276" w:lineRule="auto"/>
    </w:pPr>
    <w:rPr>
      <w:rFonts w:eastAsiaTheme="minorHAnsi"/>
    </w:rPr>
  </w:style>
  <w:style w:type="paragraph" w:customStyle="1" w:styleId="BB4D432EACBE42A7B964ABFB9948228B1">
    <w:name w:val="BB4D432EACBE42A7B964ABFB9948228B1"/>
    <w:rsid w:val="003709BE"/>
    <w:pPr>
      <w:spacing w:after="200" w:line="276" w:lineRule="auto"/>
    </w:pPr>
    <w:rPr>
      <w:rFonts w:eastAsiaTheme="minorHAnsi"/>
    </w:rPr>
  </w:style>
  <w:style w:type="paragraph" w:customStyle="1" w:styleId="BC5CB63B1C094D0887D3169DC4A71F641">
    <w:name w:val="BC5CB63B1C094D0887D3169DC4A71F641"/>
    <w:rsid w:val="003709BE"/>
    <w:pPr>
      <w:spacing w:after="200" w:line="276" w:lineRule="auto"/>
    </w:pPr>
    <w:rPr>
      <w:rFonts w:eastAsiaTheme="minorHAnsi"/>
    </w:rPr>
  </w:style>
  <w:style w:type="paragraph" w:customStyle="1" w:styleId="04D94825CE274C67B17BCA4C62D64B991">
    <w:name w:val="04D94825CE274C67B17BCA4C62D64B991"/>
    <w:rsid w:val="003709BE"/>
    <w:pPr>
      <w:spacing w:after="200" w:line="276" w:lineRule="auto"/>
    </w:pPr>
    <w:rPr>
      <w:rFonts w:eastAsiaTheme="minorHAnsi"/>
    </w:rPr>
  </w:style>
  <w:style w:type="paragraph" w:customStyle="1" w:styleId="11310A50F64D4C6E91F662C686D8481F1">
    <w:name w:val="11310A50F64D4C6E91F662C686D8481F1"/>
    <w:rsid w:val="003709BE"/>
    <w:pPr>
      <w:spacing w:after="200" w:line="276" w:lineRule="auto"/>
    </w:pPr>
    <w:rPr>
      <w:rFonts w:eastAsiaTheme="minorHAnsi"/>
    </w:rPr>
  </w:style>
  <w:style w:type="paragraph" w:customStyle="1" w:styleId="FB9881EAEB5942DB9F82C2AEEAC3E6F51">
    <w:name w:val="FB9881EAEB5942DB9F82C2AEEAC3E6F51"/>
    <w:rsid w:val="003709BE"/>
    <w:pPr>
      <w:spacing w:after="200" w:line="276" w:lineRule="auto"/>
    </w:pPr>
    <w:rPr>
      <w:rFonts w:eastAsiaTheme="minorHAnsi"/>
    </w:rPr>
  </w:style>
  <w:style w:type="paragraph" w:customStyle="1" w:styleId="BDF66D7C8B4C4DC38338D676D98410851">
    <w:name w:val="BDF66D7C8B4C4DC38338D676D98410851"/>
    <w:rsid w:val="003709BE"/>
    <w:pPr>
      <w:spacing w:after="200" w:line="276" w:lineRule="auto"/>
    </w:pPr>
    <w:rPr>
      <w:rFonts w:eastAsiaTheme="minorHAnsi"/>
    </w:rPr>
  </w:style>
  <w:style w:type="paragraph" w:customStyle="1" w:styleId="EFFF29D9447546CB84B61EDC4F61ED441">
    <w:name w:val="EFFF29D9447546CB84B61EDC4F61ED441"/>
    <w:rsid w:val="003709BE"/>
    <w:pPr>
      <w:spacing w:after="200" w:line="276" w:lineRule="auto"/>
    </w:pPr>
    <w:rPr>
      <w:rFonts w:eastAsiaTheme="minorHAnsi"/>
    </w:rPr>
  </w:style>
  <w:style w:type="paragraph" w:customStyle="1" w:styleId="1A7BBC6B70A84DF08CAB3C6B8D5296851">
    <w:name w:val="1A7BBC6B70A84DF08CAB3C6B8D5296851"/>
    <w:rsid w:val="003709BE"/>
    <w:pPr>
      <w:spacing w:after="200" w:line="276" w:lineRule="auto"/>
    </w:pPr>
    <w:rPr>
      <w:rFonts w:eastAsiaTheme="minorHAnsi"/>
    </w:rPr>
  </w:style>
  <w:style w:type="paragraph" w:customStyle="1" w:styleId="572A8F54EB5C44008D059DDE372F1F1F1">
    <w:name w:val="572A8F54EB5C44008D059DDE372F1F1F1"/>
    <w:rsid w:val="003709BE"/>
    <w:pPr>
      <w:spacing w:after="200" w:line="276" w:lineRule="auto"/>
    </w:pPr>
    <w:rPr>
      <w:rFonts w:eastAsiaTheme="minorHAnsi"/>
    </w:rPr>
  </w:style>
  <w:style w:type="paragraph" w:customStyle="1" w:styleId="9E3E04260BED4371B28A40A9D3E089D41">
    <w:name w:val="9E3E04260BED4371B28A40A9D3E089D41"/>
    <w:rsid w:val="003709BE"/>
    <w:pPr>
      <w:spacing w:after="200" w:line="276" w:lineRule="auto"/>
    </w:pPr>
    <w:rPr>
      <w:rFonts w:eastAsiaTheme="minorHAnsi"/>
    </w:rPr>
  </w:style>
  <w:style w:type="paragraph" w:customStyle="1" w:styleId="A519C027CC4D47E786FF2D504DA3EEBD1">
    <w:name w:val="A519C027CC4D47E786FF2D504DA3EEBD1"/>
    <w:rsid w:val="003709BE"/>
    <w:pPr>
      <w:spacing w:after="200" w:line="276" w:lineRule="auto"/>
    </w:pPr>
    <w:rPr>
      <w:rFonts w:eastAsiaTheme="minorHAnsi"/>
    </w:rPr>
  </w:style>
  <w:style w:type="paragraph" w:customStyle="1" w:styleId="453B99F927F5440C90FCD0B463DA1CD41">
    <w:name w:val="453B99F927F5440C90FCD0B463DA1CD41"/>
    <w:rsid w:val="003709BE"/>
    <w:pPr>
      <w:spacing w:after="200" w:line="276" w:lineRule="auto"/>
    </w:pPr>
    <w:rPr>
      <w:rFonts w:eastAsiaTheme="minorHAnsi"/>
    </w:rPr>
  </w:style>
  <w:style w:type="paragraph" w:customStyle="1" w:styleId="D460E9BA86104D2380A6BF019E37DE111">
    <w:name w:val="D460E9BA86104D2380A6BF019E37DE111"/>
    <w:rsid w:val="003709BE"/>
    <w:pPr>
      <w:spacing w:after="200" w:line="276" w:lineRule="auto"/>
    </w:pPr>
    <w:rPr>
      <w:rFonts w:eastAsiaTheme="minorHAnsi"/>
    </w:rPr>
  </w:style>
  <w:style w:type="paragraph" w:customStyle="1" w:styleId="12CE9D09DC2F495199D2BEBAE19DC52D1">
    <w:name w:val="12CE9D09DC2F495199D2BEBAE19DC52D1"/>
    <w:rsid w:val="003709BE"/>
    <w:pPr>
      <w:spacing w:after="200" w:line="276" w:lineRule="auto"/>
    </w:pPr>
    <w:rPr>
      <w:rFonts w:eastAsiaTheme="minorHAnsi"/>
    </w:rPr>
  </w:style>
  <w:style w:type="paragraph" w:customStyle="1" w:styleId="9286A5C4FD584C24BC6B7354BAC09C421">
    <w:name w:val="9286A5C4FD584C24BC6B7354BAC09C421"/>
    <w:rsid w:val="003709BE"/>
    <w:pPr>
      <w:spacing w:after="200" w:line="276" w:lineRule="auto"/>
    </w:pPr>
    <w:rPr>
      <w:rFonts w:eastAsiaTheme="minorHAnsi"/>
    </w:rPr>
  </w:style>
  <w:style w:type="paragraph" w:customStyle="1" w:styleId="56A9DC669B454F26A0270BE258C46DEF1">
    <w:name w:val="56A9DC669B454F26A0270BE258C46DEF1"/>
    <w:rsid w:val="003709BE"/>
    <w:pPr>
      <w:spacing w:after="200" w:line="276" w:lineRule="auto"/>
    </w:pPr>
    <w:rPr>
      <w:rFonts w:eastAsiaTheme="minorHAnsi"/>
    </w:rPr>
  </w:style>
  <w:style w:type="paragraph" w:customStyle="1" w:styleId="C949F6B2A4C24F41B374BB2D6D3FFAA21">
    <w:name w:val="C949F6B2A4C24F41B374BB2D6D3FFAA21"/>
    <w:rsid w:val="003709BE"/>
    <w:pPr>
      <w:spacing w:after="200" w:line="276" w:lineRule="auto"/>
    </w:pPr>
    <w:rPr>
      <w:rFonts w:eastAsiaTheme="minorHAnsi"/>
    </w:rPr>
  </w:style>
  <w:style w:type="paragraph" w:customStyle="1" w:styleId="4495B03C7E844A5E976F7F45EC5E57101">
    <w:name w:val="4495B03C7E844A5E976F7F45EC5E57101"/>
    <w:rsid w:val="003709BE"/>
    <w:pPr>
      <w:spacing w:after="200" w:line="276" w:lineRule="auto"/>
    </w:pPr>
    <w:rPr>
      <w:rFonts w:eastAsiaTheme="minorHAnsi"/>
    </w:rPr>
  </w:style>
  <w:style w:type="paragraph" w:customStyle="1" w:styleId="D02211103F0C415BB7C6EBA87A2125A71">
    <w:name w:val="D02211103F0C415BB7C6EBA87A2125A71"/>
    <w:rsid w:val="003709BE"/>
    <w:pPr>
      <w:spacing w:after="200" w:line="276" w:lineRule="auto"/>
    </w:pPr>
    <w:rPr>
      <w:rFonts w:eastAsiaTheme="minorHAnsi"/>
    </w:rPr>
  </w:style>
  <w:style w:type="paragraph" w:customStyle="1" w:styleId="523AFDF3F2D54F67A33D5ADF161637A41">
    <w:name w:val="523AFDF3F2D54F67A33D5ADF161637A41"/>
    <w:rsid w:val="003709BE"/>
    <w:pPr>
      <w:spacing w:after="200" w:line="276" w:lineRule="auto"/>
    </w:pPr>
    <w:rPr>
      <w:rFonts w:eastAsiaTheme="minorHAnsi"/>
    </w:rPr>
  </w:style>
  <w:style w:type="paragraph" w:customStyle="1" w:styleId="7789B869AA954380BF212BEC1B3C3E5C1">
    <w:name w:val="7789B869AA954380BF212BEC1B3C3E5C1"/>
    <w:rsid w:val="003709BE"/>
    <w:pPr>
      <w:spacing w:after="200" w:line="276" w:lineRule="auto"/>
    </w:pPr>
    <w:rPr>
      <w:rFonts w:eastAsiaTheme="minorHAnsi"/>
    </w:rPr>
  </w:style>
  <w:style w:type="paragraph" w:customStyle="1" w:styleId="165DEC9B70CD4768A3F697AF8976500F1">
    <w:name w:val="165DEC9B70CD4768A3F697AF8976500F1"/>
    <w:rsid w:val="003709BE"/>
    <w:pPr>
      <w:spacing w:after="200" w:line="276" w:lineRule="auto"/>
    </w:pPr>
    <w:rPr>
      <w:rFonts w:eastAsiaTheme="minorHAnsi"/>
    </w:rPr>
  </w:style>
  <w:style w:type="paragraph" w:customStyle="1" w:styleId="A0E852025D95401880F45381C853444A1">
    <w:name w:val="A0E852025D95401880F45381C853444A1"/>
    <w:rsid w:val="003709BE"/>
    <w:pPr>
      <w:spacing w:after="200" w:line="276" w:lineRule="auto"/>
    </w:pPr>
    <w:rPr>
      <w:rFonts w:eastAsiaTheme="minorHAnsi"/>
    </w:rPr>
  </w:style>
  <w:style w:type="paragraph" w:customStyle="1" w:styleId="4EE1CB6C54C54C3787F13A766403784E1">
    <w:name w:val="4EE1CB6C54C54C3787F13A766403784E1"/>
    <w:rsid w:val="003709BE"/>
    <w:pPr>
      <w:spacing w:after="200" w:line="276" w:lineRule="auto"/>
    </w:pPr>
    <w:rPr>
      <w:rFonts w:eastAsiaTheme="minorHAnsi"/>
    </w:rPr>
  </w:style>
  <w:style w:type="paragraph" w:customStyle="1" w:styleId="740A52CD6E1348609BFCB8AE448D926F1">
    <w:name w:val="740A52CD6E1348609BFCB8AE448D926F1"/>
    <w:rsid w:val="003709BE"/>
    <w:pPr>
      <w:spacing w:after="200" w:line="276" w:lineRule="auto"/>
    </w:pPr>
    <w:rPr>
      <w:rFonts w:eastAsiaTheme="minorHAnsi"/>
    </w:rPr>
  </w:style>
  <w:style w:type="paragraph" w:customStyle="1" w:styleId="546E664163684C7297443B99EEDFB3DF1">
    <w:name w:val="546E664163684C7297443B99EEDFB3DF1"/>
    <w:rsid w:val="003709BE"/>
    <w:pPr>
      <w:spacing w:after="200" w:line="276" w:lineRule="auto"/>
    </w:pPr>
    <w:rPr>
      <w:rFonts w:eastAsiaTheme="minorHAnsi"/>
    </w:rPr>
  </w:style>
  <w:style w:type="paragraph" w:customStyle="1" w:styleId="B5E296E7E3B44BFE8550AEC9F5A91D4E1">
    <w:name w:val="B5E296E7E3B44BFE8550AEC9F5A91D4E1"/>
    <w:rsid w:val="003709BE"/>
    <w:pPr>
      <w:spacing w:after="200" w:line="276" w:lineRule="auto"/>
    </w:pPr>
    <w:rPr>
      <w:rFonts w:eastAsiaTheme="minorHAnsi"/>
    </w:rPr>
  </w:style>
  <w:style w:type="paragraph" w:customStyle="1" w:styleId="F204B275C99F418495C4B393C02C8D6F1">
    <w:name w:val="F204B275C99F418495C4B393C02C8D6F1"/>
    <w:rsid w:val="003709BE"/>
    <w:pPr>
      <w:spacing w:after="200" w:line="276" w:lineRule="auto"/>
    </w:pPr>
    <w:rPr>
      <w:rFonts w:eastAsiaTheme="minorHAnsi"/>
    </w:rPr>
  </w:style>
  <w:style w:type="paragraph" w:customStyle="1" w:styleId="80EC2E1E4BE24A1082649E2E9B2C1FD11">
    <w:name w:val="80EC2E1E4BE24A1082649E2E9B2C1FD11"/>
    <w:rsid w:val="003709BE"/>
    <w:pPr>
      <w:spacing w:after="200" w:line="276" w:lineRule="auto"/>
    </w:pPr>
    <w:rPr>
      <w:rFonts w:eastAsiaTheme="minorHAnsi"/>
    </w:rPr>
  </w:style>
  <w:style w:type="paragraph" w:customStyle="1" w:styleId="0C931296B6CB43AA9E1B319A28D3B9D91">
    <w:name w:val="0C931296B6CB43AA9E1B319A28D3B9D91"/>
    <w:rsid w:val="003709BE"/>
    <w:pPr>
      <w:spacing w:after="200" w:line="276" w:lineRule="auto"/>
    </w:pPr>
    <w:rPr>
      <w:rFonts w:eastAsiaTheme="minorHAnsi"/>
    </w:rPr>
  </w:style>
  <w:style w:type="paragraph" w:customStyle="1" w:styleId="81920A2788DD422FBC1379B014BADE541">
    <w:name w:val="81920A2788DD422FBC1379B014BADE541"/>
    <w:rsid w:val="003709BE"/>
    <w:pPr>
      <w:spacing w:after="200" w:line="276" w:lineRule="auto"/>
    </w:pPr>
    <w:rPr>
      <w:rFonts w:eastAsiaTheme="minorHAnsi"/>
    </w:rPr>
  </w:style>
  <w:style w:type="paragraph" w:customStyle="1" w:styleId="73572563DBBE4DC684F86313033EB8131">
    <w:name w:val="73572563DBBE4DC684F86313033EB8131"/>
    <w:rsid w:val="003709BE"/>
    <w:pPr>
      <w:spacing w:after="200" w:line="276" w:lineRule="auto"/>
    </w:pPr>
    <w:rPr>
      <w:rFonts w:eastAsiaTheme="minorHAnsi"/>
    </w:rPr>
  </w:style>
  <w:style w:type="paragraph" w:customStyle="1" w:styleId="28358B289F1A4E7AA300430D60A68DB61">
    <w:name w:val="28358B289F1A4E7AA300430D60A68DB61"/>
    <w:rsid w:val="003709BE"/>
    <w:pPr>
      <w:spacing w:after="200" w:line="276" w:lineRule="auto"/>
    </w:pPr>
    <w:rPr>
      <w:rFonts w:eastAsiaTheme="minorHAnsi"/>
    </w:rPr>
  </w:style>
  <w:style w:type="paragraph" w:customStyle="1" w:styleId="1696A114CBBF4F189190B2B125DACBE61">
    <w:name w:val="1696A114CBBF4F189190B2B125DACBE61"/>
    <w:rsid w:val="003709BE"/>
    <w:pPr>
      <w:spacing w:after="200" w:line="276" w:lineRule="auto"/>
    </w:pPr>
    <w:rPr>
      <w:rFonts w:eastAsiaTheme="minorHAnsi"/>
    </w:rPr>
  </w:style>
  <w:style w:type="paragraph" w:customStyle="1" w:styleId="7299CA0FA01C46EFB7A2531F0CE4F0831">
    <w:name w:val="7299CA0FA01C46EFB7A2531F0CE4F0831"/>
    <w:rsid w:val="003709BE"/>
    <w:pPr>
      <w:spacing w:after="200" w:line="276" w:lineRule="auto"/>
    </w:pPr>
    <w:rPr>
      <w:rFonts w:eastAsiaTheme="minorHAnsi"/>
    </w:rPr>
  </w:style>
  <w:style w:type="paragraph" w:customStyle="1" w:styleId="19B182E9DEBF4945B08B8865655633841">
    <w:name w:val="19B182E9DEBF4945B08B8865655633841"/>
    <w:rsid w:val="003709BE"/>
    <w:pPr>
      <w:spacing w:after="200" w:line="276" w:lineRule="auto"/>
    </w:pPr>
    <w:rPr>
      <w:rFonts w:eastAsiaTheme="minorHAnsi"/>
    </w:rPr>
  </w:style>
  <w:style w:type="paragraph" w:customStyle="1" w:styleId="9E2ABE14FAE94E16A6A853E50F3FB6641">
    <w:name w:val="9E2ABE14FAE94E16A6A853E50F3FB6641"/>
    <w:rsid w:val="003709BE"/>
    <w:pPr>
      <w:spacing w:after="200" w:line="276" w:lineRule="auto"/>
    </w:pPr>
    <w:rPr>
      <w:rFonts w:eastAsiaTheme="minorHAnsi"/>
    </w:rPr>
  </w:style>
  <w:style w:type="paragraph" w:customStyle="1" w:styleId="2E4EB0CBFF6546AAA8AAFDBB9D25BA3D1">
    <w:name w:val="2E4EB0CBFF6546AAA8AAFDBB9D25BA3D1"/>
    <w:rsid w:val="003709BE"/>
    <w:pPr>
      <w:spacing w:after="200" w:line="276" w:lineRule="auto"/>
    </w:pPr>
    <w:rPr>
      <w:rFonts w:eastAsiaTheme="minorHAnsi"/>
    </w:rPr>
  </w:style>
  <w:style w:type="paragraph" w:customStyle="1" w:styleId="246BA61283824DD483257039966828011">
    <w:name w:val="246BA61283824DD483257039966828011"/>
    <w:rsid w:val="003709BE"/>
    <w:pPr>
      <w:spacing w:after="200" w:line="276" w:lineRule="auto"/>
    </w:pPr>
    <w:rPr>
      <w:rFonts w:eastAsiaTheme="minorHAnsi"/>
    </w:rPr>
  </w:style>
  <w:style w:type="paragraph" w:customStyle="1" w:styleId="49B862AE23BD4071AB19BE13064D2C1C1">
    <w:name w:val="49B862AE23BD4071AB19BE13064D2C1C1"/>
    <w:rsid w:val="003709BE"/>
    <w:pPr>
      <w:spacing w:after="200" w:line="276" w:lineRule="auto"/>
    </w:pPr>
    <w:rPr>
      <w:rFonts w:eastAsiaTheme="minorHAnsi"/>
    </w:rPr>
  </w:style>
  <w:style w:type="paragraph" w:customStyle="1" w:styleId="C904310E12A84F9898A4B94DC80C87851">
    <w:name w:val="C904310E12A84F9898A4B94DC80C87851"/>
    <w:rsid w:val="003709BE"/>
    <w:pPr>
      <w:spacing w:after="200" w:line="276" w:lineRule="auto"/>
    </w:pPr>
    <w:rPr>
      <w:rFonts w:eastAsiaTheme="minorHAnsi"/>
    </w:rPr>
  </w:style>
  <w:style w:type="paragraph" w:customStyle="1" w:styleId="CEA52DED1BF248D5A9048CEC45FC020C1">
    <w:name w:val="CEA52DED1BF248D5A9048CEC45FC020C1"/>
    <w:rsid w:val="003709BE"/>
    <w:pPr>
      <w:spacing w:after="200" w:line="276" w:lineRule="auto"/>
    </w:pPr>
    <w:rPr>
      <w:rFonts w:eastAsiaTheme="minorHAnsi"/>
    </w:rPr>
  </w:style>
  <w:style w:type="paragraph" w:customStyle="1" w:styleId="76BA9359F310488B904C896C3B632990">
    <w:name w:val="76BA9359F310488B904C896C3B632990"/>
    <w:rsid w:val="003709BE"/>
    <w:pPr>
      <w:spacing w:after="200" w:line="276" w:lineRule="auto"/>
    </w:pPr>
    <w:rPr>
      <w:rFonts w:eastAsiaTheme="minorHAnsi"/>
    </w:rPr>
  </w:style>
  <w:style w:type="paragraph" w:customStyle="1" w:styleId="396DD4ACDD6843F1A7EC6EF77735DB07">
    <w:name w:val="396DD4ACDD6843F1A7EC6EF77735DB07"/>
    <w:rsid w:val="003709BE"/>
    <w:pPr>
      <w:spacing w:after="200" w:line="276" w:lineRule="auto"/>
    </w:pPr>
    <w:rPr>
      <w:rFonts w:eastAsiaTheme="minorHAnsi"/>
    </w:rPr>
  </w:style>
  <w:style w:type="paragraph" w:customStyle="1" w:styleId="CB991EE29A904E139785EFA478F007CA">
    <w:name w:val="CB991EE29A904E139785EFA478F007CA"/>
    <w:rsid w:val="003709BE"/>
    <w:pPr>
      <w:spacing w:after="200" w:line="276" w:lineRule="auto"/>
    </w:pPr>
    <w:rPr>
      <w:rFonts w:eastAsiaTheme="minorHAnsi"/>
    </w:rPr>
  </w:style>
  <w:style w:type="paragraph" w:customStyle="1" w:styleId="7F49CC2D25D74379B17BC27D2FC776CF">
    <w:name w:val="7F49CC2D25D74379B17BC27D2FC776CF"/>
    <w:rsid w:val="003709BE"/>
    <w:pPr>
      <w:spacing w:after="200" w:line="276" w:lineRule="auto"/>
    </w:pPr>
    <w:rPr>
      <w:rFonts w:eastAsiaTheme="minorHAnsi"/>
    </w:rPr>
  </w:style>
  <w:style w:type="paragraph" w:customStyle="1" w:styleId="068D1852A037485A89A38E3D2E7BBBFF">
    <w:name w:val="068D1852A037485A89A38E3D2E7BBBFF"/>
    <w:rsid w:val="003709BE"/>
    <w:pPr>
      <w:spacing w:after="200" w:line="276" w:lineRule="auto"/>
    </w:pPr>
    <w:rPr>
      <w:rFonts w:eastAsiaTheme="minorHAnsi"/>
    </w:rPr>
  </w:style>
  <w:style w:type="paragraph" w:customStyle="1" w:styleId="44908A452AB0460B8BA440A2AFBB8792">
    <w:name w:val="44908A452AB0460B8BA440A2AFBB8792"/>
    <w:rsid w:val="003709BE"/>
    <w:pPr>
      <w:spacing w:after="200" w:line="276" w:lineRule="auto"/>
    </w:pPr>
    <w:rPr>
      <w:rFonts w:eastAsiaTheme="minorHAnsi"/>
    </w:rPr>
  </w:style>
  <w:style w:type="paragraph" w:customStyle="1" w:styleId="FDB1A415BCE64C2AA6EDFA1E02462798">
    <w:name w:val="FDB1A415BCE64C2AA6EDFA1E02462798"/>
    <w:rsid w:val="003709BE"/>
    <w:pPr>
      <w:spacing w:after="200" w:line="276" w:lineRule="auto"/>
    </w:pPr>
    <w:rPr>
      <w:rFonts w:eastAsiaTheme="minorHAnsi"/>
    </w:rPr>
  </w:style>
  <w:style w:type="paragraph" w:customStyle="1" w:styleId="88FA150741D44521A93477BBD92A9478">
    <w:name w:val="88FA150741D44521A93477BBD92A9478"/>
    <w:rsid w:val="003709BE"/>
    <w:pPr>
      <w:spacing w:after="200" w:line="276" w:lineRule="auto"/>
    </w:pPr>
    <w:rPr>
      <w:rFonts w:eastAsiaTheme="minorHAnsi"/>
    </w:rPr>
  </w:style>
  <w:style w:type="paragraph" w:customStyle="1" w:styleId="2BD5B7A782F847F79ADBF849686CE31D">
    <w:name w:val="2BD5B7A782F847F79ADBF849686CE31D"/>
    <w:rsid w:val="003709BE"/>
    <w:pPr>
      <w:spacing w:after="200" w:line="276" w:lineRule="auto"/>
    </w:pPr>
    <w:rPr>
      <w:rFonts w:eastAsiaTheme="minorHAnsi"/>
    </w:rPr>
  </w:style>
  <w:style w:type="paragraph" w:customStyle="1" w:styleId="5C067FA81F044C6BBD6C8BF9D3DD8EF3">
    <w:name w:val="5C067FA81F044C6BBD6C8BF9D3DD8EF3"/>
    <w:rsid w:val="003709BE"/>
    <w:pPr>
      <w:spacing w:after="200" w:line="276" w:lineRule="auto"/>
    </w:pPr>
    <w:rPr>
      <w:rFonts w:eastAsiaTheme="minorHAnsi"/>
    </w:rPr>
  </w:style>
  <w:style w:type="paragraph" w:customStyle="1" w:styleId="CC62FCD888724B21B6C7C2D2FDBBDD51">
    <w:name w:val="CC62FCD888724B21B6C7C2D2FDBBDD51"/>
    <w:rsid w:val="003709BE"/>
    <w:pPr>
      <w:spacing w:after="200" w:line="276" w:lineRule="auto"/>
    </w:pPr>
    <w:rPr>
      <w:rFonts w:eastAsiaTheme="minorHAnsi"/>
    </w:rPr>
  </w:style>
  <w:style w:type="paragraph" w:customStyle="1" w:styleId="0C48EA4DD5B34244AA2CF536328A0280">
    <w:name w:val="0C48EA4DD5B34244AA2CF536328A0280"/>
    <w:rsid w:val="003709BE"/>
    <w:pPr>
      <w:spacing w:after="200" w:line="276" w:lineRule="auto"/>
    </w:pPr>
    <w:rPr>
      <w:rFonts w:eastAsiaTheme="minorHAnsi"/>
    </w:rPr>
  </w:style>
  <w:style w:type="paragraph" w:customStyle="1" w:styleId="8C9C664207234764A18CE084760C7D23">
    <w:name w:val="8C9C664207234764A18CE084760C7D23"/>
    <w:rsid w:val="003709BE"/>
    <w:pPr>
      <w:spacing w:after="200" w:line="276" w:lineRule="auto"/>
    </w:pPr>
    <w:rPr>
      <w:rFonts w:eastAsiaTheme="minorHAnsi"/>
    </w:rPr>
  </w:style>
  <w:style w:type="paragraph" w:customStyle="1" w:styleId="3BD179F1EDF9411B8D5042DBAC1272C6">
    <w:name w:val="3BD179F1EDF9411B8D5042DBAC1272C6"/>
    <w:rsid w:val="003709BE"/>
    <w:pPr>
      <w:spacing w:after="200" w:line="276" w:lineRule="auto"/>
    </w:pPr>
    <w:rPr>
      <w:rFonts w:eastAsiaTheme="minorHAnsi"/>
    </w:rPr>
  </w:style>
  <w:style w:type="paragraph" w:customStyle="1" w:styleId="F973E213F4D74163AC9436B48173B7C2">
    <w:name w:val="F973E213F4D74163AC9436B48173B7C2"/>
    <w:rsid w:val="003709BE"/>
    <w:pPr>
      <w:spacing w:after="200" w:line="276" w:lineRule="auto"/>
    </w:pPr>
    <w:rPr>
      <w:rFonts w:eastAsiaTheme="minorHAnsi"/>
    </w:rPr>
  </w:style>
  <w:style w:type="paragraph" w:customStyle="1" w:styleId="3B3C60DBAD9A4D3B88F47B15DA385A41">
    <w:name w:val="3B3C60DBAD9A4D3B88F47B15DA385A41"/>
    <w:rsid w:val="003709BE"/>
    <w:pPr>
      <w:spacing w:after="200" w:line="276" w:lineRule="auto"/>
    </w:pPr>
    <w:rPr>
      <w:rFonts w:eastAsiaTheme="minorHAnsi"/>
    </w:rPr>
  </w:style>
  <w:style w:type="paragraph" w:customStyle="1" w:styleId="60D941EE334647EB96C2C9CD6353B76C">
    <w:name w:val="60D941EE334647EB96C2C9CD6353B76C"/>
    <w:rsid w:val="003709BE"/>
    <w:pPr>
      <w:spacing w:after="200" w:line="276" w:lineRule="auto"/>
    </w:pPr>
    <w:rPr>
      <w:rFonts w:eastAsiaTheme="minorHAnsi"/>
    </w:rPr>
  </w:style>
  <w:style w:type="paragraph" w:customStyle="1" w:styleId="A323F59F0C1A461B8EEADF96DC719347">
    <w:name w:val="A323F59F0C1A461B8EEADF96DC719347"/>
    <w:rsid w:val="003709BE"/>
    <w:pPr>
      <w:spacing w:after="200" w:line="276" w:lineRule="auto"/>
    </w:pPr>
    <w:rPr>
      <w:rFonts w:eastAsiaTheme="minorHAnsi"/>
    </w:rPr>
  </w:style>
  <w:style w:type="paragraph" w:customStyle="1" w:styleId="2BF759B6EF1A41B2B76C3FB65E993934">
    <w:name w:val="2BF759B6EF1A41B2B76C3FB65E993934"/>
    <w:rsid w:val="003709BE"/>
    <w:pPr>
      <w:spacing w:after="200" w:line="276" w:lineRule="auto"/>
    </w:pPr>
    <w:rPr>
      <w:rFonts w:eastAsiaTheme="minorHAnsi"/>
    </w:rPr>
  </w:style>
  <w:style w:type="paragraph" w:customStyle="1" w:styleId="CD786B884B654947AD8502F7C0F24BEC">
    <w:name w:val="CD786B884B654947AD8502F7C0F24BEC"/>
    <w:rsid w:val="003709BE"/>
    <w:pPr>
      <w:spacing w:after="200" w:line="276" w:lineRule="auto"/>
    </w:pPr>
    <w:rPr>
      <w:rFonts w:eastAsiaTheme="minorHAnsi"/>
    </w:rPr>
  </w:style>
  <w:style w:type="paragraph" w:customStyle="1" w:styleId="CD1E6A450A164393BFA03FE200D68568">
    <w:name w:val="CD1E6A450A164393BFA03FE200D68568"/>
    <w:rsid w:val="003709BE"/>
    <w:pPr>
      <w:spacing w:after="200" w:line="276" w:lineRule="auto"/>
    </w:pPr>
    <w:rPr>
      <w:rFonts w:eastAsiaTheme="minorHAnsi"/>
    </w:rPr>
  </w:style>
  <w:style w:type="paragraph" w:customStyle="1" w:styleId="1DF7EE34155B410EA6D9EC5D53CC9AED">
    <w:name w:val="1DF7EE34155B410EA6D9EC5D53CC9AED"/>
    <w:rsid w:val="003709BE"/>
    <w:pPr>
      <w:spacing w:after="200" w:line="276" w:lineRule="auto"/>
    </w:pPr>
    <w:rPr>
      <w:rFonts w:eastAsiaTheme="minorHAnsi"/>
    </w:rPr>
  </w:style>
  <w:style w:type="paragraph" w:customStyle="1" w:styleId="80B021E087E74DDAA10ADB95CA9D9502">
    <w:name w:val="80B021E087E74DDAA10ADB95CA9D9502"/>
    <w:rsid w:val="003709BE"/>
    <w:pPr>
      <w:spacing w:after="200" w:line="276" w:lineRule="auto"/>
    </w:pPr>
    <w:rPr>
      <w:rFonts w:eastAsiaTheme="minorHAnsi"/>
    </w:rPr>
  </w:style>
  <w:style w:type="paragraph" w:customStyle="1" w:styleId="ED870FAF27B84A4EB3256B06335AD76C">
    <w:name w:val="ED870FAF27B84A4EB3256B06335AD76C"/>
    <w:rsid w:val="003709BE"/>
    <w:pPr>
      <w:spacing w:after="200" w:line="276" w:lineRule="auto"/>
    </w:pPr>
    <w:rPr>
      <w:rFonts w:eastAsiaTheme="minorHAnsi"/>
    </w:rPr>
  </w:style>
  <w:style w:type="paragraph" w:customStyle="1" w:styleId="097E8A179CCB45DEB47FB260DA6DA8B8">
    <w:name w:val="097E8A179CCB45DEB47FB260DA6DA8B8"/>
    <w:rsid w:val="003709BE"/>
    <w:pPr>
      <w:spacing w:after="200" w:line="276" w:lineRule="auto"/>
    </w:pPr>
    <w:rPr>
      <w:rFonts w:eastAsiaTheme="minorHAnsi"/>
    </w:rPr>
  </w:style>
  <w:style w:type="paragraph" w:customStyle="1" w:styleId="2F6092248AE14CE48F2424D54B7339CA">
    <w:name w:val="2F6092248AE14CE48F2424D54B7339CA"/>
    <w:rsid w:val="003709BE"/>
    <w:pPr>
      <w:spacing w:after="200" w:line="276" w:lineRule="auto"/>
    </w:pPr>
    <w:rPr>
      <w:rFonts w:eastAsiaTheme="minorHAnsi"/>
    </w:rPr>
  </w:style>
  <w:style w:type="paragraph" w:customStyle="1" w:styleId="08B4C8CCF1864774B1ABB06813695D4E">
    <w:name w:val="08B4C8CCF1864774B1ABB06813695D4E"/>
    <w:rsid w:val="003709BE"/>
    <w:pPr>
      <w:spacing w:after="200" w:line="276" w:lineRule="auto"/>
    </w:pPr>
    <w:rPr>
      <w:rFonts w:eastAsiaTheme="minorHAnsi"/>
    </w:rPr>
  </w:style>
  <w:style w:type="paragraph" w:customStyle="1" w:styleId="A18F4B85D36B4F9B955D755322EFCDC0">
    <w:name w:val="A18F4B85D36B4F9B955D755322EFCDC0"/>
    <w:rsid w:val="003709BE"/>
    <w:pPr>
      <w:spacing w:after="200" w:line="276" w:lineRule="auto"/>
    </w:pPr>
    <w:rPr>
      <w:rFonts w:eastAsiaTheme="minorHAnsi"/>
    </w:rPr>
  </w:style>
  <w:style w:type="paragraph" w:customStyle="1" w:styleId="7C5CDFA441BC427784FE6FBEA1216BD7">
    <w:name w:val="7C5CDFA441BC427784FE6FBEA1216BD7"/>
    <w:rsid w:val="003709BE"/>
    <w:pPr>
      <w:spacing w:after="200" w:line="276" w:lineRule="auto"/>
    </w:pPr>
    <w:rPr>
      <w:rFonts w:eastAsiaTheme="minorHAnsi"/>
    </w:rPr>
  </w:style>
  <w:style w:type="paragraph" w:customStyle="1" w:styleId="3F500CCFE82040139291599FFAE3CBA9">
    <w:name w:val="3F500CCFE82040139291599FFAE3CBA9"/>
    <w:rsid w:val="003709BE"/>
    <w:pPr>
      <w:spacing w:after="200" w:line="276" w:lineRule="auto"/>
    </w:pPr>
    <w:rPr>
      <w:rFonts w:eastAsiaTheme="minorHAnsi"/>
    </w:rPr>
  </w:style>
  <w:style w:type="paragraph" w:customStyle="1" w:styleId="493E03290DE945CAB53A3454D589EAAF">
    <w:name w:val="493E03290DE945CAB53A3454D589EAAF"/>
    <w:rsid w:val="003709BE"/>
    <w:pPr>
      <w:spacing w:after="200" w:line="276" w:lineRule="auto"/>
    </w:pPr>
    <w:rPr>
      <w:rFonts w:eastAsiaTheme="minorHAnsi"/>
    </w:rPr>
  </w:style>
  <w:style w:type="paragraph" w:customStyle="1" w:styleId="D00D686040CA43A59D2A35C3DE8B664F">
    <w:name w:val="D00D686040CA43A59D2A35C3DE8B664F"/>
    <w:rsid w:val="003709BE"/>
    <w:pPr>
      <w:spacing w:after="200" w:line="276" w:lineRule="auto"/>
    </w:pPr>
    <w:rPr>
      <w:rFonts w:eastAsiaTheme="minorHAnsi"/>
    </w:rPr>
  </w:style>
  <w:style w:type="paragraph" w:customStyle="1" w:styleId="CC9C18205CD640BE9CECA329D9DD9CF6">
    <w:name w:val="CC9C18205CD640BE9CECA329D9DD9CF6"/>
    <w:rsid w:val="003709BE"/>
    <w:pPr>
      <w:spacing w:after="200" w:line="276" w:lineRule="auto"/>
    </w:pPr>
    <w:rPr>
      <w:rFonts w:eastAsiaTheme="minorHAnsi"/>
    </w:rPr>
  </w:style>
  <w:style w:type="paragraph" w:customStyle="1" w:styleId="B4B4AB90A5B94A7FA9738CC58CB25729">
    <w:name w:val="B4B4AB90A5B94A7FA9738CC58CB25729"/>
    <w:rsid w:val="003709BE"/>
    <w:pPr>
      <w:spacing w:after="200" w:line="276" w:lineRule="auto"/>
    </w:pPr>
    <w:rPr>
      <w:rFonts w:eastAsiaTheme="minorHAnsi"/>
    </w:rPr>
  </w:style>
  <w:style w:type="paragraph" w:customStyle="1" w:styleId="46F6B7BDB36946E9B8E5152964706896">
    <w:name w:val="46F6B7BDB36946E9B8E5152964706896"/>
    <w:rsid w:val="003709BE"/>
    <w:pPr>
      <w:spacing w:after="200" w:line="276" w:lineRule="auto"/>
    </w:pPr>
    <w:rPr>
      <w:rFonts w:eastAsiaTheme="minorHAnsi"/>
    </w:rPr>
  </w:style>
  <w:style w:type="paragraph" w:customStyle="1" w:styleId="DD9E2D94BEB6490A938E0033B807AE8E2">
    <w:name w:val="DD9E2D94BEB6490A938E0033B807AE8E2"/>
    <w:rsid w:val="003709BE"/>
    <w:pPr>
      <w:spacing w:after="200" w:line="276" w:lineRule="auto"/>
      <w:ind w:left="720"/>
      <w:contextualSpacing/>
    </w:pPr>
    <w:rPr>
      <w:rFonts w:eastAsiaTheme="minorHAnsi"/>
    </w:rPr>
  </w:style>
  <w:style w:type="paragraph" w:customStyle="1" w:styleId="33124388D58B4D9988F84723F78D16742">
    <w:name w:val="33124388D58B4D9988F84723F78D16742"/>
    <w:rsid w:val="003709BE"/>
    <w:pPr>
      <w:spacing w:after="200" w:line="276" w:lineRule="auto"/>
      <w:ind w:left="720"/>
      <w:contextualSpacing/>
    </w:pPr>
    <w:rPr>
      <w:rFonts w:eastAsiaTheme="minorHAnsi"/>
    </w:rPr>
  </w:style>
  <w:style w:type="paragraph" w:customStyle="1" w:styleId="5E68B8BEBB284830BAAE7160A9EEE13D2">
    <w:name w:val="5E68B8BEBB284830BAAE7160A9EEE13D2"/>
    <w:rsid w:val="003709BE"/>
    <w:pPr>
      <w:spacing w:after="200" w:line="276" w:lineRule="auto"/>
      <w:ind w:left="720"/>
      <w:contextualSpacing/>
    </w:pPr>
    <w:rPr>
      <w:rFonts w:eastAsiaTheme="minorHAnsi"/>
    </w:rPr>
  </w:style>
  <w:style w:type="paragraph" w:customStyle="1" w:styleId="FBA6838BD2C6414A948C8DF2920F8F1E2">
    <w:name w:val="FBA6838BD2C6414A948C8DF2920F8F1E2"/>
    <w:rsid w:val="003709BE"/>
    <w:pPr>
      <w:spacing w:after="200" w:line="276" w:lineRule="auto"/>
      <w:ind w:left="720"/>
      <w:contextualSpacing/>
    </w:pPr>
    <w:rPr>
      <w:rFonts w:eastAsiaTheme="minorHAnsi"/>
    </w:rPr>
  </w:style>
  <w:style w:type="paragraph" w:customStyle="1" w:styleId="EA132D6658DF4BBEB01C2043AB60D6892">
    <w:name w:val="EA132D6658DF4BBEB01C2043AB60D6892"/>
    <w:rsid w:val="003709BE"/>
    <w:pPr>
      <w:spacing w:after="200" w:line="276" w:lineRule="auto"/>
      <w:ind w:left="720"/>
      <w:contextualSpacing/>
    </w:pPr>
    <w:rPr>
      <w:rFonts w:eastAsiaTheme="minorHAnsi"/>
    </w:rPr>
  </w:style>
  <w:style w:type="paragraph" w:customStyle="1" w:styleId="B545586D45D841788477B8A4B1F874A72">
    <w:name w:val="B545586D45D841788477B8A4B1F874A72"/>
    <w:rsid w:val="003709BE"/>
    <w:pPr>
      <w:spacing w:after="200" w:line="276" w:lineRule="auto"/>
      <w:ind w:left="720"/>
      <w:contextualSpacing/>
    </w:pPr>
    <w:rPr>
      <w:rFonts w:eastAsiaTheme="minorHAnsi"/>
    </w:rPr>
  </w:style>
  <w:style w:type="paragraph" w:customStyle="1" w:styleId="36540E5ED0D94D639CFBA14EFA6B22FC2">
    <w:name w:val="36540E5ED0D94D639CFBA14EFA6B22FC2"/>
    <w:rsid w:val="003709BE"/>
    <w:pPr>
      <w:spacing w:after="200" w:line="276" w:lineRule="auto"/>
    </w:pPr>
    <w:rPr>
      <w:rFonts w:eastAsiaTheme="minorHAnsi"/>
    </w:rPr>
  </w:style>
  <w:style w:type="paragraph" w:customStyle="1" w:styleId="3046FDAD7E6A49D1AC887DBBAA61B1242">
    <w:name w:val="3046FDAD7E6A49D1AC887DBBAA61B1242"/>
    <w:rsid w:val="003709BE"/>
    <w:pPr>
      <w:spacing w:after="200" w:line="276" w:lineRule="auto"/>
    </w:pPr>
    <w:rPr>
      <w:rFonts w:eastAsiaTheme="minorHAnsi"/>
    </w:rPr>
  </w:style>
  <w:style w:type="paragraph" w:customStyle="1" w:styleId="7BEA65A9F64544549FB03F7FFCB0EC942">
    <w:name w:val="7BEA65A9F64544549FB03F7FFCB0EC942"/>
    <w:rsid w:val="003709BE"/>
    <w:pPr>
      <w:spacing w:after="200" w:line="276" w:lineRule="auto"/>
    </w:pPr>
    <w:rPr>
      <w:rFonts w:eastAsiaTheme="minorHAnsi"/>
    </w:rPr>
  </w:style>
  <w:style w:type="paragraph" w:customStyle="1" w:styleId="5E845C9FFD9149F2AB77B2A13B986EE12">
    <w:name w:val="5E845C9FFD9149F2AB77B2A13B986EE12"/>
    <w:rsid w:val="003709BE"/>
    <w:pPr>
      <w:spacing w:after="200" w:line="276" w:lineRule="auto"/>
    </w:pPr>
    <w:rPr>
      <w:rFonts w:eastAsiaTheme="minorHAnsi"/>
    </w:rPr>
  </w:style>
  <w:style w:type="paragraph" w:customStyle="1" w:styleId="0275ED1E82894DB6B3C0DC85BF885AAF2">
    <w:name w:val="0275ED1E82894DB6B3C0DC85BF885AAF2"/>
    <w:rsid w:val="003709BE"/>
    <w:pPr>
      <w:spacing w:after="200" w:line="276" w:lineRule="auto"/>
    </w:pPr>
    <w:rPr>
      <w:rFonts w:eastAsiaTheme="minorHAnsi"/>
    </w:rPr>
  </w:style>
  <w:style w:type="paragraph" w:customStyle="1" w:styleId="44691C40B346439AB77B8F8934BB829E2">
    <w:name w:val="44691C40B346439AB77B8F8934BB829E2"/>
    <w:rsid w:val="003709BE"/>
    <w:pPr>
      <w:spacing w:after="200" w:line="276" w:lineRule="auto"/>
    </w:pPr>
    <w:rPr>
      <w:rFonts w:eastAsiaTheme="minorHAnsi"/>
    </w:rPr>
  </w:style>
  <w:style w:type="paragraph" w:customStyle="1" w:styleId="3C382FDF34E64C6BBBB1CA8E5222086F2">
    <w:name w:val="3C382FDF34E64C6BBBB1CA8E5222086F2"/>
    <w:rsid w:val="003709BE"/>
    <w:pPr>
      <w:spacing w:after="200" w:line="276" w:lineRule="auto"/>
    </w:pPr>
    <w:rPr>
      <w:rFonts w:eastAsiaTheme="minorHAnsi"/>
    </w:rPr>
  </w:style>
  <w:style w:type="paragraph" w:customStyle="1" w:styleId="593AFAF1A31C4B41A7CE8C6F1453954D2">
    <w:name w:val="593AFAF1A31C4B41A7CE8C6F1453954D2"/>
    <w:rsid w:val="003709BE"/>
    <w:pPr>
      <w:spacing w:after="200" w:line="276" w:lineRule="auto"/>
    </w:pPr>
    <w:rPr>
      <w:rFonts w:eastAsiaTheme="minorHAnsi"/>
    </w:rPr>
  </w:style>
  <w:style w:type="paragraph" w:customStyle="1" w:styleId="2C0DF0A8119A4D89AC17268CB7AD9D0F2">
    <w:name w:val="2C0DF0A8119A4D89AC17268CB7AD9D0F2"/>
    <w:rsid w:val="003709BE"/>
    <w:pPr>
      <w:spacing w:after="200" w:line="276" w:lineRule="auto"/>
    </w:pPr>
    <w:rPr>
      <w:rFonts w:eastAsiaTheme="minorHAnsi"/>
    </w:rPr>
  </w:style>
  <w:style w:type="paragraph" w:customStyle="1" w:styleId="A55F285088A54CA3AC8B2E19881A34432">
    <w:name w:val="A55F285088A54CA3AC8B2E19881A34432"/>
    <w:rsid w:val="003709BE"/>
    <w:pPr>
      <w:spacing w:after="200" w:line="276" w:lineRule="auto"/>
    </w:pPr>
    <w:rPr>
      <w:rFonts w:eastAsiaTheme="minorHAnsi"/>
    </w:rPr>
  </w:style>
  <w:style w:type="paragraph" w:customStyle="1" w:styleId="039613865C6C41C992E7BB8F95E5F8A42">
    <w:name w:val="039613865C6C41C992E7BB8F95E5F8A42"/>
    <w:rsid w:val="003709BE"/>
    <w:pPr>
      <w:spacing w:after="200" w:line="276" w:lineRule="auto"/>
    </w:pPr>
    <w:rPr>
      <w:rFonts w:eastAsiaTheme="minorHAnsi"/>
    </w:rPr>
  </w:style>
  <w:style w:type="paragraph" w:customStyle="1" w:styleId="002784ACC31C4657ADF4D18EA030749D2">
    <w:name w:val="002784ACC31C4657ADF4D18EA030749D2"/>
    <w:rsid w:val="003709BE"/>
    <w:pPr>
      <w:spacing w:after="200" w:line="276" w:lineRule="auto"/>
    </w:pPr>
    <w:rPr>
      <w:rFonts w:eastAsiaTheme="minorHAnsi"/>
    </w:rPr>
  </w:style>
  <w:style w:type="paragraph" w:customStyle="1" w:styleId="867333E1CE874B978696A887E95DC13E2">
    <w:name w:val="867333E1CE874B978696A887E95DC13E2"/>
    <w:rsid w:val="003709BE"/>
    <w:pPr>
      <w:spacing w:after="200" w:line="276" w:lineRule="auto"/>
    </w:pPr>
    <w:rPr>
      <w:rFonts w:eastAsiaTheme="minorHAnsi"/>
    </w:rPr>
  </w:style>
  <w:style w:type="paragraph" w:customStyle="1" w:styleId="F4A4062FA1A844A38E2A709324FA82002">
    <w:name w:val="F4A4062FA1A844A38E2A709324FA82002"/>
    <w:rsid w:val="003709BE"/>
    <w:pPr>
      <w:spacing w:after="200" w:line="276" w:lineRule="auto"/>
    </w:pPr>
    <w:rPr>
      <w:rFonts w:eastAsiaTheme="minorHAnsi"/>
    </w:rPr>
  </w:style>
  <w:style w:type="paragraph" w:customStyle="1" w:styleId="AA0B54A4C55F41E181FB5358802F598A2">
    <w:name w:val="AA0B54A4C55F41E181FB5358802F598A2"/>
    <w:rsid w:val="003709BE"/>
    <w:pPr>
      <w:spacing w:after="200" w:line="276" w:lineRule="auto"/>
    </w:pPr>
    <w:rPr>
      <w:rFonts w:eastAsiaTheme="minorHAnsi"/>
    </w:rPr>
  </w:style>
  <w:style w:type="paragraph" w:customStyle="1" w:styleId="5F5EFA4518074B8AADD4469BAE3AB2202">
    <w:name w:val="5F5EFA4518074B8AADD4469BAE3AB2202"/>
    <w:rsid w:val="003709BE"/>
    <w:pPr>
      <w:spacing w:after="200" w:line="276" w:lineRule="auto"/>
    </w:pPr>
    <w:rPr>
      <w:rFonts w:eastAsiaTheme="minorHAnsi"/>
    </w:rPr>
  </w:style>
  <w:style w:type="paragraph" w:customStyle="1" w:styleId="16A0D43F2D1B4691A9A82957C5AA3F8C2">
    <w:name w:val="16A0D43F2D1B4691A9A82957C5AA3F8C2"/>
    <w:rsid w:val="003709BE"/>
    <w:pPr>
      <w:spacing w:after="200" w:line="276" w:lineRule="auto"/>
    </w:pPr>
    <w:rPr>
      <w:rFonts w:eastAsiaTheme="minorHAnsi"/>
    </w:rPr>
  </w:style>
  <w:style w:type="paragraph" w:customStyle="1" w:styleId="8D07872A47AD47F197DFDF9640CE024C2">
    <w:name w:val="8D07872A47AD47F197DFDF9640CE024C2"/>
    <w:rsid w:val="003709BE"/>
    <w:pPr>
      <w:spacing w:after="200" w:line="276" w:lineRule="auto"/>
    </w:pPr>
    <w:rPr>
      <w:rFonts w:eastAsiaTheme="minorHAnsi"/>
    </w:rPr>
  </w:style>
  <w:style w:type="paragraph" w:customStyle="1" w:styleId="774B93A209534DA3B8A34F8D41668D6D2">
    <w:name w:val="774B93A209534DA3B8A34F8D41668D6D2"/>
    <w:rsid w:val="003709BE"/>
    <w:pPr>
      <w:spacing w:after="200" w:line="276" w:lineRule="auto"/>
    </w:pPr>
    <w:rPr>
      <w:rFonts w:eastAsiaTheme="minorHAnsi"/>
    </w:rPr>
  </w:style>
  <w:style w:type="paragraph" w:customStyle="1" w:styleId="7CD27CA8898A4EDE955BDE7D1B8779FF2">
    <w:name w:val="7CD27CA8898A4EDE955BDE7D1B8779FF2"/>
    <w:rsid w:val="003709BE"/>
    <w:pPr>
      <w:spacing w:after="200" w:line="276" w:lineRule="auto"/>
    </w:pPr>
    <w:rPr>
      <w:rFonts w:eastAsiaTheme="minorHAnsi"/>
    </w:rPr>
  </w:style>
  <w:style w:type="paragraph" w:customStyle="1" w:styleId="BA8AB7FD1A1B421E8C5E127C59E8AFCF2">
    <w:name w:val="BA8AB7FD1A1B421E8C5E127C59E8AFCF2"/>
    <w:rsid w:val="003709BE"/>
    <w:pPr>
      <w:spacing w:after="200" w:line="276" w:lineRule="auto"/>
    </w:pPr>
    <w:rPr>
      <w:rFonts w:eastAsiaTheme="minorHAnsi"/>
    </w:rPr>
  </w:style>
  <w:style w:type="paragraph" w:customStyle="1" w:styleId="8D34D0BC8DDB45B6B1CD7755C857F2802">
    <w:name w:val="8D34D0BC8DDB45B6B1CD7755C857F2802"/>
    <w:rsid w:val="003709BE"/>
    <w:pPr>
      <w:spacing w:after="200" w:line="276" w:lineRule="auto"/>
    </w:pPr>
    <w:rPr>
      <w:rFonts w:eastAsiaTheme="minorHAnsi"/>
    </w:rPr>
  </w:style>
  <w:style w:type="paragraph" w:customStyle="1" w:styleId="A974323934B846619E6635B327744E802">
    <w:name w:val="A974323934B846619E6635B327744E802"/>
    <w:rsid w:val="003709BE"/>
    <w:pPr>
      <w:spacing w:after="200" w:line="276" w:lineRule="auto"/>
    </w:pPr>
    <w:rPr>
      <w:rFonts w:eastAsiaTheme="minorHAnsi"/>
    </w:rPr>
  </w:style>
  <w:style w:type="paragraph" w:customStyle="1" w:styleId="C67CC677314E47C6A933F1F41EE5DCC72">
    <w:name w:val="C67CC677314E47C6A933F1F41EE5DCC72"/>
    <w:rsid w:val="003709BE"/>
    <w:pPr>
      <w:spacing w:after="200" w:line="276" w:lineRule="auto"/>
    </w:pPr>
    <w:rPr>
      <w:rFonts w:eastAsiaTheme="minorHAnsi"/>
    </w:rPr>
  </w:style>
  <w:style w:type="paragraph" w:customStyle="1" w:styleId="B615AFAAC7E6436CB767E70B387FDC122">
    <w:name w:val="B615AFAAC7E6436CB767E70B387FDC122"/>
    <w:rsid w:val="003709BE"/>
    <w:pPr>
      <w:spacing w:after="200" w:line="276" w:lineRule="auto"/>
    </w:pPr>
    <w:rPr>
      <w:rFonts w:eastAsiaTheme="minorHAnsi"/>
    </w:rPr>
  </w:style>
  <w:style w:type="paragraph" w:customStyle="1" w:styleId="BB4D432EACBE42A7B964ABFB9948228B2">
    <w:name w:val="BB4D432EACBE42A7B964ABFB9948228B2"/>
    <w:rsid w:val="003709BE"/>
    <w:pPr>
      <w:spacing w:after="200" w:line="276" w:lineRule="auto"/>
    </w:pPr>
    <w:rPr>
      <w:rFonts w:eastAsiaTheme="minorHAnsi"/>
    </w:rPr>
  </w:style>
  <w:style w:type="paragraph" w:customStyle="1" w:styleId="BC5CB63B1C094D0887D3169DC4A71F642">
    <w:name w:val="BC5CB63B1C094D0887D3169DC4A71F642"/>
    <w:rsid w:val="003709BE"/>
    <w:pPr>
      <w:spacing w:after="200" w:line="276" w:lineRule="auto"/>
    </w:pPr>
    <w:rPr>
      <w:rFonts w:eastAsiaTheme="minorHAnsi"/>
    </w:rPr>
  </w:style>
  <w:style w:type="paragraph" w:customStyle="1" w:styleId="04D94825CE274C67B17BCA4C62D64B992">
    <w:name w:val="04D94825CE274C67B17BCA4C62D64B992"/>
    <w:rsid w:val="003709BE"/>
    <w:pPr>
      <w:spacing w:after="200" w:line="276" w:lineRule="auto"/>
    </w:pPr>
    <w:rPr>
      <w:rFonts w:eastAsiaTheme="minorHAnsi"/>
    </w:rPr>
  </w:style>
  <w:style w:type="paragraph" w:customStyle="1" w:styleId="11310A50F64D4C6E91F662C686D8481F2">
    <w:name w:val="11310A50F64D4C6E91F662C686D8481F2"/>
    <w:rsid w:val="003709BE"/>
    <w:pPr>
      <w:spacing w:after="200" w:line="276" w:lineRule="auto"/>
    </w:pPr>
    <w:rPr>
      <w:rFonts w:eastAsiaTheme="minorHAnsi"/>
    </w:rPr>
  </w:style>
  <w:style w:type="paragraph" w:customStyle="1" w:styleId="FB9881EAEB5942DB9F82C2AEEAC3E6F52">
    <w:name w:val="FB9881EAEB5942DB9F82C2AEEAC3E6F52"/>
    <w:rsid w:val="003709BE"/>
    <w:pPr>
      <w:spacing w:after="200" w:line="276" w:lineRule="auto"/>
    </w:pPr>
    <w:rPr>
      <w:rFonts w:eastAsiaTheme="minorHAnsi"/>
    </w:rPr>
  </w:style>
  <w:style w:type="paragraph" w:customStyle="1" w:styleId="BDF66D7C8B4C4DC38338D676D98410852">
    <w:name w:val="BDF66D7C8B4C4DC38338D676D98410852"/>
    <w:rsid w:val="003709BE"/>
    <w:pPr>
      <w:spacing w:after="200" w:line="276" w:lineRule="auto"/>
    </w:pPr>
    <w:rPr>
      <w:rFonts w:eastAsiaTheme="minorHAnsi"/>
    </w:rPr>
  </w:style>
  <w:style w:type="paragraph" w:customStyle="1" w:styleId="EFFF29D9447546CB84B61EDC4F61ED442">
    <w:name w:val="EFFF29D9447546CB84B61EDC4F61ED442"/>
    <w:rsid w:val="003709BE"/>
    <w:pPr>
      <w:spacing w:after="200" w:line="276" w:lineRule="auto"/>
    </w:pPr>
    <w:rPr>
      <w:rFonts w:eastAsiaTheme="minorHAnsi"/>
    </w:rPr>
  </w:style>
  <w:style w:type="paragraph" w:customStyle="1" w:styleId="1A7BBC6B70A84DF08CAB3C6B8D5296852">
    <w:name w:val="1A7BBC6B70A84DF08CAB3C6B8D5296852"/>
    <w:rsid w:val="003709BE"/>
    <w:pPr>
      <w:spacing w:after="200" w:line="276" w:lineRule="auto"/>
    </w:pPr>
    <w:rPr>
      <w:rFonts w:eastAsiaTheme="minorHAnsi"/>
    </w:rPr>
  </w:style>
  <w:style w:type="paragraph" w:customStyle="1" w:styleId="572A8F54EB5C44008D059DDE372F1F1F2">
    <w:name w:val="572A8F54EB5C44008D059DDE372F1F1F2"/>
    <w:rsid w:val="003709BE"/>
    <w:pPr>
      <w:spacing w:after="200" w:line="276" w:lineRule="auto"/>
    </w:pPr>
    <w:rPr>
      <w:rFonts w:eastAsiaTheme="minorHAnsi"/>
    </w:rPr>
  </w:style>
  <w:style w:type="paragraph" w:customStyle="1" w:styleId="9E3E04260BED4371B28A40A9D3E089D42">
    <w:name w:val="9E3E04260BED4371B28A40A9D3E089D42"/>
    <w:rsid w:val="003709BE"/>
    <w:pPr>
      <w:spacing w:after="200" w:line="276" w:lineRule="auto"/>
    </w:pPr>
    <w:rPr>
      <w:rFonts w:eastAsiaTheme="minorHAnsi"/>
    </w:rPr>
  </w:style>
  <w:style w:type="paragraph" w:customStyle="1" w:styleId="A519C027CC4D47E786FF2D504DA3EEBD2">
    <w:name w:val="A519C027CC4D47E786FF2D504DA3EEBD2"/>
    <w:rsid w:val="003709BE"/>
    <w:pPr>
      <w:spacing w:after="200" w:line="276" w:lineRule="auto"/>
    </w:pPr>
    <w:rPr>
      <w:rFonts w:eastAsiaTheme="minorHAnsi"/>
    </w:rPr>
  </w:style>
  <w:style w:type="paragraph" w:customStyle="1" w:styleId="453B99F927F5440C90FCD0B463DA1CD42">
    <w:name w:val="453B99F927F5440C90FCD0B463DA1CD42"/>
    <w:rsid w:val="003709BE"/>
    <w:pPr>
      <w:spacing w:after="200" w:line="276" w:lineRule="auto"/>
    </w:pPr>
    <w:rPr>
      <w:rFonts w:eastAsiaTheme="minorHAnsi"/>
    </w:rPr>
  </w:style>
  <w:style w:type="paragraph" w:customStyle="1" w:styleId="D460E9BA86104D2380A6BF019E37DE112">
    <w:name w:val="D460E9BA86104D2380A6BF019E37DE112"/>
    <w:rsid w:val="003709BE"/>
    <w:pPr>
      <w:spacing w:after="200" w:line="276" w:lineRule="auto"/>
    </w:pPr>
    <w:rPr>
      <w:rFonts w:eastAsiaTheme="minorHAnsi"/>
    </w:rPr>
  </w:style>
  <w:style w:type="paragraph" w:customStyle="1" w:styleId="12CE9D09DC2F495199D2BEBAE19DC52D2">
    <w:name w:val="12CE9D09DC2F495199D2BEBAE19DC52D2"/>
    <w:rsid w:val="003709BE"/>
    <w:pPr>
      <w:spacing w:after="200" w:line="276" w:lineRule="auto"/>
    </w:pPr>
    <w:rPr>
      <w:rFonts w:eastAsiaTheme="minorHAnsi"/>
    </w:rPr>
  </w:style>
  <w:style w:type="paragraph" w:customStyle="1" w:styleId="9286A5C4FD584C24BC6B7354BAC09C422">
    <w:name w:val="9286A5C4FD584C24BC6B7354BAC09C422"/>
    <w:rsid w:val="003709BE"/>
    <w:pPr>
      <w:spacing w:after="200" w:line="276" w:lineRule="auto"/>
    </w:pPr>
    <w:rPr>
      <w:rFonts w:eastAsiaTheme="minorHAnsi"/>
    </w:rPr>
  </w:style>
  <w:style w:type="paragraph" w:customStyle="1" w:styleId="56A9DC669B454F26A0270BE258C46DEF2">
    <w:name w:val="56A9DC669B454F26A0270BE258C46DEF2"/>
    <w:rsid w:val="003709BE"/>
    <w:pPr>
      <w:spacing w:after="200" w:line="276" w:lineRule="auto"/>
    </w:pPr>
    <w:rPr>
      <w:rFonts w:eastAsiaTheme="minorHAnsi"/>
    </w:rPr>
  </w:style>
  <w:style w:type="paragraph" w:customStyle="1" w:styleId="C949F6B2A4C24F41B374BB2D6D3FFAA22">
    <w:name w:val="C949F6B2A4C24F41B374BB2D6D3FFAA22"/>
    <w:rsid w:val="003709BE"/>
    <w:pPr>
      <w:spacing w:after="200" w:line="276" w:lineRule="auto"/>
    </w:pPr>
    <w:rPr>
      <w:rFonts w:eastAsiaTheme="minorHAnsi"/>
    </w:rPr>
  </w:style>
  <w:style w:type="paragraph" w:customStyle="1" w:styleId="4495B03C7E844A5E976F7F45EC5E57102">
    <w:name w:val="4495B03C7E844A5E976F7F45EC5E57102"/>
    <w:rsid w:val="003709BE"/>
    <w:pPr>
      <w:spacing w:after="200" w:line="276" w:lineRule="auto"/>
    </w:pPr>
    <w:rPr>
      <w:rFonts w:eastAsiaTheme="minorHAnsi"/>
    </w:rPr>
  </w:style>
  <w:style w:type="paragraph" w:customStyle="1" w:styleId="D02211103F0C415BB7C6EBA87A2125A72">
    <w:name w:val="D02211103F0C415BB7C6EBA87A2125A72"/>
    <w:rsid w:val="003709BE"/>
    <w:pPr>
      <w:spacing w:after="200" w:line="276" w:lineRule="auto"/>
    </w:pPr>
    <w:rPr>
      <w:rFonts w:eastAsiaTheme="minorHAnsi"/>
    </w:rPr>
  </w:style>
  <w:style w:type="paragraph" w:customStyle="1" w:styleId="523AFDF3F2D54F67A33D5ADF161637A42">
    <w:name w:val="523AFDF3F2D54F67A33D5ADF161637A42"/>
    <w:rsid w:val="003709BE"/>
    <w:pPr>
      <w:spacing w:after="200" w:line="276" w:lineRule="auto"/>
    </w:pPr>
    <w:rPr>
      <w:rFonts w:eastAsiaTheme="minorHAnsi"/>
    </w:rPr>
  </w:style>
  <w:style w:type="paragraph" w:customStyle="1" w:styleId="7789B869AA954380BF212BEC1B3C3E5C2">
    <w:name w:val="7789B869AA954380BF212BEC1B3C3E5C2"/>
    <w:rsid w:val="003709BE"/>
    <w:pPr>
      <w:spacing w:after="200" w:line="276" w:lineRule="auto"/>
    </w:pPr>
    <w:rPr>
      <w:rFonts w:eastAsiaTheme="minorHAnsi"/>
    </w:rPr>
  </w:style>
  <w:style w:type="paragraph" w:customStyle="1" w:styleId="165DEC9B70CD4768A3F697AF8976500F2">
    <w:name w:val="165DEC9B70CD4768A3F697AF8976500F2"/>
    <w:rsid w:val="003709BE"/>
    <w:pPr>
      <w:spacing w:after="200" w:line="276" w:lineRule="auto"/>
    </w:pPr>
    <w:rPr>
      <w:rFonts w:eastAsiaTheme="minorHAnsi"/>
    </w:rPr>
  </w:style>
  <w:style w:type="paragraph" w:customStyle="1" w:styleId="A0E852025D95401880F45381C853444A2">
    <w:name w:val="A0E852025D95401880F45381C853444A2"/>
    <w:rsid w:val="003709BE"/>
    <w:pPr>
      <w:spacing w:after="200" w:line="276" w:lineRule="auto"/>
    </w:pPr>
    <w:rPr>
      <w:rFonts w:eastAsiaTheme="minorHAnsi"/>
    </w:rPr>
  </w:style>
  <w:style w:type="paragraph" w:customStyle="1" w:styleId="4EE1CB6C54C54C3787F13A766403784E2">
    <w:name w:val="4EE1CB6C54C54C3787F13A766403784E2"/>
    <w:rsid w:val="003709BE"/>
    <w:pPr>
      <w:spacing w:after="200" w:line="276" w:lineRule="auto"/>
    </w:pPr>
    <w:rPr>
      <w:rFonts w:eastAsiaTheme="minorHAnsi"/>
    </w:rPr>
  </w:style>
  <w:style w:type="paragraph" w:customStyle="1" w:styleId="740A52CD6E1348609BFCB8AE448D926F2">
    <w:name w:val="740A52CD6E1348609BFCB8AE448D926F2"/>
    <w:rsid w:val="003709BE"/>
    <w:pPr>
      <w:spacing w:after="200" w:line="276" w:lineRule="auto"/>
    </w:pPr>
    <w:rPr>
      <w:rFonts w:eastAsiaTheme="minorHAnsi"/>
    </w:rPr>
  </w:style>
  <w:style w:type="paragraph" w:customStyle="1" w:styleId="546E664163684C7297443B99EEDFB3DF2">
    <w:name w:val="546E664163684C7297443B99EEDFB3DF2"/>
    <w:rsid w:val="003709BE"/>
    <w:pPr>
      <w:spacing w:after="200" w:line="276" w:lineRule="auto"/>
    </w:pPr>
    <w:rPr>
      <w:rFonts w:eastAsiaTheme="minorHAnsi"/>
    </w:rPr>
  </w:style>
  <w:style w:type="paragraph" w:customStyle="1" w:styleId="B5E296E7E3B44BFE8550AEC9F5A91D4E2">
    <w:name w:val="B5E296E7E3B44BFE8550AEC9F5A91D4E2"/>
    <w:rsid w:val="003709BE"/>
    <w:pPr>
      <w:spacing w:after="200" w:line="276" w:lineRule="auto"/>
    </w:pPr>
    <w:rPr>
      <w:rFonts w:eastAsiaTheme="minorHAnsi"/>
    </w:rPr>
  </w:style>
  <w:style w:type="paragraph" w:customStyle="1" w:styleId="F204B275C99F418495C4B393C02C8D6F2">
    <w:name w:val="F204B275C99F418495C4B393C02C8D6F2"/>
    <w:rsid w:val="003709BE"/>
    <w:pPr>
      <w:spacing w:after="200" w:line="276" w:lineRule="auto"/>
    </w:pPr>
    <w:rPr>
      <w:rFonts w:eastAsiaTheme="minorHAnsi"/>
    </w:rPr>
  </w:style>
  <w:style w:type="paragraph" w:customStyle="1" w:styleId="80EC2E1E4BE24A1082649E2E9B2C1FD12">
    <w:name w:val="80EC2E1E4BE24A1082649E2E9B2C1FD12"/>
    <w:rsid w:val="003709BE"/>
    <w:pPr>
      <w:spacing w:after="200" w:line="276" w:lineRule="auto"/>
    </w:pPr>
    <w:rPr>
      <w:rFonts w:eastAsiaTheme="minorHAnsi"/>
    </w:rPr>
  </w:style>
  <w:style w:type="paragraph" w:customStyle="1" w:styleId="0C931296B6CB43AA9E1B319A28D3B9D92">
    <w:name w:val="0C931296B6CB43AA9E1B319A28D3B9D92"/>
    <w:rsid w:val="003709BE"/>
    <w:pPr>
      <w:spacing w:after="200" w:line="276" w:lineRule="auto"/>
    </w:pPr>
    <w:rPr>
      <w:rFonts w:eastAsiaTheme="minorHAnsi"/>
    </w:rPr>
  </w:style>
  <w:style w:type="paragraph" w:customStyle="1" w:styleId="81920A2788DD422FBC1379B014BADE542">
    <w:name w:val="81920A2788DD422FBC1379B014BADE542"/>
    <w:rsid w:val="003709BE"/>
    <w:pPr>
      <w:spacing w:after="200" w:line="276" w:lineRule="auto"/>
    </w:pPr>
    <w:rPr>
      <w:rFonts w:eastAsiaTheme="minorHAnsi"/>
    </w:rPr>
  </w:style>
  <w:style w:type="paragraph" w:customStyle="1" w:styleId="73572563DBBE4DC684F86313033EB8132">
    <w:name w:val="73572563DBBE4DC684F86313033EB8132"/>
    <w:rsid w:val="003709BE"/>
    <w:pPr>
      <w:spacing w:after="200" w:line="276" w:lineRule="auto"/>
    </w:pPr>
    <w:rPr>
      <w:rFonts w:eastAsiaTheme="minorHAnsi"/>
    </w:rPr>
  </w:style>
  <w:style w:type="paragraph" w:customStyle="1" w:styleId="28358B289F1A4E7AA300430D60A68DB62">
    <w:name w:val="28358B289F1A4E7AA300430D60A68DB62"/>
    <w:rsid w:val="003709BE"/>
    <w:pPr>
      <w:spacing w:after="200" w:line="276" w:lineRule="auto"/>
    </w:pPr>
    <w:rPr>
      <w:rFonts w:eastAsiaTheme="minorHAnsi"/>
    </w:rPr>
  </w:style>
  <w:style w:type="paragraph" w:customStyle="1" w:styleId="1696A114CBBF4F189190B2B125DACBE62">
    <w:name w:val="1696A114CBBF4F189190B2B125DACBE62"/>
    <w:rsid w:val="003709BE"/>
    <w:pPr>
      <w:spacing w:after="200" w:line="276" w:lineRule="auto"/>
    </w:pPr>
    <w:rPr>
      <w:rFonts w:eastAsiaTheme="minorHAnsi"/>
    </w:rPr>
  </w:style>
  <w:style w:type="paragraph" w:customStyle="1" w:styleId="7299CA0FA01C46EFB7A2531F0CE4F0832">
    <w:name w:val="7299CA0FA01C46EFB7A2531F0CE4F0832"/>
    <w:rsid w:val="003709BE"/>
    <w:pPr>
      <w:spacing w:after="200" w:line="276" w:lineRule="auto"/>
    </w:pPr>
    <w:rPr>
      <w:rFonts w:eastAsiaTheme="minorHAnsi"/>
    </w:rPr>
  </w:style>
  <w:style w:type="paragraph" w:customStyle="1" w:styleId="19B182E9DEBF4945B08B8865655633842">
    <w:name w:val="19B182E9DEBF4945B08B8865655633842"/>
    <w:rsid w:val="003709BE"/>
    <w:pPr>
      <w:spacing w:after="200" w:line="276" w:lineRule="auto"/>
    </w:pPr>
    <w:rPr>
      <w:rFonts w:eastAsiaTheme="minorHAnsi"/>
    </w:rPr>
  </w:style>
  <w:style w:type="paragraph" w:customStyle="1" w:styleId="9E2ABE14FAE94E16A6A853E50F3FB6642">
    <w:name w:val="9E2ABE14FAE94E16A6A853E50F3FB6642"/>
    <w:rsid w:val="003709BE"/>
    <w:pPr>
      <w:spacing w:after="200" w:line="276" w:lineRule="auto"/>
    </w:pPr>
    <w:rPr>
      <w:rFonts w:eastAsiaTheme="minorHAnsi"/>
    </w:rPr>
  </w:style>
  <w:style w:type="paragraph" w:customStyle="1" w:styleId="2E4EB0CBFF6546AAA8AAFDBB9D25BA3D2">
    <w:name w:val="2E4EB0CBFF6546AAA8AAFDBB9D25BA3D2"/>
    <w:rsid w:val="003709BE"/>
    <w:pPr>
      <w:spacing w:after="200" w:line="276" w:lineRule="auto"/>
    </w:pPr>
    <w:rPr>
      <w:rFonts w:eastAsiaTheme="minorHAnsi"/>
    </w:rPr>
  </w:style>
  <w:style w:type="paragraph" w:customStyle="1" w:styleId="246BA61283824DD483257039966828012">
    <w:name w:val="246BA61283824DD483257039966828012"/>
    <w:rsid w:val="003709BE"/>
    <w:pPr>
      <w:spacing w:after="200" w:line="276" w:lineRule="auto"/>
    </w:pPr>
    <w:rPr>
      <w:rFonts w:eastAsiaTheme="minorHAnsi"/>
    </w:rPr>
  </w:style>
  <w:style w:type="paragraph" w:customStyle="1" w:styleId="49B862AE23BD4071AB19BE13064D2C1C2">
    <w:name w:val="49B862AE23BD4071AB19BE13064D2C1C2"/>
    <w:rsid w:val="003709BE"/>
    <w:pPr>
      <w:spacing w:after="200" w:line="276" w:lineRule="auto"/>
    </w:pPr>
    <w:rPr>
      <w:rFonts w:eastAsiaTheme="minorHAnsi"/>
    </w:rPr>
  </w:style>
  <w:style w:type="paragraph" w:customStyle="1" w:styleId="C904310E12A84F9898A4B94DC80C87852">
    <w:name w:val="C904310E12A84F9898A4B94DC80C87852"/>
    <w:rsid w:val="003709BE"/>
    <w:pPr>
      <w:spacing w:after="200" w:line="276" w:lineRule="auto"/>
    </w:pPr>
    <w:rPr>
      <w:rFonts w:eastAsiaTheme="minorHAnsi"/>
    </w:rPr>
  </w:style>
  <w:style w:type="paragraph" w:customStyle="1" w:styleId="CEA52DED1BF248D5A9048CEC45FC020C2">
    <w:name w:val="CEA52DED1BF248D5A9048CEC45FC020C2"/>
    <w:rsid w:val="003709BE"/>
    <w:pPr>
      <w:spacing w:after="200" w:line="276" w:lineRule="auto"/>
    </w:pPr>
    <w:rPr>
      <w:rFonts w:eastAsiaTheme="minorHAnsi"/>
    </w:rPr>
  </w:style>
  <w:style w:type="paragraph" w:customStyle="1" w:styleId="76BA9359F310488B904C896C3B6329901">
    <w:name w:val="76BA9359F310488B904C896C3B6329901"/>
    <w:rsid w:val="003709BE"/>
    <w:pPr>
      <w:spacing w:after="200" w:line="276" w:lineRule="auto"/>
    </w:pPr>
    <w:rPr>
      <w:rFonts w:eastAsiaTheme="minorHAnsi"/>
    </w:rPr>
  </w:style>
  <w:style w:type="paragraph" w:customStyle="1" w:styleId="396DD4ACDD6843F1A7EC6EF77735DB071">
    <w:name w:val="396DD4ACDD6843F1A7EC6EF77735DB071"/>
    <w:rsid w:val="003709BE"/>
    <w:pPr>
      <w:spacing w:after="200" w:line="276" w:lineRule="auto"/>
    </w:pPr>
    <w:rPr>
      <w:rFonts w:eastAsiaTheme="minorHAnsi"/>
    </w:rPr>
  </w:style>
  <w:style w:type="paragraph" w:customStyle="1" w:styleId="CB991EE29A904E139785EFA478F007CA1">
    <w:name w:val="CB991EE29A904E139785EFA478F007CA1"/>
    <w:rsid w:val="003709BE"/>
    <w:pPr>
      <w:spacing w:after="200" w:line="276" w:lineRule="auto"/>
    </w:pPr>
    <w:rPr>
      <w:rFonts w:eastAsiaTheme="minorHAnsi"/>
    </w:rPr>
  </w:style>
  <w:style w:type="paragraph" w:customStyle="1" w:styleId="7F49CC2D25D74379B17BC27D2FC776CF1">
    <w:name w:val="7F49CC2D25D74379B17BC27D2FC776CF1"/>
    <w:rsid w:val="003709BE"/>
    <w:pPr>
      <w:spacing w:after="200" w:line="276" w:lineRule="auto"/>
    </w:pPr>
    <w:rPr>
      <w:rFonts w:eastAsiaTheme="minorHAnsi"/>
    </w:rPr>
  </w:style>
  <w:style w:type="paragraph" w:customStyle="1" w:styleId="068D1852A037485A89A38E3D2E7BBBFF1">
    <w:name w:val="068D1852A037485A89A38E3D2E7BBBFF1"/>
    <w:rsid w:val="003709BE"/>
    <w:pPr>
      <w:spacing w:after="200" w:line="276" w:lineRule="auto"/>
    </w:pPr>
    <w:rPr>
      <w:rFonts w:eastAsiaTheme="minorHAnsi"/>
    </w:rPr>
  </w:style>
  <w:style w:type="paragraph" w:customStyle="1" w:styleId="44908A452AB0460B8BA440A2AFBB87921">
    <w:name w:val="44908A452AB0460B8BA440A2AFBB87921"/>
    <w:rsid w:val="003709BE"/>
    <w:pPr>
      <w:spacing w:after="200" w:line="276" w:lineRule="auto"/>
    </w:pPr>
    <w:rPr>
      <w:rFonts w:eastAsiaTheme="minorHAnsi"/>
    </w:rPr>
  </w:style>
  <w:style w:type="paragraph" w:customStyle="1" w:styleId="FDB1A415BCE64C2AA6EDFA1E024627981">
    <w:name w:val="FDB1A415BCE64C2AA6EDFA1E024627981"/>
    <w:rsid w:val="003709BE"/>
    <w:pPr>
      <w:spacing w:after="200" w:line="276" w:lineRule="auto"/>
    </w:pPr>
    <w:rPr>
      <w:rFonts w:eastAsiaTheme="minorHAnsi"/>
    </w:rPr>
  </w:style>
  <w:style w:type="paragraph" w:customStyle="1" w:styleId="88FA150741D44521A93477BBD92A94781">
    <w:name w:val="88FA150741D44521A93477BBD92A94781"/>
    <w:rsid w:val="003709BE"/>
    <w:pPr>
      <w:spacing w:after="200" w:line="276" w:lineRule="auto"/>
    </w:pPr>
    <w:rPr>
      <w:rFonts w:eastAsiaTheme="minorHAnsi"/>
    </w:rPr>
  </w:style>
  <w:style w:type="paragraph" w:customStyle="1" w:styleId="2BD5B7A782F847F79ADBF849686CE31D1">
    <w:name w:val="2BD5B7A782F847F79ADBF849686CE31D1"/>
    <w:rsid w:val="003709BE"/>
    <w:pPr>
      <w:spacing w:after="200" w:line="276" w:lineRule="auto"/>
    </w:pPr>
    <w:rPr>
      <w:rFonts w:eastAsiaTheme="minorHAnsi"/>
    </w:rPr>
  </w:style>
  <w:style w:type="paragraph" w:customStyle="1" w:styleId="5C067FA81F044C6BBD6C8BF9D3DD8EF31">
    <w:name w:val="5C067FA81F044C6BBD6C8BF9D3DD8EF31"/>
    <w:rsid w:val="003709BE"/>
    <w:pPr>
      <w:spacing w:after="200" w:line="276" w:lineRule="auto"/>
    </w:pPr>
    <w:rPr>
      <w:rFonts w:eastAsiaTheme="minorHAnsi"/>
    </w:rPr>
  </w:style>
  <w:style w:type="paragraph" w:customStyle="1" w:styleId="CC62FCD888724B21B6C7C2D2FDBBDD511">
    <w:name w:val="CC62FCD888724B21B6C7C2D2FDBBDD511"/>
    <w:rsid w:val="003709BE"/>
    <w:pPr>
      <w:spacing w:after="200" w:line="276" w:lineRule="auto"/>
    </w:pPr>
    <w:rPr>
      <w:rFonts w:eastAsiaTheme="minorHAnsi"/>
    </w:rPr>
  </w:style>
  <w:style w:type="paragraph" w:customStyle="1" w:styleId="0C48EA4DD5B34244AA2CF536328A02801">
    <w:name w:val="0C48EA4DD5B34244AA2CF536328A02801"/>
    <w:rsid w:val="003709BE"/>
    <w:pPr>
      <w:spacing w:after="200" w:line="276" w:lineRule="auto"/>
    </w:pPr>
    <w:rPr>
      <w:rFonts w:eastAsiaTheme="minorHAnsi"/>
    </w:rPr>
  </w:style>
  <w:style w:type="paragraph" w:customStyle="1" w:styleId="8C9C664207234764A18CE084760C7D231">
    <w:name w:val="8C9C664207234764A18CE084760C7D231"/>
    <w:rsid w:val="003709BE"/>
    <w:pPr>
      <w:spacing w:after="200" w:line="276" w:lineRule="auto"/>
    </w:pPr>
    <w:rPr>
      <w:rFonts w:eastAsiaTheme="minorHAnsi"/>
    </w:rPr>
  </w:style>
  <w:style w:type="paragraph" w:customStyle="1" w:styleId="3BD179F1EDF9411B8D5042DBAC1272C61">
    <w:name w:val="3BD179F1EDF9411B8D5042DBAC1272C61"/>
    <w:rsid w:val="003709BE"/>
    <w:pPr>
      <w:spacing w:after="200" w:line="276" w:lineRule="auto"/>
    </w:pPr>
    <w:rPr>
      <w:rFonts w:eastAsiaTheme="minorHAnsi"/>
    </w:rPr>
  </w:style>
  <w:style w:type="paragraph" w:customStyle="1" w:styleId="F973E213F4D74163AC9436B48173B7C21">
    <w:name w:val="F973E213F4D74163AC9436B48173B7C21"/>
    <w:rsid w:val="003709BE"/>
    <w:pPr>
      <w:spacing w:after="200" w:line="276" w:lineRule="auto"/>
    </w:pPr>
    <w:rPr>
      <w:rFonts w:eastAsiaTheme="minorHAnsi"/>
    </w:rPr>
  </w:style>
  <w:style w:type="paragraph" w:customStyle="1" w:styleId="3B3C60DBAD9A4D3B88F47B15DA385A411">
    <w:name w:val="3B3C60DBAD9A4D3B88F47B15DA385A411"/>
    <w:rsid w:val="003709BE"/>
    <w:pPr>
      <w:spacing w:after="200" w:line="276" w:lineRule="auto"/>
    </w:pPr>
    <w:rPr>
      <w:rFonts w:eastAsiaTheme="minorHAnsi"/>
    </w:rPr>
  </w:style>
  <w:style w:type="paragraph" w:customStyle="1" w:styleId="60D941EE334647EB96C2C9CD6353B76C1">
    <w:name w:val="60D941EE334647EB96C2C9CD6353B76C1"/>
    <w:rsid w:val="003709BE"/>
    <w:pPr>
      <w:spacing w:after="200" w:line="276" w:lineRule="auto"/>
    </w:pPr>
    <w:rPr>
      <w:rFonts w:eastAsiaTheme="minorHAnsi"/>
    </w:rPr>
  </w:style>
  <w:style w:type="paragraph" w:customStyle="1" w:styleId="A323F59F0C1A461B8EEADF96DC7193471">
    <w:name w:val="A323F59F0C1A461B8EEADF96DC7193471"/>
    <w:rsid w:val="003709BE"/>
    <w:pPr>
      <w:spacing w:after="200" w:line="276" w:lineRule="auto"/>
    </w:pPr>
    <w:rPr>
      <w:rFonts w:eastAsiaTheme="minorHAnsi"/>
    </w:rPr>
  </w:style>
  <w:style w:type="paragraph" w:customStyle="1" w:styleId="2BF759B6EF1A41B2B76C3FB65E9939341">
    <w:name w:val="2BF759B6EF1A41B2B76C3FB65E9939341"/>
    <w:rsid w:val="003709BE"/>
    <w:pPr>
      <w:spacing w:after="200" w:line="276" w:lineRule="auto"/>
    </w:pPr>
    <w:rPr>
      <w:rFonts w:eastAsiaTheme="minorHAnsi"/>
    </w:rPr>
  </w:style>
  <w:style w:type="paragraph" w:customStyle="1" w:styleId="CD786B884B654947AD8502F7C0F24BEC1">
    <w:name w:val="CD786B884B654947AD8502F7C0F24BEC1"/>
    <w:rsid w:val="003709BE"/>
    <w:pPr>
      <w:spacing w:after="200" w:line="276" w:lineRule="auto"/>
    </w:pPr>
    <w:rPr>
      <w:rFonts w:eastAsiaTheme="minorHAnsi"/>
    </w:rPr>
  </w:style>
  <w:style w:type="paragraph" w:customStyle="1" w:styleId="CD1E6A450A164393BFA03FE200D685681">
    <w:name w:val="CD1E6A450A164393BFA03FE200D685681"/>
    <w:rsid w:val="003709BE"/>
    <w:pPr>
      <w:spacing w:after="200" w:line="276" w:lineRule="auto"/>
    </w:pPr>
    <w:rPr>
      <w:rFonts w:eastAsiaTheme="minorHAnsi"/>
    </w:rPr>
  </w:style>
  <w:style w:type="paragraph" w:customStyle="1" w:styleId="1DF7EE34155B410EA6D9EC5D53CC9AED1">
    <w:name w:val="1DF7EE34155B410EA6D9EC5D53CC9AED1"/>
    <w:rsid w:val="003709BE"/>
    <w:pPr>
      <w:spacing w:after="200" w:line="276" w:lineRule="auto"/>
    </w:pPr>
    <w:rPr>
      <w:rFonts w:eastAsiaTheme="minorHAnsi"/>
    </w:rPr>
  </w:style>
  <w:style w:type="paragraph" w:customStyle="1" w:styleId="80B021E087E74DDAA10ADB95CA9D95021">
    <w:name w:val="80B021E087E74DDAA10ADB95CA9D95021"/>
    <w:rsid w:val="003709BE"/>
    <w:pPr>
      <w:spacing w:after="200" w:line="276" w:lineRule="auto"/>
    </w:pPr>
    <w:rPr>
      <w:rFonts w:eastAsiaTheme="minorHAnsi"/>
    </w:rPr>
  </w:style>
  <w:style w:type="paragraph" w:customStyle="1" w:styleId="ED870FAF27B84A4EB3256B06335AD76C1">
    <w:name w:val="ED870FAF27B84A4EB3256B06335AD76C1"/>
    <w:rsid w:val="003709BE"/>
    <w:pPr>
      <w:spacing w:after="200" w:line="276" w:lineRule="auto"/>
    </w:pPr>
    <w:rPr>
      <w:rFonts w:eastAsiaTheme="minorHAnsi"/>
    </w:rPr>
  </w:style>
  <w:style w:type="paragraph" w:customStyle="1" w:styleId="097E8A179CCB45DEB47FB260DA6DA8B81">
    <w:name w:val="097E8A179CCB45DEB47FB260DA6DA8B81"/>
    <w:rsid w:val="003709BE"/>
    <w:pPr>
      <w:spacing w:after="200" w:line="276" w:lineRule="auto"/>
    </w:pPr>
    <w:rPr>
      <w:rFonts w:eastAsiaTheme="minorHAnsi"/>
    </w:rPr>
  </w:style>
  <w:style w:type="paragraph" w:customStyle="1" w:styleId="2F6092248AE14CE48F2424D54B7339CA1">
    <w:name w:val="2F6092248AE14CE48F2424D54B7339CA1"/>
    <w:rsid w:val="003709BE"/>
    <w:pPr>
      <w:spacing w:after="200" w:line="276" w:lineRule="auto"/>
    </w:pPr>
    <w:rPr>
      <w:rFonts w:eastAsiaTheme="minorHAnsi"/>
    </w:rPr>
  </w:style>
  <w:style w:type="paragraph" w:customStyle="1" w:styleId="08B4C8CCF1864774B1ABB06813695D4E1">
    <w:name w:val="08B4C8CCF1864774B1ABB06813695D4E1"/>
    <w:rsid w:val="003709BE"/>
    <w:pPr>
      <w:spacing w:after="200" w:line="276" w:lineRule="auto"/>
    </w:pPr>
    <w:rPr>
      <w:rFonts w:eastAsiaTheme="minorHAnsi"/>
    </w:rPr>
  </w:style>
  <w:style w:type="paragraph" w:customStyle="1" w:styleId="A18F4B85D36B4F9B955D755322EFCDC01">
    <w:name w:val="A18F4B85D36B4F9B955D755322EFCDC01"/>
    <w:rsid w:val="003709BE"/>
    <w:pPr>
      <w:spacing w:after="200" w:line="276" w:lineRule="auto"/>
    </w:pPr>
    <w:rPr>
      <w:rFonts w:eastAsiaTheme="minorHAnsi"/>
    </w:rPr>
  </w:style>
  <w:style w:type="paragraph" w:customStyle="1" w:styleId="7C5CDFA441BC427784FE6FBEA1216BD71">
    <w:name w:val="7C5CDFA441BC427784FE6FBEA1216BD71"/>
    <w:rsid w:val="003709BE"/>
    <w:pPr>
      <w:spacing w:after="200" w:line="276" w:lineRule="auto"/>
    </w:pPr>
    <w:rPr>
      <w:rFonts w:eastAsiaTheme="minorHAnsi"/>
    </w:rPr>
  </w:style>
  <w:style w:type="paragraph" w:customStyle="1" w:styleId="3F500CCFE82040139291599FFAE3CBA91">
    <w:name w:val="3F500CCFE82040139291599FFAE3CBA91"/>
    <w:rsid w:val="003709BE"/>
    <w:pPr>
      <w:spacing w:after="200" w:line="276" w:lineRule="auto"/>
    </w:pPr>
    <w:rPr>
      <w:rFonts w:eastAsiaTheme="minorHAnsi"/>
    </w:rPr>
  </w:style>
  <w:style w:type="paragraph" w:customStyle="1" w:styleId="493E03290DE945CAB53A3454D589EAAF1">
    <w:name w:val="493E03290DE945CAB53A3454D589EAAF1"/>
    <w:rsid w:val="003709BE"/>
    <w:pPr>
      <w:spacing w:after="200" w:line="276" w:lineRule="auto"/>
    </w:pPr>
    <w:rPr>
      <w:rFonts w:eastAsiaTheme="minorHAnsi"/>
    </w:rPr>
  </w:style>
  <w:style w:type="paragraph" w:customStyle="1" w:styleId="D00D686040CA43A59D2A35C3DE8B664F1">
    <w:name w:val="D00D686040CA43A59D2A35C3DE8B664F1"/>
    <w:rsid w:val="003709BE"/>
    <w:pPr>
      <w:spacing w:after="200" w:line="276" w:lineRule="auto"/>
    </w:pPr>
    <w:rPr>
      <w:rFonts w:eastAsiaTheme="minorHAnsi"/>
    </w:rPr>
  </w:style>
  <w:style w:type="paragraph" w:customStyle="1" w:styleId="CC9C18205CD640BE9CECA329D9DD9CF61">
    <w:name w:val="CC9C18205CD640BE9CECA329D9DD9CF61"/>
    <w:rsid w:val="003709BE"/>
    <w:pPr>
      <w:spacing w:after="200" w:line="276" w:lineRule="auto"/>
    </w:pPr>
    <w:rPr>
      <w:rFonts w:eastAsiaTheme="minorHAnsi"/>
    </w:rPr>
  </w:style>
  <w:style w:type="paragraph" w:customStyle="1" w:styleId="B4B4AB90A5B94A7FA9738CC58CB257291">
    <w:name w:val="B4B4AB90A5B94A7FA9738CC58CB257291"/>
    <w:rsid w:val="003709BE"/>
    <w:pPr>
      <w:spacing w:after="200" w:line="276" w:lineRule="auto"/>
    </w:pPr>
    <w:rPr>
      <w:rFonts w:eastAsiaTheme="minorHAnsi"/>
    </w:rPr>
  </w:style>
  <w:style w:type="paragraph" w:customStyle="1" w:styleId="46F6B7BDB36946E9B8E51529647068961">
    <w:name w:val="46F6B7BDB36946E9B8E51529647068961"/>
    <w:rsid w:val="003709BE"/>
    <w:pPr>
      <w:spacing w:after="200" w:line="276" w:lineRule="auto"/>
    </w:pPr>
    <w:rPr>
      <w:rFonts w:eastAsiaTheme="minorHAnsi"/>
    </w:rPr>
  </w:style>
  <w:style w:type="paragraph" w:customStyle="1" w:styleId="DD9E2D94BEB6490A938E0033B807AE8E3">
    <w:name w:val="DD9E2D94BEB6490A938E0033B807AE8E3"/>
    <w:rsid w:val="00C361DB"/>
    <w:pPr>
      <w:spacing w:after="200" w:line="276" w:lineRule="auto"/>
      <w:ind w:left="720"/>
      <w:contextualSpacing/>
    </w:pPr>
    <w:rPr>
      <w:rFonts w:eastAsiaTheme="minorHAnsi"/>
    </w:rPr>
  </w:style>
  <w:style w:type="paragraph" w:customStyle="1" w:styleId="5E68B8BEBB284830BAAE7160A9EEE13D3">
    <w:name w:val="5E68B8BEBB284830BAAE7160A9EEE13D3"/>
    <w:rsid w:val="00C361DB"/>
    <w:pPr>
      <w:spacing w:after="200" w:line="276" w:lineRule="auto"/>
      <w:ind w:left="720"/>
      <w:contextualSpacing/>
    </w:pPr>
    <w:rPr>
      <w:rFonts w:eastAsiaTheme="minorHAnsi"/>
    </w:rPr>
  </w:style>
  <w:style w:type="paragraph" w:customStyle="1" w:styleId="FBA6838BD2C6414A948C8DF2920F8F1E3">
    <w:name w:val="FBA6838BD2C6414A948C8DF2920F8F1E3"/>
    <w:rsid w:val="00C361DB"/>
    <w:pPr>
      <w:spacing w:after="200" w:line="276" w:lineRule="auto"/>
      <w:ind w:left="720"/>
      <w:contextualSpacing/>
    </w:pPr>
    <w:rPr>
      <w:rFonts w:eastAsiaTheme="minorHAnsi"/>
    </w:rPr>
  </w:style>
  <w:style w:type="paragraph" w:customStyle="1" w:styleId="EA132D6658DF4BBEB01C2043AB60D6893">
    <w:name w:val="EA132D6658DF4BBEB01C2043AB60D6893"/>
    <w:rsid w:val="00C361DB"/>
    <w:pPr>
      <w:spacing w:after="200" w:line="276" w:lineRule="auto"/>
      <w:ind w:left="720"/>
      <w:contextualSpacing/>
    </w:pPr>
    <w:rPr>
      <w:rFonts w:eastAsiaTheme="minorHAnsi"/>
    </w:rPr>
  </w:style>
  <w:style w:type="paragraph" w:customStyle="1" w:styleId="B545586D45D841788477B8A4B1F874A73">
    <w:name w:val="B545586D45D841788477B8A4B1F874A73"/>
    <w:rsid w:val="00C361DB"/>
    <w:pPr>
      <w:spacing w:after="200" w:line="276" w:lineRule="auto"/>
      <w:ind w:left="720"/>
      <w:contextualSpacing/>
    </w:pPr>
    <w:rPr>
      <w:rFonts w:eastAsiaTheme="minorHAnsi"/>
    </w:rPr>
  </w:style>
  <w:style w:type="paragraph" w:customStyle="1" w:styleId="523AFDF3F2D54F67A33D5ADF161637A43">
    <w:name w:val="523AFDF3F2D54F67A33D5ADF161637A43"/>
    <w:rsid w:val="00C361DB"/>
    <w:pPr>
      <w:spacing w:after="200" w:line="276" w:lineRule="auto"/>
    </w:pPr>
    <w:rPr>
      <w:rFonts w:eastAsiaTheme="minorHAnsi"/>
    </w:rPr>
  </w:style>
  <w:style w:type="paragraph" w:customStyle="1" w:styleId="7789B869AA954380BF212BEC1B3C3E5C3">
    <w:name w:val="7789B869AA954380BF212BEC1B3C3E5C3"/>
    <w:rsid w:val="00C361DB"/>
    <w:pPr>
      <w:spacing w:after="200" w:line="276" w:lineRule="auto"/>
    </w:pPr>
    <w:rPr>
      <w:rFonts w:eastAsiaTheme="minorHAnsi"/>
    </w:rPr>
  </w:style>
  <w:style w:type="paragraph" w:customStyle="1" w:styleId="165DEC9B70CD4768A3F697AF8976500F3">
    <w:name w:val="165DEC9B70CD4768A3F697AF8976500F3"/>
    <w:rsid w:val="00C361DB"/>
    <w:pPr>
      <w:spacing w:after="200" w:line="276" w:lineRule="auto"/>
    </w:pPr>
    <w:rPr>
      <w:rFonts w:eastAsiaTheme="minorHAnsi"/>
    </w:rPr>
  </w:style>
  <w:style w:type="paragraph" w:customStyle="1" w:styleId="A0E852025D95401880F45381C853444A3">
    <w:name w:val="A0E852025D95401880F45381C853444A3"/>
    <w:rsid w:val="00C361DB"/>
    <w:pPr>
      <w:spacing w:after="200" w:line="276" w:lineRule="auto"/>
    </w:pPr>
    <w:rPr>
      <w:rFonts w:eastAsiaTheme="minorHAnsi"/>
    </w:rPr>
  </w:style>
  <w:style w:type="paragraph" w:customStyle="1" w:styleId="4EE1CB6C54C54C3787F13A766403784E3">
    <w:name w:val="4EE1CB6C54C54C3787F13A766403784E3"/>
    <w:rsid w:val="00C361DB"/>
    <w:pPr>
      <w:spacing w:after="200" w:line="276" w:lineRule="auto"/>
    </w:pPr>
    <w:rPr>
      <w:rFonts w:eastAsiaTheme="minorHAnsi"/>
    </w:rPr>
  </w:style>
  <w:style w:type="paragraph" w:customStyle="1" w:styleId="740A52CD6E1348609BFCB8AE448D926F3">
    <w:name w:val="740A52CD6E1348609BFCB8AE448D926F3"/>
    <w:rsid w:val="00C361DB"/>
    <w:pPr>
      <w:spacing w:after="200" w:line="276" w:lineRule="auto"/>
    </w:pPr>
    <w:rPr>
      <w:rFonts w:eastAsiaTheme="minorHAnsi"/>
    </w:rPr>
  </w:style>
  <w:style w:type="paragraph" w:customStyle="1" w:styleId="546E664163684C7297443B99EEDFB3DF3">
    <w:name w:val="546E664163684C7297443B99EEDFB3DF3"/>
    <w:rsid w:val="00C361DB"/>
    <w:pPr>
      <w:spacing w:after="200" w:line="276" w:lineRule="auto"/>
    </w:pPr>
    <w:rPr>
      <w:rFonts w:eastAsiaTheme="minorHAnsi"/>
    </w:rPr>
  </w:style>
  <w:style w:type="paragraph" w:customStyle="1" w:styleId="B5E296E7E3B44BFE8550AEC9F5A91D4E3">
    <w:name w:val="B5E296E7E3B44BFE8550AEC9F5A91D4E3"/>
    <w:rsid w:val="00C361DB"/>
    <w:pPr>
      <w:spacing w:after="200" w:line="276" w:lineRule="auto"/>
    </w:pPr>
    <w:rPr>
      <w:rFonts w:eastAsiaTheme="minorHAnsi"/>
    </w:rPr>
  </w:style>
  <w:style w:type="paragraph" w:customStyle="1" w:styleId="F204B275C99F418495C4B393C02C8D6F3">
    <w:name w:val="F204B275C99F418495C4B393C02C8D6F3"/>
    <w:rsid w:val="00C361DB"/>
    <w:pPr>
      <w:spacing w:after="200" w:line="276" w:lineRule="auto"/>
    </w:pPr>
    <w:rPr>
      <w:rFonts w:eastAsiaTheme="minorHAnsi"/>
    </w:rPr>
  </w:style>
  <w:style w:type="paragraph" w:customStyle="1" w:styleId="80EC2E1E4BE24A1082649E2E9B2C1FD13">
    <w:name w:val="80EC2E1E4BE24A1082649E2E9B2C1FD13"/>
    <w:rsid w:val="00C361DB"/>
    <w:pPr>
      <w:spacing w:after="200" w:line="276" w:lineRule="auto"/>
    </w:pPr>
    <w:rPr>
      <w:rFonts w:eastAsiaTheme="minorHAnsi"/>
    </w:rPr>
  </w:style>
  <w:style w:type="paragraph" w:customStyle="1" w:styleId="0C931296B6CB43AA9E1B319A28D3B9D93">
    <w:name w:val="0C931296B6CB43AA9E1B319A28D3B9D93"/>
    <w:rsid w:val="00C361DB"/>
    <w:pPr>
      <w:spacing w:after="200" w:line="276" w:lineRule="auto"/>
    </w:pPr>
    <w:rPr>
      <w:rFonts w:eastAsiaTheme="minorHAnsi"/>
    </w:rPr>
  </w:style>
  <w:style w:type="paragraph" w:customStyle="1" w:styleId="81920A2788DD422FBC1379B014BADE543">
    <w:name w:val="81920A2788DD422FBC1379B014BADE543"/>
    <w:rsid w:val="00C361DB"/>
    <w:pPr>
      <w:spacing w:after="200" w:line="276" w:lineRule="auto"/>
    </w:pPr>
    <w:rPr>
      <w:rFonts w:eastAsiaTheme="minorHAnsi"/>
    </w:rPr>
  </w:style>
  <w:style w:type="paragraph" w:customStyle="1" w:styleId="73572563DBBE4DC684F86313033EB8133">
    <w:name w:val="73572563DBBE4DC684F86313033EB8133"/>
    <w:rsid w:val="00C361DB"/>
    <w:pPr>
      <w:spacing w:after="200" w:line="276" w:lineRule="auto"/>
    </w:pPr>
    <w:rPr>
      <w:rFonts w:eastAsiaTheme="minorHAnsi"/>
    </w:rPr>
  </w:style>
  <w:style w:type="paragraph" w:customStyle="1" w:styleId="28358B289F1A4E7AA300430D60A68DB63">
    <w:name w:val="28358B289F1A4E7AA300430D60A68DB63"/>
    <w:rsid w:val="00C361DB"/>
    <w:pPr>
      <w:spacing w:after="200" w:line="276" w:lineRule="auto"/>
    </w:pPr>
    <w:rPr>
      <w:rFonts w:eastAsiaTheme="minorHAnsi"/>
    </w:rPr>
  </w:style>
  <w:style w:type="paragraph" w:customStyle="1" w:styleId="1696A114CBBF4F189190B2B125DACBE63">
    <w:name w:val="1696A114CBBF4F189190B2B125DACBE63"/>
    <w:rsid w:val="00C361DB"/>
    <w:pPr>
      <w:spacing w:after="200" w:line="276" w:lineRule="auto"/>
    </w:pPr>
    <w:rPr>
      <w:rFonts w:eastAsiaTheme="minorHAnsi"/>
    </w:rPr>
  </w:style>
  <w:style w:type="paragraph" w:customStyle="1" w:styleId="7299CA0FA01C46EFB7A2531F0CE4F0833">
    <w:name w:val="7299CA0FA01C46EFB7A2531F0CE4F0833"/>
    <w:rsid w:val="00C361DB"/>
    <w:pPr>
      <w:spacing w:after="200" w:line="276" w:lineRule="auto"/>
    </w:pPr>
    <w:rPr>
      <w:rFonts w:eastAsiaTheme="minorHAnsi"/>
    </w:rPr>
  </w:style>
  <w:style w:type="paragraph" w:customStyle="1" w:styleId="19B182E9DEBF4945B08B8865655633843">
    <w:name w:val="19B182E9DEBF4945B08B8865655633843"/>
    <w:rsid w:val="00C361DB"/>
    <w:pPr>
      <w:spacing w:after="200" w:line="276" w:lineRule="auto"/>
    </w:pPr>
    <w:rPr>
      <w:rFonts w:eastAsiaTheme="minorHAnsi"/>
    </w:rPr>
  </w:style>
  <w:style w:type="paragraph" w:customStyle="1" w:styleId="9E2ABE14FAE94E16A6A853E50F3FB6643">
    <w:name w:val="9E2ABE14FAE94E16A6A853E50F3FB6643"/>
    <w:rsid w:val="00C361DB"/>
    <w:pPr>
      <w:spacing w:after="200" w:line="276" w:lineRule="auto"/>
    </w:pPr>
    <w:rPr>
      <w:rFonts w:eastAsiaTheme="minorHAnsi"/>
    </w:rPr>
  </w:style>
  <w:style w:type="paragraph" w:customStyle="1" w:styleId="2E4EB0CBFF6546AAA8AAFDBB9D25BA3D3">
    <w:name w:val="2E4EB0CBFF6546AAA8AAFDBB9D25BA3D3"/>
    <w:rsid w:val="00C361DB"/>
    <w:pPr>
      <w:spacing w:after="200" w:line="276" w:lineRule="auto"/>
    </w:pPr>
    <w:rPr>
      <w:rFonts w:eastAsiaTheme="minorHAnsi"/>
    </w:rPr>
  </w:style>
  <w:style w:type="paragraph" w:customStyle="1" w:styleId="246BA61283824DD483257039966828013">
    <w:name w:val="246BA61283824DD483257039966828013"/>
    <w:rsid w:val="00C361DB"/>
    <w:pPr>
      <w:spacing w:after="200" w:line="276" w:lineRule="auto"/>
    </w:pPr>
    <w:rPr>
      <w:rFonts w:eastAsiaTheme="minorHAnsi"/>
    </w:rPr>
  </w:style>
  <w:style w:type="paragraph" w:customStyle="1" w:styleId="49B862AE23BD4071AB19BE13064D2C1C3">
    <w:name w:val="49B862AE23BD4071AB19BE13064D2C1C3"/>
    <w:rsid w:val="00C361DB"/>
    <w:pPr>
      <w:spacing w:after="200" w:line="276" w:lineRule="auto"/>
    </w:pPr>
    <w:rPr>
      <w:rFonts w:eastAsiaTheme="minorHAnsi"/>
    </w:rPr>
  </w:style>
  <w:style w:type="paragraph" w:customStyle="1" w:styleId="C904310E12A84F9898A4B94DC80C87853">
    <w:name w:val="C904310E12A84F9898A4B94DC80C87853"/>
    <w:rsid w:val="00C361DB"/>
    <w:pPr>
      <w:spacing w:after="200" w:line="276" w:lineRule="auto"/>
    </w:pPr>
    <w:rPr>
      <w:rFonts w:eastAsiaTheme="minorHAnsi"/>
    </w:rPr>
  </w:style>
  <w:style w:type="paragraph" w:customStyle="1" w:styleId="CEA52DED1BF248D5A9048CEC45FC020C3">
    <w:name w:val="CEA52DED1BF248D5A9048CEC45FC020C3"/>
    <w:rsid w:val="00C361DB"/>
    <w:pPr>
      <w:spacing w:after="200" w:line="276" w:lineRule="auto"/>
    </w:pPr>
    <w:rPr>
      <w:rFonts w:eastAsiaTheme="minorHAnsi"/>
    </w:rPr>
  </w:style>
  <w:style w:type="paragraph" w:customStyle="1" w:styleId="76BA9359F310488B904C896C3B6329902">
    <w:name w:val="76BA9359F310488B904C896C3B6329902"/>
    <w:rsid w:val="00C361DB"/>
    <w:pPr>
      <w:spacing w:after="200" w:line="276" w:lineRule="auto"/>
    </w:pPr>
    <w:rPr>
      <w:rFonts w:eastAsiaTheme="minorHAnsi"/>
    </w:rPr>
  </w:style>
  <w:style w:type="paragraph" w:customStyle="1" w:styleId="396DD4ACDD6843F1A7EC6EF77735DB072">
    <w:name w:val="396DD4ACDD6843F1A7EC6EF77735DB072"/>
    <w:rsid w:val="00C361DB"/>
    <w:pPr>
      <w:spacing w:after="200" w:line="276" w:lineRule="auto"/>
    </w:pPr>
    <w:rPr>
      <w:rFonts w:eastAsiaTheme="minorHAnsi"/>
    </w:rPr>
  </w:style>
  <w:style w:type="paragraph" w:customStyle="1" w:styleId="CB991EE29A904E139785EFA478F007CA2">
    <w:name w:val="CB991EE29A904E139785EFA478F007CA2"/>
    <w:rsid w:val="00C361DB"/>
    <w:pPr>
      <w:spacing w:after="200" w:line="276" w:lineRule="auto"/>
    </w:pPr>
    <w:rPr>
      <w:rFonts w:eastAsiaTheme="minorHAnsi"/>
    </w:rPr>
  </w:style>
  <w:style w:type="paragraph" w:customStyle="1" w:styleId="7F49CC2D25D74379B17BC27D2FC776CF2">
    <w:name w:val="7F49CC2D25D74379B17BC27D2FC776CF2"/>
    <w:rsid w:val="00C361DB"/>
    <w:pPr>
      <w:spacing w:after="200" w:line="276" w:lineRule="auto"/>
    </w:pPr>
    <w:rPr>
      <w:rFonts w:eastAsiaTheme="minorHAnsi"/>
    </w:rPr>
  </w:style>
  <w:style w:type="paragraph" w:customStyle="1" w:styleId="54DBF85FEA204B10ADE483A0C47C03AD">
    <w:name w:val="54DBF85FEA204B10ADE483A0C47C03AD"/>
    <w:rsid w:val="00C361DB"/>
    <w:pPr>
      <w:spacing w:after="200" w:line="276" w:lineRule="auto"/>
    </w:pPr>
    <w:rPr>
      <w:rFonts w:eastAsiaTheme="minorHAnsi"/>
    </w:rPr>
  </w:style>
  <w:style w:type="paragraph" w:customStyle="1" w:styleId="4DD64439ECB246BE884841BC5E46B4DB">
    <w:name w:val="4DD64439ECB246BE884841BC5E46B4DB"/>
    <w:rsid w:val="00C361DB"/>
    <w:pPr>
      <w:spacing w:after="200" w:line="276" w:lineRule="auto"/>
    </w:pPr>
    <w:rPr>
      <w:rFonts w:eastAsiaTheme="minorHAnsi"/>
    </w:rPr>
  </w:style>
  <w:style w:type="paragraph" w:customStyle="1" w:styleId="6A56F077C84542849A406435AC4B9051">
    <w:name w:val="6A56F077C84542849A406435AC4B9051"/>
    <w:rsid w:val="00C361DB"/>
    <w:pPr>
      <w:spacing w:after="200" w:line="276" w:lineRule="auto"/>
    </w:pPr>
    <w:rPr>
      <w:rFonts w:eastAsiaTheme="minorHAnsi"/>
    </w:rPr>
  </w:style>
  <w:style w:type="paragraph" w:customStyle="1" w:styleId="9EFBBEF0C0B84D4F88FE9F9DDBB0947A">
    <w:name w:val="9EFBBEF0C0B84D4F88FE9F9DDBB0947A"/>
    <w:rsid w:val="00C361DB"/>
    <w:pPr>
      <w:spacing w:after="200" w:line="276" w:lineRule="auto"/>
    </w:pPr>
    <w:rPr>
      <w:rFonts w:eastAsiaTheme="minorHAnsi"/>
    </w:rPr>
  </w:style>
  <w:style w:type="paragraph" w:customStyle="1" w:styleId="287D0BFC2D8D4F0B97F8F8E72232BD5D">
    <w:name w:val="287D0BFC2D8D4F0B97F8F8E72232BD5D"/>
    <w:rsid w:val="00C361DB"/>
    <w:pPr>
      <w:spacing w:after="200" w:line="276" w:lineRule="auto"/>
    </w:pPr>
    <w:rPr>
      <w:rFonts w:eastAsiaTheme="minorHAnsi"/>
    </w:rPr>
  </w:style>
  <w:style w:type="paragraph" w:customStyle="1" w:styleId="AE46AA3AAB08490494D001EF73B63746">
    <w:name w:val="AE46AA3AAB08490494D001EF73B63746"/>
    <w:rsid w:val="00C361DB"/>
    <w:pPr>
      <w:spacing w:after="200" w:line="276" w:lineRule="auto"/>
    </w:pPr>
    <w:rPr>
      <w:rFonts w:eastAsiaTheme="minorHAnsi"/>
    </w:rPr>
  </w:style>
  <w:style w:type="paragraph" w:customStyle="1" w:styleId="35E309D1888A4DC8AD483CA67D0D7C02">
    <w:name w:val="35E309D1888A4DC8AD483CA67D0D7C02"/>
    <w:rsid w:val="00C361DB"/>
    <w:pPr>
      <w:spacing w:after="200" w:line="276" w:lineRule="auto"/>
    </w:pPr>
    <w:rPr>
      <w:rFonts w:eastAsiaTheme="minorHAnsi"/>
    </w:rPr>
  </w:style>
  <w:style w:type="paragraph" w:customStyle="1" w:styleId="E10564E5D15241FEA413AAD82B46F8F1">
    <w:name w:val="E10564E5D15241FEA413AAD82B46F8F1"/>
    <w:rsid w:val="00C361DB"/>
    <w:pPr>
      <w:spacing w:after="200" w:line="276" w:lineRule="auto"/>
    </w:pPr>
    <w:rPr>
      <w:rFonts w:eastAsiaTheme="minorHAnsi"/>
    </w:rPr>
  </w:style>
  <w:style w:type="paragraph" w:customStyle="1" w:styleId="080B4D9606D249A0B87CB8F9BAFA95C1">
    <w:name w:val="080B4D9606D249A0B87CB8F9BAFA95C1"/>
    <w:rsid w:val="00C361DB"/>
    <w:pPr>
      <w:spacing w:after="200" w:line="276" w:lineRule="auto"/>
    </w:pPr>
    <w:rPr>
      <w:rFonts w:eastAsiaTheme="minorHAnsi"/>
    </w:rPr>
  </w:style>
  <w:style w:type="paragraph" w:customStyle="1" w:styleId="59343FB4A9D540A19AD4C13A644DF102">
    <w:name w:val="59343FB4A9D540A19AD4C13A644DF102"/>
    <w:rsid w:val="00C361DB"/>
    <w:pPr>
      <w:spacing w:after="200" w:line="276" w:lineRule="auto"/>
    </w:pPr>
    <w:rPr>
      <w:rFonts w:eastAsiaTheme="minorHAnsi"/>
    </w:rPr>
  </w:style>
  <w:style w:type="paragraph" w:customStyle="1" w:styleId="F6FDBAD3B6C6487C93A0F472FE6540B9">
    <w:name w:val="F6FDBAD3B6C6487C93A0F472FE6540B9"/>
    <w:rsid w:val="00C361DB"/>
    <w:pPr>
      <w:spacing w:after="200" w:line="276" w:lineRule="auto"/>
    </w:pPr>
    <w:rPr>
      <w:rFonts w:eastAsiaTheme="minorHAnsi"/>
    </w:rPr>
  </w:style>
  <w:style w:type="paragraph" w:customStyle="1" w:styleId="E20DCE5A928D435F94FB26124205CAC0">
    <w:name w:val="E20DCE5A928D435F94FB26124205CAC0"/>
    <w:rsid w:val="00C361DB"/>
    <w:pPr>
      <w:spacing w:after="200" w:line="276" w:lineRule="auto"/>
    </w:pPr>
    <w:rPr>
      <w:rFonts w:eastAsiaTheme="minorHAnsi"/>
    </w:rPr>
  </w:style>
  <w:style w:type="paragraph" w:customStyle="1" w:styleId="CFE79527ED484A3BB1CEFAC191E48832">
    <w:name w:val="CFE79527ED484A3BB1CEFAC191E48832"/>
    <w:rsid w:val="00C361DB"/>
    <w:pPr>
      <w:spacing w:after="200" w:line="276" w:lineRule="auto"/>
    </w:pPr>
    <w:rPr>
      <w:rFonts w:eastAsiaTheme="minorHAnsi"/>
    </w:rPr>
  </w:style>
  <w:style w:type="paragraph" w:customStyle="1" w:styleId="D01D532DAC8543F884024582EF251F02">
    <w:name w:val="D01D532DAC8543F884024582EF251F02"/>
    <w:rsid w:val="00C361DB"/>
    <w:pPr>
      <w:spacing w:after="200" w:line="276" w:lineRule="auto"/>
    </w:pPr>
    <w:rPr>
      <w:rFonts w:eastAsiaTheme="minorHAnsi"/>
    </w:rPr>
  </w:style>
  <w:style w:type="paragraph" w:customStyle="1" w:styleId="9EB6FAB4FAF7435C8557B6E005DC7433">
    <w:name w:val="9EB6FAB4FAF7435C8557B6E005DC7433"/>
    <w:rsid w:val="00C361DB"/>
    <w:pPr>
      <w:spacing w:after="200" w:line="276" w:lineRule="auto"/>
    </w:pPr>
    <w:rPr>
      <w:rFonts w:eastAsiaTheme="minorHAnsi"/>
    </w:rPr>
  </w:style>
  <w:style w:type="paragraph" w:customStyle="1" w:styleId="10626EA3B87B4CC7AEAD4BD5294DDFCD">
    <w:name w:val="10626EA3B87B4CC7AEAD4BD5294DDFCD"/>
    <w:rsid w:val="00C361DB"/>
    <w:pPr>
      <w:spacing w:after="200" w:line="276" w:lineRule="auto"/>
    </w:pPr>
    <w:rPr>
      <w:rFonts w:eastAsiaTheme="minorHAnsi"/>
    </w:rPr>
  </w:style>
  <w:style w:type="paragraph" w:customStyle="1" w:styleId="8961258D7D654F58B2D280C2DE535AB8">
    <w:name w:val="8961258D7D654F58B2D280C2DE535AB8"/>
    <w:rsid w:val="00C361DB"/>
    <w:pPr>
      <w:spacing w:after="200" w:line="276" w:lineRule="auto"/>
    </w:pPr>
    <w:rPr>
      <w:rFonts w:eastAsiaTheme="minorHAnsi"/>
    </w:rPr>
  </w:style>
  <w:style w:type="paragraph" w:customStyle="1" w:styleId="5E2555ECE7BC4095AD02501C0B66EACF">
    <w:name w:val="5E2555ECE7BC4095AD02501C0B66EACF"/>
    <w:rsid w:val="00C361DB"/>
    <w:pPr>
      <w:spacing w:after="200" w:line="276" w:lineRule="auto"/>
    </w:pPr>
    <w:rPr>
      <w:rFonts w:eastAsiaTheme="minorHAnsi"/>
    </w:rPr>
  </w:style>
  <w:style w:type="paragraph" w:customStyle="1" w:styleId="23D29641E3B64FC68942CE5016DA5B2E">
    <w:name w:val="23D29641E3B64FC68942CE5016DA5B2E"/>
    <w:rsid w:val="00C361DB"/>
    <w:pPr>
      <w:spacing w:after="200" w:line="276" w:lineRule="auto"/>
    </w:pPr>
    <w:rPr>
      <w:rFonts w:eastAsiaTheme="minorHAnsi"/>
    </w:rPr>
  </w:style>
  <w:style w:type="paragraph" w:customStyle="1" w:styleId="54E3ADE73F7B42B2862F173532DB3B29">
    <w:name w:val="54E3ADE73F7B42B2862F173532DB3B29"/>
    <w:rsid w:val="00C361DB"/>
    <w:pPr>
      <w:spacing w:after="200" w:line="276" w:lineRule="auto"/>
    </w:pPr>
    <w:rPr>
      <w:rFonts w:eastAsiaTheme="minorHAnsi"/>
    </w:rPr>
  </w:style>
  <w:style w:type="paragraph" w:customStyle="1" w:styleId="55998CDC696E401CB59C220AD871A9A4">
    <w:name w:val="55998CDC696E401CB59C220AD871A9A4"/>
    <w:rsid w:val="00C361DB"/>
    <w:pPr>
      <w:spacing w:after="200" w:line="276" w:lineRule="auto"/>
    </w:pPr>
    <w:rPr>
      <w:rFonts w:eastAsiaTheme="minorHAnsi"/>
    </w:rPr>
  </w:style>
  <w:style w:type="paragraph" w:customStyle="1" w:styleId="C73447A0534643DBBBDD596EFE26D3F2">
    <w:name w:val="C73447A0534643DBBBDD596EFE26D3F2"/>
    <w:rsid w:val="00C361DB"/>
    <w:pPr>
      <w:spacing w:after="200" w:line="276" w:lineRule="auto"/>
    </w:pPr>
    <w:rPr>
      <w:rFonts w:eastAsiaTheme="minorHAnsi"/>
    </w:rPr>
  </w:style>
  <w:style w:type="paragraph" w:customStyle="1" w:styleId="7201D872F08E48B5979B445B9DA0681A">
    <w:name w:val="7201D872F08E48B5979B445B9DA0681A"/>
    <w:rsid w:val="00C361DB"/>
    <w:pPr>
      <w:spacing w:after="200" w:line="276" w:lineRule="auto"/>
    </w:pPr>
    <w:rPr>
      <w:rFonts w:eastAsiaTheme="minorHAnsi"/>
    </w:rPr>
  </w:style>
  <w:style w:type="paragraph" w:customStyle="1" w:styleId="67BAE48DA6074BB6B351CEDB8B9075BE">
    <w:name w:val="67BAE48DA6074BB6B351CEDB8B9075BE"/>
    <w:rsid w:val="00C361DB"/>
    <w:pPr>
      <w:spacing w:after="200" w:line="276" w:lineRule="auto"/>
    </w:pPr>
    <w:rPr>
      <w:rFonts w:eastAsiaTheme="minorHAnsi"/>
    </w:rPr>
  </w:style>
  <w:style w:type="paragraph" w:customStyle="1" w:styleId="D193CD5C62F941C39836B62E6020425F">
    <w:name w:val="D193CD5C62F941C39836B62E6020425F"/>
    <w:rsid w:val="00C361DB"/>
    <w:pPr>
      <w:spacing w:after="200" w:line="276" w:lineRule="auto"/>
    </w:pPr>
    <w:rPr>
      <w:rFonts w:eastAsiaTheme="minorHAnsi"/>
    </w:rPr>
  </w:style>
  <w:style w:type="paragraph" w:customStyle="1" w:styleId="ECB7B8D22B424C68A47AA19B92192EBC">
    <w:name w:val="ECB7B8D22B424C68A47AA19B92192EBC"/>
    <w:rsid w:val="00C361DB"/>
    <w:pPr>
      <w:spacing w:after="200" w:line="276" w:lineRule="auto"/>
    </w:pPr>
    <w:rPr>
      <w:rFonts w:eastAsiaTheme="minorHAnsi"/>
    </w:rPr>
  </w:style>
  <w:style w:type="paragraph" w:customStyle="1" w:styleId="9173611ADB32445BB71448C8467C89D8">
    <w:name w:val="9173611ADB32445BB71448C8467C89D8"/>
    <w:rsid w:val="00C361DB"/>
    <w:pPr>
      <w:spacing w:after="200" w:line="276" w:lineRule="auto"/>
    </w:pPr>
    <w:rPr>
      <w:rFonts w:eastAsiaTheme="minorHAnsi"/>
    </w:rPr>
  </w:style>
  <w:style w:type="paragraph" w:customStyle="1" w:styleId="995A1BD8EA4548CFBE9FDFC16C3F7D06">
    <w:name w:val="995A1BD8EA4548CFBE9FDFC16C3F7D06"/>
    <w:rsid w:val="00C361DB"/>
    <w:pPr>
      <w:spacing w:after="200" w:line="276" w:lineRule="auto"/>
    </w:pPr>
    <w:rPr>
      <w:rFonts w:eastAsiaTheme="minorHAnsi"/>
    </w:rPr>
  </w:style>
  <w:style w:type="paragraph" w:customStyle="1" w:styleId="C4A8DEE04F154E72B4ECC690157213E4">
    <w:name w:val="C4A8DEE04F154E72B4ECC690157213E4"/>
    <w:rsid w:val="00C361DB"/>
    <w:pPr>
      <w:spacing w:after="200" w:line="276" w:lineRule="auto"/>
    </w:pPr>
    <w:rPr>
      <w:rFonts w:eastAsiaTheme="minorHAnsi"/>
    </w:rPr>
  </w:style>
  <w:style w:type="paragraph" w:customStyle="1" w:styleId="070F65B57B75432695889995C169EFA0">
    <w:name w:val="070F65B57B75432695889995C169EFA0"/>
    <w:rsid w:val="00C361DB"/>
    <w:pPr>
      <w:spacing w:after="200" w:line="276" w:lineRule="auto"/>
    </w:pPr>
    <w:rPr>
      <w:rFonts w:eastAsiaTheme="minorHAnsi"/>
    </w:rPr>
  </w:style>
  <w:style w:type="paragraph" w:customStyle="1" w:styleId="D6C16A486C8045BA8C35620F886D49AE">
    <w:name w:val="D6C16A486C8045BA8C35620F886D49AE"/>
    <w:rsid w:val="00C361DB"/>
    <w:pPr>
      <w:spacing w:after="200" w:line="276" w:lineRule="auto"/>
    </w:pPr>
    <w:rPr>
      <w:rFonts w:eastAsiaTheme="minorHAnsi"/>
    </w:rPr>
  </w:style>
  <w:style w:type="paragraph" w:customStyle="1" w:styleId="DD9E2D94BEB6490A938E0033B807AE8E4">
    <w:name w:val="DD9E2D94BEB6490A938E0033B807AE8E4"/>
    <w:rsid w:val="00C361DB"/>
    <w:pPr>
      <w:spacing w:after="200" w:line="276" w:lineRule="auto"/>
      <w:ind w:left="720"/>
      <w:contextualSpacing/>
    </w:pPr>
    <w:rPr>
      <w:rFonts w:eastAsiaTheme="minorHAnsi"/>
    </w:rPr>
  </w:style>
  <w:style w:type="paragraph" w:customStyle="1" w:styleId="5E68B8BEBB284830BAAE7160A9EEE13D4">
    <w:name w:val="5E68B8BEBB284830BAAE7160A9EEE13D4"/>
    <w:rsid w:val="00C361DB"/>
    <w:pPr>
      <w:spacing w:after="200" w:line="276" w:lineRule="auto"/>
      <w:ind w:left="720"/>
      <w:contextualSpacing/>
    </w:pPr>
    <w:rPr>
      <w:rFonts w:eastAsiaTheme="minorHAnsi"/>
    </w:rPr>
  </w:style>
  <w:style w:type="paragraph" w:customStyle="1" w:styleId="FBA6838BD2C6414A948C8DF2920F8F1E4">
    <w:name w:val="FBA6838BD2C6414A948C8DF2920F8F1E4"/>
    <w:rsid w:val="00C361DB"/>
    <w:pPr>
      <w:spacing w:after="200" w:line="276" w:lineRule="auto"/>
      <w:ind w:left="720"/>
      <w:contextualSpacing/>
    </w:pPr>
    <w:rPr>
      <w:rFonts w:eastAsiaTheme="minorHAnsi"/>
    </w:rPr>
  </w:style>
  <w:style w:type="paragraph" w:customStyle="1" w:styleId="EA132D6658DF4BBEB01C2043AB60D6894">
    <w:name w:val="EA132D6658DF4BBEB01C2043AB60D6894"/>
    <w:rsid w:val="00C361DB"/>
    <w:pPr>
      <w:spacing w:after="200" w:line="276" w:lineRule="auto"/>
      <w:ind w:left="720"/>
      <w:contextualSpacing/>
    </w:pPr>
    <w:rPr>
      <w:rFonts w:eastAsiaTheme="minorHAnsi"/>
    </w:rPr>
  </w:style>
  <w:style w:type="paragraph" w:customStyle="1" w:styleId="B545586D45D841788477B8A4B1F874A74">
    <w:name w:val="B545586D45D841788477B8A4B1F874A74"/>
    <w:rsid w:val="00C361DB"/>
    <w:pPr>
      <w:spacing w:after="200" w:line="276" w:lineRule="auto"/>
      <w:ind w:left="720"/>
      <w:contextualSpacing/>
    </w:pPr>
    <w:rPr>
      <w:rFonts w:eastAsiaTheme="minorHAnsi"/>
    </w:rPr>
  </w:style>
  <w:style w:type="paragraph" w:customStyle="1" w:styleId="523AFDF3F2D54F67A33D5ADF161637A44">
    <w:name w:val="523AFDF3F2D54F67A33D5ADF161637A44"/>
    <w:rsid w:val="00C361DB"/>
    <w:pPr>
      <w:spacing w:after="200" w:line="276" w:lineRule="auto"/>
    </w:pPr>
    <w:rPr>
      <w:rFonts w:eastAsiaTheme="minorHAnsi"/>
    </w:rPr>
  </w:style>
  <w:style w:type="paragraph" w:customStyle="1" w:styleId="7789B869AA954380BF212BEC1B3C3E5C4">
    <w:name w:val="7789B869AA954380BF212BEC1B3C3E5C4"/>
    <w:rsid w:val="00C361DB"/>
    <w:pPr>
      <w:spacing w:after="200" w:line="276" w:lineRule="auto"/>
    </w:pPr>
    <w:rPr>
      <w:rFonts w:eastAsiaTheme="minorHAnsi"/>
    </w:rPr>
  </w:style>
  <w:style w:type="paragraph" w:customStyle="1" w:styleId="165DEC9B70CD4768A3F697AF8976500F4">
    <w:name w:val="165DEC9B70CD4768A3F697AF8976500F4"/>
    <w:rsid w:val="00C361DB"/>
    <w:pPr>
      <w:spacing w:after="200" w:line="276" w:lineRule="auto"/>
    </w:pPr>
    <w:rPr>
      <w:rFonts w:eastAsiaTheme="minorHAnsi"/>
    </w:rPr>
  </w:style>
  <w:style w:type="paragraph" w:customStyle="1" w:styleId="A0E852025D95401880F45381C853444A4">
    <w:name w:val="A0E852025D95401880F45381C853444A4"/>
    <w:rsid w:val="00C361DB"/>
    <w:pPr>
      <w:spacing w:after="200" w:line="276" w:lineRule="auto"/>
    </w:pPr>
    <w:rPr>
      <w:rFonts w:eastAsiaTheme="minorHAnsi"/>
    </w:rPr>
  </w:style>
  <w:style w:type="paragraph" w:customStyle="1" w:styleId="4EE1CB6C54C54C3787F13A766403784E4">
    <w:name w:val="4EE1CB6C54C54C3787F13A766403784E4"/>
    <w:rsid w:val="00C361DB"/>
    <w:pPr>
      <w:spacing w:after="200" w:line="276" w:lineRule="auto"/>
    </w:pPr>
    <w:rPr>
      <w:rFonts w:eastAsiaTheme="minorHAnsi"/>
    </w:rPr>
  </w:style>
  <w:style w:type="paragraph" w:customStyle="1" w:styleId="740A52CD6E1348609BFCB8AE448D926F4">
    <w:name w:val="740A52CD6E1348609BFCB8AE448D926F4"/>
    <w:rsid w:val="00C361DB"/>
    <w:pPr>
      <w:spacing w:after="200" w:line="276" w:lineRule="auto"/>
    </w:pPr>
    <w:rPr>
      <w:rFonts w:eastAsiaTheme="minorHAnsi"/>
    </w:rPr>
  </w:style>
  <w:style w:type="paragraph" w:customStyle="1" w:styleId="546E664163684C7297443B99EEDFB3DF4">
    <w:name w:val="546E664163684C7297443B99EEDFB3DF4"/>
    <w:rsid w:val="00C361DB"/>
    <w:pPr>
      <w:spacing w:after="200" w:line="276" w:lineRule="auto"/>
    </w:pPr>
    <w:rPr>
      <w:rFonts w:eastAsiaTheme="minorHAnsi"/>
    </w:rPr>
  </w:style>
  <w:style w:type="paragraph" w:customStyle="1" w:styleId="B5E296E7E3B44BFE8550AEC9F5A91D4E4">
    <w:name w:val="B5E296E7E3B44BFE8550AEC9F5A91D4E4"/>
    <w:rsid w:val="00C361DB"/>
    <w:pPr>
      <w:spacing w:after="200" w:line="276" w:lineRule="auto"/>
    </w:pPr>
    <w:rPr>
      <w:rFonts w:eastAsiaTheme="minorHAnsi"/>
    </w:rPr>
  </w:style>
  <w:style w:type="paragraph" w:customStyle="1" w:styleId="F204B275C99F418495C4B393C02C8D6F4">
    <w:name w:val="F204B275C99F418495C4B393C02C8D6F4"/>
    <w:rsid w:val="00C361DB"/>
    <w:pPr>
      <w:spacing w:after="200" w:line="276" w:lineRule="auto"/>
    </w:pPr>
    <w:rPr>
      <w:rFonts w:eastAsiaTheme="minorHAnsi"/>
    </w:rPr>
  </w:style>
  <w:style w:type="paragraph" w:customStyle="1" w:styleId="80EC2E1E4BE24A1082649E2E9B2C1FD14">
    <w:name w:val="80EC2E1E4BE24A1082649E2E9B2C1FD14"/>
    <w:rsid w:val="00C361DB"/>
    <w:pPr>
      <w:spacing w:after="200" w:line="276" w:lineRule="auto"/>
    </w:pPr>
    <w:rPr>
      <w:rFonts w:eastAsiaTheme="minorHAnsi"/>
    </w:rPr>
  </w:style>
  <w:style w:type="paragraph" w:customStyle="1" w:styleId="0C931296B6CB43AA9E1B319A28D3B9D94">
    <w:name w:val="0C931296B6CB43AA9E1B319A28D3B9D94"/>
    <w:rsid w:val="00C361DB"/>
    <w:pPr>
      <w:spacing w:after="200" w:line="276" w:lineRule="auto"/>
    </w:pPr>
    <w:rPr>
      <w:rFonts w:eastAsiaTheme="minorHAnsi"/>
    </w:rPr>
  </w:style>
  <w:style w:type="paragraph" w:customStyle="1" w:styleId="81920A2788DD422FBC1379B014BADE544">
    <w:name w:val="81920A2788DD422FBC1379B014BADE544"/>
    <w:rsid w:val="00C361DB"/>
    <w:pPr>
      <w:spacing w:after="200" w:line="276" w:lineRule="auto"/>
    </w:pPr>
    <w:rPr>
      <w:rFonts w:eastAsiaTheme="minorHAnsi"/>
    </w:rPr>
  </w:style>
  <w:style w:type="paragraph" w:customStyle="1" w:styleId="73572563DBBE4DC684F86313033EB8134">
    <w:name w:val="73572563DBBE4DC684F86313033EB8134"/>
    <w:rsid w:val="00C361DB"/>
    <w:pPr>
      <w:spacing w:after="200" w:line="276" w:lineRule="auto"/>
    </w:pPr>
    <w:rPr>
      <w:rFonts w:eastAsiaTheme="minorHAnsi"/>
    </w:rPr>
  </w:style>
  <w:style w:type="paragraph" w:customStyle="1" w:styleId="28358B289F1A4E7AA300430D60A68DB64">
    <w:name w:val="28358B289F1A4E7AA300430D60A68DB64"/>
    <w:rsid w:val="00C361DB"/>
    <w:pPr>
      <w:spacing w:after="200" w:line="276" w:lineRule="auto"/>
    </w:pPr>
    <w:rPr>
      <w:rFonts w:eastAsiaTheme="minorHAnsi"/>
    </w:rPr>
  </w:style>
  <w:style w:type="paragraph" w:customStyle="1" w:styleId="1696A114CBBF4F189190B2B125DACBE64">
    <w:name w:val="1696A114CBBF4F189190B2B125DACBE64"/>
    <w:rsid w:val="00C361DB"/>
    <w:pPr>
      <w:spacing w:after="200" w:line="276" w:lineRule="auto"/>
    </w:pPr>
    <w:rPr>
      <w:rFonts w:eastAsiaTheme="minorHAnsi"/>
    </w:rPr>
  </w:style>
  <w:style w:type="paragraph" w:customStyle="1" w:styleId="7299CA0FA01C46EFB7A2531F0CE4F0834">
    <w:name w:val="7299CA0FA01C46EFB7A2531F0CE4F0834"/>
    <w:rsid w:val="00C361DB"/>
    <w:pPr>
      <w:spacing w:after="200" w:line="276" w:lineRule="auto"/>
    </w:pPr>
    <w:rPr>
      <w:rFonts w:eastAsiaTheme="minorHAnsi"/>
    </w:rPr>
  </w:style>
  <w:style w:type="paragraph" w:customStyle="1" w:styleId="19B182E9DEBF4945B08B8865655633844">
    <w:name w:val="19B182E9DEBF4945B08B8865655633844"/>
    <w:rsid w:val="00C361DB"/>
    <w:pPr>
      <w:spacing w:after="200" w:line="276" w:lineRule="auto"/>
    </w:pPr>
    <w:rPr>
      <w:rFonts w:eastAsiaTheme="minorHAnsi"/>
    </w:rPr>
  </w:style>
  <w:style w:type="paragraph" w:customStyle="1" w:styleId="9E2ABE14FAE94E16A6A853E50F3FB6644">
    <w:name w:val="9E2ABE14FAE94E16A6A853E50F3FB6644"/>
    <w:rsid w:val="00C361DB"/>
    <w:pPr>
      <w:spacing w:after="200" w:line="276" w:lineRule="auto"/>
    </w:pPr>
    <w:rPr>
      <w:rFonts w:eastAsiaTheme="minorHAnsi"/>
    </w:rPr>
  </w:style>
  <w:style w:type="paragraph" w:customStyle="1" w:styleId="2E4EB0CBFF6546AAA8AAFDBB9D25BA3D4">
    <w:name w:val="2E4EB0CBFF6546AAA8AAFDBB9D25BA3D4"/>
    <w:rsid w:val="00C361DB"/>
    <w:pPr>
      <w:spacing w:after="200" w:line="276" w:lineRule="auto"/>
    </w:pPr>
    <w:rPr>
      <w:rFonts w:eastAsiaTheme="minorHAnsi"/>
    </w:rPr>
  </w:style>
  <w:style w:type="paragraph" w:customStyle="1" w:styleId="246BA61283824DD483257039966828014">
    <w:name w:val="246BA61283824DD483257039966828014"/>
    <w:rsid w:val="00C361DB"/>
    <w:pPr>
      <w:spacing w:after="200" w:line="276" w:lineRule="auto"/>
    </w:pPr>
    <w:rPr>
      <w:rFonts w:eastAsiaTheme="minorHAnsi"/>
    </w:rPr>
  </w:style>
  <w:style w:type="paragraph" w:customStyle="1" w:styleId="49B862AE23BD4071AB19BE13064D2C1C4">
    <w:name w:val="49B862AE23BD4071AB19BE13064D2C1C4"/>
    <w:rsid w:val="00C361DB"/>
    <w:pPr>
      <w:spacing w:after="200" w:line="276" w:lineRule="auto"/>
    </w:pPr>
    <w:rPr>
      <w:rFonts w:eastAsiaTheme="minorHAnsi"/>
    </w:rPr>
  </w:style>
  <w:style w:type="paragraph" w:customStyle="1" w:styleId="C904310E12A84F9898A4B94DC80C87854">
    <w:name w:val="C904310E12A84F9898A4B94DC80C87854"/>
    <w:rsid w:val="00C361DB"/>
    <w:pPr>
      <w:spacing w:after="200" w:line="276" w:lineRule="auto"/>
    </w:pPr>
    <w:rPr>
      <w:rFonts w:eastAsiaTheme="minorHAnsi"/>
    </w:rPr>
  </w:style>
  <w:style w:type="paragraph" w:customStyle="1" w:styleId="CEA52DED1BF248D5A9048CEC45FC020C4">
    <w:name w:val="CEA52DED1BF248D5A9048CEC45FC020C4"/>
    <w:rsid w:val="00C361DB"/>
    <w:pPr>
      <w:spacing w:after="200" w:line="276" w:lineRule="auto"/>
    </w:pPr>
    <w:rPr>
      <w:rFonts w:eastAsiaTheme="minorHAnsi"/>
    </w:rPr>
  </w:style>
  <w:style w:type="paragraph" w:customStyle="1" w:styleId="23D743CAA26D48E1A5319F24361254FF">
    <w:name w:val="23D743CAA26D48E1A5319F24361254FF"/>
    <w:rsid w:val="00C361DB"/>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1BF55-353F-458E-B27F-0FD7652CD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18-19(1-19)</Template>
  <TotalTime>0</TotalTime>
  <Pages>4</Pages>
  <Words>1039</Words>
  <Characters>5926</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Prickett, Lindsay</cp:lastModifiedBy>
  <cp:revision>2</cp:revision>
  <cp:lastPrinted>2023-10-12T19:02:00Z</cp:lastPrinted>
  <dcterms:created xsi:type="dcterms:W3CDTF">2024-06-05T13:10:00Z</dcterms:created>
  <dcterms:modified xsi:type="dcterms:W3CDTF">2024-06-05T13:10:00Z</dcterms:modified>
</cp:coreProperties>
</file>