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E66AC" w14:textId="4A56397B" w:rsidR="002B3EA0" w:rsidRDefault="002B3EA0">
      <w:pPr>
        <w:rPr>
          <w:rFonts w:ascii="Calibri" w:hAnsi="Calibri" w:cs="Times New Roman"/>
          <w:sz w:val="24"/>
          <w:szCs w:val="24"/>
        </w:rPr>
      </w:pPr>
    </w:p>
    <w:p w14:paraId="3A95B0B9"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228A61B3" wp14:editId="31D2DBE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4EC7EF8B"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673D81B5"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3DA5F145"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225A8DA"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533B414"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19CB834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2991CBC531A040788F6FEF89514B989D"/>
              </w:placeholder>
            </w:sdtPr>
            <w:sdtEndPr/>
            <w:sdtContent>
              <w:p w14:paraId="2F78B4C1" w14:textId="601867FB" w:rsidR="001D3591" w:rsidRPr="00382ECB" w:rsidRDefault="00F55133" w:rsidP="00F36B03">
                <w:pPr>
                  <w:spacing w:after="240"/>
                  <w:contextualSpacing/>
                  <w:rPr>
                    <w:rFonts w:ascii="Calibri" w:hAnsi="Calibri" w:cs="Times New Roman"/>
                    <w:sz w:val="24"/>
                    <w:szCs w:val="24"/>
                  </w:rPr>
                </w:pPr>
                <w:r>
                  <w:rPr>
                    <w:rFonts w:ascii="Calibri" w:hAnsi="Calibri" w:cs="Times New Roman"/>
                    <w:sz w:val="24"/>
                    <w:szCs w:val="24"/>
                  </w:rPr>
                  <w:t>MTH-101</w:t>
                </w:r>
              </w:p>
            </w:sdtContent>
          </w:sdt>
        </w:tc>
        <w:tc>
          <w:tcPr>
            <w:tcW w:w="7308" w:type="dxa"/>
            <w:gridSpan w:val="4"/>
            <w:tcBorders>
              <w:top w:val="single" w:sz="4" w:space="0" w:color="7F7F7F" w:themeColor="text1" w:themeTint="80"/>
              <w:bottom w:val="single" w:sz="4" w:space="0" w:color="7F7F7F" w:themeColor="text1" w:themeTint="80"/>
            </w:tcBorders>
          </w:tcPr>
          <w:p w14:paraId="44BB282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B004A6A" w14:textId="51DEB921" w:rsidR="001D3591" w:rsidRPr="00382ECB" w:rsidRDefault="00E033AC"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E6143EA55E754FF9A2C2B63073E936E8"/>
                </w:placeholder>
              </w:sdtPr>
              <w:sdtEndPr/>
              <w:sdtContent>
                <w:r w:rsidR="00F55133">
                  <w:rPr>
                    <w:rFonts w:ascii="Calibri" w:hAnsi="Calibri" w:cs="Times New Roman"/>
                    <w:sz w:val="24"/>
                    <w:szCs w:val="24"/>
                  </w:rPr>
                  <w:t>Concepts of Math</w:t>
                </w:r>
                <w:r w:rsidR="008410D8">
                  <w:rPr>
                    <w:rFonts w:ascii="Calibri" w:hAnsi="Calibri" w:cs="Times New Roman"/>
                    <w:sz w:val="24"/>
                    <w:szCs w:val="24"/>
                  </w:rPr>
                  <w:t>ematics</w:t>
                </w:r>
              </w:sdtContent>
            </w:sdt>
          </w:p>
        </w:tc>
      </w:tr>
      <w:tr w:rsidR="00693CE8" w:rsidRPr="00382ECB" w14:paraId="046E8A0D"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1B902880" w14:textId="62493322"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DAC3DCDA1DD483CB2BD8FC63B53D06C"/>
                </w:placeholder>
              </w:sdtPr>
              <w:sdtEndPr/>
              <w:sdtContent>
                <w:r w:rsidR="00F55133">
                  <w:rPr>
                    <w:rFonts w:ascii="Calibri" w:hAnsi="Calibri" w:cs="Times New Roman"/>
                    <w:sz w:val="24"/>
                    <w:szCs w:val="24"/>
                  </w:rPr>
                  <w:t>Mathematics</w:t>
                </w:r>
              </w:sdtContent>
            </w:sdt>
          </w:p>
        </w:tc>
      </w:tr>
      <w:tr w:rsidR="00052F8A" w:rsidRPr="00382ECB" w14:paraId="43C4B44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FB2B625" w14:textId="0937311C"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4D9DF6FBEF6A44CCB9ED1FA7D8A6A315"/>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FB3F58" w:rsidRPr="00EB44DD">
                  <w:rPr>
                    <w:rStyle w:val="PlaceholderText"/>
                  </w:rPr>
                  <w:t>C</w:t>
                </w:r>
                <w:r w:rsidR="00FB3F58">
                  <w:rPr>
                    <w:rStyle w:val="PlaceholderText"/>
                  </w:rPr>
                  <w:t>lick here to select a month</w:t>
                </w:r>
                <w:r w:rsidR="00FB3F58"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26025D5E" w14:textId="2563C60E" w:rsidR="009D7CE5" w:rsidRPr="004A4C83" w:rsidRDefault="00E033AC"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34E8251FEB1B4C27BE7B765EE2FDD3D7"/>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FB3F58" w:rsidRPr="00EB44DD">
                  <w:rPr>
                    <w:rStyle w:val="PlaceholderText"/>
                  </w:rPr>
                  <w:t>C</w:t>
                </w:r>
                <w:r w:rsidR="00FB3F58">
                  <w:rPr>
                    <w:rStyle w:val="PlaceholderText"/>
                  </w:rPr>
                  <w:t>lick here to select a year</w:t>
                </w:r>
                <w:r w:rsidR="00FB3F58" w:rsidRPr="00EB44DD">
                  <w:rPr>
                    <w:rStyle w:val="PlaceholderText"/>
                  </w:rPr>
                  <w:t>.</w:t>
                </w:r>
              </w:sdtContent>
            </w:sdt>
          </w:p>
        </w:tc>
      </w:tr>
      <w:tr w:rsidR="00693CE8" w:rsidRPr="00382ECB" w14:paraId="1A4B8569"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C447BBA"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6AD5FE8"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5E49C3EA" w14:textId="4EE953C9"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F627C5E5AE14870B38AB5496B7A0680"/>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F55133">
                  <w:rPr>
                    <w:rFonts w:ascii="Calibri" w:hAnsi="Calibri" w:cs="Times New Roman"/>
                    <w:sz w:val="24"/>
                    <w:szCs w:val="24"/>
                  </w:rPr>
                  <w:t>November</w:t>
                </w:r>
              </w:sdtContent>
            </w:sdt>
          </w:p>
        </w:tc>
        <w:tc>
          <w:tcPr>
            <w:tcW w:w="5148" w:type="dxa"/>
            <w:gridSpan w:val="2"/>
            <w:tcBorders>
              <w:top w:val="single" w:sz="4" w:space="0" w:color="7F7F7F" w:themeColor="text1" w:themeTint="80"/>
              <w:bottom w:val="single" w:sz="4" w:space="0" w:color="7F7F7F" w:themeColor="text1" w:themeTint="80"/>
            </w:tcBorders>
          </w:tcPr>
          <w:p w14:paraId="4EEDDFBE" w14:textId="00AB3A3C" w:rsidR="0000768C" w:rsidRPr="004A4C83" w:rsidRDefault="00E033AC"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7A0A8415C3241ADAEAED36DD6CB6087"/>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F55133">
                  <w:rPr>
                    <w:rFonts w:ascii="Calibri" w:hAnsi="Calibri" w:cs="Times New Roman"/>
                    <w:sz w:val="24"/>
                    <w:szCs w:val="24"/>
                  </w:rPr>
                  <w:t>2021</w:t>
                </w:r>
              </w:sdtContent>
            </w:sdt>
          </w:p>
        </w:tc>
      </w:tr>
      <w:tr w:rsidR="0000768C" w:rsidRPr="00382ECB" w14:paraId="360F8DBE"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444FFA1"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BB40E9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BD8C1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515BEF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9FC412" w14:textId="5EFA37B0"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8B76087934343B7B5305149301EF697"/>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F55133">
                  <w:rPr>
                    <w:rFonts w:ascii="Calibri" w:hAnsi="Calibri" w:cs="Times New Roman"/>
                    <w:sz w:val="24"/>
                    <w:szCs w:val="24"/>
                  </w:rPr>
                  <w:t>3</w:t>
                </w:r>
              </w:sdtContent>
            </w:sdt>
          </w:p>
          <w:p w14:paraId="5D318F86"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77893D02"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4EF58552"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3C08814B" w14:textId="2617EC9B"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F72A6FEE2C410CB3658DB378B89122"/>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F55133">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2D54E04E" w14:textId="7655888E"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135CA2513ECD414EB5F8EC9EFD56C80B"/>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F55133">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C2DE3CF" w14:textId="0FF70A5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2110F67A99D04796B93268A763CB6CC1"/>
                </w:placeholder>
              </w:sdtPr>
              <w:sdtEndPr/>
              <w:sdtContent>
                <w:r w:rsidR="00F55133">
                  <w:rPr>
                    <w:rFonts w:ascii="Calibri" w:hAnsi="Calibri" w:cs="Times New Roman"/>
                    <w:sz w:val="24"/>
                    <w:szCs w:val="24"/>
                  </w:rPr>
                  <w:t>0</w:t>
                </w:r>
              </w:sdtContent>
            </w:sdt>
          </w:p>
        </w:tc>
      </w:tr>
      <w:tr w:rsidR="0000768C" w:rsidRPr="00382ECB" w14:paraId="0BC1161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6F67A7F" w14:textId="0F8535BC"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AE366EF9AC374892AC34947F098AD6F6"/>
                </w:placeholder>
              </w:sdtPr>
              <w:sdtEndPr/>
              <w:sdtContent>
                <w:r w:rsidR="00F55133">
                  <w:rPr>
                    <w:bCs/>
                    <w:snapToGrid w:val="0"/>
                    <w:color w:val="000000"/>
                  </w:rPr>
                  <w:t>MTH-029 OR MTH-035</w:t>
                </w:r>
                <w:r w:rsidR="00F55133">
                  <w:rPr>
                    <w:b/>
                    <w:snapToGrid w:val="0"/>
                    <w:color w:val="000000"/>
                  </w:rPr>
                  <w:t xml:space="preserve"> (</w:t>
                </w:r>
                <w:r w:rsidR="00F55133">
                  <w:rPr>
                    <w:snapToGrid w:val="0"/>
                    <w:color w:val="000000"/>
                  </w:rPr>
                  <w:t xml:space="preserve">Elementary Algebra) and </w:t>
                </w:r>
                <w:r w:rsidR="00F55133">
                  <w:rPr>
                    <w:bCs/>
                    <w:snapToGrid w:val="0"/>
                    <w:color w:val="000000"/>
                  </w:rPr>
                  <w:t>ENG 013</w:t>
                </w:r>
                <w:r w:rsidR="00F55133">
                  <w:rPr>
                    <w:snapToGrid w:val="0"/>
                    <w:color w:val="000000"/>
                  </w:rPr>
                  <w:t xml:space="preserve"> (Reading Skills III) </w:t>
                </w:r>
                <w:r w:rsidR="00F55133">
                  <w:rPr>
                    <w:bCs/>
                    <w:snapToGrid w:val="0"/>
                    <w:color w:val="000000"/>
                  </w:rPr>
                  <w:t>OR</w:t>
                </w:r>
                <w:r w:rsidR="00F55133">
                  <w:rPr>
                    <w:snapToGrid w:val="0"/>
                    <w:color w:val="000000"/>
                  </w:rPr>
                  <w:t xml:space="preserve"> proper placement exam scores.</w:t>
                </w:r>
              </w:sdtContent>
            </w:sdt>
          </w:p>
          <w:p w14:paraId="18C6553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43DBA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978959F" w14:textId="7AC8A291"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36615ECB8D354327A93A25F93DC1E7C1"/>
                </w:placeholder>
              </w:sdtPr>
              <w:sdtEndPr/>
              <w:sdtContent>
                <w:r w:rsidR="00F55133">
                  <w:rPr>
                    <w:rFonts w:ascii="Calibri" w:hAnsi="Calibri" w:cs="Times New Roman"/>
                    <w:sz w:val="24"/>
                    <w:szCs w:val="24"/>
                  </w:rPr>
                  <w:t>None</w:t>
                </w:r>
              </w:sdtContent>
            </w:sdt>
          </w:p>
          <w:p w14:paraId="7210A98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0B2EAA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4DB5FC" w14:textId="0F78BEC3"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5EB53C1D57814EC59139A57B988CF03D"/>
                </w:placeholder>
              </w:sdtPr>
              <w:sdtEndPr/>
              <w:sdtContent>
                <w:r w:rsidR="000F680B">
                  <w:t xml:space="preserve">Concepts of Mathematics is designed for students intending to major in a Liberal Arts area other than Math or the Physical Sciences.  The course consists of a core of problem solving and mathematical modeling, sets and logic.  In addition to this core, at least one of the following will be incorporated:  Topics in Geometry, Probability, </w:t>
                </w:r>
                <w:r w:rsidR="00E033AC">
                  <w:t xml:space="preserve">and </w:t>
                </w:r>
                <w:r w:rsidR="000F680B">
                  <w:t>Discrete Mathematics.</w:t>
                </w:r>
                <w:bookmarkStart w:id="0" w:name="_GoBack"/>
                <w:bookmarkEnd w:id="0"/>
              </w:sdtContent>
            </w:sdt>
          </w:p>
          <w:p w14:paraId="524B601C"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6032643E"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AE14317" w14:textId="77777777" w:rsidR="008E1C44" w:rsidRPr="008E1C44" w:rsidRDefault="008E1C44" w:rsidP="00F36B03">
            <w:pPr>
              <w:spacing w:after="240"/>
              <w:contextualSpacing/>
              <w:jc w:val="center"/>
              <w:rPr>
                <w:rFonts w:ascii="Calibri" w:hAnsi="Calibri" w:cs="Times New Roman"/>
                <w:sz w:val="12"/>
                <w:szCs w:val="12"/>
              </w:rPr>
            </w:pPr>
          </w:p>
          <w:p w14:paraId="0ED7A033"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01298C03" w14:textId="77777777" w:rsidR="008E2654" w:rsidRDefault="008E2654" w:rsidP="00F36B03">
            <w:pPr>
              <w:spacing w:after="240"/>
              <w:contextualSpacing/>
              <w:rPr>
                <w:rFonts w:ascii="Calibri" w:hAnsi="Calibri" w:cs="Times New Roman"/>
                <w:sz w:val="24"/>
                <w:szCs w:val="24"/>
              </w:rPr>
            </w:pPr>
          </w:p>
          <w:p w14:paraId="31ED0D82"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E2BF377"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7D458895ED894B8798D271C15DDA1188"/>
              </w:placeholder>
            </w:sdtPr>
            <w:sdtEndPr/>
            <w:sdtContent>
              <w:p w14:paraId="0C8F35A4" w14:textId="77777777" w:rsidR="000F680B" w:rsidRDefault="000F680B" w:rsidP="000F680B">
                <w:pPr>
                  <w:widowControl w:val="0"/>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Solve problems involving sets and subsets both with and without Venn Diagrams, as assessed by tests, quizzes, homework, or projects.</w:t>
                </w:r>
              </w:p>
              <w:p w14:paraId="6D098DAC" w14:textId="77777777" w:rsidR="000F680B" w:rsidRDefault="000F680B" w:rsidP="000F680B">
                <w:pPr>
                  <w:widowControl w:val="0"/>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Solve problems involving the language of logic both with and without the use of Truth Tables, as assessed by tests, quizzes, homework, or projects</w:t>
                </w:r>
                <w:r>
                  <w:t>.</w:t>
                </w:r>
              </w:p>
              <w:p w14:paraId="228CE90F" w14:textId="77777777" w:rsidR="000F680B" w:rsidRDefault="000F680B" w:rsidP="000F680B">
                <w:pPr>
                  <w:widowControl w:val="0"/>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Solve problems involving permutations and combinations,</w:t>
                </w:r>
                <w:r>
                  <w:t xml:space="preserve"> as assessed by tests, quizzes, homework, or projects.</w:t>
                </w:r>
              </w:p>
              <w:p w14:paraId="12D5BBBE" w14:textId="77777777" w:rsidR="000F680B" w:rsidRDefault="000F680B" w:rsidP="000F680B">
                <w:pPr>
                  <w:widowControl w:val="0"/>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Calculate the probability of different types of events,</w:t>
                </w:r>
                <w:r>
                  <w:t xml:space="preserve"> as assessed by tests, quizzes, homework, or projects.</w:t>
                </w:r>
              </w:p>
              <w:p w14:paraId="27280D43" w14:textId="2C9032F4" w:rsidR="00E37A3A" w:rsidRPr="00E63D35" w:rsidRDefault="00E033AC" w:rsidP="00E63D35">
                <w:pPr>
                  <w:spacing w:after="240"/>
                  <w:ind w:left="58"/>
                  <w:rPr>
                    <w:rFonts w:ascii="Calibri" w:hAnsi="Calibri" w:cs="Times New Roman"/>
                    <w:sz w:val="24"/>
                    <w:szCs w:val="24"/>
                  </w:rPr>
                </w:pPr>
              </w:p>
            </w:sdtContent>
          </w:sdt>
          <w:p w14:paraId="46918A4C" w14:textId="77777777" w:rsidR="005F3D82" w:rsidRDefault="005F3D82" w:rsidP="00F36B03">
            <w:pPr>
              <w:spacing w:after="240"/>
              <w:contextualSpacing/>
              <w:rPr>
                <w:rFonts w:ascii="Calibri" w:hAnsi="Calibri" w:cs="Times New Roman"/>
                <w:sz w:val="24"/>
                <w:szCs w:val="24"/>
              </w:rPr>
            </w:pPr>
          </w:p>
          <w:p w14:paraId="58735FF9"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BD23D81C11054B3A91331ED1284917A6"/>
              </w:placeholder>
            </w:sdtPr>
            <w:sdtEndPr/>
            <w:sdtContent>
              <w:p w14:paraId="713D1922" w14:textId="77777777" w:rsidR="000F680B" w:rsidRDefault="000F680B" w:rsidP="000F68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napToGrid w:val="0"/>
                    <w:color w:val="000000"/>
                  </w:rPr>
                </w:pPr>
                <w:r>
                  <w:t>tests, quizzes, homework, or projects.</w:t>
                </w:r>
              </w:p>
              <w:p w14:paraId="5D35AF8B" w14:textId="4FFA13C7" w:rsidR="00172B3E" w:rsidRDefault="00E033AC" w:rsidP="00F36B03">
                <w:pPr>
                  <w:spacing w:after="240"/>
                  <w:contextualSpacing/>
                  <w:rPr>
                    <w:rFonts w:ascii="Calibri" w:hAnsi="Calibri" w:cs="Times New Roman"/>
                    <w:sz w:val="24"/>
                    <w:szCs w:val="24"/>
                  </w:rPr>
                </w:pPr>
              </w:p>
            </w:sdtContent>
          </w:sdt>
          <w:p w14:paraId="59DF2244" w14:textId="4C6E3DE1" w:rsidR="001A5F01" w:rsidRPr="001A5F01" w:rsidRDefault="00AF5B51" w:rsidP="008410D8">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6877F82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83C7AB0" w14:textId="77777777" w:rsidR="008E1C44" w:rsidRPr="008E1C44" w:rsidRDefault="008E1C44" w:rsidP="00F36B03">
            <w:pPr>
              <w:spacing w:after="240"/>
              <w:contextualSpacing/>
              <w:jc w:val="center"/>
              <w:rPr>
                <w:rFonts w:ascii="Calibri" w:hAnsi="Calibri" w:cs="Times New Roman"/>
                <w:sz w:val="12"/>
                <w:szCs w:val="12"/>
              </w:rPr>
            </w:pPr>
          </w:p>
          <w:p w14:paraId="133B7573"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6B158980" w14:textId="77777777" w:rsidR="008E1C44" w:rsidRDefault="008E1C44" w:rsidP="00F36B03">
            <w:pPr>
              <w:spacing w:after="240"/>
              <w:contextualSpacing/>
              <w:jc w:val="center"/>
              <w:rPr>
                <w:rFonts w:ascii="Calibri" w:hAnsi="Calibri" w:cs="Times New Roman"/>
                <w:sz w:val="24"/>
                <w:szCs w:val="24"/>
              </w:rPr>
            </w:pPr>
          </w:p>
          <w:p w14:paraId="3448F3B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6DBA1223"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DA9AABA49F604E0FA27A5BDF4D9995D6"/>
              </w:placeholder>
            </w:sdtPr>
            <w:sdtEndPr/>
            <w:sdtContent>
              <w:p w14:paraId="08E98DA4" w14:textId="77777777" w:rsidR="000F680B" w:rsidRDefault="000F680B" w:rsidP="000F68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p w14:paraId="1656A913" w14:textId="02EB738B" w:rsidR="00396B4D" w:rsidRDefault="00E033AC" w:rsidP="00F36B03">
                <w:pPr>
                  <w:spacing w:after="240"/>
                  <w:ind w:left="-90"/>
                  <w:contextualSpacing/>
                  <w:rPr>
                    <w:rFonts w:ascii="Calibri" w:hAnsi="Calibri" w:cs="Times New Roman"/>
                    <w:sz w:val="24"/>
                    <w:szCs w:val="24"/>
                  </w:rPr>
                </w:pPr>
              </w:p>
            </w:sdtContent>
          </w:sdt>
          <w:p w14:paraId="15A10829"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5DC2C098" w14:textId="55B0873D" w:rsidR="00D2769C" w:rsidRDefault="00E033AC"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781BFF1A9ED643DF9BB73D475DD333E1"/>
                </w:placeholder>
              </w:sdtPr>
              <w:sdtEndPr/>
              <w:sdtContent>
                <w:r w:rsidR="000F680B">
                  <w:t>tests, quizzes, homework, or projects.</w:t>
                </w:r>
              </w:sdtContent>
            </w:sdt>
            <w:r w:rsidR="00396B4D" w:rsidRPr="00AF5B51">
              <w:rPr>
                <w:rFonts w:ascii="Calibri" w:hAnsi="Calibri" w:cs="Times New Roman"/>
                <w:sz w:val="24"/>
                <w:szCs w:val="24"/>
              </w:rPr>
              <w:t xml:space="preserve">  </w:t>
            </w:r>
          </w:p>
          <w:p w14:paraId="13636DCC"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1F2427D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D772610" w14:textId="77777777" w:rsidR="005F3D82" w:rsidRPr="005F3D82" w:rsidRDefault="005F3D82" w:rsidP="00F36B03">
            <w:pPr>
              <w:spacing w:after="240"/>
              <w:contextualSpacing/>
              <w:jc w:val="center"/>
              <w:rPr>
                <w:rFonts w:ascii="Calibri" w:hAnsi="Calibri" w:cs="Times New Roman"/>
                <w:sz w:val="12"/>
                <w:szCs w:val="12"/>
              </w:rPr>
            </w:pPr>
          </w:p>
          <w:p w14:paraId="3EFC1B5D"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B299AC" w14:textId="77777777" w:rsidR="00DD7553" w:rsidRDefault="00DD7553" w:rsidP="00F36B03">
            <w:pPr>
              <w:spacing w:after="240"/>
              <w:contextualSpacing/>
              <w:jc w:val="center"/>
              <w:rPr>
                <w:rFonts w:ascii="Calibri" w:hAnsi="Calibri" w:cs="Times New Roman"/>
                <w:sz w:val="24"/>
                <w:szCs w:val="24"/>
              </w:rPr>
            </w:pPr>
          </w:p>
          <w:p w14:paraId="26BE41FD"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E1DACA22B79C4FC8843770D74DF4F919"/>
              </w:placeholder>
            </w:sdtPr>
            <w:sdtEndPr/>
            <w:sdtContent>
              <w:p w14:paraId="6BF64CF7" w14:textId="2018C44F" w:rsidR="00335E92" w:rsidRDefault="000F680B" w:rsidP="00F36B03">
                <w:pPr>
                  <w:spacing w:after="240"/>
                  <w:contextualSpacing/>
                  <w:rPr>
                    <w:rFonts w:ascii="Calibri" w:hAnsi="Calibri" w:cs="Times New Roman"/>
                    <w:sz w:val="24"/>
                    <w:szCs w:val="24"/>
                  </w:rPr>
                </w:pPr>
                <w:r>
                  <w:rPr>
                    <w:rFonts w:ascii="Calibri" w:hAnsi="Calibri" w:cs="Times New Roman"/>
                    <w:sz w:val="24"/>
                    <w:szCs w:val="24"/>
                  </w:rPr>
                  <w:t>N/A</w:t>
                </w:r>
              </w:p>
            </w:sdtContent>
          </w:sdt>
          <w:p w14:paraId="62F39990" w14:textId="77777777" w:rsidR="00BF6435" w:rsidRDefault="00BF6435" w:rsidP="00F36B03">
            <w:pPr>
              <w:spacing w:after="240"/>
              <w:contextualSpacing/>
              <w:rPr>
                <w:rFonts w:ascii="Calibri" w:hAnsi="Calibri" w:cs="Times New Roman"/>
                <w:sz w:val="24"/>
                <w:szCs w:val="24"/>
              </w:rPr>
            </w:pPr>
          </w:p>
          <w:p w14:paraId="365710A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1ACC9BAA757741FA8FED77C7D2EC65C3"/>
              </w:placeholder>
            </w:sdtPr>
            <w:sdtEndPr/>
            <w:sdtContent>
              <w:p w14:paraId="45262990" w14:textId="5D05CF23" w:rsidR="00BF6435" w:rsidRDefault="000F680B" w:rsidP="00F36B03">
                <w:pPr>
                  <w:spacing w:after="240"/>
                  <w:contextualSpacing/>
                  <w:rPr>
                    <w:rFonts w:ascii="Calibri" w:hAnsi="Calibri" w:cs="Times New Roman"/>
                    <w:sz w:val="24"/>
                    <w:szCs w:val="24"/>
                  </w:rPr>
                </w:pPr>
                <w:r>
                  <w:rPr>
                    <w:rFonts w:ascii="Calibri" w:hAnsi="Calibri" w:cs="Times New Roman"/>
                    <w:sz w:val="24"/>
                    <w:szCs w:val="24"/>
                  </w:rPr>
                  <w:t>N/A</w:t>
                </w:r>
              </w:p>
            </w:sdtContent>
          </w:sdt>
          <w:p w14:paraId="641545D0"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84D3B8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91A00F5" w14:textId="77777777" w:rsidR="009A7939" w:rsidRPr="009A7939" w:rsidRDefault="009A7939" w:rsidP="00F36B03">
            <w:pPr>
              <w:spacing w:after="240"/>
              <w:contextualSpacing/>
              <w:rPr>
                <w:rFonts w:ascii="Calibri" w:hAnsi="Calibri" w:cs="Times New Roman"/>
                <w:b/>
                <w:sz w:val="12"/>
                <w:szCs w:val="12"/>
              </w:rPr>
            </w:pPr>
          </w:p>
          <w:p w14:paraId="05A38F46"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9147E4C26EBC4511AA044AADE72C401B"/>
              </w:placeholder>
            </w:sdtPr>
            <w:sdtEndPr/>
            <w:sdtContent>
              <w:p w14:paraId="64B5BC69"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Pr>
                    <w:b/>
                    <w:snapToGrid w:val="0"/>
                    <w:color w:val="000000"/>
                  </w:rPr>
                  <w:t>Unit I</w:t>
                </w:r>
                <w:r>
                  <w:rPr>
                    <w:b/>
                    <w:snapToGrid w:val="0"/>
                    <w:color w:val="000000"/>
                  </w:rPr>
                  <w:tab/>
                  <w:t>Problem Solving:</w:t>
                </w:r>
              </w:p>
              <w:p w14:paraId="2B09EB5A"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Inductive Reasoning.</w:t>
                </w:r>
              </w:p>
              <w:p w14:paraId="3696A20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Estimation; Problem Solving Tool.</w:t>
                </w:r>
              </w:p>
              <w:p w14:paraId="4BD3BC11"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Graph Interpretation: A problem-Solving Tool.</w:t>
                </w:r>
              </w:p>
              <w:p w14:paraId="14E2AEDF"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p>
              <w:p w14:paraId="575B5A8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Pr>
                    <w:b/>
                    <w:snapToGrid w:val="0"/>
                    <w:color w:val="000000"/>
                  </w:rPr>
                  <w:t xml:space="preserve">Unit II </w:t>
                </w:r>
                <w:r>
                  <w:rPr>
                    <w:b/>
                    <w:snapToGrid w:val="0"/>
                    <w:color w:val="000000"/>
                  </w:rPr>
                  <w:tab/>
                  <w:t>Sets:</w:t>
                </w:r>
              </w:p>
              <w:p w14:paraId="66ADE69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Sets: A Problem –Solving Tool.</w:t>
                </w:r>
              </w:p>
              <w:p w14:paraId="3874AD2A"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Set Operations.</w:t>
                </w:r>
              </w:p>
              <w:p w14:paraId="6F23EA77"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Venn Diagrams.</w:t>
                </w:r>
              </w:p>
              <w:p w14:paraId="4FE6B8A3"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The Number of Elements in a Set: A problem-Solving Tool.</w:t>
                </w:r>
              </w:p>
              <w:p w14:paraId="61462426"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p>
              <w:p w14:paraId="5AE5A4F6"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Pr>
                    <w:b/>
                    <w:snapToGrid w:val="0"/>
                    <w:color w:val="000000"/>
                  </w:rPr>
                  <w:t>Unit III Logic:</w:t>
                </w:r>
              </w:p>
              <w:p w14:paraId="36F6656F"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Statements.</w:t>
                </w:r>
              </w:p>
              <w:p w14:paraId="259E14AA"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Truth Tables: A problem-Solving Tool.</w:t>
                </w:r>
              </w:p>
              <w:p w14:paraId="3C8B8038" w14:textId="22B0FCF1" w:rsidR="000F680B" w:rsidRDefault="008410D8"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The Conditional</w:t>
                </w:r>
                <w:r w:rsidR="000F680B">
                  <w:rPr>
                    <w:snapToGrid w:val="0"/>
                    <w:color w:val="000000"/>
                  </w:rPr>
                  <w:t xml:space="preserve"> and </w:t>
                </w:r>
                <w:proofErr w:type="spellStart"/>
                <w:r w:rsidR="000F680B">
                  <w:rPr>
                    <w:snapToGrid w:val="0"/>
                    <w:color w:val="000000"/>
                  </w:rPr>
                  <w:t>Biconditional</w:t>
                </w:r>
                <w:proofErr w:type="spellEnd"/>
                <w:r w:rsidR="000F680B">
                  <w:rPr>
                    <w:snapToGrid w:val="0"/>
                    <w:color w:val="000000"/>
                  </w:rPr>
                  <w:t>.</w:t>
                </w:r>
              </w:p>
              <w:p w14:paraId="4EC2C29A"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Variations of the Conditional and Implications.</w:t>
                </w:r>
              </w:p>
              <w:p w14:paraId="20B07B1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Euler Diagrams: A problem-Solving Tool.</w:t>
                </w:r>
              </w:p>
              <w:p w14:paraId="2D6FFA54"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Truth Tables and validity of Arguments.</w:t>
                </w:r>
              </w:p>
              <w:p w14:paraId="3BE3267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Switching Networks (optional)</w:t>
                </w:r>
              </w:p>
              <w:p w14:paraId="14481ED8"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p>
              <w:p w14:paraId="2DD3F5FF"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Pr>
                    <w:b/>
                    <w:snapToGrid w:val="0"/>
                    <w:color w:val="000000"/>
                  </w:rPr>
                  <w:t>Unit IV Counting Techniques:</w:t>
                </w:r>
              </w:p>
              <w:p w14:paraId="379113F3" w14:textId="28330BCD"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The Sequential Counting Principle</w:t>
                </w:r>
                <w:r w:rsidR="008410D8">
                  <w:rPr>
                    <w:snapToGrid w:val="0"/>
                    <w:color w:val="000000"/>
                  </w:rPr>
                  <w:t xml:space="preserve"> </w:t>
                </w:r>
                <w:r>
                  <w:rPr>
                    <w:snapToGrid w:val="0"/>
                    <w:color w:val="000000"/>
                  </w:rPr>
                  <w:t>(SCP): A problem-Solving Tool.</w:t>
                </w:r>
              </w:p>
              <w:p w14:paraId="53B722B9"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lastRenderedPageBreak/>
                  <w:t>Permutations</w:t>
                </w:r>
              </w:p>
              <w:p w14:paraId="33BBFE0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Combinations</w:t>
                </w:r>
              </w:p>
              <w:p w14:paraId="4E0E39AC"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Miscellaneous Counting Methods</w:t>
                </w:r>
              </w:p>
              <w:p w14:paraId="12C76C7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p>
              <w:p w14:paraId="07995AD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snapToGrid w:val="0"/>
                    <w:color w:val="000000"/>
                  </w:rPr>
                </w:pPr>
                <w:r>
                  <w:rPr>
                    <w:b/>
                    <w:bCs/>
                    <w:snapToGrid w:val="0"/>
                    <w:color w:val="000000"/>
                  </w:rPr>
                  <w:t>Unit V Probability:</w:t>
                </w:r>
              </w:p>
              <w:p w14:paraId="213FA242"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 xml:space="preserve">Sample Spaces and Probability. </w:t>
                </w:r>
              </w:p>
              <w:p w14:paraId="21408CE1"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Counting Techniques and Probability.</w:t>
                </w:r>
              </w:p>
              <w:p w14:paraId="4469517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Computation of Probabilities.</w:t>
                </w:r>
              </w:p>
              <w:p w14:paraId="1767A8F0"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Conditional Probability</w:t>
                </w:r>
              </w:p>
              <w:p w14:paraId="7EC8BD13"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Independent Events</w:t>
                </w:r>
              </w:p>
              <w:p w14:paraId="760A8373"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Odds and mathematical Expectation</w:t>
                </w:r>
              </w:p>
              <w:p w14:paraId="0C61D53B" w14:textId="1FC46CA4" w:rsidR="000F680B" w:rsidRDefault="000F680B" w:rsidP="008410D8">
                <w:pPr>
                  <w:widowControl w:val="0"/>
                  <w:tabs>
                    <w:tab w:val="left" w:pos="720"/>
                    <w:tab w:val="left" w:pos="2880"/>
                    <w:tab w:val="left" w:pos="3600"/>
                    <w:tab w:val="left" w:pos="4320"/>
                    <w:tab w:val="left" w:pos="5040"/>
                    <w:tab w:val="left" w:pos="5760"/>
                    <w:tab w:val="left" w:pos="6480"/>
                    <w:tab w:val="left" w:pos="7200"/>
                    <w:tab w:val="left" w:pos="7920"/>
                    <w:tab w:val="left" w:pos="8640"/>
                  </w:tabs>
                  <w:ind w:left="720"/>
                  <w:rPr>
                    <w:snapToGrid w:val="0"/>
                    <w:color w:val="000000"/>
                  </w:rPr>
                </w:pPr>
                <w:r>
                  <w:rPr>
                    <w:snapToGrid w:val="0"/>
                    <w:color w:val="000000"/>
                  </w:rPr>
                  <w:t>In lieu of chapters 9 and 10 the instructor may include topics in Discrete Mathematics if he/she has ample material.</w:t>
                </w:r>
              </w:p>
              <w:p w14:paraId="203DF50E"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rPr>
                </w:pPr>
              </w:p>
              <w:p w14:paraId="03EECB8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Pr>
                    <w:b/>
                    <w:snapToGrid w:val="0"/>
                    <w:color w:val="000000"/>
                  </w:rPr>
                  <w:t xml:space="preserve">Discrete Mathematics: </w:t>
                </w:r>
                <w:r>
                  <w:rPr>
                    <w:bCs/>
                    <w:snapToGrid w:val="0"/>
                    <w:color w:val="000000"/>
                  </w:rPr>
                  <w:t>Optional topics selected by instructor</w:t>
                </w:r>
              </w:p>
              <w:p w14:paraId="7B034279"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ab/>
                </w:r>
              </w:p>
              <w:p w14:paraId="471A17E3" w14:textId="77777777" w:rsidR="000F680B" w:rsidRDefault="000F680B" w:rsidP="000F680B">
                <w:pPr>
                  <w:widowControl w:val="0"/>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napToGrid w:val="0"/>
                    <w:color w:val="000000"/>
                  </w:rPr>
                </w:pPr>
                <w:r>
                  <w:rPr>
                    <w:b/>
                    <w:snapToGrid w:val="0"/>
                    <w:color w:val="000000"/>
                  </w:rPr>
                  <w:t>Course Outline:</w:t>
                </w:r>
                <w:r>
                  <w:rPr>
                    <w:b/>
                    <w:snapToGrid w:val="0"/>
                    <w:color w:val="000000"/>
                  </w:rPr>
                  <w:tab/>
                  <w:t>Please note that in order to more completely pursue the goals of this course, the instructor may elaborate on any of the following topics as time permits.</w:t>
                </w:r>
              </w:p>
              <w:p w14:paraId="4F134A16"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 xml:space="preserve"> </w:t>
                </w:r>
                <w:r>
                  <w:rPr>
                    <w:b/>
                    <w:snapToGrid w:val="0"/>
                    <w:color w:val="000000"/>
                  </w:rPr>
                  <w:t xml:space="preserve"> I.</w:t>
                </w:r>
                <w:r>
                  <w:rPr>
                    <w:b/>
                    <w:snapToGrid w:val="0"/>
                    <w:color w:val="000000"/>
                  </w:rPr>
                  <w:tab/>
                  <w:t>Set Theory</w:t>
                </w:r>
              </w:p>
              <w:p w14:paraId="320E1A0A"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b/>
                    <w:snapToGrid w:val="0"/>
                    <w:color w:val="000000"/>
                  </w:rPr>
                  <w:t xml:space="preserve"> II.</w:t>
                </w:r>
                <w:r>
                  <w:rPr>
                    <w:b/>
                    <w:snapToGrid w:val="0"/>
                    <w:color w:val="000000"/>
                  </w:rPr>
                  <w:tab/>
                  <w:t>Logic</w:t>
                </w:r>
              </w:p>
              <w:p w14:paraId="6209C89F"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b/>
                    <w:snapToGrid w:val="0"/>
                    <w:color w:val="000000"/>
                  </w:rPr>
                  <w:t>III.</w:t>
                </w:r>
                <w:r>
                  <w:rPr>
                    <w:b/>
                    <w:snapToGrid w:val="0"/>
                    <w:color w:val="000000"/>
                  </w:rPr>
                  <w:tab/>
                  <w:t>Counting</w:t>
                </w:r>
              </w:p>
              <w:p w14:paraId="2C62778B"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b/>
                    <w:snapToGrid w:val="0"/>
                    <w:color w:val="000000"/>
                  </w:rPr>
                  <w:t xml:space="preserve"> IV.</w:t>
                </w:r>
                <w:r>
                  <w:rPr>
                    <w:b/>
                    <w:snapToGrid w:val="0"/>
                    <w:color w:val="000000"/>
                  </w:rPr>
                  <w:tab/>
                  <w:t>Probability</w:t>
                </w:r>
              </w:p>
              <w:p w14:paraId="5890EC08"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b/>
                    <w:snapToGrid w:val="0"/>
                    <w:color w:val="000000"/>
                  </w:rPr>
                  <w:t xml:space="preserve">  V.</w:t>
                </w:r>
                <w:r>
                  <w:rPr>
                    <w:snapToGrid w:val="0"/>
                    <w:color w:val="000000"/>
                  </w:rPr>
                  <w:tab/>
                </w:r>
                <w:r>
                  <w:rPr>
                    <w:b/>
                    <w:snapToGrid w:val="0"/>
                    <w:color w:val="000000"/>
                  </w:rPr>
                  <w:t xml:space="preserve">In Lieu of III and IV  </w:t>
                </w:r>
              </w:p>
              <w:p w14:paraId="4ABBD542"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b/>
                    <w:snapToGrid w:val="0"/>
                    <w:color w:val="000000"/>
                  </w:rPr>
                  <w:tab/>
                  <w:t>Discrete Mathematics</w:t>
                </w:r>
              </w:p>
              <w:p w14:paraId="22F12377"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ab/>
                  <w:t>A.  Euler Circuits</w:t>
                </w:r>
              </w:p>
              <w:p w14:paraId="17EA4195"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ab/>
                  <w:t>B.  Hamiltonian Cycles</w:t>
                </w:r>
              </w:p>
              <w:p w14:paraId="10E2B132" w14:textId="77777777" w:rsidR="000F680B" w:rsidRDefault="000F680B" w:rsidP="000F68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rPr>
                </w:pPr>
                <w:r>
                  <w:rPr>
                    <w:snapToGrid w:val="0"/>
                    <w:color w:val="000000"/>
                  </w:rPr>
                  <w:tab/>
                  <w:t>C.  The Marriage Problem</w:t>
                </w:r>
              </w:p>
              <w:p w14:paraId="6EBC22DB" w14:textId="4D88A0A6" w:rsidR="00883D63" w:rsidRDefault="000F680B" w:rsidP="008410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hAnsi="Calibri" w:cs="Times New Roman"/>
                    <w:sz w:val="24"/>
                    <w:szCs w:val="24"/>
                  </w:rPr>
                </w:pPr>
                <w:r>
                  <w:rPr>
                    <w:snapToGrid w:val="0"/>
                    <w:color w:val="000000"/>
                  </w:rPr>
                  <w:tab/>
                  <w:t>D.  Voting Methods</w:t>
                </w:r>
              </w:p>
            </w:sdtContent>
          </w:sdt>
          <w:p w14:paraId="42920EC4"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1C7E36E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5F2CC4B" w14:textId="77777777" w:rsidR="009A7939" w:rsidRPr="009A7939" w:rsidRDefault="009A7939" w:rsidP="00F36B03">
            <w:pPr>
              <w:spacing w:after="240"/>
              <w:contextualSpacing/>
              <w:rPr>
                <w:rFonts w:ascii="Calibri" w:hAnsi="Calibri" w:cs="Times New Roman"/>
                <w:b/>
                <w:sz w:val="12"/>
                <w:szCs w:val="12"/>
              </w:rPr>
            </w:pPr>
          </w:p>
          <w:p w14:paraId="0E943017"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02515B86" w14:textId="6147EFB9" w:rsidR="00C928BF" w:rsidRPr="00F97290" w:rsidRDefault="00E033AC" w:rsidP="008410D8">
            <w:pPr>
              <w:spacing w:after="240"/>
              <w:contextualSpacing/>
            </w:pPr>
            <w:sdt>
              <w:sdtPr>
                <w:rPr>
                  <w:rFonts w:ascii="Calibri" w:hAnsi="Calibri"/>
                  <w:sz w:val="24"/>
                  <w:szCs w:val="24"/>
                </w:rPr>
                <w:id w:val="863944553"/>
                <w:placeholder>
                  <w:docPart w:val="34DBF3437663424CA28CE4E193D6C5D5"/>
                </w:placeholder>
              </w:sdtPr>
              <w:sdtEndPr/>
              <w:sdtContent>
                <w:r w:rsidR="000F680B">
                  <w:t>The classroom activities will include formal and informal lectures where new material and assigned problems will be explained.  Students will have the opportunity to contribute to the discussion and to ask questions about the material.</w:t>
                </w:r>
              </w:sdtContent>
            </w:sdt>
          </w:p>
          <w:p w14:paraId="0630E2EC"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0161A72"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310D0B1C" w14:textId="77777777" w:rsidR="009A7939" w:rsidRPr="009A7939" w:rsidRDefault="009A7939" w:rsidP="00F36B03">
            <w:pPr>
              <w:spacing w:after="240"/>
              <w:contextualSpacing/>
              <w:rPr>
                <w:rFonts w:ascii="Calibri" w:hAnsi="Calibri" w:cs="Times New Roman"/>
                <w:b/>
                <w:sz w:val="12"/>
                <w:szCs w:val="12"/>
              </w:rPr>
            </w:pPr>
          </w:p>
          <w:p w14:paraId="5C6FFB89"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F11AE78" w14:textId="5E7FDEC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1547FC48C71E41E1A2F78EDFCB37B21A"/>
                </w:placeholder>
                <w:text w:multiLine="1"/>
              </w:sdtPr>
              <w:sdtEndPr/>
              <w:sdtContent>
                <w:r w:rsidR="000F680B">
                  <w:rPr>
                    <w:rFonts w:ascii="Calibri" w:hAnsi="Calibri" w:cs="Times New Roman"/>
                    <w:sz w:val="24"/>
                    <w:szCs w:val="24"/>
                  </w:rPr>
                  <w:t xml:space="preserve">Math In Our World, </w:t>
                </w:r>
                <w:proofErr w:type="spellStart"/>
                <w:r w:rsidR="000F680B">
                  <w:rPr>
                    <w:rFonts w:ascii="Calibri" w:hAnsi="Calibri" w:cs="Times New Roman"/>
                    <w:sz w:val="24"/>
                    <w:szCs w:val="24"/>
                  </w:rPr>
                  <w:t>Sobecki</w:t>
                </w:r>
                <w:proofErr w:type="spellEnd"/>
                <w:r w:rsidR="000F680B">
                  <w:rPr>
                    <w:rFonts w:ascii="Calibri" w:hAnsi="Calibri" w:cs="Times New Roman"/>
                    <w:sz w:val="24"/>
                    <w:szCs w:val="24"/>
                  </w:rPr>
                  <w:t>, current edition, McGraw-Hill</w:t>
                </w:r>
              </w:sdtContent>
            </w:sdt>
          </w:p>
          <w:p w14:paraId="745EFEC4" w14:textId="70D573E5"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FCA98A97D8884EDCB7F593BBE2FE09C1"/>
                </w:placeholder>
                <w:text w:multiLine="1"/>
              </w:sdtPr>
              <w:sdtEndPr/>
              <w:sdtContent>
                <w:r w:rsidR="000F680B">
                  <w:t>N/A</w:t>
                </w:r>
              </w:sdtContent>
            </w:sdt>
          </w:p>
          <w:p w14:paraId="7B60A8D9" w14:textId="073B406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7F4F3A5DC80A4F60869FD92FC0EB83E8"/>
                </w:placeholder>
                <w:text w:multiLine="1"/>
              </w:sdtPr>
              <w:sdtEndPr/>
              <w:sdtContent>
                <w:r w:rsidR="000F680B">
                  <w:rPr>
                    <w:rFonts w:ascii="Calibri" w:hAnsi="Calibri" w:cs="Times New Roman"/>
                    <w:sz w:val="24"/>
                    <w:szCs w:val="24"/>
                  </w:rPr>
                  <w:t>N/A</w:t>
                </w:r>
              </w:sdtContent>
            </w:sdt>
          </w:p>
          <w:p w14:paraId="463A9294" w14:textId="29BAEE1C"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777CE49A009B4D14BC20BB06ADDA51C1"/>
                </w:placeholder>
                <w:text w:multiLine="1"/>
              </w:sdtPr>
              <w:sdtEndPr/>
              <w:sdtContent>
                <w:r w:rsidR="000F680B">
                  <w:rPr>
                    <w:rFonts w:ascii="Calibri" w:hAnsi="Calibri" w:cs="Times New Roman"/>
                    <w:sz w:val="24"/>
                    <w:szCs w:val="24"/>
                  </w:rPr>
                  <w:t>N/A</w:t>
                </w:r>
              </w:sdtContent>
            </w:sdt>
          </w:p>
        </w:tc>
      </w:tr>
      <w:tr w:rsidR="00FB6CD4" w:rsidRPr="00382ECB" w14:paraId="305B4B4C"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7B0169B7" w14:textId="77777777" w:rsidR="009A7939" w:rsidRPr="009A7939" w:rsidRDefault="009A7939" w:rsidP="00F36B03">
            <w:pPr>
              <w:spacing w:after="240"/>
              <w:contextualSpacing/>
              <w:rPr>
                <w:rFonts w:ascii="Calibri" w:hAnsi="Calibri" w:cs="Times New Roman"/>
                <w:b/>
                <w:sz w:val="12"/>
                <w:szCs w:val="12"/>
              </w:rPr>
            </w:pPr>
          </w:p>
          <w:p w14:paraId="00419DA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704AA3A0"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7A7430A7"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5EFF6D04D8814928A6EEE221A49E7D78"/>
              </w:placeholder>
            </w:sdtPr>
            <w:sdtEndPr/>
            <w:sdtContent>
              <w:p w14:paraId="567B64BD" w14:textId="21FF5E12" w:rsidR="00836AD6" w:rsidRDefault="00EC0EB1" w:rsidP="00F36B03">
                <w:pPr>
                  <w:spacing w:after="240"/>
                  <w:contextualSpacing/>
                  <w:rPr>
                    <w:rFonts w:ascii="Calibri" w:hAnsi="Calibri" w:cs="Times New Roman"/>
                    <w:sz w:val="24"/>
                    <w:szCs w:val="24"/>
                  </w:rPr>
                </w:pPr>
                <w:r>
                  <w:rPr>
                    <w:rFonts w:ascii="Calibri" w:hAnsi="Calibri" w:cs="Times New Roman"/>
                    <w:sz w:val="24"/>
                    <w:szCs w:val="24"/>
                  </w:rPr>
                  <w:t>Course will be assessed according to Gen Ed cycle.</w:t>
                </w:r>
              </w:p>
            </w:sdtContent>
          </w:sdt>
          <w:p w14:paraId="56D47A0E" w14:textId="77777777" w:rsidR="009A7939" w:rsidRPr="001E6897" w:rsidRDefault="009A7939" w:rsidP="00F36B03">
            <w:pPr>
              <w:spacing w:after="240"/>
              <w:contextualSpacing/>
              <w:rPr>
                <w:rFonts w:ascii="Calibri" w:hAnsi="Calibri" w:cs="Times New Roman"/>
                <w:sz w:val="12"/>
                <w:szCs w:val="12"/>
              </w:rPr>
            </w:pPr>
          </w:p>
        </w:tc>
      </w:tr>
    </w:tbl>
    <w:p w14:paraId="39645EC7"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10"/>
      <w:head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1CBB1" w14:textId="77777777" w:rsidR="0012404F" w:rsidRDefault="0012404F" w:rsidP="00B13228">
      <w:pPr>
        <w:spacing w:after="0" w:line="240" w:lineRule="auto"/>
      </w:pPr>
      <w:r>
        <w:separator/>
      </w:r>
    </w:p>
  </w:endnote>
  <w:endnote w:type="continuationSeparator" w:id="0">
    <w:p w14:paraId="78573348" w14:textId="77777777" w:rsidR="0012404F" w:rsidRDefault="0012404F"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25062" w14:textId="77777777" w:rsidR="0012404F" w:rsidRDefault="0012404F" w:rsidP="00B13228">
      <w:pPr>
        <w:spacing w:after="0" w:line="240" w:lineRule="auto"/>
      </w:pPr>
      <w:r>
        <w:separator/>
      </w:r>
    </w:p>
  </w:footnote>
  <w:footnote w:type="continuationSeparator" w:id="0">
    <w:p w14:paraId="5D1DA477" w14:textId="77777777" w:rsidR="0012404F" w:rsidRDefault="0012404F"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1701" w14:textId="77777777" w:rsidR="0012404F" w:rsidRDefault="0012404F">
    <w:pPr>
      <w:pStyle w:val="Header"/>
    </w:pPr>
    <w:r>
      <w:rPr>
        <w:noProof/>
      </w:rPr>
      <mc:AlternateContent>
        <mc:Choice Requires="wps">
          <w:drawing>
            <wp:anchor distT="0" distB="0" distL="114300" distR="114300" simplePos="0" relativeHeight="251656192" behindDoc="1" locked="0" layoutInCell="0" allowOverlap="1" wp14:anchorId="6ED2827D" wp14:editId="1CE4DDF0">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CEE449" w14:textId="77777777" w:rsidR="0012404F" w:rsidRDefault="001240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D2827D"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" o:allowincell="f" filled="f" stroked="f">
              <v:stroke joinstyle="round"/>
              <o:lock v:ext="edit" shapetype="t"/>
              <v:textbox style="mso-fit-shape-to-text:t">
                <w:txbxContent>
                  <w:p w14:paraId="37CEE449"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62D0F" w14:textId="77777777" w:rsidR="0012404F" w:rsidRDefault="0012404F" w:rsidP="00B13228">
    <w:pPr>
      <w:pStyle w:val="Header"/>
      <w:jc w:val="center"/>
    </w:pPr>
    <w:r>
      <w:rPr>
        <w:noProof/>
      </w:rPr>
      <mc:AlternateContent>
        <mc:Choice Requires="wps">
          <w:drawing>
            <wp:anchor distT="0" distB="0" distL="114300" distR="114300" simplePos="0" relativeHeight="251662336" behindDoc="1" locked="0" layoutInCell="0" allowOverlap="1" wp14:anchorId="132302A7" wp14:editId="41297891">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BF12BE" w14:textId="77777777" w:rsidR="0012404F" w:rsidRDefault="001240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2302A7"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27BF12B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3E361" w14:textId="77777777" w:rsidR="0012404F" w:rsidRDefault="0012404F">
    <w:pPr>
      <w:pStyle w:val="Header"/>
    </w:pPr>
    <w:r>
      <w:rPr>
        <w:noProof/>
      </w:rPr>
      <mc:AlternateContent>
        <mc:Choice Requires="wps">
          <w:drawing>
            <wp:anchor distT="0" distB="0" distL="114300" distR="114300" simplePos="0" relativeHeight="251655168" behindDoc="1" locked="0" layoutInCell="0" allowOverlap="1" wp14:anchorId="6F03197B" wp14:editId="64F57679">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4AF9E7" w14:textId="77777777" w:rsidR="0012404F" w:rsidRDefault="001240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03197B"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494AF9E7"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E29C4"/>
    <w:multiLevelType w:val="hybridMultilevel"/>
    <w:tmpl w:val="8AB0E3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0"/>
  </w:num>
  <w:num w:numId="4">
    <w:abstractNumId w:val="1"/>
  </w:num>
  <w:num w:numId="5">
    <w:abstractNumId w:val="6"/>
  </w:num>
  <w:num w:numId="6">
    <w:abstractNumId w:val="15"/>
  </w:num>
  <w:num w:numId="7">
    <w:abstractNumId w:val="16"/>
  </w:num>
  <w:num w:numId="8">
    <w:abstractNumId w:val="3"/>
  </w:num>
  <w:num w:numId="9">
    <w:abstractNumId w:val="8"/>
  </w:num>
  <w:num w:numId="10">
    <w:abstractNumId w:val="11"/>
  </w:num>
  <w:num w:numId="11">
    <w:abstractNumId w:val="7"/>
  </w:num>
  <w:num w:numId="12">
    <w:abstractNumId w:val="5"/>
  </w:num>
  <w:num w:numId="13">
    <w:abstractNumId w:val="9"/>
  </w:num>
  <w:num w:numId="14">
    <w:abstractNumId w:val="2"/>
  </w:num>
  <w:num w:numId="15">
    <w:abstractNumId w:val="1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33"/>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56772"/>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3237"/>
    <w:rsid w:val="000F680B"/>
    <w:rsid w:val="000F68C1"/>
    <w:rsid w:val="000F6F76"/>
    <w:rsid w:val="00107C43"/>
    <w:rsid w:val="00111358"/>
    <w:rsid w:val="001116B8"/>
    <w:rsid w:val="00122D69"/>
    <w:rsid w:val="00123496"/>
    <w:rsid w:val="0012404F"/>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1564"/>
    <w:rsid w:val="001D3591"/>
    <w:rsid w:val="001D441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6F4D"/>
    <w:rsid w:val="005628F6"/>
    <w:rsid w:val="00563E9A"/>
    <w:rsid w:val="0056520B"/>
    <w:rsid w:val="00566AD7"/>
    <w:rsid w:val="005708E8"/>
    <w:rsid w:val="00573194"/>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C6740"/>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410D8"/>
    <w:rsid w:val="008509E6"/>
    <w:rsid w:val="00854CDC"/>
    <w:rsid w:val="00860576"/>
    <w:rsid w:val="00861D12"/>
    <w:rsid w:val="00874232"/>
    <w:rsid w:val="00883320"/>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4429"/>
    <w:rsid w:val="00935B2D"/>
    <w:rsid w:val="00936483"/>
    <w:rsid w:val="009376A1"/>
    <w:rsid w:val="00944B89"/>
    <w:rsid w:val="00944F15"/>
    <w:rsid w:val="00945404"/>
    <w:rsid w:val="00945E17"/>
    <w:rsid w:val="00955608"/>
    <w:rsid w:val="00957514"/>
    <w:rsid w:val="00957D5F"/>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3100"/>
    <w:rsid w:val="00AB5A63"/>
    <w:rsid w:val="00AB7583"/>
    <w:rsid w:val="00AE0EDB"/>
    <w:rsid w:val="00AF0248"/>
    <w:rsid w:val="00AF0395"/>
    <w:rsid w:val="00AF5B51"/>
    <w:rsid w:val="00AF60BD"/>
    <w:rsid w:val="00AF7A8B"/>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E1F5F"/>
    <w:rsid w:val="00BE374A"/>
    <w:rsid w:val="00BE47A5"/>
    <w:rsid w:val="00BF6435"/>
    <w:rsid w:val="00C05AE2"/>
    <w:rsid w:val="00C05CD5"/>
    <w:rsid w:val="00C100E8"/>
    <w:rsid w:val="00C119B2"/>
    <w:rsid w:val="00C132F8"/>
    <w:rsid w:val="00C16452"/>
    <w:rsid w:val="00C167C0"/>
    <w:rsid w:val="00C2341A"/>
    <w:rsid w:val="00C2550A"/>
    <w:rsid w:val="00C25BAA"/>
    <w:rsid w:val="00C30F53"/>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033AC"/>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0EB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5133"/>
    <w:rsid w:val="00F56EA2"/>
    <w:rsid w:val="00F615B8"/>
    <w:rsid w:val="00F6500D"/>
    <w:rsid w:val="00F701DD"/>
    <w:rsid w:val="00F70545"/>
    <w:rsid w:val="00F7080F"/>
    <w:rsid w:val="00F70A57"/>
    <w:rsid w:val="00F73D89"/>
    <w:rsid w:val="00F83375"/>
    <w:rsid w:val="00F93D76"/>
    <w:rsid w:val="00F95FDA"/>
    <w:rsid w:val="00F97290"/>
    <w:rsid w:val="00FA2FB5"/>
    <w:rsid w:val="00FA6737"/>
    <w:rsid w:val="00FB381D"/>
    <w:rsid w:val="00FB3F58"/>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F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nhideWhenUsed/>
    <w:rsid w:val="000F680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0" w:line="240" w:lineRule="auto"/>
    </w:pPr>
    <w:rPr>
      <w:rFonts w:ascii="Times New Roman" w:eastAsia="Times New Roman" w:hAnsi="Times New Roman" w:cs="Times New Roman"/>
      <w:color w:val="000000"/>
      <w:szCs w:val="20"/>
    </w:rPr>
  </w:style>
  <w:style w:type="character" w:customStyle="1" w:styleId="BodyTextChar">
    <w:name w:val="Body Text Char"/>
    <w:basedOn w:val="DefaultParagraphFont"/>
    <w:link w:val="BodyText"/>
    <w:rsid w:val="000F680B"/>
    <w:rPr>
      <w:rFonts w:ascii="Times New Roman" w:eastAsia="Times New Roman" w:hAnsi="Times New Roman" w:cs="Times New Roman"/>
      <w:color w:val="000000"/>
      <w:szCs w:val="20"/>
    </w:rPr>
  </w:style>
  <w:style w:type="character" w:styleId="CommentReference">
    <w:name w:val="annotation reference"/>
    <w:basedOn w:val="DefaultParagraphFont"/>
    <w:uiPriority w:val="99"/>
    <w:semiHidden/>
    <w:unhideWhenUsed/>
    <w:rsid w:val="008410D8"/>
    <w:rPr>
      <w:sz w:val="16"/>
      <w:szCs w:val="16"/>
    </w:rPr>
  </w:style>
  <w:style w:type="paragraph" w:styleId="CommentText">
    <w:name w:val="annotation text"/>
    <w:basedOn w:val="Normal"/>
    <w:link w:val="CommentTextChar"/>
    <w:uiPriority w:val="99"/>
    <w:semiHidden/>
    <w:unhideWhenUsed/>
    <w:rsid w:val="008410D8"/>
    <w:pPr>
      <w:spacing w:line="240" w:lineRule="auto"/>
    </w:pPr>
    <w:rPr>
      <w:sz w:val="20"/>
      <w:szCs w:val="20"/>
    </w:rPr>
  </w:style>
  <w:style w:type="character" w:customStyle="1" w:styleId="CommentTextChar">
    <w:name w:val="Comment Text Char"/>
    <w:basedOn w:val="DefaultParagraphFont"/>
    <w:link w:val="CommentText"/>
    <w:uiPriority w:val="99"/>
    <w:semiHidden/>
    <w:rsid w:val="008410D8"/>
    <w:rPr>
      <w:sz w:val="20"/>
      <w:szCs w:val="20"/>
    </w:rPr>
  </w:style>
  <w:style w:type="paragraph" w:styleId="CommentSubject">
    <w:name w:val="annotation subject"/>
    <w:basedOn w:val="CommentText"/>
    <w:next w:val="CommentText"/>
    <w:link w:val="CommentSubjectChar"/>
    <w:uiPriority w:val="99"/>
    <w:semiHidden/>
    <w:unhideWhenUsed/>
    <w:rsid w:val="008410D8"/>
    <w:rPr>
      <w:b/>
      <w:bCs/>
    </w:rPr>
  </w:style>
  <w:style w:type="character" w:customStyle="1" w:styleId="CommentSubjectChar">
    <w:name w:val="Comment Subject Char"/>
    <w:basedOn w:val="CommentTextChar"/>
    <w:link w:val="CommentSubject"/>
    <w:uiPriority w:val="99"/>
    <w:semiHidden/>
    <w:rsid w:val="008410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nhideWhenUsed/>
    <w:rsid w:val="000F680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0" w:line="240" w:lineRule="auto"/>
    </w:pPr>
    <w:rPr>
      <w:rFonts w:ascii="Times New Roman" w:eastAsia="Times New Roman" w:hAnsi="Times New Roman" w:cs="Times New Roman"/>
      <w:color w:val="000000"/>
      <w:szCs w:val="20"/>
    </w:rPr>
  </w:style>
  <w:style w:type="character" w:customStyle="1" w:styleId="BodyTextChar">
    <w:name w:val="Body Text Char"/>
    <w:basedOn w:val="DefaultParagraphFont"/>
    <w:link w:val="BodyText"/>
    <w:rsid w:val="000F680B"/>
    <w:rPr>
      <w:rFonts w:ascii="Times New Roman" w:eastAsia="Times New Roman" w:hAnsi="Times New Roman" w:cs="Times New Roman"/>
      <w:color w:val="000000"/>
      <w:szCs w:val="20"/>
    </w:rPr>
  </w:style>
  <w:style w:type="character" w:styleId="CommentReference">
    <w:name w:val="annotation reference"/>
    <w:basedOn w:val="DefaultParagraphFont"/>
    <w:uiPriority w:val="99"/>
    <w:semiHidden/>
    <w:unhideWhenUsed/>
    <w:rsid w:val="008410D8"/>
    <w:rPr>
      <w:sz w:val="16"/>
      <w:szCs w:val="16"/>
    </w:rPr>
  </w:style>
  <w:style w:type="paragraph" w:styleId="CommentText">
    <w:name w:val="annotation text"/>
    <w:basedOn w:val="Normal"/>
    <w:link w:val="CommentTextChar"/>
    <w:uiPriority w:val="99"/>
    <w:semiHidden/>
    <w:unhideWhenUsed/>
    <w:rsid w:val="008410D8"/>
    <w:pPr>
      <w:spacing w:line="240" w:lineRule="auto"/>
    </w:pPr>
    <w:rPr>
      <w:sz w:val="20"/>
      <w:szCs w:val="20"/>
    </w:rPr>
  </w:style>
  <w:style w:type="character" w:customStyle="1" w:styleId="CommentTextChar">
    <w:name w:val="Comment Text Char"/>
    <w:basedOn w:val="DefaultParagraphFont"/>
    <w:link w:val="CommentText"/>
    <w:uiPriority w:val="99"/>
    <w:semiHidden/>
    <w:rsid w:val="008410D8"/>
    <w:rPr>
      <w:sz w:val="20"/>
      <w:szCs w:val="20"/>
    </w:rPr>
  </w:style>
  <w:style w:type="paragraph" w:styleId="CommentSubject">
    <w:name w:val="annotation subject"/>
    <w:basedOn w:val="CommentText"/>
    <w:next w:val="CommentText"/>
    <w:link w:val="CommentSubjectChar"/>
    <w:uiPriority w:val="99"/>
    <w:semiHidden/>
    <w:unhideWhenUsed/>
    <w:rsid w:val="008410D8"/>
    <w:rPr>
      <w:b/>
      <w:bCs/>
    </w:rPr>
  </w:style>
  <w:style w:type="character" w:customStyle="1" w:styleId="CommentSubjectChar">
    <w:name w:val="Comment Subject Char"/>
    <w:basedOn w:val="CommentTextChar"/>
    <w:link w:val="CommentSubject"/>
    <w:uiPriority w:val="99"/>
    <w:semiHidden/>
    <w:rsid w:val="00841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67822">
      <w:bodyDiv w:val="1"/>
      <w:marLeft w:val="0"/>
      <w:marRight w:val="0"/>
      <w:marTop w:val="0"/>
      <w:marBottom w:val="0"/>
      <w:divBdr>
        <w:top w:val="none" w:sz="0" w:space="0" w:color="auto"/>
        <w:left w:val="none" w:sz="0" w:space="0" w:color="auto"/>
        <w:bottom w:val="none" w:sz="0" w:space="0" w:color="auto"/>
        <w:right w:val="none" w:sz="0" w:space="0" w:color="auto"/>
      </w:divBdr>
    </w:div>
    <w:div w:id="276572015">
      <w:bodyDiv w:val="1"/>
      <w:marLeft w:val="0"/>
      <w:marRight w:val="0"/>
      <w:marTop w:val="0"/>
      <w:marBottom w:val="0"/>
      <w:divBdr>
        <w:top w:val="none" w:sz="0" w:space="0" w:color="auto"/>
        <w:left w:val="none" w:sz="0" w:space="0" w:color="auto"/>
        <w:bottom w:val="none" w:sz="0" w:space="0" w:color="auto"/>
        <w:right w:val="none" w:sz="0" w:space="0" w:color="auto"/>
      </w:divBdr>
    </w:div>
    <w:div w:id="366413689">
      <w:bodyDiv w:val="1"/>
      <w:marLeft w:val="0"/>
      <w:marRight w:val="0"/>
      <w:marTop w:val="0"/>
      <w:marBottom w:val="0"/>
      <w:divBdr>
        <w:top w:val="none" w:sz="0" w:space="0" w:color="auto"/>
        <w:left w:val="none" w:sz="0" w:space="0" w:color="auto"/>
        <w:bottom w:val="none" w:sz="0" w:space="0" w:color="auto"/>
        <w:right w:val="none" w:sz="0" w:space="0" w:color="auto"/>
      </w:divBdr>
    </w:div>
    <w:div w:id="678310178">
      <w:bodyDiv w:val="1"/>
      <w:marLeft w:val="0"/>
      <w:marRight w:val="0"/>
      <w:marTop w:val="0"/>
      <w:marBottom w:val="0"/>
      <w:divBdr>
        <w:top w:val="none" w:sz="0" w:space="0" w:color="auto"/>
        <w:left w:val="none" w:sz="0" w:space="0" w:color="auto"/>
        <w:bottom w:val="none" w:sz="0" w:space="0" w:color="auto"/>
        <w:right w:val="none" w:sz="0" w:space="0" w:color="auto"/>
      </w:divBdr>
    </w:div>
    <w:div w:id="824780682">
      <w:bodyDiv w:val="1"/>
      <w:marLeft w:val="0"/>
      <w:marRight w:val="0"/>
      <w:marTop w:val="0"/>
      <w:marBottom w:val="0"/>
      <w:divBdr>
        <w:top w:val="none" w:sz="0" w:space="0" w:color="auto"/>
        <w:left w:val="none" w:sz="0" w:space="0" w:color="auto"/>
        <w:bottom w:val="none" w:sz="0" w:space="0" w:color="auto"/>
        <w:right w:val="none" w:sz="0" w:space="0" w:color="auto"/>
      </w:divBdr>
    </w:div>
    <w:div w:id="832915148">
      <w:bodyDiv w:val="1"/>
      <w:marLeft w:val="0"/>
      <w:marRight w:val="0"/>
      <w:marTop w:val="0"/>
      <w:marBottom w:val="0"/>
      <w:divBdr>
        <w:top w:val="none" w:sz="0" w:space="0" w:color="auto"/>
        <w:left w:val="none" w:sz="0" w:space="0" w:color="auto"/>
        <w:bottom w:val="none" w:sz="0" w:space="0" w:color="auto"/>
        <w:right w:val="none" w:sz="0" w:space="0" w:color="auto"/>
      </w:divBdr>
    </w:div>
    <w:div w:id="910046910">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214998243">
      <w:bodyDiv w:val="1"/>
      <w:marLeft w:val="0"/>
      <w:marRight w:val="0"/>
      <w:marTop w:val="0"/>
      <w:marBottom w:val="0"/>
      <w:divBdr>
        <w:top w:val="none" w:sz="0" w:space="0" w:color="auto"/>
        <w:left w:val="none" w:sz="0" w:space="0" w:color="auto"/>
        <w:bottom w:val="none" w:sz="0" w:space="0" w:color="auto"/>
        <w:right w:val="none" w:sz="0" w:space="0" w:color="auto"/>
      </w:divBdr>
    </w:div>
    <w:div w:id="1510876099">
      <w:bodyDiv w:val="1"/>
      <w:marLeft w:val="0"/>
      <w:marRight w:val="0"/>
      <w:marTop w:val="0"/>
      <w:marBottom w:val="0"/>
      <w:divBdr>
        <w:top w:val="none" w:sz="0" w:space="0" w:color="auto"/>
        <w:left w:val="none" w:sz="0" w:space="0" w:color="auto"/>
        <w:bottom w:val="none" w:sz="0" w:space="0" w:color="auto"/>
        <w:right w:val="none" w:sz="0" w:space="0" w:color="auto"/>
      </w:divBdr>
    </w:div>
    <w:div w:id="1653488835">
      <w:bodyDiv w:val="1"/>
      <w:marLeft w:val="0"/>
      <w:marRight w:val="0"/>
      <w:marTop w:val="0"/>
      <w:marBottom w:val="0"/>
      <w:divBdr>
        <w:top w:val="none" w:sz="0" w:space="0" w:color="auto"/>
        <w:left w:val="none" w:sz="0" w:space="0" w:color="auto"/>
        <w:bottom w:val="none" w:sz="0" w:space="0" w:color="auto"/>
        <w:right w:val="none" w:sz="0" w:space="0" w:color="auto"/>
      </w:divBdr>
    </w:div>
    <w:div w:id="1701128511">
      <w:bodyDiv w:val="1"/>
      <w:marLeft w:val="0"/>
      <w:marRight w:val="0"/>
      <w:marTop w:val="0"/>
      <w:marBottom w:val="0"/>
      <w:divBdr>
        <w:top w:val="none" w:sz="0" w:space="0" w:color="auto"/>
        <w:left w:val="none" w:sz="0" w:space="0" w:color="auto"/>
        <w:bottom w:val="none" w:sz="0" w:space="0" w:color="auto"/>
        <w:right w:val="none" w:sz="0" w:space="0" w:color="auto"/>
      </w:divBdr>
    </w:div>
    <w:div w:id="1747025575">
      <w:bodyDiv w:val="1"/>
      <w:marLeft w:val="0"/>
      <w:marRight w:val="0"/>
      <w:marTop w:val="0"/>
      <w:marBottom w:val="0"/>
      <w:divBdr>
        <w:top w:val="none" w:sz="0" w:space="0" w:color="auto"/>
        <w:left w:val="none" w:sz="0" w:space="0" w:color="auto"/>
        <w:bottom w:val="none" w:sz="0" w:space="0" w:color="auto"/>
        <w:right w:val="none" w:sz="0" w:space="0" w:color="auto"/>
      </w:divBdr>
    </w:div>
    <w:div w:id="18086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Course%20Proposal%20Form%2018-19(4.13.2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91CBC531A040788F6FEF89514B989D"/>
        <w:category>
          <w:name w:val="General"/>
          <w:gallery w:val="placeholder"/>
        </w:category>
        <w:types>
          <w:type w:val="bbPlcHdr"/>
        </w:types>
        <w:behaviors>
          <w:behavior w:val="content"/>
        </w:behaviors>
        <w:guid w:val="{D24A3AC7-41DF-42CF-8FE5-3E80888320F7}"/>
      </w:docPartPr>
      <w:docPartBody>
        <w:p w:rsidR="00AB3138" w:rsidRDefault="00F57698">
          <w:pPr>
            <w:pStyle w:val="2991CBC531A040788F6FEF89514B989D"/>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E6143EA55E754FF9A2C2B63073E936E8"/>
        <w:category>
          <w:name w:val="General"/>
          <w:gallery w:val="placeholder"/>
        </w:category>
        <w:types>
          <w:type w:val="bbPlcHdr"/>
        </w:types>
        <w:behaviors>
          <w:behavior w:val="content"/>
        </w:behaviors>
        <w:guid w:val="{D62F8678-6AD3-42C9-A515-E906A4E910B5}"/>
      </w:docPartPr>
      <w:docPartBody>
        <w:p w:rsidR="00AB3138" w:rsidRDefault="00F57698">
          <w:pPr>
            <w:pStyle w:val="E6143EA55E754FF9A2C2B63073E936E8"/>
          </w:pPr>
          <w:r>
            <w:rPr>
              <w:rStyle w:val="PlaceholderText"/>
              <w:rFonts w:ascii="Calibri" w:hAnsi="Calibri"/>
            </w:rPr>
            <w:t>Enter the official course title.</w:t>
          </w:r>
        </w:p>
      </w:docPartBody>
    </w:docPart>
    <w:docPart>
      <w:docPartPr>
        <w:name w:val="6DAC3DCDA1DD483CB2BD8FC63B53D06C"/>
        <w:category>
          <w:name w:val="General"/>
          <w:gallery w:val="placeholder"/>
        </w:category>
        <w:types>
          <w:type w:val="bbPlcHdr"/>
        </w:types>
        <w:behaviors>
          <w:behavior w:val="content"/>
        </w:behaviors>
        <w:guid w:val="{3CB104D2-B0F1-4D3E-A965-F2AAC1059D2C}"/>
      </w:docPartPr>
      <w:docPartBody>
        <w:p w:rsidR="00AB3138" w:rsidRDefault="00F57698">
          <w:pPr>
            <w:pStyle w:val="6DAC3DCDA1DD483CB2BD8FC63B53D06C"/>
          </w:pPr>
          <w:r w:rsidRPr="00382ECB">
            <w:rPr>
              <w:rStyle w:val="PlaceholderText"/>
              <w:rFonts w:ascii="Calibri" w:hAnsi="Calibri"/>
            </w:rPr>
            <w:t>Click here &amp; enter your department/program.</w:t>
          </w:r>
        </w:p>
      </w:docPartBody>
    </w:docPart>
    <w:docPart>
      <w:docPartPr>
        <w:name w:val="4D9DF6FBEF6A44CCB9ED1FA7D8A6A315"/>
        <w:category>
          <w:name w:val="General"/>
          <w:gallery w:val="placeholder"/>
        </w:category>
        <w:types>
          <w:type w:val="bbPlcHdr"/>
        </w:types>
        <w:behaviors>
          <w:behavior w:val="content"/>
        </w:behaviors>
        <w:guid w:val="{EA06FE7C-D2A5-46C0-BED1-3BF72CAE600F}"/>
      </w:docPartPr>
      <w:docPartBody>
        <w:p w:rsidR="00AB3138" w:rsidRDefault="005F1E0A" w:rsidP="005F1E0A">
          <w:pPr>
            <w:pStyle w:val="4D9DF6FBEF6A44CCB9ED1FA7D8A6A3151"/>
          </w:pPr>
          <w:r w:rsidRPr="00EB44DD">
            <w:rPr>
              <w:rStyle w:val="PlaceholderText"/>
            </w:rPr>
            <w:t>C</w:t>
          </w:r>
          <w:r>
            <w:rPr>
              <w:rStyle w:val="PlaceholderText"/>
            </w:rPr>
            <w:t>lick here to select a month</w:t>
          </w:r>
          <w:r w:rsidRPr="00EB44DD">
            <w:rPr>
              <w:rStyle w:val="PlaceholderText"/>
            </w:rPr>
            <w:t>.</w:t>
          </w:r>
        </w:p>
      </w:docPartBody>
    </w:docPart>
    <w:docPart>
      <w:docPartPr>
        <w:name w:val="34E8251FEB1B4C27BE7B765EE2FDD3D7"/>
        <w:category>
          <w:name w:val="General"/>
          <w:gallery w:val="placeholder"/>
        </w:category>
        <w:types>
          <w:type w:val="bbPlcHdr"/>
        </w:types>
        <w:behaviors>
          <w:behavior w:val="content"/>
        </w:behaviors>
        <w:guid w:val="{18A2FB6C-3215-420E-A1AC-D10559D0F696}"/>
      </w:docPartPr>
      <w:docPartBody>
        <w:p w:rsidR="00AB3138" w:rsidRDefault="005F1E0A" w:rsidP="005F1E0A">
          <w:pPr>
            <w:pStyle w:val="34E8251FEB1B4C27BE7B765EE2FDD3D71"/>
          </w:pPr>
          <w:r w:rsidRPr="00EB44DD">
            <w:rPr>
              <w:rStyle w:val="PlaceholderText"/>
            </w:rPr>
            <w:t>C</w:t>
          </w:r>
          <w:r>
            <w:rPr>
              <w:rStyle w:val="PlaceholderText"/>
            </w:rPr>
            <w:t>lick here to select a year</w:t>
          </w:r>
          <w:r w:rsidRPr="00EB44DD">
            <w:rPr>
              <w:rStyle w:val="PlaceholderText"/>
            </w:rPr>
            <w:t>.</w:t>
          </w:r>
        </w:p>
      </w:docPartBody>
    </w:docPart>
    <w:docPart>
      <w:docPartPr>
        <w:name w:val="EF627C5E5AE14870B38AB5496B7A0680"/>
        <w:category>
          <w:name w:val="General"/>
          <w:gallery w:val="placeholder"/>
        </w:category>
        <w:types>
          <w:type w:val="bbPlcHdr"/>
        </w:types>
        <w:behaviors>
          <w:behavior w:val="content"/>
        </w:behaviors>
        <w:guid w:val="{0BB56BAD-E464-4E44-B86D-6BE2D98BBE8E}"/>
      </w:docPartPr>
      <w:docPartBody>
        <w:p w:rsidR="00AB3138" w:rsidRDefault="00F57698">
          <w:pPr>
            <w:pStyle w:val="EF627C5E5AE14870B38AB5496B7A0680"/>
          </w:pPr>
          <w:r w:rsidRPr="00EB44DD">
            <w:rPr>
              <w:rStyle w:val="PlaceholderText"/>
            </w:rPr>
            <w:t>C</w:t>
          </w:r>
          <w:r>
            <w:rPr>
              <w:rStyle w:val="PlaceholderText"/>
            </w:rPr>
            <w:t>lick here to select a month</w:t>
          </w:r>
          <w:r w:rsidRPr="00EB44DD">
            <w:rPr>
              <w:rStyle w:val="PlaceholderText"/>
            </w:rPr>
            <w:t>.</w:t>
          </w:r>
        </w:p>
      </w:docPartBody>
    </w:docPart>
    <w:docPart>
      <w:docPartPr>
        <w:name w:val="E7A0A8415C3241ADAEAED36DD6CB6087"/>
        <w:category>
          <w:name w:val="General"/>
          <w:gallery w:val="placeholder"/>
        </w:category>
        <w:types>
          <w:type w:val="bbPlcHdr"/>
        </w:types>
        <w:behaviors>
          <w:behavior w:val="content"/>
        </w:behaviors>
        <w:guid w:val="{0DEB5B7B-2EFD-4D26-A11A-1E726587CA68}"/>
      </w:docPartPr>
      <w:docPartBody>
        <w:p w:rsidR="00AB3138" w:rsidRDefault="00F57698">
          <w:pPr>
            <w:pStyle w:val="E7A0A8415C3241ADAEAED36DD6CB6087"/>
          </w:pPr>
          <w:r w:rsidRPr="00EB44DD">
            <w:rPr>
              <w:rStyle w:val="PlaceholderText"/>
            </w:rPr>
            <w:t>C</w:t>
          </w:r>
          <w:r>
            <w:rPr>
              <w:rStyle w:val="PlaceholderText"/>
            </w:rPr>
            <w:t>lick here to select a year</w:t>
          </w:r>
          <w:r w:rsidRPr="00EB44DD">
            <w:rPr>
              <w:rStyle w:val="PlaceholderText"/>
            </w:rPr>
            <w:t>.</w:t>
          </w:r>
        </w:p>
      </w:docPartBody>
    </w:docPart>
    <w:docPart>
      <w:docPartPr>
        <w:name w:val="F8B76087934343B7B5305149301EF697"/>
        <w:category>
          <w:name w:val="General"/>
          <w:gallery w:val="placeholder"/>
        </w:category>
        <w:types>
          <w:type w:val="bbPlcHdr"/>
        </w:types>
        <w:behaviors>
          <w:behavior w:val="content"/>
        </w:behaviors>
        <w:guid w:val="{8815BE22-FE27-45F3-8061-1BF946B6AF0A}"/>
      </w:docPartPr>
      <w:docPartBody>
        <w:p w:rsidR="00AB3138" w:rsidRDefault="00F57698">
          <w:pPr>
            <w:pStyle w:val="F8B76087934343B7B5305149301EF697"/>
          </w:pPr>
          <w:r w:rsidRPr="00EB44DD">
            <w:rPr>
              <w:rStyle w:val="PlaceholderText"/>
            </w:rPr>
            <w:t>Choose an item.</w:t>
          </w:r>
        </w:p>
      </w:docPartBody>
    </w:docPart>
    <w:docPart>
      <w:docPartPr>
        <w:name w:val="CCF72A6FEE2C410CB3658DB378B89122"/>
        <w:category>
          <w:name w:val="General"/>
          <w:gallery w:val="placeholder"/>
        </w:category>
        <w:types>
          <w:type w:val="bbPlcHdr"/>
        </w:types>
        <w:behaviors>
          <w:behavior w:val="content"/>
        </w:behaviors>
        <w:guid w:val="{C36CC9DA-E496-44F1-8C01-A87C5D9E1238}"/>
      </w:docPartPr>
      <w:docPartBody>
        <w:p w:rsidR="00AB3138" w:rsidRDefault="00F57698">
          <w:pPr>
            <w:pStyle w:val="CCF72A6FEE2C410CB3658DB378B89122"/>
          </w:pPr>
          <w:r w:rsidRPr="00E46A72">
            <w:rPr>
              <w:rStyle w:val="PlaceholderText"/>
            </w:rPr>
            <w:t>Choose an item.</w:t>
          </w:r>
        </w:p>
      </w:docPartBody>
    </w:docPart>
    <w:docPart>
      <w:docPartPr>
        <w:name w:val="135CA2513ECD414EB5F8EC9EFD56C80B"/>
        <w:category>
          <w:name w:val="General"/>
          <w:gallery w:val="placeholder"/>
        </w:category>
        <w:types>
          <w:type w:val="bbPlcHdr"/>
        </w:types>
        <w:behaviors>
          <w:behavior w:val="content"/>
        </w:behaviors>
        <w:guid w:val="{711D53CF-34B8-454C-9A81-40B7E0F7C8B3}"/>
      </w:docPartPr>
      <w:docPartBody>
        <w:p w:rsidR="00AB3138" w:rsidRDefault="00F57698">
          <w:pPr>
            <w:pStyle w:val="135CA2513ECD414EB5F8EC9EFD56C80B"/>
          </w:pPr>
          <w:r w:rsidRPr="00E46A72">
            <w:rPr>
              <w:rStyle w:val="PlaceholderText"/>
            </w:rPr>
            <w:t>Choose an item.</w:t>
          </w:r>
        </w:p>
      </w:docPartBody>
    </w:docPart>
    <w:docPart>
      <w:docPartPr>
        <w:name w:val="2110F67A99D04796B93268A763CB6CC1"/>
        <w:category>
          <w:name w:val="General"/>
          <w:gallery w:val="placeholder"/>
        </w:category>
        <w:types>
          <w:type w:val="bbPlcHdr"/>
        </w:types>
        <w:behaviors>
          <w:behavior w:val="content"/>
        </w:behaviors>
        <w:guid w:val="{E888C6C3-9F24-472B-B783-961B18B8027A}"/>
      </w:docPartPr>
      <w:docPartBody>
        <w:p w:rsidR="00AB3138" w:rsidRDefault="00F57698">
          <w:pPr>
            <w:pStyle w:val="2110F67A99D04796B93268A763CB6CC1"/>
          </w:pPr>
          <w:r>
            <w:rPr>
              <w:rStyle w:val="PlaceholderText"/>
            </w:rPr>
            <w:t>Type here; enter 0 if there are none.</w:t>
          </w:r>
        </w:p>
      </w:docPartBody>
    </w:docPart>
    <w:docPart>
      <w:docPartPr>
        <w:name w:val="AE366EF9AC374892AC34947F098AD6F6"/>
        <w:category>
          <w:name w:val="General"/>
          <w:gallery w:val="placeholder"/>
        </w:category>
        <w:types>
          <w:type w:val="bbPlcHdr"/>
        </w:types>
        <w:behaviors>
          <w:behavior w:val="content"/>
        </w:behaviors>
        <w:guid w:val="{CF2C0BC1-EC53-45B5-8DE4-57E692EF08A4}"/>
      </w:docPartPr>
      <w:docPartBody>
        <w:p w:rsidR="00AB3138" w:rsidRDefault="00F57698">
          <w:pPr>
            <w:pStyle w:val="AE366EF9AC374892AC34947F098AD6F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6615ECB8D354327A93A25F93DC1E7C1"/>
        <w:category>
          <w:name w:val="General"/>
          <w:gallery w:val="placeholder"/>
        </w:category>
        <w:types>
          <w:type w:val="bbPlcHdr"/>
        </w:types>
        <w:behaviors>
          <w:behavior w:val="content"/>
        </w:behaviors>
        <w:guid w:val="{8735615E-B796-48F0-88BF-7E25B3D9FA9D}"/>
      </w:docPartPr>
      <w:docPartBody>
        <w:p w:rsidR="00AB3138" w:rsidRDefault="00F57698">
          <w:pPr>
            <w:pStyle w:val="36615ECB8D354327A93A25F93DC1E7C1"/>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5EB53C1D57814EC59139A57B988CF03D"/>
        <w:category>
          <w:name w:val="General"/>
          <w:gallery w:val="placeholder"/>
        </w:category>
        <w:types>
          <w:type w:val="bbPlcHdr"/>
        </w:types>
        <w:behaviors>
          <w:behavior w:val="content"/>
        </w:behaviors>
        <w:guid w:val="{D864095F-0D54-4D1B-AF83-E79137C99B17}"/>
      </w:docPartPr>
      <w:docPartBody>
        <w:p w:rsidR="00AB3138" w:rsidRDefault="00F57698">
          <w:pPr>
            <w:pStyle w:val="5EB53C1D57814EC59139A57B988CF03D"/>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D458895ED894B8798D271C15DDA1188"/>
        <w:category>
          <w:name w:val="General"/>
          <w:gallery w:val="placeholder"/>
        </w:category>
        <w:types>
          <w:type w:val="bbPlcHdr"/>
        </w:types>
        <w:behaviors>
          <w:behavior w:val="content"/>
        </w:behaviors>
        <w:guid w:val="{AA47053F-9CEB-4F5F-B046-B3090A644B9B}"/>
      </w:docPartPr>
      <w:docPartBody>
        <w:p w:rsidR="00AB3138" w:rsidRDefault="00F57698">
          <w:pPr>
            <w:pStyle w:val="7D458895ED894B8798D271C15DDA1188"/>
          </w:pPr>
          <w:r w:rsidRPr="00471AE9">
            <w:rPr>
              <w:rStyle w:val="PlaceholderText"/>
            </w:rPr>
            <w:t>Click here to enter text.</w:t>
          </w:r>
        </w:p>
      </w:docPartBody>
    </w:docPart>
    <w:docPart>
      <w:docPartPr>
        <w:name w:val="BD23D81C11054B3A91331ED1284917A6"/>
        <w:category>
          <w:name w:val="General"/>
          <w:gallery w:val="placeholder"/>
        </w:category>
        <w:types>
          <w:type w:val="bbPlcHdr"/>
        </w:types>
        <w:behaviors>
          <w:behavior w:val="content"/>
        </w:behaviors>
        <w:guid w:val="{6A7C698A-F1F9-4B2B-B1E7-2C1E8F80DBDF}"/>
      </w:docPartPr>
      <w:docPartBody>
        <w:p w:rsidR="00AB3138" w:rsidRDefault="00F57698">
          <w:pPr>
            <w:pStyle w:val="BD23D81C11054B3A91331ED1284917A6"/>
          </w:pPr>
          <w:r w:rsidRPr="00471AE9">
            <w:rPr>
              <w:rStyle w:val="PlaceholderText"/>
            </w:rPr>
            <w:t>Click here to enter text.</w:t>
          </w:r>
        </w:p>
      </w:docPartBody>
    </w:docPart>
    <w:docPart>
      <w:docPartPr>
        <w:name w:val="DA9AABA49F604E0FA27A5BDF4D9995D6"/>
        <w:category>
          <w:name w:val="General"/>
          <w:gallery w:val="placeholder"/>
        </w:category>
        <w:types>
          <w:type w:val="bbPlcHdr"/>
        </w:types>
        <w:behaviors>
          <w:behavior w:val="content"/>
        </w:behaviors>
        <w:guid w:val="{8F3C64A1-B5C3-41DA-BA20-6984F05B22F0}"/>
      </w:docPartPr>
      <w:docPartBody>
        <w:p w:rsidR="00AB3138" w:rsidRDefault="00F57698">
          <w:pPr>
            <w:pStyle w:val="DA9AABA49F604E0FA27A5BDF4D9995D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781BFF1A9ED643DF9BB73D475DD333E1"/>
        <w:category>
          <w:name w:val="General"/>
          <w:gallery w:val="placeholder"/>
        </w:category>
        <w:types>
          <w:type w:val="bbPlcHdr"/>
        </w:types>
        <w:behaviors>
          <w:behavior w:val="content"/>
        </w:behaviors>
        <w:guid w:val="{00A49E63-A6E9-48C1-B1FB-B2035754B034}"/>
      </w:docPartPr>
      <w:docPartBody>
        <w:p w:rsidR="00AB3138" w:rsidRDefault="00F57698">
          <w:pPr>
            <w:pStyle w:val="781BFF1A9ED643DF9BB73D475DD333E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E1DACA22B79C4FC8843770D74DF4F919"/>
        <w:category>
          <w:name w:val="General"/>
          <w:gallery w:val="placeholder"/>
        </w:category>
        <w:types>
          <w:type w:val="bbPlcHdr"/>
        </w:types>
        <w:behaviors>
          <w:behavior w:val="content"/>
        </w:behaviors>
        <w:guid w:val="{2F1A8063-CFEC-4DA9-B1DF-8AC381A48144}"/>
      </w:docPartPr>
      <w:docPartBody>
        <w:p w:rsidR="00AB3138" w:rsidRDefault="00F57698">
          <w:pPr>
            <w:pStyle w:val="E1DACA22B79C4FC8843770D74DF4F919"/>
          </w:pPr>
          <w:r w:rsidRPr="00EB44DD">
            <w:rPr>
              <w:rStyle w:val="PlaceholderText"/>
            </w:rPr>
            <w:t>Click here to enter text.</w:t>
          </w:r>
        </w:p>
      </w:docPartBody>
    </w:docPart>
    <w:docPart>
      <w:docPartPr>
        <w:name w:val="1ACC9BAA757741FA8FED77C7D2EC65C3"/>
        <w:category>
          <w:name w:val="General"/>
          <w:gallery w:val="placeholder"/>
        </w:category>
        <w:types>
          <w:type w:val="bbPlcHdr"/>
        </w:types>
        <w:behaviors>
          <w:behavior w:val="content"/>
        </w:behaviors>
        <w:guid w:val="{9D80BDEB-DE1A-47A0-B981-07C970971F18}"/>
      </w:docPartPr>
      <w:docPartBody>
        <w:p w:rsidR="00AB3138" w:rsidRDefault="00F57698">
          <w:pPr>
            <w:pStyle w:val="1ACC9BAA757741FA8FED77C7D2EC65C3"/>
          </w:pPr>
          <w:r w:rsidRPr="00EB44DD">
            <w:rPr>
              <w:rStyle w:val="PlaceholderText"/>
            </w:rPr>
            <w:t>Click here to enter text.</w:t>
          </w:r>
        </w:p>
      </w:docPartBody>
    </w:docPart>
    <w:docPart>
      <w:docPartPr>
        <w:name w:val="9147E4C26EBC4511AA044AADE72C401B"/>
        <w:category>
          <w:name w:val="General"/>
          <w:gallery w:val="placeholder"/>
        </w:category>
        <w:types>
          <w:type w:val="bbPlcHdr"/>
        </w:types>
        <w:behaviors>
          <w:behavior w:val="content"/>
        </w:behaviors>
        <w:guid w:val="{8A0F4583-EBFE-4321-825E-9B4BD67D0FA4}"/>
      </w:docPartPr>
      <w:docPartBody>
        <w:p w:rsidR="00AB3138" w:rsidRDefault="00F57698">
          <w:pPr>
            <w:pStyle w:val="9147E4C26EBC4511AA044AADE72C401B"/>
          </w:pPr>
          <w:r w:rsidRPr="00EB44DD">
            <w:rPr>
              <w:rStyle w:val="PlaceholderText"/>
            </w:rPr>
            <w:t xml:space="preserve">Click here </w:t>
          </w:r>
          <w:r>
            <w:rPr>
              <w:rStyle w:val="PlaceholderText"/>
            </w:rPr>
            <w:t>to add course outline.</w:t>
          </w:r>
        </w:p>
      </w:docPartBody>
    </w:docPart>
    <w:docPart>
      <w:docPartPr>
        <w:name w:val="34DBF3437663424CA28CE4E193D6C5D5"/>
        <w:category>
          <w:name w:val="General"/>
          <w:gallery w:val="placeholder"/>
        </w:category>
        <w:types>
          <w:type w:val="bbPlcHdr"/>
        </w:types>
        <w:behaviors>
          <w:behavior w:val="content"/>
        </w:behaviors>
        <w:guid w:val="{A085518E-EC85-40D8-AA0B-45529F844EAA}"/>
      </w:docPartPr>
      <w:docPartBody>
        <w:p w:rsidR="00AB3138" w:rsidRDefault="00F57698">
          <w:pPr>
            <w:pStyle w:val="34DBF3437663424CA28CE4E193D6C5D5"/>
          </w:pPr>
          <w:r w:rsidRPr="00471AE9">
            <w:rPr>
              <w:rStyle w:val="PlaceholderText"/>
            </w:rPr>
            <w:t>Click here to enter text.</w:t>
          </w:r>
        </w:p>
      </w:docPartBody>
    </w:docPart>
    <w:docPart>
      <w:docPartPr>
        <w:name w:val="1547FC48C71E41E1A2F78EDFCB37B21A"/>
        <w:category>
          <w:name w:val="General"/>
          <w:gallery w:val="placeholder"/>
        </w:category>
        <w:types>
          <w:type w:val="bbPlcHdr"/>
        </w:types>
        <w:behaviors>
          <w:behavior w:val="content"/>
        </w:behaviors>
        <w:guid w:val="{B30273D2-8DE4-4F3B-8968-CE1C62CB8DD5}"/>
      </w:docPartPr>
      <w:docPartBody>
        <w:p w:rsidR="00AB3138" w:rsidRDefault="00F57698">
          <w:pPr>
            <w:pStyle w:val="1547FC48C71E41E1A2F78EDFCB37B21A"/>
          </w:pPr>
          <w:r w:rsidRPr="00471AE9">
            <w:rPr>
              <w:rStyle w:val="PlaceholderText"/>
            </w:rPr>
            <w:t>Click here to enter text.</w:t>
          </w:r>
        </w:p>
      </w:docPartBody>
    </w:docPart>
    <w:docPart>
      <w:docPartPr>
        <w:name w:val="FCA98A97D8884EDCB7F593BBE2FE09C1"/>
        <w:category>
          <w:name w:val="General"/>
          <w:gallery w:val="placeholder"/>
        </w:category>
        <w:types>
          <w:type w:val="bbPlcHdr"/>
        </w:types>
        <w:behaviors>
          <w:behavior w:val="content"/>
        </w:behaviors>
        <w:guid w:val="{3B138247-8E10-4C68-A2B1-36EAD551FE25}"/>
      </w:docPartPr>
      <w:docPartBody>
        <w:p w:rsidR="00AB3138" w:rsidRDefault="00F57698">
          <w:pPr>
            <w:pStyle w:val="FCA98A97D8884EDCB7F593BBE2FE09C1"/>
          </w:pPr>
          <w:r w:rsidRPr="00471AE9">
            <w:rPr>
              <w:rStyle w:val="PlaceholderText"/>
            </w:rPr>
            <w:t>C</w:t>
          </w:r>
          <w:r>
            <w:rPr>
              <w:rStyle w:val="PlaceholderText"/>
            </w:rPr>
            <w:t>lick here to enter text or N/A</w:t>
          </w:r>
        </w:p>
      </w:docPartBody>
    </w:docPart>
    <w:docPart>
      <w:docPartPr>
        <w:name w:val="7F4F3A5DC80A4F60869FD92FC0EB83E8"/>
        <w:category>
          <w:name w:val="General"/>
          <w:gallery w:val="placeholder"/>
        </w:category>
        <w:types>
          <w:type w:val="bbPlcHdr"/>
        </w:types>
        <w:behaviors>
          <w:behavior w:val="content"/>
        </w:behaviors>
        <w:guid w:val="{488BA8D0-2094-4049-B7C9-3C954BA486A7}"/>
      </w:docPartPr>
      <w:docPartBody>
        <w:p w:rsidR="00AB3138" w:rsidRDefault="00F57698">
          <w:pPr>
            <w:pStyle w:val="7F4F3A5DC80A4F60869FD92FC0EB83E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777CE49A009B4D14BC20BB06ADDA51C1"/>
        <w:category>
          <w:name w:val="General"/>
          <w:gallery w:val="placeholder"/>
        </w:category>
        <w:types>
          <w:type w:val="bbPlcHdr"/>
        </w:types>
        <w:behaviors>
          <w:behavior w:val="content"/>
        </w:behaviors>
        <w:guid w:val="{323AA295-096D-4273-8EAE-D2FF09FE77ED}"/>
      </w:docPartPr>
      <w:docPartBody>
        <w:p w:rsidR="00AB3138" w:rsidRDefault="00F57698">
          <w:pPr>
            <w:pStyle w:val="777CE49A009B4D14BC20BB06ADDA51C1"/>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EFF6D04D8814928A6EEE221A49E7D78"/>
        <w:category>
          <w:name w:val="General"/>
          <w:gallery w:val="placeholder"/>
        </w:category>
        <w:types>
          <w:type w:val="bbPlcHdr"/>
        </w:types>
        <w:behaviors>
          <w:behavior w:val="content"/>
        </w:behaviors>
        <w:guid w:val="{15A65720-E93B-492E-B121-2E73B5DF4432}"/>
      </w:docPartPr>
      <w:docPartBody>
        <w:p w:rsidR="00AB3138" w:rsidRDefault="00F57698">
          <w:pPr>
            <w:pStyle w:val="5EFF6D04D8814928A6EEE221A49E7D78"/>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98"/>
    <w:rsid w:val="000C5012"/>
    <w:rsid w:val="005F1E0A"/>
    <w:rsid w:val="00924362"/>
    <w:rsid w:val="00A40732"/>
    <w:rsid w:val="00AB3138"/>
    <w:rsid w:val="00EB3602"/>
    <w:rsid w:val="00F5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E0A"/>
    <w:rPr>
      <w:color w:val="808080"/>
    </w:rPr>
  </w:style>
  <w:style w:type="paragraph" w:customStyle="1" w:styleId="8BD042BF8E914CF2A64C6DA8C9262865">
    <w:name w:val="8BD042BF8E914CF2A64C6DA8C9262865"/>
  </w:style>
  <w:style w:type="paragraph" w:customStyle="1" w:styleId="D130BFCEEAB542458510265AF695BA47">
    <w:name w:val="D130BFCEEAB542458510265AF695BA47"/>
  </w:style>
  <w:style w:type="paragraph" w:customStyle="1" w:styleId="4D7DCD0EDAF846D6A876B5DCCE636458">
    <w:name w:val="4D7DCD0EDAF846D6A876B5DCCE636458"/>
  </w:style>
  <w:style w:type="paragraph" w:customStyle="1" w:styleId="158F535454FE47A8BE3F427479BF6FC1">
    <w:name w:val="158F535454FE47A8BE3F427479BF6FC1"/>
  </w:style>
  <w:style w:type="paragraph" w:customStyle="1" w:styleId="E08BF794256646EEA6C69EAA5BCEC15E">
    <w:name w:val="E08BF794256646EEA6C69EAA5BCEC15E"/>
  </w:style>
  <w:style w:type="paragraph" w:customStyle="1" w:styleId="44291810E4414792A32AAD00DD772855">
    <w:name w:val="44291810E4414792A32AAD00DD772855"/>
  </w:style>
  <w:style w:type="paragraph" w:customStyle="1" w:styleId="88BAF611F7094C5CA35A1B900051F04B">
    <w:name w:val="88BAF611F7094C5CA35A1B900051F04B"/>
  </w:style>
  <w:style w:type="paragraph" w:customStyle="1" w:styleId="79FB5B71A8F0406E9F8AE07C93CDE9CA">
    <w:name w:val="79FB5B71A8F0406E9F8AE07C93CDE9CA"/>
  </w:style>
  <w:style w:type="paragraph" w:customStyle="1" w:styleId="D79AA30137344B65996337AD57F7DA00">
    <w:name w:val="D79AA30137344B65996337AD57F7DA00"/>
  </w:style>
  <w:style w:type="paragraph" w:customStyle="1" w:styleId="A6C19976FE0E4206B5CBC19B49C72697">
    <w:name w:val="A6C19976FE0E4206B5CBC19B49C72697"/>
  </w:style>
  <w:style w:type="paragraph" w:customStyle="1" w:styleId="284A1163DBDC403C9F2230950A06DDA0">
    <w:name w:val="284A1163DBDC403C9F2230950A06DDA0"/>
  </w:style>
  <w:style w:type="paragraph" w:customStyle="1" w:styleId="2991CBC531A040788F6FEF89514B989D">
    <w:name w:val="2991CBC531A040788F6FEF89514B989D"/>
  </w:style>
  <w:style w:type="paragraph" w:customStyle="1" w:styleId="E6143EA55E754FF9A2C2B63073E936E8">
    <w:name w:val="E6143EA55E754FF9A2C2B63073E936E8"/>
  </w:style>
  <w:style w:type="paragraph" w:customStyle="1" w:styleId="6DAC3DCDA1DD483CB2BD8FC63B53D06C">
    <w:name w:val="6DAC3DCDA1DD483CB2BD8FC63B53D06C"/>
  </w:style>
  <w:style w:type="paragraph" w:customStyle="1" w:styleId="4D9DF6FBEF6A44CCB9ED1FA7D8A6A315">
    <w:name w:val="4D9DF6FBEF6A44CCB9ED1FA7D8A6A315"/>
  </w:style>
  <w:style w:type="paragraph" w:customStyle="1" w:styleId="34E8251FEB1B4C27BE7B765EE2FDD3D7">
    <w:name w:val="34E8251FEB1B4C27BE7B765EE2FDD3D7"/>
  </w:style>
  <w:style w:type="paragraph" w:customStyle="1" w:styleId="EF627C5E5AE14870B38AB5496B7A0680">
    <w:name w:val="EF627C5E5AE14870B38AB5496B7A0680"/>
  </w:style>
  <w:style w:type="paragraph" w:customStyle="1" w:styleId="E7A0A8415C3241ADAEAED36DD6CB6087">
    <w:name w:val="E7A0A8415C3241ADAEAED36DD6CB6087"/>
  </w:style>
  <w:style w:type="paragraph" w:customStyle="1" w:styleId="F8B76087934343B7B5305149301EF697">
    <w:name w:val="F8B76087934343B7B5305149301EF697"/>
  </w:style>
  <w:style w:type="paragraph" w:customStyle="1" w:styleId="CCF72A6FEE2C410CB3658DB378B89122">
    <w:name w:val="CCF72A6FEE2C410CB3658DB378B89122"/>
  </w:style>
  <w:style w:type="paragraph" w:customStyle="1" w:styleId="135CA2513ECD414EB5F8EC9EFD56C80B">
    <w:name w:val="135CA2513ECD414EB5F8EC9EFD56C80B"/>
  </w:style>
  <w:style w:type="paragraph" w:customStyle="1" w:styleId="2110F67A99D04796B93268A763CB6CC1">
    <w:name w:val="2110F67A99D04796B93268A763CB6CC1"/>
  </w:style>
  <w:style w:type="paragraph" w:customStyle="1" w:styleId="AE366EF9AC374892AC34947F098AD6F6">
    <w:name w:val="AE366EF9AC374892AC34947F098AD6F6"/>
  </w:style>
  <w:style w:type="paragraph" w:customStyle="1" w:styleId="36615ECB8D354327A93A25F93DC1E7C1">
    <w:name w:val="36615ECB8D354327A93A25F93DC1E7C1"/>
  </w:style>
  <w:style w:type="paragraph" w:customStyle="1" w:styleId="5EB53C1D57814EC59139A57B988CF03D">
    <w:name w:val="5EB53C1D57814EC59139A57B988CF03D"/>
  </w:style>
  <w:style w:type="paragraph" w:customStyle="1" w:styleId="7D458895ED894B8798D271C15DDA1188">
    <w:name w:val="7D458895ED894B8798D271C15DDA1188"/>
  </w:style>
  <w:style w:type="paragraph" w:customStyle="1" w:styleId="BD23D81C11054B3A91331ED1284917A6">
    <w:name w:val="BD23D81C11054B3A91331ED1284917A6"/>
  </w:style>
  <w:style w:type="paragraph" w:customStyle="1" w:styleId="DA9AABA49F604E0FA27A5BDF4D9995D6">
    <w:name w:val="DA9AABA49F604E0FA27A5BDF4D9995D6"/>
  </w:style>
  <w:style w:type="paragraph" w:customStyle="1" w:styleId="781BFF1A9ED643DF9BB73D475DD333E1">
    <w:name w:val="781BFF1A9ED643DF9BB73D475DD333E1"/>
  </w:style>
  <w:style w:type="paragraph" w:customStyle="1" w:styleId="E1DACA22B79C4FC8843770D74DF4F919">
    <w:name w:val="E1DACA22B79C4FC8843770D74DF4F919"/>
  </w:style>
  <w:style w:type="paragraph" w:customStyle="1" w:styleId="1ACC9BAA757741FA8FED77C7D2EC65C3">
    <w:name w:val="1ACC9BAA757741FA8FED77C7D2EC65C3"/>
  </w:style>
  <w:style w:type="paragraph" w:customStyle="1" w:styleId="9147E4C26EBC4511AA044AADE72C401B">
    <w:name w:val="9147E4C26EBC4511AA044AADE72C401B"/>
  </w:style>
  <w:style w:type="paragraph" w:customStyle="1" w:styleId="34DBF3437663424CA28CE4E193D6C5D5">
    <w:name w:val="34DBF3437663424CA28CE4E193D6C5D5"/>
  </w:style>
  <w:style w:type="paragraph" w:customStyle="1" w:styleId="1547FC48C71E41E1A2F78EDFCB37B21A">
    <w:name w:val="1547FC48C71E41E1A2F78EDFCB37B21A"/>
  </w:style>
  <w:style w:type="paragraph" w:customStyle="1" w:styleId="FCA98A97D8884EDCB7F593BBE2FE09C1">
    <w:name w:val="FCA98A97D8884EDCB7F593BBE2FE09C1"/>
  </w:style>
  <w:style w:type="paragraph" w:customStyle="1" w:styleId="7F4F3A5DC80A4F60869FD92FC0EB83E8">
    <w:name w:val="7F4F3A5DC80A4F60869FD92FC0EB83E8"/>
  </w:style>
  <w:style w:type="paragraph" w:customStyle="1" w:styleId="777CE49A009B4D14BC20BB06ADDA51C1">
    <w:name w:val="777CE49A009B4D14BC20BB06ADDA51C1"/>
  </w:style>
  <w:style w:type="paragraph" w:customStyle="1" w:styleId="5EFF6D04D8814928A6EEE221A49E7D78">
    <w:name w:val="5EFF6D04D8814928A6EEE221A49E7D78"/>
  </w:style>
  <w:style w:type="paragraph" w:customStyle="1" w:styleId="788E6C58CF8A488B86D6A342D8233242">
    <w:name w:val="788E6C58CF8A488B86D6A342D8233242"/>
  </w:style>
  <w:style w:type="paragraph" w:customStyle="1" w:styleId="D6F8372B2AAD4B07BBFC76BB31423C12">
    <w:name w:val="D6F8372B2AAD4B07BBFC76BB31423C12"/>
  </w:style>
  <w:style w:type="paragraph" w:customStyle="1" w:styleId="90603E9A5E8A474EBA05674D846B379F">
    <w:name w:val="90603E9A5E8A474EBA05674D846B379F"/>
  </w:style>
  <w:style w:type="paragraph" w:customStyle="1" w:styleId="CD9686E910BE4F5FA7F9EE8172178FC7">
    <w:name w:val="CD9686E910BE4F5FA7F9EE8172178FC7"/>
  </w:style>
  <w:style w:type="paragraph" w:customStyle="1" w:styleId="4DC8C7B18ECB4DA083D2479FEA80AA1F">
    <w:name w:val="4DC8C7B18ECB4DA083D2479FEA80AA1F"/>
  </w:style>
  <w:style w:type="paragraph" w:customStyle="1" w:styleId="0202B50F73D642499F94DE133E5C5E0C">
    <w:name w:val="0202B50F73D642499F94DE133E5C5E0C"/>
  </w:style>
  <w:style w:type="paragraph" w:customStyle="1" w:styleId="7676280F823A4F998273BFBA3A4B5F59">
    <w:name w:val="7676280F823A4F998273BFBA3A4B5F59"/>
  </w:style>
  <w:style w:type="paragraph" w:customStyle="1" w:styleId="C2639840D9C042D9A0015FBC5E238AB8">
    <w:name w:val="C2639840D9C042D9A0015FBC5E238AB8"/>
  </w:style>
  <w:style w:type="paragraph" w:customStyle="1" w:styleId="73A87394EE114A87A569122A6399025D">
    <w:name w:val="73A87394EE114A87A569122A6399025D"/>
  </w:style>
  <w:style w:type="paragraph" w:customStyle="1" w:styleId="6EB8F06CFA3C4FE4BF253360755A4D96">
    <w:name w:val="6EB8F06CFA3C4FE4BF253360755A4D96"/>
  </w:style>
  <w:style w:type="paragraph" w:customStyle="1" w:styleId="0D28F39BC0DC4CF39502EFA6A90F679D">
    <w:name w:val="0D28F39BC0DC4CF39502EFA6A90F679D"/>
  </w:style>
  <w:style w:type="paragraph" w:customStyle="1" w:styleId="896032D1F75B422997BEB1EA1E199AA3">
    <w:name w:val="896032D1F75B422997BEB1EA1E199AA3"/>
  </w:style>
  <w:style w:type="paragraph" w:customStyle="1" w:styleId="4BD46812CDC74404862A74C2016A8702">
    <w:name w:val="4BD46812CDC74404862A74C2016A8702"/>
  </w:style>
  <w:style w:type="paragraph" w:customStyle="1" w:styleId="D5B2ABD823114A9C943F82E7AD3E3083">
    <w:name w:val="D5B2ABD823114A9C943F82E7AD3E3083"/>
  </w:style>
  <w:style w:type="paragraph" w:customStyle="1" w:styleId="E67639FDD68849D5BC15527A2A3196BF">
    <w:name w:val="E67639FDD68849D5BC15527A2A3196BF"/>
  </w:style>
  <w:style w:type="paragraph" w:customStyle="1" w:styleId="3109213474D24D8A916C723242DAF14C">
    <w:name w:val="3109213474D24D8A916C723242DAF14C"/>
  </w:style>
  <w:style w:type="paragraph" w:customStyle="1" w:styleId="D0919D9639EC4B70BE221068F184A7F5">
    <w:name w:val="D0919D9639EC4B70BE221068F184A7F5"/>
  </w:style>
  <w:style w:type="paragraph" w:customStyle="1" w:styleId="15F25342BA3F4088A12F747B169591C0">
    <w:name w:val="15F25342BA3F4088A12F747B169591C0"/>
  </w:style>
  <w:style w:type="paragraph" w:customStyle="1" w:styleId="8043871C37A745FEACD8E068F710C0F3">
    <w:name w:val="8043871C37A745FEACD8E068F710C0F3"/>
  </w:style>
  <w:style w:type="paragraph" w:customStyle="1" w:styleId="A2523F136FB94A0796676C488FC13A36">
    <w:name w:val="A2523F136FB94A0796676C488FC13A36"/>
  </w:style>
  <w:style w:type="paragraph" w:customStyle="1" w:styleId="45D30AEE791B4C78B2491C645134486A">
    <w:name w:val="45D30AEE791B4C78B2491C645134486A"/>
  </w:style>
  <w:style w:type="paragraph" w:customStyle="1" w:styleId="6C99077BBC4D452991AEEA43C8234D6A">
    <w:name w:val="6C99077BBC4D452991AEEA43C8234D6A"/>
  </w:style>
  <w:style w:type="paragraph" w:customStyle="1" w:styleId="EFCF41E84A704AC8A164B97EEFD57C1B">
    <w:name w:val="EFCF41E84A704AC8A164B97EEFD57C1B"/>
  </w:style>
  <w:style w:type="paragraph" w:customStyle="1" w:styleId="07F6BF05389E4C0F82BA67BD6FD159F6">
    <w:name w:val="07F6BF05389E4C0F82BA67BD6FD159F6"/>
  </w:style>
  <w:style w:type="paragraph" w:customStyle="1" w:styleId="C059E77B814447C5B452A8E01A8F32E8">
    <w:name w:val="C059E77B814447C5B452A8E01A8F32E8"/>
  </w:style>
  <w:style w:type="paragraph" w:customStyle="1" w:styleId="8C3242B532864D659A45C666AD4FA22C">
    <w:name w:val="8C3242B532864D659A45C666AD4FA22C"/>
  </w:style>
  <w:style w:type="paragraph" w:customStyle="1" w:styleId="3DD9A885B6EB40ACB1196A276FF1EEDF">
    <w:name w:val="3DD9A885B6EB40ACB1196A276FF1EEDF"/>
  </w:style>
  <w:style w:type="paragraph" w:customStyle="1" w:styleId="37A89D2D224245839497CED65B59303C">
    <w:name w:val="37A89D2D224245839497CED65B59303C"/>
  </w:style>
  <w:style w:type="paragraph" w:customStyle="1" w:styleId="EDF490B746C1411AAE547E86A79C70ED">
    <w:name w:val="EDF490B746C1411AAE547E86A79C70ED"/>
  </w:style>
  <w:style w:type="paragraph" w:customStyle="1" w:styleId="33BC9FEAC2754298B9E9FA534F04F782">
    <w:name w:val="33BC9FEAC2754298B9E9FA534F04F782"/>
  </w:style>
  <w:style w:type="paragraph" w:customStyle="1" w:styleId="5EA10F68BA2048CAB4AB0484E6CFDBC1">
    <w:name w:val="5EA10F68BA2048CAB4AB0484E6CFDBC1"/>
  </w:style>
  <w:style w:type="paragraph" w:customStyle="1" w:styleId="32C80A14B76B488EA50F7EAF8CDF4A78">
    <w:name w:val="32C80A14B76B488EA50F7EAF8CDF4A78"/>
  </w:style>
  <w:style w:type="paragraph" w:customStyle="1" w:styleId="DB4C1B3B8B844DC8A8B0862943A79C8D">
    <w:name w:val="DB4C1B3B8B844DC8A8B0862943A79C8D"/>
  </w:style>
  <w:style w:type="paragraph" w:customStyle="1" w:styleId="3AD014E7C163457CAE48B71530E9AD83">
    <w:name w:val="3AD014E7C163457CAE48B71530E9AD83"/>
  </w:style>
  <w:style w:type="paragraph" w:customStyle="1" w:styleId="67312D8C1E2947F8A60EEE80E9105849">
    <w:name w:val="67312D8C1E2947F8A60EEE80E9105849"/>
  </w:style>
  <w:style w:type="paragraph" w:customStyle="1" w:styleId="E9028644E0AB4BFCA71CC13581565FFD">
    <w:name w:val="E9028644E0AB4BFCA71CC13581565FFD"/>
  </w:style>
  <w:style w:type="paragraph" w:customStyle="1" w:styleId="0E3CE93C6BB34B7E9AB8BA01A0788476">
    <w:name w:val="0E3CE93C6BB34B7E9AB8BA01A0788476"/>
  </w:style>
  <w:style w:type="paragraph" w:customStyle="1" w:styleId="B871199053B94A8D9B23040A43EC6668">
    <w:name w:val="B871199053B94A8D9B23040A43EC6668"/>
  </w:style>
  <w:style w:type="paragraph" w:customStyle="1" w:styleId="ED02452A9DCA4A1D9D9FBC8242B72D5E">
    <w:name w:val="ED02452A9DCA4A1D9D9FBC8242B72D5E"/>
  </w:style>
  <w:style w:type="paragraph" w:customStyle="1" w:styleId="3A8F2034ACDE4D3D9BDB5BCE3EABBD71">
    <w:name w:val="3A8F2034ACDE4D3D9BDB5BCE3EABBD71"/>
  </w:style>
  <w:style w:type="paragraph" w:customStyle="1" w:styleId="833A69D020564ACFB31C41868DE3B07D">
    <w:name w:val="833A69D020564ACFB31C41868DE3B07D"/>
  </w:style>
  <w:style w:type="paragraph" w:customStyle="1" w:styleId="CC18E23D73024332B372C362CFD6FBD4">
    <w:name w:val="CC18E23D73024332B372C362CFD6FBD4"/>
  </w:style>
  <w:style w:type="paragraph" w:customStyle="1" w:styleId="D66A92D4918240D0AE1A2A46BA3D3F49">
    <w:name w:val="D66A92D4918240D0AE1A2A46BA3D3F49"/>
  </w:style>
  <w:style w:type="paragraph" w:customStyle="1" w:styleId="42AFAE784CBB4CD9B14EB91A873D738A">
    <w:name w:val="42AFAE784CBB4CD9B14EB91A873D738A"/>
  </w:style>
  <w:style w:type="paragraph" w:customStyle="1" w:styleId="DBBFD492A5B14DD883B2C2E1A296A1BA">
    <w:name w:val="DBBFD492A5B14DD883B2C2E1A296A1BA"/>
  </w:style>
  <w:style w:type="paragraph" w:customStyle="1" w:styleId="DFB73A4D10F64A07869F0D030C816B76">
    <w:name w:val="DFB73A4D10F64A07869F0D030C816B76"/>
  </w:style>
  <w:style w:type="paragraph" w:customStyle="1" w:styleId="842C178A79494DA295C2B982EFB88C22">
    <w:name w:val="842C178A79494DA295C2B982EFB88C22"/>
  </w:style>
  <w:style w:type="paragraph" w:customStyle="1" w:styleId="12FB539AED3140D8ADA52E812703CD59">
    <w:name w:val="12FB539AED3140D8ADA52E812703CD59"/>
  </w:style>
  <w:style w:type="paragraph" w:customStyle="1" w:styleId="DB5F27AB063F4F0FB9E6288EF0AE150F">
    <w:name w:val="DB5F27AB063F4F0FB9E6288EF0AE150F"/>
  </w:style>
  <w:style w:type="paragraph" w:customStyle="1" w:styleId="ADE0324922D3431D87064239C3EC5831">
    <w:name w:val="ADE0324922D3431D87064239C3EC5831"/>
  </w:style>
  <w:style w:type="paragraph" w:customStyle="1" w:styleId="3471962D8408479492F25216B0EFF384">
    <w:name w:val="3471962D8408479492F25216B0EFF384"/>
  </w:style>
  <w:style w:type="paragraph" w:customStyle="1" w:styleId="5C18A33F97E34838B1EDB42E0A97D16F">
    <w:name w:val="5C18A33F97E34838B1EDB42E0A97D16F"/>
  </w:style>
  <w:style w:type="paragraph" w:customStyle="1" w:styleId="35CF4630582D4CB18F1A848FFB42FEBC">
    <w:name w:val="35CF4630582D4CB18F1A848FFB42FEBC"/>
  </w:style>
  <w:style w:type="paragraph" w:customStyle="1" w:styleId="9C1B452FCAD1411E8CFB746D79085D2A">
    <w:name w:val="9C1B452FCAD1411E8CFB746D79085D2A"/>
  </w:style>
  <w:style w:type="paragraph" w:customStyle="1" w:styleId="A2BFE2D5B6874CAF9542CDBFB7BB506C">
    <w:name w:val="A2BFE2D5B6874CAF9542CDBFB7BB506C"/>
  </w:style>
  <w:style w:type="paragraph" w:customStyle="1" w:styleId="74DFDAF74BB548DE803DC949F26FB9E5">
    <w:name w:val="74DFDAF74BB548DE803DC949F26FB9E5"/>
  </w:style>
  <w:style w:type="paragraph" w:customStyle="1" w:styleId="0D8040AA1D174B30829A06AC44D49D06">
    <w:name w:val="0D8040AA1D174B30829A06AC44D49D06"/>
  </w:style>
  <w:style w:type="paragraph" w:customStyle="1" w:styleId="3DE4AC91EDAB45CB8C4DF16116B8D771">
    <w:name w:val="3DE4AC91EDAB45CB8C4DF16116B8D771"/>
  </w:style>
  <w:style w:type="paragraph" w:customStyle="1" w:styleId="FDE5609C30884DC8941273329408E1D3">
    <w:name w:val="FDE5609C30884DC8941273329408E1D3"/>
  </w:style>
  <w:style w:type="paragraph" w:customStyle="1" w:styleId="E4442BB8D47C45DBB20C052B743C0C89">
    <w:name w:val="E4442BB8D47C45DBB20C052B743C0C89"/>
  </w:style>
  <w:style w:type="paragraph" w:customStyle="1" w:styleId="06EE9F2CF7DE4CDF8220E5898B3EF9E9">
    <w:name w:val="06EE9F2CF7DE4CDF8220E5898B3EF9E9"/>
  </w:style>
  <w:style w:type="paragraph" w:customStyle="1" w:styleId="2708CE4BA1E946B9920CC3953BDBAB80">
    <w:name w:val="2708CE4BA1E946B9920CC3953BDBAB80"/>
  </w:style>
  <w:style w:type="paragraph" w:customStyle="1" w:styleId="870D8E54AE33414AA258E24DA829C0FB">
    <w:name w:val="870D8E54AE33414AA258E24DA829C0FB"/>
  </w:style>
  <w:style w:type="paragraph" w:customStyle="1" w:styleId="5FB151532C9143C4B43CF40691DA0E33">
    <w:name w:val="5FB151532C9143C4B43CF40691DA0E33"/>
  </w:style>
  <w:style w:type="paragraph" w:customStyle="1" w:styleId="596039AC91FC46E78717A196F163D0E1">
    <w:name w:val="596039AC91FC46E78717A196F163D0E1"/>
  </w:style>
  <w:style w:type="paragraph" w:customStyle="1" w:styleId="2CFB343B1EB243839A28A959905B9258">
    <w:name w:val="2CFB343B1EB243839A28A959905B9258"/>
  </w:style>
  <w:style w:type="paragraph" w:customStyle="1" w:styleId="1A7432D1E1BB4E4984ACE6053D0F4423">
    <w:name w:val="1A7432D1E1BB4E4984ACE6053D0F4423"/>
  </w:style>
  <w:style w:type="paragraph" w:customStyle="1" w:styleId="040DD075C1444E5D92805AEA3DA71965">
    <w:name w:val="040DD075C1444E5D92805AEA3DA71965"/>
  </w:style>
  <w:style w:type="paragraph" w:customStyle="1" w:styleId="6A2AE3C5798A41B6982E067BF4A3F4AF">
    <w:name w:val="6A2AE3C5798A41B6982E067BF4A3F4AF"/>
  </w:style>
  <w:style w:type="paragraph" w:customStyle="1" w:styleId="811E8FB159764A02AAB40636FF490D37">
    <w:name w:val="811E8FB159764A02AAB40636FF490D37"/>
  </w:style>
  <w:style w:type="paragraph" w:customStyle="1" w:styleId="1C5CA4023DEA4F488AA1A05666CB027C">
    <w:name w:val="1C5CA4023DEA4F488AA1A05666CB027C"/>
  </w:style>
  <w:style w:type="paragraph" w:customStyle="1" w:styleId="16AA50E799B140A682EF9D7C313E6C65">
    <w:name w:val="16AA50E799B140A682EF9D7C313E6C65"/>
  </w:style>
  <w:style w:type="paragraph" w:customStyle="1" w:styleId="09B6908732A1461A8B106C1841CD6959">
    <w:name w:val="09B6908732A1461A8B106C1841CD6959"/>
  </w:style>
  <w:style w:type="paragraph" w:customStyle="1" w:styleId="EC3A70DF82E94CA98259F051DCF548CA">
    <w:name w:val="EC3A70DF82E94CA98259F051DCF548CA"/>
  </w:style>
  <w:style w:type="paragraph" w:customStyle="1" w:styleId="F233BBBDC48A43FF957F7628F674F061">
    <w:name w:val="F233BBBDC48A43FF957F7628F674F061"/>
  </w:style>
  <w:style w:type="paragraph" w:customStyle="1" w:styleId="0FC9FA43BE65408983B31F650904DD18">
    <w:name w:val="0FC9FA43BE65408983B31F650904DD18"/>
  </w:style>
  <w:style w:type="paragraph" w:customStyle="1" w:styleId="6086FF6012954D1EBAACA0ADF2FFE3AF">
    <w:name w:val="6086FF6012954D1EBAACA0ADF2FFE3AF"/>
  </w:style>
  <w:style w:type="paragraph" w:customStyle="1" w:styleId="98AE5EE73D384D2CBC564DC76941DF7D">
    <w:name w:val="98AE5EE73D384D2CBC564DC76941DF7D"/>
  </w:style>
  <w:style w:type="paragraph" w:customStyle="1" w:styleId="24FE4F5DFFF945F798A360EEE4D619B1">
    <w:name w:val="24FE4F5DFFF945F798A360EEE4D619B1"/>
  </w:style>
  <w:style w:type="paragraph" w:customStyle="1" w:styleId="9FF8FE33DCD748469827329AB58211FD">
    <w:name w:val="9FF8FE33DCD748469827329AB58211FD"/>
  </w:style>
  <w:style w:type="paragraph" w:customStyle="1" w:styleId="86098F5EC1F6411B9C93FF3D20414A83">
    <w:name w:val="86098F5EC1F6411B9C93FF3D20414A83"/>
  </w:style>
  <w:style w:type="paragraph" w:customStyle="1" w:styleId="2E499DD8ABC14C3295BFFBC3321A2917">
    <w:name w:val="2E499DD8ABC14C3295BFFBC3321A2917"/>
  </w:style>
  <w:style w:type="paragraph" w:customStyle="1" w:styleId="A6EB19387F86410BA458FCE750F13921">
    <w:name w:val="A6EB19387F86410BA458FCE750F13921"/>
  </w:style>
  <w:style w:type="paragraph" w:customStyle="1" w:styleId="934AA56DC80041C7B73829EF4EE242A8">
    <w:name w:val="934AA56DC80041C7B73829EF4EE242A8"/>
  </w:style>
  <w:style w:type="paragraph" w:customStyle="1" w:styleId="8D5CC76E995D4C6088C858F701021958">
    <w:name w:val="8D5CC76E995D4C6088C858F701021958"/>
  </w:style>
  <w:style w:type="paragraph" w:customStyle="1" w:styleId="BB792D4CCC424492A2BFCCA7031CD410">
    <w:name w:val="BB792D4CCC424492A2BFCCA7031CD410"/>
  </w:style>
  <w:style w:type="paragraph" w:customStyle="1" w:styleId="B24A56FD851741BA94ED2C9FD68B4577">
    <w:name w:val="B24A56FD851741BA94ED2C9FD68B4577"/>
  </w:style>
  <w:style w:type="paragraph" w:customStyle="1" w:styleId="656DA48247694F5281933A4F55E9AA8D">
    <w:name w:val="656DA48247694F5281933A4F55E9AA8D"/>
  </w:style>
  <w:style w:type="paragraph" w:customStyle="1" w:styleId="D83D46AA9DE9403C8C51EF6A539BFD78">
    <w:name w:val="D83D46AA9DE9403C8C51EF6A539BFD78"/>
  </w:style>
  <w:style w:type="paragraph" w:customStyle="1" w:styleId="2950D4AC16E741108764B7CBE4C4B614">
    <w:name w:val="2950D4AC16E741108764B7CBE4C4B614"/>
  </w:style>
  <w:style w:type="paragraph" w:customStyle="1" w:styleId="CE6BF987A11D424389C189D4D76C85DC">
    <w:name w:val="CE6BF987A11D424389C189D4D76C85DC"/>
  </w:style>
  <w:style w:type="paragraph" w:customStyle="1" w:styleId="71BCEA1A8A2343AA8AF7C6774E095458">
    <w:name w:val="71BCEA1A8A2343AA8AF7C6774E095458"/>
  </w:style>
  <w:style w:type="paragraph" w:customStyle="1" w:styleId="C994534CCC2849DB8A7FCB0FBCB639C3">
    <w:name w:val="C994534CCC2849DB8A7FCB0FBCB639C3"/>
  </w:style>
  <w:style w:type="paragraph" w:customStyle="1" w:styleId="B8CC5E2528444BADA7A35D03027D9376">
    <w:name w:val="B8CC5E2528444BADA7A35D03027D9376"/>
  </w:style>
  <w:style w:type="paragraph" w:customStyle="1" w:styleId="96BD0D45B5FE41AD9ECA94DE464290E0">
    <w:name w:val="96BD0D45B5FE41AD9ECA94DE464290E0"/>
  </w:style>
  <w:style w:type="paragraph" w:customStyle="1" w:styleId="23BAF5A621D74F6686E977F41805817B">
    <w:name w:val="23BAF5A621D74F6686E977F41805817B"/>
  </w:style>
  <w:style w:type="paragraph" w:customStyle="1" w:styleId="852DE0B71CA44212930188532A837723">
    <w:name w:val="852DE0B71CA44212930188532A837723"/>
  </w:style>
  <w:style w:type="paragraph" w:customStyle="1" w:styleId="7A4EB08EA9F44DCB8796114789578A75">
    <w:name w:val="7A4EB08EA9F44DCB8796114789578A75"/>
  </w:style>
  <w:style w:type="paragraph" w:customStyle="1" w:styleId="789DAE921E3A46F5BE7805BCEECFBE09">
    <w:name w:val="789DAE921E3A46F5BE7805BCEECFBE09"/>
  </w:style>
  <w:style w:type="paragraph" w:customStyle="1" w:styleId="114BE495ACBA483FA2F6490C82382707">
    <w:name w:val="114BE495ACBA483FA2F6490C82382707"/>
  </w:style>
  <w:style w:type="paragraph" w:customStyle="1" w:styleId="82A2AC6A7F3E408297FA4B2857E30037">
    <w:name w:val="82A2AC6A7F3E408297FA4B2857E30037"/>
  </w:style>
  <w:style w:type="paragraph" w:customStyle="1" w:styleId="986B5521A8354127B4B817D51116566A">
    <w:name w:val="986B5521A8354127B4B817D51116566A"/>
  </w:style>
  <w:style w:type="paragraph" w:customStyle="1" w:styleId="BB2A60B580F04E998A16A080B81CCA76">
    <w:name w:val="BB2A60B580F04E998A16A080B81CCA76"/>
    <w:rsid w:val="00AB3138"/>
  </w:style>
  <w:style w:type="paragraph" w:customStyle="1" w:styleId="A6C19976FE0E4206B5CBC19B49C726971">
    <w:name w:val="A6C19976FE0E4206B5CBC19B49C726971"/>
    <w:rsid w:val="000C5012"/>
    <w:pPr>
      <w:spacing w:after="200" w:line="276" w:lineRule="auto"/>
    </w:pPr>
    <w:rPr>
      <w:rFonts w:eastAsiaTheme="minorHAnsi"/>
    </w:rPr>
  </w:style>
  <w:style w:type="paragraph" w:customStyle="1" w:styleId="284A1163DBDC403C9F2230950A06DDA01">
    <w:name w:val="284A1163DBDC403C9F2230950A06DDA01"/>
    <w:rsid w:val="000C5012"/>
    <w:pPr>
      <w:spacing w:after="200" w:line="276" w:lineRule="auto"/>
    </w:pPr>
    <w:rPr>
      <w:rFonts w:eastAsiaTheme="minorHAnsi"/>
    </w:rPr>
  </w:style>
  <w:style w:type="paragraph" w:customStyle="1" w:styleId="EFCF41E84A704AC8A164B97EEFD57C1B1">
    <w:name w:val="EFCF41E84A704AC8A164B97EEFD57C1B1"/>
    <w:rsid w:val="000C5012"/>
    <w:pPr>
      <w:spacing w:after="200" w:line="276" w:lineRule="auto"/>
      <w:ind w:left="720"/>
      <w:contextualSpacing/>
    </w:pPr>
    <w:rPr>
      <w:rFonts w:eastAsiaTheme="minorHAnsi"/>
    </w:rPr>
  </w:style>
  <w:style w:type="paragraph" w:customStyle="1" w:styleId="C059E77B814447C5B452A8E01A8F32E81">
    <w:name w:val="C059E77B814447C5B452A8E01A8F32E81"/>
    <w:rsid w:val="000C5012"/>
    <w:pPr>
      <w:spacing w:after="200" w:line="276" w:lineRule="auto"/>
      <w:ind w:left="720"/>
      <w:contextualSpacing/>
    </w:pPr>
    <w:rPr>
      <w:rFonts w:eastAsiaTheme="minorHAnsi"/>
    </w:rPr>
  </w:style>
  <w:style w:type="paragraph" w:customStyle="1" w:styleId="8C3242B532864D659A45C666AD4FA22C1">
    <w:name w:val="8C3242B532864D659A45C666AD4FA22C1"/>
    <w:rsid w:val="000C5012"/>
    <w:pPr>
      <w:spacing w:after="200" w:line="276" w:lineRule="auto"/>
      <w:ind w:left="720"/>
      <w:contextualSpacing/>
    </w:pPr>
    <w:rPr>
      <w:rFonts w:eastAsiaTheme="minorHAnsi"/>
    </w:rPr>
  </w:style>
  <w:style w:type="paragraph" w:customStyle="1" w:styleId="3DD9A885B6EB40ACB1196A276FF1EEDF1">
    <w:name w:val="3DD9A885B6EB40ACB1196A276FF1EEDF1"/>
    <w:rsid w:val="000C5012"/>
    <w:pPr>
      <w:spacing w:after="200" w:line="276" w:lineRule="auto"/>
      <w:ind w:left="720"/>
      <w:contextualSpacing/>
    </w:pPr>
    <w:rPr>
      <w:rFonts w:eastAsiaTheme="minorHAnsi"/>
    </w:rPr>
  </w:style>
  <w:style w:type="paragraph" w:customStyle="1" w:styleId="37A89D2D224245839497CED65B59303C1">
    <w:name w:val="37A89D2D224245839497CED65B59303C1"/>
    <w:rsid w:val="000C5012"/>
    <w:pPr>
      <w:spacing w:after="200" w:line="276" w:lineRule="auto"/>
      <w:ind w:left="720"/>
      <w:contextualSpacing/>
    </w:pPr>
    <w:rPr>
      <w:rFonts w:eastAsiaTheme="minorHAnsi"/>
    </w:rPr>
  </w:style>
  <w:style w:type="paragraph" w:customStyle="1" w:styleId="0FC9FA43BE65408983B31F650904DD181">
    <w:name w:val="0FC9FA43BE65408983B31F650904DD181"/>
    <w:rsid w:val="000C5012"/>
    <w:pPr>
      <w:spacing w:after="200" w:line="276" w:lineRule="auto"/>
    </w:pPr>
    <w:rPr>
      <w:rFonts w:eastAsiaTheme="minorHAnsi"/>
    </w:rPr>
  </w:style>
  <w:style w:type="paragraph" w:customStyle="1" w:styleId="6086FF6012954D1EBAACA0ADF2FFE3AF1">
    <w:name w:val="6086FF6012954D1EBAACA0ADF2FFE3AF1"/>
    <w:rsid w:val="000C5012"/>
    <w:pPr>
      <w:spacing w:after="200" w:line="276" w:lineRule="auto"/>
    </w:pPr>
    <w:rPr>
      <w:rFonts w:eastAsiaTheme="minorHAnsi"/>
    </w:rPr>
  </w:style>
  <w:style w:type="paragraph" w:customStyle="1" w:styleId="98AE5EE73D384D2CBC564DC76941DF7D1">
    <w:name w:val="98AE5EE73D384D2CBC564DC76941DF7D1"/>
    <w:rsid w:val="000C5012"/>
    <w:pPr>
      <w:spacing w:after="200" w:line="276" w:lineRule="auto"/>
    </w:pPr>
    <w:rPr>
      <w:rFonts w:eastAsiaTheme="minorHAnsi"/>
    </w:rPr>
  </w:style>
  <w:style w:type="paragraph" w:customStyle="1" w:styleId="24FE4F5DFFF945F798A360EEE4D619B11">
    <w:name w:val="24FE4F5DFFF945F798A360EEE4D619B11"/>
    <w:rsid w:val="000C5012"/>
    <w:pPr>
      <w:spacing w:after="200" w:line="276" w:lineRule="auto"/>
    </w:pPr>
    <w:rPr>
      <w:rFonts w:eastAsiaTheme="minorHAnsi"/>
    </w:rPr>
  </w:style>
  <w:style w:type="paragraph" w:customStyle="1" w:styleId="9FF8FE33DCD748469827329AB58211FD1">
    <w:name w:val="9FF8FE33DCD748469827329AB58211FD1"/>
    <w:rsid w:val="000C5012"/>
    <w:pPr>
      <w:spacing w:after="200" w:line="276" w:lineRule="auto"/>
    </w:pPr>
    <w:rPr>
      <w:rFonts w:eastAsiaTheme="minorHAnsi"/>
    </w:rPr>
  </w:style>
  <w:style w:type="paragraph" w:customStyle="1" w:styleId="86098F5EC1F6411B9C93FF3D20414A831">
    <w:name w:val="86098F5EC1F6411B9C93FF3D20414A831"/>
    <w:rsid w:val="000C5012"/>
    <w:pPr>
      <w:spacing w:after="200" w:line="276" w:lineRule="auto"/>
    </w:pPr>
    <w:rPr>
      <w:rFonts w:eastAsiaTheme="minorHAnsi"/>
    </w:rPr>
  </w:style>
  <w:style w:type="paragraph" w:customStyle="1" w:styleId="2E499DD8ABC14C3295BFFBC3321A29171">
    <w:name w:val="2E499DD8ABC14C3295BFFBC3321A29171"/>
    <w:rsid w:val="000C5012"/>
    <w:pPr>
      <w:spacing w:after="200" w:line="276" w:lineRule="auto"/>
    </w:pPr>
    <w:rPr>
      <w:rFonts w:eastAsiaTheme="minorHAnsi"/>
    </w:rPr>
  </w:style>
  <w:style w:type="paragraph" w:customStyle="1" w:styleId="A6EB19387F86410BA458FCE750F139211">
    <w:name w:val="A6EB19387F86410BA458FCE750F139211"/>
    <w:rsid w:val="000C5012"/>
    <w:pPr>
      <w:spacing w:after="200" w:line="276" w:lineRule="auto"/>
    </w:pPr>
    <w:rPr>
      <w:rFonts w:eastAsiaTheme="minorHAnsi"/>
    </w:rPr>
  </w:style>
  <w:style w:type="paragraph" w:customStyle="1" w:styleId="6666CA3C77D644A0AD74FA54A05D8FDD">
    <w:name w:val="6666CA3C77D644A0AD74FA54A05D8FDD"/>
    <w:rsid w:val="000C5012"/>
    <w:pPr>
      <w:spacing w:after="200" w:line="276" w:lineRule="auto"/>
    </w:pPr>
    <w:rPr>
      <w:rFonts w:eastAsiaTheme="minorHAnsi"/>
    </w:rPr>
  </w:style>
  <w:style w:type="paragraph" w:customStyle="1" w:styleId="7DF174B20C1C4052BD97D5E426603074">
    <w:name w:val="7DF174B20C1C4052BD97D5E426603074"/>
    <w:rsid w:val="000C5012"/>
    <w:pPr>
      <w:spacing w:after="200" w:line="276" w:lineRule="auto"/>
    </w:pPr>
    <w:rPr>
      <w:rFonts w:eastAsiaTheme="minorHAnsi"/>
    </w:rPr>
  </w:style>
  <w:style w:type="paragraph" w:customStyle="1" w:styleId="DA710FF61D8648D6B14419006D34605F">
    <w:name w:val="DA710FF61D8648D6B14419006D34605F"/>
    <w:rsid w:val="000C5012"/>
    <w:pPr>
      <w:spacing w:after="200" w:line="276" w:lineRule="auto"/>
    </w:pPr>
    <w:rPr>
      <w:rFonts w:eastAsiaTheme="minorHAnsi"/>
    </w:rPr>
  </w:style>
  <w:style w:type="paragraph" w:customStyle="1" w:styleId="BE0A007D16F6401D8DC3C9967348EDD3">
    <w:name w:val="BE0A007D16F6401D8DC3C9967348EDD3"/>
    <w:rsid w:val="000C5012"/>
    <w:pPr>
      <w:spacing w:after="200" w:line="276" w:lineRule="auto"/>
    </w:pPr>
    <w:rPr>
      <w:rFonts w:eastAsiaTheme="minorHAnsi"/>
    </w:rPr>
  </w:style>
  <w:style w:type="paragraph" w:customStyle="1" w:styleId="48AEF19CCA7C4021809B1C52463D0DAD">
    <w:name w:val="48AEF19CCA7C4021809B1C52463D0DAD"/>
    <w:rsid w:val="000C5012"/>
    <w:pPr>
      <w:spacing w:after="200" w:line="276" w:lineRule="auto"/>
    </w:pPr>
    <w:rPr>
      <w:rFonts w:eastAsiaTheme="minorHAnsi"/>
    </w:rPr>
  </w:style>
  <w:style w:type="paragraph" w:customStyle="1" w:styleId="DCB70D79EAB74BDE92B0503017761523">
    <w:name w:val="DCB70D79EAB74BDE92B0503017761523"/>
    <w:rsid w:val="000C5012"/>
    <w:pPr>
      <w:spacing w:after="200" w:line="276" w:lineRule="auto"/>
    </w:pPr>
    <w:rPr>
      <w:rFonts w:eastAsiaTheme="minorHAnsi"/>
    </w:rPr>
  </w:style>
  <w:style w:type="paragraph" w:customStyle="1" w:styleId="8137F00246E344D09143DAF0C94F777C">
    <w:name w:val="8137F00246E344D09143DAF0C94F777C"/>
    <w:rsid w:val="000C5012"/>
    <w:pPr>
      <w:spacing w:after="200" w:line="276" w:lineRule="auto"/>
    </w:pPr>
    <w:rPr>
      <w:rFonts w:eastAsiaTheme="minorHAnsi"/>
    </w:rPr>
  </w:style>
  <w:style w:type="paragraph" w:customStyle="1" w:styleId="587F9D2F9261409C9054E20C35B800C5">
    <w:name w:val="587F9D2F9261409C9054E20C35B800C5"/>
    <w:rsid w:val="000C5012"/>
    <w:pPr>
      <w:spacing w:after="200" w:line="276" w:lineRule="auto"/>
    </w:pPr>
    <w:rPr>
      <w:rFonts w:eastAsiaTheme="minorHAnsi"/>
    </w:rPr>
  </w:style>
  <w:style w:type="paragraph" w:customStyle="1" w:styleId="FF5322DFBF914295A1DF8D0A7EF709B6">
    <w:name w:val="FF5322DFBF914295A1DF8D0A7EF709B6"/>
    <w:rsid w:val="000C5012"/>
    <w:pPr>
      <w:spacing w:after="200" w:line="276" w:lineRule="auto"/>
    </w:pPr>
    <w:rPr>
      <w:rFonts w:eastAsiaTheme="minorHAnsi"/>
    </w:rPr>
  </w:style>
  <w:style w:type="paragraph" w:customStyle="1" w:styleId="F7618DCAE193425E9B5C34534E50551B">
    <w:name w:val="F7618DCAE193425E9B5C34534E50551B"/>
    <w:rsid w:val="000C5012"/>
    <w:pPr>
      <w:spacing w:after="200" w:line="276" w:lineRule="auto"/>
    </w:pPr>
    <w:rPr>
      <w:rFonts w:eastAsiaTheme="minorHAnsi"/>
    </w:rPr>
  </w:style>
  <w:style w:type="paragraph" w:customStyle="1" w:styleId="4F79E072D9C2423580179D5A88842689">
    <w:name w:val="4F79E072D9C2423580179D5A88842689"/>
    <w:rsid w:val="000C5012"/>
    <w:pPr>
      <w:spacing w:after="200" w:line="276" w:lineRule="auto"/>
    </w:pPr>
    <w:rPr>
      <w:rFonts w:eastAsiaTheme="minorHAnsi"/>
    </w:rPr>
  </w:style>
  <w:style w:type="paragraph" w:customStyle="1" w:styleId="0DDD6FBE840C480CB38B9D7B81B49638">
    <w:name w:val="0DDD6FBE840C480CB38B9D7B81B49638"/>
    <w:rsid w:val="000C5012"/>
    <w:pPr>
      <w:spacing w:after="200" w:line="276" w:lineRule="auto"/>
    </w:pPr>
    <w:rPr>
      <w:rFonts w:eastAsiaTheme="minorHAnsi"/>
    </w:rPr>
  </w:style>
  <w:style w:type="paragraph" w:customStyle="1" w:styleId="66A63C24A2CC4889A92A6948A187533C">
    <w:name w:val="66A63C24A2CC4889A92A6948A187533C"/>
    <w:rsid w:val="000C5012"/>
    <w:pPr>
      <w:spacing w:after="200" w:line="276" w:lineRule="auto"/>
    </w:pPr>
    <w:rPr>
      <w:rFonts w:eastAsiaTheme="minorHAnsi"/>
    </w:rPr>
  </w:style>
  <w:style w:type="paragraph" w:customStyle="1" w:styleId="D74BB7BB3E7C49CCB513D78653447E09">
    <w:name w:val="D74BB7BB3E7C49CCB513D78653447E09"/>
    <w:rsid w:val="000C5012"/>
    <w:pPr>
      <w:spacing w:after="200" w:line="276" w:lineRule="auto"/>
    </w:pPr>
    <w:rPr>
      <w:rFonts w:eastAsiaTheme="minorHAnsi"/>
    </w:rPr>
  </w:style>
  <w:style w:type="paragraph" w:customStyle="1" w:styleId="ED0142B3FC1349FBA5D2E9C0A5F92A34">
    <w:name w:val="ED0142B3FC1349FBA5D2E9C0A5F92A34"/>
    <w:rsid w:val="000C5012"/>
    <w:pPr>
      <w:spacing w:after="200" w:line="276" w:lineRule="auto"/>
    </w:pPr>
    <w:rPr>
      <w:rFonts w:eastAsiaTheme="minorHAnsi"/>
    </w:rPr>
  </w:style>
  <w:style w:type="paragraph" w:customStyle="1" w:styleId="C52420B2C63B4904AAF11ECDFE5B0DFD">
    <w:name w:val="C52420B2C63B4904AAF11ECDFE5B0DFD"/>
    <w:rsid w:val="000C5012"/>
    <w:pPr>
      <w:spacing w:after="200" w:line="276" w:lineRule="auto"/>
    </w:pPr>
    <w:rPr>
      <w:rFonts w:eastAsiaTheme="minorHAnsi"/>
    </w:rPr>
  </w:style>
  <w:style w:type="paragraph" w:customStyle="1" w:styleId="EB0F37F752F94FF69D82160AA6BE5C69">
    <w:name w:val="EB0F37F752F94FF69D82160AA6BE5C69"/>
    <w:rsid w:val="000C5012"/>
    <w:pPr>
      <w:spacing w:after="200" w:line="276" w:lineRule="auto"/>
    </w:pPr>
    <w:rPr>
      <w:rFonts w:eastAsiaTheme="minorHAnsi"/>
    </w:rPr>
  </w:style>
  <w:style w:type="paragraph" w:customStyle="1" w:styleId="AC05900D257446098E032E9983A94CFB">
    <w:name w:val="AC05900D257446098E032E9983A94CFB"/>
    <w:rsid w:val="000C5012"/>
    <w:pPr>
      <w:spacing w:after="200" w:line="276" w:lineRule="auto"/>
    </w:pPr>
    <w:rPr>
      <w:rFonts w:eastAsiaTheme="minorHAnsi"/>
    </w:rPr>
  </w:style>
  <w:style w:type="paragraph" w:customStyle="1" w:styleId="4D9DF6FBEF6A44CCB9ED1FA7D8A6A3151">
    <w:name w:val="4D9DF6FBEF6A44CCB9ED1FA7D8A6A3151"/>
    <w:rsid w:val="005F1E0A"/>
    <w:pPr>
      <w:spacing w:after="200" w:line="276" w:lineRule="auto"/>
    </w:pPr>
    <w:rPr>
      <w:rFonts w:eastAsiaTheme="minorHAnsi"/>
    </w:rPr>
  </w:style>
  <w:style w:type="paragraph" w:customStyle="1" w:styleId="34E8251FEB1B4C27BE7B765EE2FDD3D71">
    <w:name w:val="34E8251FEB1B4C27BE7B765EE2FDD3D71"/>
    <w:rsid w:val="005F1E0A"/>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E0A"/>
    <w:rPr>
      <w:color w:val="808080"/>
    </w:rPr>
  </w:style>
  <w:style w:type="paragraph" w:customStyle="1" w:styleId="8BD042BF8E914CF2A64C6DA8C9262865">
    <w:name w:val="8BD042BF8E914CF2A64C6DA8C9262865"/>
  </w:style>
  <w:style w:type="paragraph" w:customStyle="1" w:styleId="D130BFCEEAB542458510265AF695BA47">
    <w:name w:val="D130BFCEEAB542458510265AF695BA47"/>
  </w:style>
  <w:style w:type="paragraph" w:customStyle="1" w:styleId="4D7DCD0EDAF846D6A876B5DCCE636458">
    <w:name w:val="4D7DCD0EDAF846D6A876B5DCCE636458"/>
  </w:style>
  <w:style w:type="paragraph" w:customStyle="1" w:styleId="158F535454FE47A8BE3F427479BF6FC1">
    <w:name w:val="158F535454FE47A8BE3F427479BF6FC1"/>
  </w:style>
  <w:style w:type="paragraph" w:customStyle="1" w:styleId="E08BF794256646EEA6C69EAA5BCEC15E">
    <w:name w:val="E08BF794256646EEA6C69EAA5BCEC15E"/>
  </w:style>
  <w:style w:type="paragraph" w:customStyle="1" w:styleId="44291810E4414792A32AAD00DD772855">
    <w:name w:val="44291810E4414792A32AAD00DD772855"/>
  </w:style>
  <w:style w:type="paragraph" w:customStyle="1" w:styleId="88BAF611F7094C5CA35A1B900051F04B">
    <w:name w:val="88BAF611F7094C5CA35A1B900051F04B"/>
  </w:style>
  <w:style w:type="paragraph" w:customStyle="1" w:styleId="79FB5B71A8F0406E9F8AE07C93CDE9CA">
    <w:name w:val="79FB5B71A8F0406E9F8AE07C93CDE9CA"/>
  </w:style>
  <w:style w:type="paragraph" w:customStyle="1" w:styleId="D79AA30137344B65996337AD57F7DA00">
    <w:name w:val="D79AA30137344B65996337AD57F7DA00"/>
  </w:style>
  <w:style w:type="paragraph" w:customStyle="1" w:styleId="A6C19976FE0E4206B5CBC19B49C72697">
    <w:name w:val="A6C19976FE0E4206B5CBC19B49C72697"/>
  </w:style>
  <w:style w:type="paragraph" w:customStyle="1" w:styleId="284A1163DBDC403C9F2230950A06DDA0">
    <w:name w:val="284A1163DBDC403C9F2230950A06DDA0"/>
  </w:style>
  <w:style w:type="paragraph" w:customStyle="1" w:styleId="2991CBC531A040788F6FEF89514B989D">
    <w:name w:val="2991CBC531A040788F6FEF89514B989D"/>
  </w:style>
  <w:style w:type="paragraph" w:customStyle="1" w:styleId="E6143EA55E754FF9A2C2B63073E936E8">
    <w:name w:val="E6143EA55E754FF9A2C2B63073E936E8"/>
  </w:style>
  <w:style w:type="paragraph" w:customStyle="1" w:styleId="6DAC3DCDA1DD483CB2BD8FC63B53D06C">
    <w:name w:val="6DAC3DCDA1DD483CB2BD8FC63B53D06C"/>
  </w:style>
  <w:style w:type="paragraph" w:customStyle="1" w:styleId="4D9DF6FBEF6A44CCB9ED1FA7D8A6A315">
    <w:name w:val="4D9DF6FBEF6A44CCB9ED1FA7D8A6A315"/>
  </w:style>
  <w:style w:type="paragraph" w:customStyle="1" w:styleId="34E8251FEB1B4C27BE7B765EE2FDD3D7">
    <w:name w:val="34E8251FEB1B4C27BE7B765EE2FDD3D7"/>
  </w:style>
  <w:style w:type="paragraph" w:customStyle="1" w:styleId="EF627C5E5AE14870B38AB5496B7A0680">
    <w:name w:val="EF627C5E5AE14870B38AB5496B7A0680"/>
  </w:style>
  <w:style w:type="paragraph" w:customStyle="1" w:styleId="E7A0A8415C3241ADAEAED36DD6CB6087">
    <w:name w:val="E7A0A8415C3241ADAEAED36DD6CB6087"/>
  </w:style>
  <w:style w:type="paragraph" w:customStyle="1" w:styleId="F8B76087934343B7B5305149301EF697">
    <w:name w:val="F8B76087934343B7B5305149301EF697"/>
  </w:style>
  <w:style w:type="paragraph" w:customStyle="1" w:styleId="CCF72A6FEE2C410CB3658DB378B89122">
    <w:name w:val="CCF72A6FEE2C410CB3658DB378B89122"/>
  </w:style>
  <w:style w:type="paragraph" w:customStyle="1" w:styleId="135CA2513ECD414EB5F8EC9EFD56C80B">
    <w:name w:val="135CA2513ECD414EB5F8EC9EFD56C80B"/>
  </w:style>
  <w:style w:type="paragraph" w:customStyle="1" w:styleId="2110F67A99D04796B93268A763CB6CC1">
    <w:name w:val="2110F67A99D04796B93268A763CB6CC1"/>
  </w:style>
  <w:style w:type="paragraph" w:customStyle="1" w:styleId="AE366EF9AC374892AC34947F098AD6F6">
    <w:name w:val="AE366EF9AC374892AC34947F098AD6F6"/>
  </w:style>
  <w:style w:type="paragraph" w:customStyle="1" w:styleId="36615ECB8D354327A93A25F93DC1E7C1">
    <w:name w:val="36615ECB8D354327A93A25F93DC1E7C1"/>
  </w:style>
  <w:style w:type="paragraph" w:customStyle="1" w:styleId="5EB53C1D57814EC59139A57B988CF03D">
    <w:name w:val="5EB53C1D57814EC59139A57B988CF03D"/>
  </w:style>
  <w:style w:type="paragraph" w:customStyle="1" w:styleId="7D458895ED894B8798D271C15DDA1188">
    <w:name w:val="7D458895ED894B8798D271C15DDA1188"/>
  </w:style>
  <w:style w:type="paragraph" w:customStyle="1" w:styleId="BD23D81C11054B3A91331ED1284917A6">
    <w:name w:val="BD23D81C11054B3A91331ED1284917A6"/>
  </w:style>
  <w:style w:type="paragraph" w:customStyle="1" w:styleId="DA9AABA49F604E0FA27A5BDF4D9995D6">
    <w:name w:val="DA9AABA49F604E0FA27A5BDF4D9995D6"/>
  </w:style>
  <w:style w:type="paragraph" w:customStyle="1" w:styleId="781BFF1A9ED643DF9BB73D475DD333E1">
    <w:name w:val="781BFF1A9ED643DF9BB73D475DD333E1"/>
  </w:style>
  <w:style w:type="paragraph" w:customStyle="1" w:styleId="E1DACA22B79C4FC8843770D74DF4F919">
    <w:name w:val="E1DACA22B79C4FC8843770D74DF4F919"/>
  </w:style>
  <w:style w:type="paragraph" w:customStyle="1" w:styleId="1ACC9BAA757741FA8FED77C7D2EC65C3">
    <w:name w:val="1ACC9BAA757741FA8FED77C7D2EC65C3"/>
  </w:style>
  <w:style w:type="paragraph" w:customStyle="1" w:styleId="9147E4C26EBC4511AA044AADE72C401B">
    <w:name w:val="9147E4C26EBC4511AA044AADE72C401B"/>
  </w:style>
  <w:style w:type="paragraph" w:customStyle="1" w:styleId="34DBF3437663424CA28CE4E193D6C5D5">
    <w:name w:val="34DBF3437663424CA28CE4E193D6C5D5"/>
  </w:style>
  <w:style w:type="paragraph" w:customStyle="1" w:styleId="1547FC48C71E41E1A2F78EDFCB37B21A">
    <w:name w:val="1547FC48C71E41E1A2F78EDFCB37B21A"/>
  </w:style>
  <w:style w:type="paragraph" w:customStyle="1" w:styleId="FCA98A97D8884EDCB7F593BBE2FE09C1">
    <w:name w:val="FCA98A97D8884EDCB7F593BBE2FE09C1"/>
  </w:style>
  <w:style w:type="paragraph" w:customStyle="1" w:styleId="7F4F3A5DC80A4F60869FD92FC0EB83E8">
    <w:name w:val="7F4F3A5DC80A4F60869FD92FC0EB83E8"/>
  </w:style>
  <w:style w:type="paragraph" w:customStyle="1" w:styleId="777CE49A009B4D14BC20BB06ADDA51C1">
    <w:name w:val="777CE49A009B4D14BC20BB06ADDA51C1"/>
  </w:style>
  <w:style w:type="paragraph" w:customStyle="1" w:styleId="5EFF6D04D8814928A6EEE221A49E7D78">
    <w:name w:val="5EFF6D04D8814928A6EEE221A49E7D78"/>
  </w:style>
  <w:style w:type="paragraph" w:customStyle="1" w:styleId="788E6C58CF8A488B86D6A342D8233242">
    <w:name w:val="788E6C58CF8A488B86D6A342D8233242"/>
  </w:style>
  <w:style w:type="paragraph" w:customStyle="1" w:styleId="D6F8372B2AAD4B07BBFC76BB31423C12">
    <w:name w:val="D6F8372B2AAD4B07BBFC76BB31423C12"/>
  </w:style>
  <w:style w:type="paragraph" w:customStyle="1" w:styleId="90603E9A5E8A474EBA05674D846B379F">
    <w:name w:val="90603E9A5E8A474EBA05674D846B379F"/>
  </w:style>
  <w:style w:type="paragraph" w:customStyle="1" w:styleId="CD9686E910BE4F5FA7F9EE8172178FC7">
    <w:name w:val="CD9686E910BE4F5FA7F9EE8172178FC7"/>
  </w:style>
  <w:style w:type="paragraph" w:customStyle="1" w:styleId="4DC8C7B18ECB4DA083D2479FEA80AA1F">
    <w:name w:val="4DC8C7B18ECB4DA083D2479FEA80AA1F"/>
  </w:style>
  <w:style w:type="paragraph" w:customStyle="1" w:styleId="0202B50F73D642499F94DE133E5C5E0C">
    <w:name w:val="0202B50F73D642499F94DE133E5C5E0C"/>
  </w:style>
  <w:style w:type="paragraph" w:customStyle="1" w:styleId="7676280F823A4F998273BFBA3A4B5F59">
    <w:name w:val="7676280F823A4F998273BFBA3A4B5F59"/>
  </w:style>
  <w:style w:type="paragraph" w:customStyle="1" w:styleId="C2639840D9C042D9A0015FBC5E238AB8">
    <w:name w:val="C2639840D9C042D9A0015FBC5E238AB8"/>
  </w:style>
  <w:style w:type="paragraph" w:customStyle="1" w:styleId="73A87394EE114A87A569122A6399025D">
    <w:name w:val="73A87394EE114A87A569122A6399025D"/>
  </w:style>
  <w:style w:type="paragraph" w:customStyle="1" w:styleId="6EB8F06CFA3C4FE4BF253360755A4D96">
    <w:name w:val="6EB8F06CFA3C4FE4BF253360755A4D96"/>
  </w:style>
  <w:style w:type="paragraph" w:customStyle="1" w:styleId="0D28F39BC0DC4CF39502EFA6A90F679D">
    <w:name w:val="0D28F39BC0DC4CF39502EFA6A90F679D"/>
  </w:style>
  <w:style w:type="paragraph" w:customStyle="1" w:styleId="896032D1F75B422997BEB1EA1E199AA3">
    <w:name w:val="896032D1F75B422997BEB1EA1E199AA3"/>
  </w:style>
  <w:style w:type="paragraph" w:customStyle="1" w:styleId="4BD46812CDC74404862A74C2016A8702">
    <w:name w:val="4BD46812CDC74404862A74C2016A8702"/>
  </w:style>
  <w:style w:type="paragraph" w:customStyle="1" w:styleId="D5B2ABD823114A9C943F82E7AD3E3083">
    <w:name w:val="D5B2ABD823114A9C943F82E7AD3E3083"/>
  </w:style>
  <w:style w:type="paragraph" w:customStyle="1" w:styleId="E67639FDD68849D5BC15527A2A3196BF">
    <w:name w:val="E67639FDD68849D5BC15527A2A3196BF"/>
  </w:style>
  <w:style w:type="paragraph" w:customStyle="1" w:styleId="3109213474D24D8A916C723242DAF14C">
    <w:name w:val="3109213474D24D8A916C723242DAF14C"/>
  </w:style>
  <w:style w:type="paragraph" w:customStyle="1" w:styleId="D0919D9639EC4B70BE221068F184A7F5">
    <w:name w:val="D0919D9639EC4B70BE221068F184A7F5"/>
  </w:style>
  <w:style w:type="paragraph" w:customStyle="1" w:styleId="15F25342BA3F4088A12F747B169591C0">
    <w:name w:val="15F25342BA3F4088A12F747B169591C0"/>
  </w:style>
  <w:style w:type="paragraph" w:customStyle="1" w:styleId="8043871C37A745FEACD8E068F710C0F3">
    <w:name w:val="8043871C37A745FEACD8E068F710C0F3"/>
  </w:style>
  <w:style w:type="paragraph" w:customStyle="1" w:styleId="A2523F136FB94A0796676C488FC13A36">
    <w:name w:val="A2523F136FB94A0796676C488FC13A36"/>
  </w:style>
  <w:style w:type="paragraph" w:customStyle="1" w:styleId="45D30AEE791B4C78B2491C645134486A">
    <w:name w:val="45D30AEE791B4C78B2491C645134486A"/>
  </w:style>
  <w:style w:type="paragraph" w:customStyle="1" w:styleId="6C99077BBC4D452991AEEA43C8234D6A">
    <w:name w:val="6C99077BBC4D452991AEEA43C8234D6A"/>
  </w:style>
  <w:style w:type="paragraph" w:customStyle="1" w:styleId="EFCF41E84A704AC8A164B97EEFD57C1B">
    <w:name w:val="EFCF41E84A704AC8A164B97EEFD57C1B"/>
  </w:style>
  <w:style w:type="paragraph" w:customStyle="1" w:styleId="07F6BF05389E4C0F82BA67BD6FD159F6">
    <w:name w:val="07F6BF05389E4C0F82BA67BD6FD159F6"/>
  </w:style>
  <w:style w:type="paragraph" w:customStyle="1" w:styleId="C059E77B814447C5B452A8E01A8F32E8">
    <w:name w:val="C059E77B814447C5B452A8E01A8F32E8"/>
  </w:style>
  <w:style w:type="paragraph" w:customStyle="1" w:styleId="8C3242B532864D659A45C666AD4FA22C">
    <w:name w:val="8C3242B532864D659A45C666AD4FA22C"/>
  </w:style>
  <w:style w:type="paragraph" w:customStyle="1" w:styleId="3DD9A885B6EB40ACB1196A276FF1EEDF">
    <w:name w:val="3DD9A885B6EB40ACB1196A276FF1EEDF"/>
  </w:style>
  <w:style w:type="paragraph" w:customStyle="1" w:styleId="37A89D2D224245839497CED65B59303C">
    <w:name w:val="37A89D2D224245839497CED65B59303C"/>
  </w:style>
  <w:style w:type="paragraph" w:customStyle="1" w:styleId="EDF490B746C1411AAE547E86A79C70ED">
    <w:name w:val="EDF490B746C1411AAE547E86A79C70ED"/>
  </w:style>
  <w:style w:type="paragraph" w:customStyle="1" w:styleId="33BC9FEAC2754298B9E9FA534F04F782">
    <w:name w:val="33BC9FEAC2754298B9E9FA534F04F782"/>
  </w:style>
  <w:style w:type="paragraph" w:customStyle="1" w:styleId="5EA10F68BA2048CAB4AB0484E6CFDBC1">
    <w:name w:val="5EA10F68BA2048CAB4AB0484E6CFDBC1"/>
  </w:style>
  <w:style w:type="paragraph" w:customStyle="1" w:styleId="32C80A14B76B488EA50F7EAF8CDF4A78">
    <w:name w:val="32C80A14B76B488EA50F7EAF8CDF4A78"/>
  </w:style>
  <w:style w:type="paragraph" w:customStyle="1" w:styleId="DB4C1B3B8B844DC8A8B0862943A79C8D">
    <w:name w:val="DB4C1B3B8B844DC8A8B0862943A79C8D"/>
  </w:style>
  <w:style w:type="paragraph" w:customStyle="1" w:styleId="3AD014E7C163457CAE48B71530E9AD83">
    <w:name w:val="3AD014E7C163457CAE48B71530E9AD83"/>
  </w:style>
  <w:style w:type="paragraph" w:customStyle="1" w:styleId="67312D8C1E2947F8A60EEE80E9105849">
    <w:name w:val="67312D8C1E2947F8A60EEE80E9105849"/>
  </w:style>
  <w:style w:type="paragraph" w:customStyle="1" w:styleId="E9028644E0AB4BFCA71CC13581565FFD">
    <w:name w:val="E9028644E0AB4BFCA71CC13581565FFD"/>
  </w:style>
  <w:style w:type="paragraph" w:customStyle="1" w:styleId="0E3CE93C6BB34B7E9AB8BA01A0788476">
    <w:name w:val="0E3CE93C6BB34B7E9AB8BA01A0788476"/>
  </w:style>
  <w:style w:type="paragraph" w:customStyle="1" w:styleId="B871199053B94A8D9B23040A43EC6668">
    <w:name w:val="B871199053B94A8D9B23040A43EC6668"/>
  </w:style>
  <w:style w:type="paragraph" w:customStyle="1" w:styleId="ED02452A9DCA4A1D9D9FBC8242B72D5E">
    <w:name w:val="ED02452A9DCA4A1D9D9FBC8242B72D5E"/>
  </w:style>
  <w:style w:type="paragraph" w:customStyle="1" w:styleId="3A8F2034ACDE4D3D9BDB5BCE3EABBD71">
    <w:name w:val="3A8F2034ACDE4D3D9BDB5BCE3EABBD71"/>
  </w:style>
  <w:style w:type="paragraph" w:customStyle="1" w:styleId="833A69D020564ACFB31C41868DE3B07D">
    <w:name w:val="833A69D020564ACFB31C41868DE3B07D"/>
  </w:style>
  <w:style w:type="paragraph" w:customStyle="1" w:styleId="CC18E23D73024332B372C362CFD6FBD4">
    <w:name w:val="CC18E23D73024332B372C362CFD6FBD4"/>
  </w:style>
  <w:style w:type="paragraph" w:customStyle="1" w:styleId="D66A92D4918240D0AE1A2A46BA3D3F49">
    <w:name w:val="D66A92D4918240D0AE1A2A46BA3D3F49"/>
  </w:style>
  <w:style w:type="paragraph" w:customStyle="1" w:styleId="42AFAE784CBB4CD9B14EB91A873D738A">
    <w:name w:val="42AFAE784CBB4CD9B14EB91A873D738A"/>
  </w:style>
  <w:style w:type="paragraph" w:customStyle="1" w:styleId="DBBFD492A5B14DD883B2C2E1A296A1BA">
    <w:name w:val="DBBFD492A5B14DD883B2C2E1A296A1BA"/>
  </w:style>
  <w:style w:type="paragraph" w:customStyle="1" w:styleId="DFB73A4D10F64A07869F0D030C816B76">
    <w:name w:val="DFB73A4D10F64A07869F0D030C816B76"/>
  </w:style>
  <w:style w:type="paragraph" w:customStyle="1" w:styleId="842C178A79494DA295C2B982EFB88C22">
    <w:name w:val="842C178A79494DA295C2B982EFB88C22"/>
  </w:style>
  <w:style w:type="paragraph" w:customStyle="1" w:styleId="12FB539AED3140D8ADA52E812703CD59">
    <w:name w:val="12FB539AED3140D8ADA52E812703CD59"/>
  </w:style>
  <w:style w:type="paragraph" w:customStyle="1" w:styleId="DB5F27AB063F4F0FB9E6288EF0AE150F">
    <w:name w:val="DB5F27AB063F4F0FB9E6288EF0AE150F"/>
  </w:style>
  <w:style w:type="paragraph" w:customStyle="1" w:styleId="ADE0324922D3431D87064239C3EC5831">
    <w:name w:val="ADE0324922D3431D87064239C3EC5831"/>
  </w:style>
  <w:style w:type="paragraph" w:customStyle="1" w:styleId="3471962D8408479492F25216B0EFF384">
    <w:name w:val="3471962D8408479492F25216B0EFF384"/>
  </w:style>
  <w:style w:type="paragraph" w:customStyle="1" w:styleId="5C18A33F97E34838B1EDB42E0A97D16F">
    <w:name w:val="5C18A33F97E34838B1EDB42E0A97D16F"/>
  </w:style>
  <w:style w:type="paragraph" w:customStyle="1" w:styleId="35CF4630582D4CB18F1A848FFB42FEBC">
    <w:name w:val="35CF4630582D4CB18F1A848FFB42FEBC"/>
  </w:style>
  <w:style w:type="paragraph" w:customStyle="1" w:styleId="9C1B452FCAD1411E8CFB746D79085D2A">
    <w:name w:val="9C1B452FCAD1411E8CFB746D79085D2A"/>
  </w:style>
  <w:style w:type="paragraph" w:customStyle="1" w:styleId="A2BFE2D5B6874CAF9542CDBFB7BB506C">
    <w:name w:val="A2BFE2D5B6874CAF9542CDBFB7BB506C"/>
  </w:style>
  <w:style w:type="paragraph" w:customStyle="1" w:styleId="74DFDAF74BB548DE803DC949F26FB9E5">
    <w:name w:val="74DFDAF74BB548DE803DC949F26FB9E5"/>
  </w:style>
  <w:style w:type="paragraph" w:customStyle="1" w:styleId="0D8040AA1D174B30829A06AC44D49D06">
    <w:name w:val="0D8040AA1D174B30829A06AC44D49D06"/>
  </w:style>
  <w:style w:type="paragraph" w:customStyle="1" w:styleId="3DE4AC91EDAB45CB8C4DF16116B8D771">
    <w:name w:val="3DE4AC91EDAB45CB8C4DF16116B8D771"/>
  </w:style>
  <w:style w:type="paragraph" w:customStyle="1" w:styleId="FDE5609C30884DC8941273329408E1D3">
    <w:name w:val="FDE5609C30884DC8941273329408E1D3"/>
  </w:style>
  <w:style w:type="paragraph" w:customStyle="1" w:styleId="E4442BB8D47C45DBB20C052B743C0C89">
    <w:name w:val="E4442BB8D47C45DBB20C052B743C0C89"/>
  </w:style>
  <w:style w:type="paragraph" w:customStyle="1" w:styleId="06EE9F2CF7DE4CDF8220E5898B3EF9E9">
    <w:name w:val="06EE9F2CF7DE4CDF8220E5898B3EF9E9"/>
  </w:style>
  <w:style w:type="paragraph" w:customStyle="1" w:styleId="2708CE4BA1E946B9920CC3953BDBAB80">
    <w:name w:val="2708CE4BA1E946B9920CC3953BDBAB80"/>
  </w:style>
  <w:style w:type="paragraph" w:customStyle="1" w:styleId="870D8E54AE33414AA258E24DA829C0FB">
    <w:name w:val="870D8E54AE33414AA258E24DA829C0FB"/>
  </w:style>
  <w:style w:type="paragraph" w:customStyle="1" w:styleId="5FB151532C9143C4B43CF40691DA0E33">
    <w:name w:val="5FB151532C9143C4B43CF40691DA0E33"/>
  </w:style>
  <w:style w:type="paragraph" w:customStyle="1" w:styleId="596039AC91FC46E78717A196F163D0E1">
    <w:name w:val="596039AC91FC46E78717A196F163D0E1"/>
  </w:style>
  <w:style w:type="paragraph" w:customStyle="1" w:styleId="2CFB343B1EB243839A28A959905B9258">
    <w:name w:val="2CFB343B1EB243839A28A959905B9258"/>
  </w:style>
  <w:style w:type="paragraph" w:customStyle="1" w:styleId="1A7432D1E1BB4E4984ACE6053D0F4423">
    <w:name w:val="1A7432D1E1BB4E4984ACE6053D0F4423"/>
  </w:style>
  <w:style w:type="paragraph" w:customStyle="1" w:styleId="040DD075C1444E5D92805AEA3DA71965">
    <w:name w:val="040DD075C1444E5D92805AEA3DA71965"/>
  </w:style>
  <w:style w:type="paragraph" w:customStyle="1" w:styleId="6A2AE3C5798A41B6982E067BF4A3F4AF">
    <w:name w:val="6A2AE3C5798A41B6982E067BF4A3F4AF"/>
  </w:style>
  <w:style w:type="paragraph" w:customStyle="1" w:styleId="811E8FB159764A02AAB40636FF490D37">
    <w:name w:val="811E8FB159764A02AAB40636FF490D37"/>
  </w:style>
  <w:style w:type="paragraph" w:customStyle="1" w:styleId="1C5CA4023DEA4F488AA1A05666CB027C">
    <w:name w:val="1C5CA4023DEA4F488AA1A05666CB027C"/>
  </w:style>
  <w:style w:type="paragraph" w:customStyle="1" w:styleId="16AA50E799B140A682EF9D7C313E6C65">
    <w:name w:val="16AA50E799B140A682EF9D7C313E6C65"/>
  </w:style>
  <w:style w:type="paragraph" w:customStyle="1" w:styleId="09B6908732A1461A8B106C1841CD6959">
    <w:name w:val="09B6908732A1461A8B106C1841CD6959"/>
  </w:style>
  <w:style w:type="paragraph" w:customStyle="1" w:styleId="EC3A70DF82E94CA98259F051DCF548CA">
    <w:name w:val="EC3A70DF82E94CA98259F051DCF548CA"/>
  </w:style>
  <w:style w:type="paragraph" w:customStyle="1" w:styleId="F233BBBDC48A43FF957F7628F674F061">
    <w:name w:val="F233BBBDC48A43FF957F7628F674F061"/>
  </w:style>
  <w:style w:type="paragraph" w:customStyle="1" w:styleId="0FC9FA43BE65408983B31F650904DD18">
    <w:name w:val="0FC9FA43BE65408983B31F650904DD18"/>
  </w:style>
  <w:style w:type="paragraph" w:customStyle="1" w:styleId="6086FF6012954D1EBAACA0ADF2FFE3AF">
    <w:name w:val="6086FF6012954D1EBAACA0ADF2FFE3AF"/>
  </w:style>
  <w:style w:type="paragraph" w:customStyle="1" w:styleId="98AE5EE73D384D2CBC564DC76941DF7D">
    <w:name w:val="98AE5EE73D384D2CBC564DC76941DF7D"/>
  </w:style>
  <w:style w:type="paragraph" w:customStyle="1" w:styleId="24FE4F5DFFF945F798A360EEE4D619B1">
    <w:name w:val="24FE4F5DFFF945F798A360EEE4D619B1"/>
  </w:style>
  <w:style w:type="paragraph" w:customStyle="1" w:styleId="9FF8FE33DCD748469827329AB58211FD">
    <w:name w:val="9FF8FE33DCD748469827329AB58211FD"/>
  </w:style>
  <w:style w:type="paragraph" w:customStyle="1" w:styleId="86098F5EC1F6411B9C93FF3D20414A83">
    <w:name w:val="86098F5EC1F6411B9C93FF3D20414A83"/>
  </w:style>
  <w:style w:type="paragraph" w:customStyle="1" w:styleId="2E499DD8ABC14C3295BFFBC3321A2917">
    <w:name w:val="2E499DD8ABC14C3295BFFBC3321A2917"/>
  </w:style>
  <w:style w:type="paragraph" w:customStyle="1" w:styleId="A6EB19387F86410BA458FCE750F13921">
    <w:name w:val="A6EB19387F86410BA458FCE750F13921"/>
  </w:style>
  <w:style w:type="paragraph" w:customStyle="1" w:styleId="934AA56DC80041C7B73829EF4EE242A8">
    <w:name w:val="934AA56DC80041C7B73829EF4EE242A8"/>
  </w:style>
  <w:style w:type="paragraph" w:customStyle="1" w:styleId="8D5CC76E995D4C6088C858F701021958">
    <w:name w:val="8D5CC76E995D4C6088C858F701021958"/>
  </w:style>
  <w:style w:type="paragraph" w:customStyle="1" w:styleId="BB792D4CCC424492A2BFCCA7031CD410">
    <w:name w:val="BB792D4CCC424492A2BFCCA7031CD410"/>
  </w:style>
  <w:style w:type="paragraph" w:customStyle="1" w:styleId="B24A56FD851741BA94ED2C9FD68B4577">
    <w:name w:val="B24A56FD851741BA94ED2C9FD68B4577"/>
  </w:style>
  <w:style w:type="paragraph" w:customStyle="1" w:styleId="656DA48247694F5281933A4F55E9AA8D">
    <w:name w:val="656DA48247694F5281933A4F55E9AA8D"/>
  </w:style>
  <w:style w:type="paragraph" w:customStyle="1" w:styleId="D83D46AA9DE9403C8C51EF6A539BFD78">
    <w:name w:val="D83D46AA9DE9403C8C51EF6A539BFD78"/>
  </w:style>
  <w:style w:type="paragraph" w:customStyle="1" w:styleId="2950D4AC16E741108764B7CBE4C4B614">
    <w:name w:val="2950D4AC16E741108764B7CBE4C4B614"/>
  </w:style>
  <w:style w:type="paragraph" w:customStyle="1" w:styleId="CE6BF987A11D424389C189D4D76C85DC">
    <w:name w:val="CE6BF987A11D424389C189D4D76C85DC"/>
  </w:style>
  <w:style w:type="paragraph" w:customStyle="1" w:styleId="71BCEA1A8A2343AA8AF7C6774E095458">
    <w:name w:val="71BCEA1A8A2343AA8AF7C6774E095458"/>
  </w:style>
  <w:style w:type="paragraph" w:customStyle="1" w:styleId="C994534CCC2849DB8A7FCB0FBCB639C3">
    <w:name w:val="C994534CCC2849DB8A7FCB0FBCB639C3"/>
  </w:style>
  <w:style w:type="paragraph" w:customStyle="1" w:styleId="B8CC5E2528444BADA7A35D03027D9376">
    <w:name w:val="B8CC5E2528444BADA7A35D03027D9376"/>
  </w:style>
  <w:style w:type="paragraph" w:customStyle="1" w:styleId="96BD0D45B5FE41AD9ECA94DE464290E0">
    <w:name w:val="96BD0D45B5FE41AD9ECA94DE464290E0"/>
  </w:style>
  <w:style w:type="paragraph" w:customStyle="1" w:styleId="23BAF5A621D74F6686E977F41805817B">
    <w:name w:val="23BAF5A621D74F6686E977F41805817B"/>
  </w:style>
  <w:style w:type="paragraph" w:customStyle="1" w:styleId="852DE0B71CA44212930188532A837723">
    <w:name w:val="852DE0B71CA44212930188532A837723"/>
  </w:style>
  <w:style w:type="paragraph" w:customStyle="1" w:styleId="7A4EB08EA9F44DCB8796114789578A75">
    <w:name w:val="7A4EB08EA9F44DCB8796114789578A75"/>
  </w:style>
  <w:style w:type="paragraph" w:customStyle="1" w:styleId="789DAE921E3A46F5BE7805BCEECFBE09">
    <w:name w:val="789DAE921E3A46F5BE7805BCEECFBE09"/>
  </w:style>
  <w:style w:type="paragraph" w:customStyle="1" w:styleId="114BE495ACBA483FA2F6490C82382707">
    <w:name w:val="114BE495ACBA483FA2F6490C82382707"/>
  </w:style>
  <w:style w:type="paragraph" w:customStyle="1" w:styleId="82A2AC6A7F3E408297FA4B2857E30037">
    <w:name w:val="82A2AC6A7F3E408297FA4B2857E30037"/>
  </w:style>
  <w:style w:type="paragraph" w:customStyle="1" w:styleId="986B5521A8354127B4B817D51116566A">
    <w:name w:val="986B5521A8354127B4B817D51116566A"/>
  </w:style>
  <w:style w:type="paragraph" w:customStyle="1" w:styleId="BB2A60B580F04E998A16A080B81CCA76">
    <w:name w:val="BB2A60B580F04E998A16A080B81CCA76"/>
    <w:rsid w:val="00AB3138"/>
  </w:style>
  <w:style w:type="paragraph" w:customStyle="1" w:styleId="A6C19976FE0E4206B5CBC19B49C726971">
    <w:name w:val="A6C19976FE0E4206B5CBC19B49C726971"/>
    <w:rsid w:val="000C5012"/>
    <w:pPr>
      <w:spacing w:after="200" w:line="276" w:lineRule="auto"/>
    </w:pPr>
    <w:rPr>
      <w:rFonts w:eastAsiaTheme="minorHAnsi"/>
    </w:rPr>
  </w:style>
  <w:style w:type="paragraph" w:customStyle="1" w:styleId="284A1163DBDC403C9F2230950A06DDA01">
    <w:name w:val="284A1163DBDC403C9F2230950A06DDA01"/>
    <w:rsid w:val="000C5012"/>
    <w:pPr>
      <w:spacing w:after="200" w:line="276" w:lineRule="auto"/>
    </w:pPr>
    <w:rPr>
      <w:rFonts w:eastAsiaTheme="minorHAnsi"/>
    </w:rPr>
  </w:style>
  <w:style w:type="paragraph" w:customStyle="1" w:styleId="EFCF41E84A704AC8A164B97EEFD57C1B1">
    <w:name w:val="EFCF41E84A704AC8A164B97EEFD57C1B1"/>
    <w:rsid w:val="000C5012"/>
    <w:pPr>
      <w:spacing w:after="200" w:line="276" w:lineRule="auto"/>
      <w:ind w:left="720"/>
      <w:contextualSpacing/>
    </w:pPr>
    <w:rPr>
      <w:rFonts w:eastAsiaTheme="minorHAnsi"/>
    </w:rPr>
  </w:style>
  <w:style w:type="paragraph" w:customStyle="1" w:styleId="C059E77B814447C5B452A8E01A8F32E81">
    <w:name w:val="C059E77B814447C5B452A8E01A8F32E81"/>
    <w:rsid w:val="000C5012"/>
    <w:pPr>
      <w:spacing w:after="200" w:line="276" w:lineRule="auto"/>
      <w:ind w:left="720"/>
      <w:contextualSpacing/>
    </w:pPr>
    <w:rPr>
      <w:rFonts w:eastAsiaTheme="minorHAnsi"/>
    </w:rPr>
  </w:style>
  <w:style w:type="paragraph" w:customStyle="1" w:styleId="8C3242B532864D659A45C666AD4FA22C1">
    <w:name w:val="8C3242B532864D659A45C666AD4FA22C1"/>
    <w:rsid w:val="000C5012"/>
    <w:pPr>
      <w:spacing w:after="200" w:line="276" w:lineRule="auto"/>
      <w:ind w:left="720"/>
      <w:contextualSpacing/>
    </w:pPr>
    <w:rPr>
      <w:rFonts w:eastAsiaTheme="minorHAnsi"/>
    </w:rPr>
  </w:style>
  <w:style w:type="paragraph" w:customStyle="1" w:styleId="3DD9A885B6EB40ACB1196A276FF1EEDF1">
    <w:name w:val="3DD9A885B6EB40ACB1196A276FF1EEDF1"/>
    <w:rsid w:val="000C5012"/>
    <w:pPr>
      <w:spacing w:after="200" w:line="276" w:lineRule="auto"/>
      <w:ind w:left="720"/>
      <w:contextualSpacing/>
    </w:pPr>
    <w:rPr>
      <w:rFonts w:eastAsiaTheme="minorHAnsi"/>
    </w:rPr>
  </w:style>
  <w:style w:type="paragraph" w:customStyle="1" w:styleId="37A89D2D224245839497CED65B59303C1">
    <w:name w:val="37A89D2D224245839497CED65B59303C1"/>
    <w:rsid w:val="000C5012"/>
    <w:pPr>
      <w:spacing w:after="200" w:line="276" w:lineRule="auto"/>
      <w:ind w:left="720"/>
      <w:contextualSpacing/>
    </w:pPr>
    <w:rPr>
      <w:rFonts w:eastAsiaTheme="minorHAnsi"/>
    </w:rPr>
  </w:style>
  <w:style w:type="paragraph" w:customStyle="1" w:styleId="0FC9FA43BE65408983B31F650904DD181">
    <w:name w:val="0FC9FA43BE65408983B31F650904DD181"/>
    <w:rsid w:val="000C5012"/>
    <w:pPr>
      <w:spacing w:after="200" w:line="276" w:lineRule="auto"/>
    </w:pPr>
    <w:rPr>
      <w:rFonts w:eastAsiaTheme="minorHAnsi"/>
    </w:rPr>
  </w:style>
  <w:style w:type="paragraph" w:customStyle="1" w:styleId="6086FF6012954D1EBAACA0ADF2FFE3AF1">
    <w:name w:val="6086FF6012954D1EBAACA0ADF2FFE3AF1"/>
    <w:rsid w:val="000C5012"/>
    <w:pPr>
      <w:spacing w:after="200" w:line="276" w:lineRule="auto"/>
    </w:pPr>
    <w:rPr>
      <w:rFonts w:eastAsiaTheme="minorHAnsi"/>
    </w:rPr>
  </w:style>
  <w:style w:type="paragraph" w:customStyle="1" w:styleId="98AE5EE73D384D2CBC564DC76941DF7D1">
    <w:name w:val="98AE5EE73D384D2CBC564DC76941DF7D1"/>
    <w:rsid w:val="000C5012"/>
    <w:pPr>
      <w:spacing w:after="200" w:line="276" w:lineRule="auto"/>
    </w:pPr>
    <w:rPr>
      <w:rFonts w:eastAsiaTheme="minorHAnsi"/>
    </w:rPr>
  </w:style>
  <w:style w:type="paragraph" w:customStyle="1" w:styleId="24FE4F5DFFF945F798A360EEE4D619B11">
    <w:name w:val="24FE4F5DFFF945F798A360EEE4D619B11"/>
    <w:rsid w:val="000C5012"/>
    <w:pPr>
      <w:spacing w:after="200" w:line="276" w:lineRule="auto"/>
    </w:pPr>
    <w:rPr>
      <w:rFonts w:eastAsiaTheme="minorHAnsi"/>
    </w:rPr>
  </w:style>
  <w:style w:type="paragraph" w:customStyle="1" w:styleId="9FF8FE33DCD748469827329AB58211FD1">
    <w:name w:val="9FF8FE33DCD748469827329AB58211FD1"/>
    <w:rsid w:val="000C5012"/>
    <w:pPr>
      <w:spacing w:after="200" w:line="276" w:lineRule="auto"/>
    </w:pPr>
    <w:rPr>
      <w:rFonts w:eastAsiaTheme="minorHAnsi"/>
    </w:rPr>
  </w:style>
  <w:style w:type="paragraph" w:customStyle="1" w:styleId="86098F5EC1F6411B9C93FF3D20414A831">
    <w:name w:val="86098F5EC1F6411B9C93FF3D20414A831"/>
    <w:rsid w:val="000C5012"/>
    <w:pPr>
      <w:spacing w:after="200" w:line="276" w:lineRule="auto"/>
    </w:pPr>
    <w:rPr>
      <w:rFonts w:eastAsiaTheme="minorHAnsi"/>
    </w:rPr>
  </w:style>
  <w:style w:type="paragraph" w:customStyle="1" w:styleId="2E499DD8ABC14C3295BFFBC3321A29171">
    <w:name w:val="2E499DD8ABC14C3295BFFBC3321A29171"/>
    <w:rsid w:val="000C5012"/>
    <w:pPr>
      <w:spacing w:after="200" w:line="276" w:lineRule="auto"/>
    </w:pPr>
    <w:rPr>
      <w:rFonts w:eastAsiaTheme="minorHAnsi"/>
    </w:rPr>
  </w:style>
  <w:style w:type="paragraph" w:customStyle="1" w:styleId="A6EB19387F86410BA458FCE750F139211">
    <w:name w:val="A6EB19387F86410BA458FCE750F139211"/>
    <w:rsid w:val="000C5012"/>
    <w:pPr>
      <w:spacing w:after="200" w:line="276" w:lineRule="auto"/>
    </w:pPr>
    <w:rPr>
      <w:rFonts w:eastAsiaTheme="minorHAnsi"/>
    </w:rPr>
  </w:style>
  <w:style w:type="paragraph" w:customStyle="1" w:styleId="6666CA3C77D644A0AD74FA54A05D8FDD">
    <w:name w:val="6666CA3C77D644A0AD74FA54A05D8FDD"/>
    <w:rsid w:val="000C5012"/>
    <w:pPr>
      <w:spacing w:after="200" w:line="276" w:lineRule="auto"/>
    </w:pPr>
    <w:rPr>
      <w:rFonts w:eastAsiaTheme="minorHAnsi"/>
    </w:rPr>
  </w:style>
  <w:style w:type="paragraph" w:customStyle="1" w:styleId="7DF174B20C1C4052BD97D5E426603074">
    <w:name w:val="7DF174B20C1C4052BD97D5E426603074"/>
    <w:rsid w:val="000C5012"/>
    <w:pPr>
      <w:spacing w:after="200" w:line="276" w:lineRule="auto"/>
    </w:pPr>
    <w:rPr>
      <w:rFonts w:eastAsiaTheme="minorHAnsi"/>
    </w:rPr>
  </w:style>
  <w:style w:type="paragraph" w:customStyle="1" w:styleId="DA710FF61D8648D6B14419006D34605F">
    <w:name w:val="DA710FF61D8648D6B14419006D34605F"/>
    <w:rsid w:val="000C5012"/>
    <w:pPr>
      <w:spacing w:after="200" w:line="276" w:lineRule="auto"/>
    </w:pPr>
    <w:rPr>
      <w:rFonts w:eastAsiaTheme="minorHAnsi"/>
    </w:rPr>
  </w:style>
  <w:style w:type="paragraph" w:customStyle="1" w:styleId="BE0A007D16F6401D8DC3C9967348EDD3">
    <w:name w:val="BE0A007D16F6401D8DC3C9967348EDD3"/>
    <w:rsid w:val="000C5012"/>
    <w:pPr>
      <w:spacing w:after="200" w:line="276" w:lineRule="auto"/>
    </w:pPr>
    <w:rPr>
      <w:rFonts w:eastAsiaTheme="minorHAnsi"/>
    </w:rPr>
  </w:style>
  <w:style w:type="paragraph" w:customStyle="1" w:styleId="48AEF19CCA7C4021809B1C52463D0DAD">
    <w:name w:val="48AEF19CCA7C4021809B1C52463D0DAD"/>
    <w:rsid w:val="000C5012"/>
    <w:pPr>
      <w:spacing w:after="200" w:line="276" w:lineRule="auto"/>
    </w:pPr>
    <w:rPr>
      <w:rFonts w:eastAsiaTheme="minorHAnsi"/>
    </w:rPr>
  </w:style>
  <w:style w:type="paragraph" w:customStyle="1" w:styleId="DCB70D79EAB74BDE92B0503017761523">
    <w:name w:val="DCB70D79EAB74BDE92B0503017761523"/>
    <w:rsid w:val="000C5012"/>
    <w:pPr>
      <w:spacing w:after="200" w:line="276" w:lineRule="auto"/>
    </w:pPr>
    <w:rPr>
      <w:rFonts w:eastAsiaTheme="minorHAnsi"/>
    </w:rPr>
  </w:style>
  <w:style w:type="paragraph" w:customStyle="1" w:styleId="8137F00246E344D09143DAF0C94F777C">
    <w:name w:val="8137F00246E344D09143DAF0C94F777C"/>
    <w:rsid w:val="000C5012"/>
    <w:pPr>
      <w:spacing w:after="200" w:line="276" w:lineRule="auto"/>
    </w:pPr>
    <w:rPr>
      <w:rFonts w:eastAsiaTheme="minorHAnsi"/>
    </w:rPr>
  </w:style>
  <w:style w:type="paragraph" w:customStyle="1" w:styleId="587F9D2F9261409C9054E20C35B800C5">
    <w:name w:val="587F9D2F9261409C9054E20C35B800C5"/>
    <w:rsid w:val="000C5012"/>
    <w:pPr>
      <w:spacing w:after="200" w:line="276" w:lineRule="auto"/>
    </w:pPr>
    <w:rPr>
      <w:rFonts w:eastAsiaTheme="minorHAnsi"/>
    </w:rPr>
  </w:style>
  <w:style w:type="paragraph" w:customStyle="1" w:styleId="FF5322DFBF914295A1DF8D0A7EF709B6">
    <w:name w:val="FF5322DFBF914295A1DF8D0A7EF709B6"/>
    <w:rsid w:val="000C5012"/>
    <w:pPr>
      <w:spacing w:after="200" w:line="276" w:lineRule="auto"/>
    </w:pPr>
    <w:rPr>
      <w:rFonts w:eastAsiaTheme="minorHAnsi"/>
    </w:rPr>
  </w:style>
  <w:style w:type="paragraph" w:customStyle="1" w:styleId="F7618DCAE193425E9B5C34534E50551B">
    <w:name w:val="F7618DCAE193425E9B5C34534E50551B"/>
    <w:rsid w:val="000C5012"/>
    <w:pPr>
      <w:spacing w:after="200" w:line="276" w:lineRule="auto"/>
    </w:pPr>
    <w:rPr>
      <w:rFonts w:eastAsiaTheme="minorHAnsi"/>
    </w:rPr>
  </w:style>
  <w:style w:type="paragraph" w:customStyle="1" w:styleId="4F79E072D9C2423580179D5A88842689">
    <w:name w:val="4F79E072D9C2423580179D5A88842689"/>
    <w:rsid w:val="000C5012"/>
    <w:pPr>
      <w:spacing w:after="200" w:line="276" w:lineRule="auto"/>
    </w:pPr>
    <w:rPr>
      <w:rFonts w:eastAsiaTheme="minorHAnsi"/>
    </w:rPr>
  </w:style>
  <w:style w:type="paragraph" w:customStyle="1" w:styleId="0DDD6FBE840C480CB38B9D7B81B49638">
    <w:name w:val="0DDD6FBE840C480CB38B9D7B81B49638"/>
    <w:rsid w:val="000C5012"/>
    <w:pPr>
      <w:spacing w:after="200" w:line="276" w:lineRule="auto"/>
    </w:pPr>
    <w:rPr>
      <w:rFonts w:eastAsiaTheme="minorHAnsi"/>
    </w:rPr>
  </w:style>
  <w:style w:type="paragraph" w:customStyle="1" w:styleId="66A63C24A2CC4889A92A6948A187533C">
    <w:name w:val="66A63C24A2CC4889A92A6948A187533C"/>
    <w:rsid w:val="000C5012"/>
    <w:pPr>
      <w:spacing w:after="200" w:line="276" w:lineRule="auto"/>
    </w:pPr>
    <w:rPr>
      <w:rFonts w:eastAsiaTheme="minorHAnsi"/>
    </w:rPr>
  </w:style>
  <w:style w:type="paragraph" w:customStyle="1" w:styleId="D74BB7BB3E7C49CCB513D78653447E09">
    <w:name w:val="D74BB7BB3E7C49CCB513D78653447E09"/>
    <w:rsid w:val="000C5012"/>
    <w:pPr>
      <w:spacing w:after="200" w:line="276" w:lineRule="auto"/>
    </w:pPr>
    <w:rPr>
      <w:rFonts w:eastAsiaTheme="minorHAnsi"/>
    </w:rPr>
  </w:style>
  <w:style w:type="paragraph" w:customStyle="1" w:styleId="ED0142B3FC1349FBA5D2E9C0A5F92A34">
    <w:name w:val="ED0142B3FC1349FBA5D2E9C0A5F92A34"/>
    <w:rsid w:val="000C5012"/>
    <w:pPr>
      <w:spacing w:after="200" w:line="276" w:lineRule="auto"/>
    </w:pPr>
    <w:rPr>
      <w:rFonts w:eastAsiaTheme="minorHAnsi"/>
    </w:rPr>
  </w:style>
  <w:style w:type="paragraph" w:customStyle="1" w:styleId="C52420B2C63B4904AAF11ECDFE5B0DFD">
    <w:name w:val="C52420B2C63B4904AAF11ECDFE5B0DFD"/>
    <w:rsid w:val="000C5012"/>
    <w:pPr>
      <w:spacing w:after="200" w:line="276" w:lineRule="auto"/>
    </w:pPr>
    <w:rPr>
      <w:rFonts w:eastAsiaTheme="minorHAnsi"/>
    </w:rPr>
  </w:style>
  <w:style w:type="paragraph" w:customStyle="1" w:styleId="EB0F37F752F94FF69D82160AA6BE5C69">
    <w:name w:val="EB0F37F752F94FF69D82160AA6BE5C69"/>
    <w:rsid w:val="000C5012"/>
    <w:pPr>
      <w:spacing w:after="200" w:line="276" w:lineRule="auto"/>
    </w:pPr>
    <w:rPr>
      <w:rFonts w:eastAsiaTheme="minorHAnsi"/>
    </w:rPr>
  </w:style>
  <w:style w:type="paragraph" w:customStyle="1" w:styleId="AC05900D257446098E032E9983A94CFB">
    <w:name w:val="AC05900D257446098E032E9983A94CFB"/>
    <w:rsid w:val="000C5012"/>
    <w:pPr>
      <w:spacing w:after="200" w:line="276" w:lineRule="auto"/>
    </w:pPr>
    <w:rPr>
      <w:rFonts w:eastAsiaTheme="minorHAnsi"/>
    </w:rPr>
  </w:style>
  <w:style w:type="paragraph" w:customStyle="1" w:styleId="4D9DF6FBEF6A44CCB9ED1FA7D8A6A3151">
    <w:name w:val="4D9DF6FBEF6A44CCB9ED1FA7D8A6A3151"/>
    <w:rsid w:val="005F1E0A"/>
    <w:pPr>
      <w:spacing w:after="200" w:line="276" w:lineRule="auto"/>
    </w:pPr>
    <w:rPr>
      <w:rFonts w:eastAsiaTheme="minorHAnsi"/>
    </w:rPr>
  </w:style>
  <w:style w:type="paragraph" w:customStyle="1" w:styleId="34E8251FEB1B4C27BE7B765EE2FDD3D71">
    <w:name w:val="34E8251FEB1B4C27BE7B765EE2FDD3D71"/>
    <w:rsid w:val="005F1E0A"/>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9F56B-7EC0-4AB0-B1D3-2EFA4BAD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18-19(4.13.21)</Template>
  <TotalTime>0</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3</cp:revision>
  <cp:lastPrinted>2018-09-19T13:43:00Z</cp:lastPrinted>
  <dcterms:created xsi:type="dcterms:W3CDTF">2021-12-16T21:22:00Z</dcterms:created>
  <dcterms:modified xsi:type="dcterms:W3CDTF">2022-01-21T15:22:00Z</dcterms:modified>
</cp:coreProperties>
</file>