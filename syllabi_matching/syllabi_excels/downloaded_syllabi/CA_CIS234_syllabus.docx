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707445" w14:textId="77777777" w:rsidR="00C95259" w:rsidRPr="00382ECB" w:rsidRDefault="007D5E1C" w:rsidP="007D5E1C">
      <w:pPr>
        <w:spacing w:after="240" w:line="240" w:lineRule="auto"/>
        <w:contextualSpacing/>
        <w:rPr>
          <w:rFonts w:ascii="Calibri" w:hAnsi="Calibri" w:cs="Times New Roman"/>
          <w:b/>
          <w:sz w:val="24"/>
          <w:szCs w:val="24"/>
        </w:rPr>
      </w:pPr>
      <w:r>
        <w:rPr>
          <w:rFonts w:ascii="Arial" w:hAnsi="Arial" w:cs="Arial"/>
          <w:noProof/>
          <w:color w:val="333333"/>
        </w:rPr>
        <w:drawing>
          <wp:anchor distT="0" distB="0" distL="114300" distR="114300" simplePos="0" relativeHeight="251667968" behindDoc="1" locked="0" layoutInCell="1" allowOverlap="1" wp14:anchorId="4ACAD1C2" wp14:editId="61DDE561">
            <wp:simplePos x="0" y="0"/>
            <wp:positionH relativeFrom="column">
              <wp:posOffset>0</wp:posOffset>
            </wp:positionH>
            <wp:positionV relativeFrom="paragraph">
              <wp:posOffset>635</wp:posOffset>
            </wp:positionV>
            <wp:extent cx="574408" cy="752475"/>
            <wp:effectExtent l="0" t="0" r="0" b="0"/>
            <wp:wrapNone/>
            <wp:docPr id="1" name="Picture 1" descr="Camden County College Black and White logo - 100x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mden County College Black and White logo - 100x13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408" cy="7524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D292CD2" w14:textId="77777777" w:rsidR="00C95259" w:rsidRPr="00382ECB" w:rsidRDefault="00C95259" w:rsidP="00F36B03">
      <w:pPr>
        <w:spacing w:after="240" w:line="240" w:lineRule="auto"/>
        <w:contextualSpacing/>
        <w:jc w:val="center"/>
        <w:rPr>
          <w:rFonts w:ascii="Calibri" w:hAnsi="Calibri" w:cs="Times New Roman"/>
          <w:b/>
          <w:sz w:val="24"/>
          <w:szCs w:val="24"/>
        </w:rPr>
      </w:pPr>
    </w:p>
    <w:p w14:paraId="4EEA88D1" w14:textId="77777777" w:rsidR="00677822" w:rsidRPr="00413984" w:rsidRDefault="00516EF1" w:rsidP="00413984">
      <w:pPr>
        <w:pStyle w:val="Heading1"/>
        <w:jc w:val="center"/>
        <w:rPr>
          <w:rFonts w:asciiTheme="minorHAnsi" w:hAnsiTheme="minorHAnsi"/>
        </w:rPr>
      </w:pPr>
      <w:r w:rsidRPr="00413984">
        <w:rPr>
          <w:rFonts w:asciiTheme="minorHAnsi" w:hAnsiTheme="minorHAnsi"/>
        </w:rPr>
        <w:t>Department Master Syllabus</w:t>
      </w:r>
    </w:p>
    <w:p w14:paraId="168F94E4" w14:textId="77777777" w:rsidR="00516EF1" w:rsidRPr="00382ECB" w:rsidRDefault="00516EF1" w:rsidP="0078294B">
      <w:pPr>
        <w:spacing w:line="240" w:lineRule="auto"/>
        <w:contextualSpacing/>
        <w:jc w:val="center"/>
        <w:rPr>
          <w:rFonts w:ascii="Calibri" w:hAnsi="Calibri" w:cs="Times New Roman"/>
          <w:b/>
          <w:sz w:val="24"/>
          <w:szCs w:val="24"/>
        </w:rPr>
      </w:pPr>
      <w:r w:rsidRPr="00382ECB">
        <w:rPr>
          <w:rFonts w:ascii="Calibri" w:hAnsi="Calibri" w:cs="Times New Roman"/>
          <w:b/>
          <w:sz w:val="24"/>
          <w:szCs w:val="24"/>
        </w:rPr>
        <w:t>Camden County College</w:t>
      </w:r>
    </w:p>
    <w:p w14:paraId="1D4FB5F0" w14:textId="77777777" w:rsidR="00675A4D" w:rsidRPr="00382ECB" w:rsidRDefault="00675A4D" w:rsidP="0078294B">
      <w:pPr>
        <w:spacing w:line="240" w:lineRule="auto"/>
        <w:contextualSpacing/>
        <w:jc w:val="center"/>
        <w:rPr>
          <w:rFonts w:ascii="Calibri" w:hAnsi="Calibri" w:cs="Times New Roman"/>
          <w:b/>
          <w:sz w:val="24"/>
          <w:szCs w:val="24"/>
        </w:rPr>
      </w:pPr>
      <w:r w:rsidRPr="00382ECB">
        <w:rPr>
          <w:rFonts w:ascii="Calibri" w:hAnsi="Calibri" w:cs="Times New Roman"/>
          <w:b/>
          <w:sz w:val="24"/>
          <w:szCs w:val="24"/>
        </w:rPr>
        <w:t>Blackwood, New Jersey</w:t>
      </w:r>
    </w:p>
    <w:p w14:paraId="16037A21" w14:textId="77777777" w:rsidR="00111358" w:rsidRPr="00382ECB" w:rsidRDefault="00111358" w:rsidP="00F36B03">
      <w:pPr>
        <w:spacing w:line="240" w:lineRule="auto"/>
        <w:contextualSpacing/>
        <w:jc w:val="center"/>
        <w:rPr>
          <w:rFonts w:ascii="Calibri" w:hAnsi="Calibri" w:cs="Times New Roman"/>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8"/>
        <w:gridCol w:w="1350"/>
        <w:gridCol w:w="1710"/>
        <w:gridCol w:w="450"/>
        <w:gridCol w:w="2160"/>
        <w:gridCol w:w="2988"/>
      </w:tblGrid>
      <w:tr w:rsidR="001D3591" w:rsidRPr="00382ECB" w14:paraId="2E3ECA34" w14:textId="77777777" w:rsidTr="00530A38">
        <w:trPr>
          <w:trHeight w:val="80"/>
        </w:trPr>
        <w:tc>
          <w:tcPr>
            <w:tcW w:w="2988" w:type="dxa"/>
            <w:gridSpan w:val="2"/>
            <w:tcBorders>
              <w:top w:val="single" w:sz="4" w:space="0" w:color="7F7F7F" w:themeColor="text1" w:themeTint="80"/>
              <w:bottom w:val="single" w:sz="4" w:space="0" w:color="7F7F7F" w:themeColor="text1" w:themeTint="80"/>
            </w:tcBorders>
          </w:tcPr>
          <w:p w14:paraId="1E70F179" w14:textId="77777777" w:rsidR="001D3591" w:rsidRPr="00382ECB" w:rsidRDefault="001D3591" w:rsidP="00F36B03">
            <w:pPr>
              <w:spacing w:after="240"/>
              <w:contextualSpacing/>
              <w:rPr>
                <w:rFonts w:ascii="Calibri" w:hAnsi="Calibri" w:cs="Times New Roman"/>
                <w:b/>
                <w:sz w:val="24"/>
                <w:szCs w:val="24"/>
              </w:rPr>
            </w:pPr>
            <w:r w:rsidRPr="00382ECB">
              <w:rPr>
                <w:rFonts w:ascii="Calibri" w:hAnsi="Calibri" w:cs="Times New Roman"/>
                <w:b/>
                <w:sz w:val="24"/>
                <w:szCs w:val="24"/>
              </w:rPr>
              <w:t>Course Number:</w:t>
            </w:r>
          </w:p>
          <w:sdt>
            <w:sdtPr>
              <w:rPr>
                <w:rFonts w:ascii="Calibri" w:hAnsi="Calibri" w:cs="Times New Roman"/>
                <w:sz w:val="24"/>
                <w:szCs w:val="24"/>
              </w:rPr>
              <w:id w:val="-369460435"/>
              <w:placeholder>
                <w:docPart w:val="6A08ED716C824F389AD7DD8322CA7330"/>
              </w:placeholder>
            </w:sdtPr>
            <w:sdtEndPr/>
            <w:sdtContent>
              <w:p w14:paraId="6DEC6C3F" w14:textId="04A95981" w:rsidR="001D3591" w:rsidRPr="00382ECB" w:rsidRDefault="00C13F19" w:rsidP="00C13F19">
                <w:pPr>
                  <w:spacing w:after="240"/>
                  <w:contextualSpacing/>
                  <w:rPr>
                    <w:rFonts w:ascii="Calibri" w:hAnsi="Calibri" w:cs="Times New Roman"/>
                    <w:sz w:val="24"/>
                    <w:szCs w:val="24"/>
                  </w:rPr>
                </w:pPr>
                <w:r>
                  <w:rPr>
                    <w:rFonts w:ascii="Calibri" w:hAnsi="Calibri" w:cs="Times New Roman"/>
                    <w:sz w:val="24"/>
                    <w:szCs w:val="24"/>
                  </w:rPr>
                  <w:t>CIS-23</w:t>
                </w:r>
                <w:r w:rsidR="00611644">
                  <w:rPr>
                    <w:rFonts w:ascii="Calibri" w:hAnsi="Calibri" w:cs="Times New Roman"/>
                    <w:sz w:val="24"/>
                    <w:szCs w:val="24"/>
                  </w:rPr>
                  <w:t>4</w:t>
                </w:r>
              </w:p>
            </w:sdtContent>
          </w:sdt>
        </w:tc>
        <w:tc>
          <w:tcPr>
            <w:tcW w:w="7308" w:type="dxa"/>
            <w:gridSpan w:val="4"/>
            <w:tcBorders>
              <w:top w:val="single" w:sz="4" w:space="0" w:color="7F7F7F" w:themeColor="text1" w:themeTint="80"/>
              <w:bottom w:val="single" w:sz="4" w:space="0" w:color="7F7F7F" w:themeColor="text1" w:themeTint="80"/>
            </w:tcBorders>
          </w:tcPr>
          <w:p w14:paraId="22019D0E" w14:textId="77777777" w:rsidR="001D3591" w:rsidRPr="00382ECB" w:rsidRDefault="001D3591" w:rsidP="00F36B03">
            <w:pPr>
              <w:spacing w:after="240"/>
              <w:contextualSpacing/>
              <w:rPr>
                <w:rFonts w:ascii="Calibri" w:hAnsi="Calibri" w:cs="Times New Roman"/>
                <w:b/>
                <w:sz w:val="24"/>
                <w:szCs w:val="24"/>
              </w:rPr>
            </w:pPr>
            <w:r w:rsidRPr="00382ECB">
              <w:rPr>
                <w:rFonts w:ascii="Calibri" w:hAnsi="Calibri" w:cs="Times New Roman"/>
                <w:b/>
                <w:sz w:val="24"/>
                <w:szCs w:val="24"/>
              </w:rPr>
              <w:t>Course Title:</w:t>
            </w:r>
          </w:p>
          <w:p w14:paraId="32F2F8C7" w14:textId="77777777" w:rsidR="001D3591" w:rsidRPr="00382ECB" w:rsidRDefault="0014621E" w:rsidP="00C13F19">
            <w:pPr>
              <w:spacing w:after="240"/>
              <w:contextualSpacing/>
              <w:rPr>
                <w:rFonts w:ascii="Calibri" w:hAnsi="Calibri" w:cs="Times New Roman"/>
                <w:sz w:val="24"/>
                <w:szCs w:val="24"/>
              </w:rPr>
            </w:pPr>
            <w:sdt>
              <w:sdtPr>
                <w:rPr>
                  <w:rFonts w:ascii="Calibri" w:hAnsi="Calibri" w:cs="Times New Roman"/>
                  <w:sz w:val="24"/>
                  <w:szCs w:val="24"/>
                </w:rPr>
                <w:id w:val="-709030087"/>
                <w:placeholder>
                  <w:docPart w:val="1F16A17BB35047588E38188303938461"/>
                </w:placeholder>
              </w:sdtPr>
              <w:sdtEndPr/>
              <w:sdtContent>
                <w:r w:rsidR="00C13F19">
                  <w:rPr>
                    <w:rFonts w:ascii="Calibri" w:hAnsi="Calibri" w:cs="Times New Roman"/>
                    <w:sz w:val="24"/>
                    <w:szCs w:val="24"/>
                  </w:rPr>
                  <w:t>SQL Server on Linux</w:t>
                </w:r>
              </w:sdtContent>
            </w:sdt>
          </w:p>
        </w:tc>
      </w:tr>
      <w:tr w:rsidR="00693CE8" w:rsidRPr="00382ECB" w14:paraId="5F8F26B6" w14:textId="77777777" w:rsidTr="000604B8">
        <w:trPr>
          <w:trHeight w:val="377"/>
        </w:trPr>
        <w:tc>
          <w:tcPr>
            <w:tcW w:w="10296" w:type="dxa"/>
            <w:gridSpan w:val="6"/>
            <w:tcBorders>
              <w:top w:val="single" w:sz="4" w:space="0" w:color="7F7F7F" w:themeColor="text1" w:themeTint="80"/>
              <w:bottom w:val="single" w:sz="4" w:space="0" w:color="7F7F7F" w:themeColor="text1" w:themeTint="80"/>
            </w:tcBorders>
          </w:tcPr>
          <w:p w14:paraId="39DFF38C" w14:textId="77777777" w:rsidR="00693CE8" w:rsidRPr="00382ECB" w:rsidRDefault="00693CE8" w:rsidP="00C13F19">
            <w:pPr>
              <w:spacing w:after="240"/>
              <w:contextualSpacing/>
              <w:rPr>
                <w:rFonts w:ascii="Calibri" w:hAnsi="Calibri" w:cs="Times New Roman"/>
                <w:b/>
                <w:sz w:val="24"/>
                <w:szCs w:val="24"/>
              </w:rPr>
            </w:pPr>
            <w:r w:rsidRPr="00382ECB">
              <w:rPr>
                <w:rFonts w:ascii="Calibri" w:hAnsi="Calibri" w:cs="Times New Roman"/>
                <w:b/>
                <w:sz w:val="24"/>
                <w:szCs w:val="24"/>
              </w:rPr>
              <w:t>Department/Program:</w:t>
            </w:r>
            <w:r w:rsidRPr="00382ECB">
              <w:rPr>
                <w:rFonts w:ascii="Calibri" w:hAnsi="Calibri" w:cs="Times New Roman"/>
                <w:sz w:val="24"/>
                <w:szCs w:val="24"/>
              </w:rPr>
              <w:t xml:space="preserve"> </w:t>
            </w:r>
            <w:sdt>
              <w:sdtPr>
                <w:rPr>
                  <w:rFonts w:ascii="Calibri" w:hAnsi="Calibri" w:cs="Times New Roman"/>
                  <w:sz w:val="24"/>
                  <w:szCs w:val="24"/>
                </w:rPr>
                <w:id w:val="532076256"/>
                <w:placeholder>
                  <w:docPart w:val="702169A1DCE14B71AEB8081A86284DDC"/>
                </w:placeholder>
              </w:sdtPr>
              <w:sdtEndPr/>
              <w:sdtContent>
                <w:r w:rsidR="00C13F19">
                  <w:rPr>
                    <w:rFonts w:ascii="Calibri" w:hAnsi="Calibri" w:cs="Times New Roman"/>
                    <w:sz w:val="24"/>
                    <w:szCs w:val="24"/>
                  </w:rPr>
                  <w:t>Computer Information Systems</w:t>
                </w:r>
              </w:sdtContent>
            </w:sdt>
          </w:p>
        </w:tc>
      </w:tr>
      <w:tr w:rsidR="00052F8A" w:rsidRPr="00382ECB" w14:paraId="1EF7ABE8" w14:textId="77777777" w:rsidTr="000604B8">
        <w:trPr>
          <w:trHeight w:val="80"/>
        </w:trPr>
        <w:tc>
          <w:tcPr>
            <w:tcW w:w="2988" w:type="dxa"/>
            <w:gridSpan w:val="2"/>
            <w:tcBorders>
              <w:top w:val="single" w:sz="4" w:space="0" w:color="7F7F7F" w:themeColor="text1" w:themeTint="80"/>
              <w:bottom w:val="single" w:sz="4" w:space="0" w:color="7F7F7F" w:themeColor="text1" w:themeTint="80"/>
            </w:tcBorders>
          </w:tcPr>
          <w:p w14:paraId="11CD00B1" w14:textId="77777777" w:rsidR="00052F8A" w:rsidRPr="004A4C83" w:rsidRDefault="00052F8A" w:rsidP="00F36B03">
            <w:pPr>
              <w:spacing w:after="240"/>
              <w:contextualSpacing/>
              <w:rPr>
                <w:rFonts w:ascii="Calibri" w:hAnsi="Calibri" w:cs="Times New Roman"/>
                <w:sz w:val="24"/>
                <w:szCs w:val="24"/>
              </w:rPr>
            </w:pPr>
            <w:r w:rsidRPr="00107C43">
              <w:rPr>
                <w:rFonts w:ascii="Calibri" w:hAnsi="Calibri" w:cs="Times New Roman"/>
                <w:b/>
                <w:sz w:val="24"/>
                <w:szCs w:val="24"/>
              </w:rPr>
              <w:t>Date of Review:</w:t>
            </w:r>
            <w:r>
              <w:rPr>
                <w:rFonts w:ascii="Calibri" w:hAnsi="Calibri" w:cs="Times New Roman"/>
                <w:sz w:val="24"/>
                <w:szCs w:val="24"/>
              </w:rPr>
              <w:t xml:space="preserve">  </w:t>
            </w:r>
            <w:sdt>
              <w:sdtPr>
                <w:rPr>
                  <w:rFonts w:ascii="Calibri" w:hAnsi="Calibri" w:cs="Times New Roman"/>
                  <w:sz w:val="24"/>
                  <w:szCs w:val="24"/>
                </w:rPr>
                <w:alias w:val="Review month"/>
                <w:tag w:val="Review month"/>
                <w:id w:val="2109079872"/>
                <w:lock w:val="sdtLocked"/>
                <w:placeholder>
                  <w:docPart w:val="B37B1B4EF70E405B8A7A6B50F13AC493"/>
                </w:placeholder>
                <w:showingPlcHdr/>
                <w:dropDownList>
                  <w:listItem w:value="Choose an item."/>
                  <w:listItem w:displayText="January" w:value="January"/>
                  <w:listItem w:displayText="February" w:value="February"/>
                  <w:listItem w:displayText="March" w:value="March"/>
                  <w:listItem w:displayText="April" w:value="April"/>
                  <w:listItem w:displayText="May" w:value="May"/>
                  <w:listItem w:displayText="June" w:value="June"/>
                  <w:listItem w:displayText="July" w:value="July"/>
                  <w:listItem w:displayText="August" w:value="August"/>
                  <w:listItem w:displayText="September" w:value="September"/>
                  <w:listItem w:displayText="October" w:value="October"/>
                  <w:listItem w:displayText="November" w:value="November"/>
                  <w:listItem w:displayText="December" w:value="December"/>
                </w:dropDownList>
              </w:sdtPr>
              <w:sdtEndPr/>
              <w:sdtContent>
                <w:r w:rsidR="0096420F" w:rsidRPr="00EB44DD">
                  <w:rPr>
                    <w:rStyle w:val="PlaceholderText"/>
                  </w:rPr>
                  <w:t>C</w:t>
                </w:r>
                <w:r w:rsidR="0096420F">
                  <w:rPr>
                    <w:rStyle w:val="PlaceholderText"/>
                  </w:rPr>
                  <w:t>lick here to select a month</w:t>
                </w:r>
                <w:r w:rsidR="0096420F" w:rsidRPr="00EB44DD">
                  <w:rPr>
                    <w:rStyle w:val="PlaceholderText"/>
                  </w:rPr>
                  <w:t>.</w:t>
                </w:r>
              </w:sdtContent>
            </w:sdt>
          </w:p>
        </w:tc>
        <w:tc>
          <w:tcPr>
            <w:tcW w:w="7308" w:type="dxa"/>
            <w:gridSpan w:val="4"/>
            <w:tcBorders>
              <w:top w:val="single" w:sz="4" w:space="0" w:color="7F7F7F" w:themeColor="text1" w:themeTint="80"/>
              <w:bottom w:val="single" w:sz="4" w:space="0" w:color="7F7F7F" w:themeColor="text1" w:themeTint="80"/>
            </w:tcBorders>
          </w:tcPr>
          <w:p w14:paraId="00A04159" w14:textId="77777777" w:rsidR="009D7CE5" w:rsidRPr="004A4C83" w:rsidRDefault="0014621E" w:rsidP="00F36B03">
            <w:pPr>
              <w:spacing w:after="240"/>
              <w:contextualSpacing/>
              <w:rPr>
                <w:rFonts w:ascii="Calibri" w:hAnsi="Calibri" w:cs="Times New Roman"/>
                <w:sz w:val="24"/>
                <w:szCs w:val="24"/>
              </w:rPr>
            </w:pPr>
            <w:sdt>
              <w:sdtPr>
                <w:rPr>
                  <w:rFonts w:ascii="Calibri" w:hAnsi="Calibri" w:cs="Times New Roman"/>
                  <w:sz w:val="24"/>
                  <w:szCs w:val="24"/>
                </w:rPr>
                <w:alias w:val="Year of Review"/>
                <w:tag w:val="Year of Review"/>
                <w:id w:val="816540486"/>
                <w:placeholder>
                  <w:docPart w:val="8DC8875859F04A34A0FB083BC839D8A5"/>
                </w:placeholder>
                <w:showingPlcHdr/>
                <w:comboBox>
                  <w:listItem w:value="Choose an item."/>
                  <w:listItem w:displayText="2018" w:value="2018"/>
                  <w:listItem w:displayText="2019" w:value="2019"/>
                  <w:listItem w:displayText="2020" w:value="2020"/>
                  <w:listItem w:displayText="2021" w:value="2021"/>
                  <w:listItem w:displayText="2022" w:value="2022"/>
                  <w:listItem w:displayText="2023" w:value="2023"/>
                  <w:listItem w:displayText="2024" w:value="2024"/>
                  <w:listItem w:displayText="2025" w:value="2025"/>
                  <w:listItem w:displayText="2026" w:value="2026"/>
                  <w:listItem w:displayText="2027" w:value="2027"/>
                  <w:listItem w:displayText="2028" w:value="2028"/>
                  <w:listItem w:displayText="2029" w:value="2029"/>
                  <w:listItem w:displayText="2030" w:value="2030"/>
                  <w:listItem w:displayText="2031" w:value="2031"/>
                  <w:listItem w:displayText="2032" w:value="2032"/>
                  <w:listItem w:displayText="2033" w:value="2033"/>
                  <w:listItem w:displayText="2034" w:value="2034"/>
                  <w:listItem w:displayText="2035" w:value="2035"/>
                </w:comboBox>
              </w:sdtPr>
              <w:sdtEndPr/>
              <w:sdtContent>
                <w:r w:rsidR="00CA2144" w:rsidRPr="00EB44DD">
                  <w:rPr>
                    <w:rStyle w:val="PlaceholderText"/>
                  </w:rPr>
                  <w:t>C</w:t>
                </w:r>
                <w:r w:rsidR="00CA2144">
                  <w:rPr>
                    <w:rStyle w:val="PlaceholderText"/>
                  </w:rPr>
                  <w:t>lick here to select a year</w:t>
                </w:r>
                <w:r w:rsidR="00CA2144" w:rsidRPr="00EB44DD">
                  <w:rPr>
                    <w:rStyle w:val="PlaceholderText"/>
                  </w:rPr>
                  <w:t>.</w:t>
                </w:r>
              </w:sdtContent>
            </w:sdt>
          </w:p>
        </w:tc>
      </w:tr>
      <w:tr w:rsidR="00693CE8" w:rsidRPr="00382ECB" w14:paraId="46928478" w14:textId="77777777" w:rsidTr="00530A38">
        <w:trPr>
          <w:trHeight w:val="80"/>
        </w:trPr>
        <w:tc>
          <w:tcPr>
            <w:tcW w:w="10296" w:type="dxa"/>
            <w:gridSpan w:val="6"/>
            <w:tcBorders>
              <w:top w:val="single" w:sz="4" w:space="0" w:color="7F7F7F" w:themeColor="text1" w:themeTint="80"/>
              <w:bottom w:val="single" w:sz="4" w:space="0" w:color="7F7F7F" w:themeColor="text1" w:themeTint="80"/>
            </w:tcBorders>
          </w:tcPr>
          <w:p w14:paraId="1E8A9C15" w14:textId="77777777" w:rsidR="00693CE8" w:rsidRPr="009D7CE5" w:rsidRDefault="009D7CE5" w:rsidP="00F36B03">
            <w:pPr>
              <w:spacing w:after="240"/>
              <w:contextualSpacing/>
              <w:rPr>
                <w:rFonts w:ascii="Calibri" w:hAnsi="Calibri" w:cs="Times New Roman"/>
                <w:sz w:val="20"/>
                <w:szCs w:val="20"/>
              </w:rPr>
            </w:pPr>
            <w:r w:rsidRPr="009D7CE5">
              <w:rPr>
                <w:rFonts w:ascii="Calibri" w:hAnsi="Calibri" w:cs="Times New Roman"/>
                <w:sz w:val="20"/>
                <w:szCs w:val="20"/>
              </w:rPr>
              <w:t>(This Department Master Syllabus has been examined by the program/department faculty members and it is decided that no revision is necessary at this time.)</w:t>
            </w:r>
          </w:p>
        </w:tc>
      </w:tr>
      <w:tr w:rsidR="0000768C" w:rsidRPr="00382ECB" w14:paraId="4C3DD378" w14:textId="77777777" w:rsidTr="00530A38">
        <w:trPr>
          <w:trHeight w:val="80"/>
        </w:trPr>
        <w:tc>
          <w:tcPr>
            <w:tcW w:w="5148" w:type="dxa"/>
            <w:gridSpan w:val="4"/>
            <w:tcBorders>
              <w:top w:val="single" w:sz="4" w:space="0" w:color="7F7F7F" w:themeColor="text1" w:themeTint="80"/>
              <w:bottom w:val="single" w:sz="4" w:space="0" w:color="7F7F7F" w:themeColor="text1" w:themeTint="80"/>
            </w:tcBorders>
          </w:tcPr>
          <w:p w14:paraId="7DF0BF94" w14:textId="77777777" w:rsidR="0000768C" w:rsidRPr="004A4C83" w:rsidRDefault="0000768C" w:rsidP="00F36B03">
            <w:pPr>
              <w:spacing w:after="240"/>
              <w:contextualSpacing/>
              <w:rPr>
                <w:rFonts w:ascii="Calibri" w:hAnsi="Calibri" w:cs="Times New Roman"/>
                <w:sz w:val="24"/>
                <w:szCs w:val="24"/>
              </w:rPr>
            </w:pPr>
            <w:r w:rsidRPr="00107C43">
              <w:rPr>
                <w:rFonts w:ascii="Calibri" w:hAnsi="Calibri" w:cs="Times New Roman"/>
                <w:b/>
                <w:sz w:val="24"/>
                <w:szCs w:val="24"/>
              </w:rPr>
              <w:t>Date of Revi</w:t>
            </w:r>
            <w:r w:rsidR="00556F4D">
              <w:rPr>
                <w:rFonts w:ascii="Calibri" w:hAnsi="Calibri" w:cs="Times New Roman"/>
                <w:b/>
                <w:sz w:val="24"/>
                <w:szCs w:val="24"/>
              </w:rPr>
              <w:t>sion</w:t>
            </w:r>
            <w:r w:rsidRPr="00107C43">
              <w:rPr>
                <w:rFonts w:ascii="Calibri" w:hAnsi="Calibri" w:cs="Times New Roman"/>
                <w:b/>
                <w:sz w:val="24"/>
                <w:szCs w:val="24"/>
              </w:rPr>
              <w:t>:</w:t>
            </w:r>
            <w:r>
              <w:rPr>
                <w:rFonts w:ascii="Calibri" w:hAnsi="Calibri" w:cs="Times New Roman"/>
                <w:sz w:val="24"/>
                <w:szCs w:val="24"/>
              </w:rPr>
              <w:t xml:space="preserve">  </w:t>
            </w:r>
            <w:sdt>
              <w:sdtPr>
                <w:rPr>
                  <w:rFonts w:ascii="Calibri" w:hAnsi="Calibri" w:cs="Times New Roman"/>
                  <w:sz w:val="24"/>
                  <w:szCs w:val="24"/>
                </w:rPr>
                <w:alias w:val="Revision Month"/>
                <w:tag w:val="Review month"/>
                <w:id w:val="-1121076325"/>
                <w:placeholder>
                  <w:docPart w:val="43A8515E795C4411A0AD013B539B3F95"/>
                </w:placeholder>
                <w:dropDownList>
                  <w:listItem w:value="Choose an item."/>
                  <w:listItem w:displayText="January" w:value="January"/>
                  <w:listItem w:displayText="February" w:value="February"/>
                  <w:listItem w:displayText="March" w:value="March"/>
                  <w:listItem w:displayText="April" w:value="April"/>
                  <w:listItem w:displayText="May" w:value="May"/>
                  <w:listItem w:displayText="June" w:value="June"/>
                  <w:listItem w:displayText="July" w:value="July"/>
                  <w:listItem w:displayText="August" w:value="August"/>
                  <w:listItem w:displayText="September" w:value="September"/>
                  <w:listItem w:displayText="October" w:value="October"/>
                  <w:listItem w:displayText="November" w:value="November"/>
                  <w:listItem w:displayText="December" w:value="December"/>
                  <w:listItem w:displayText="New Course, January" w:value="New Course, January"/>
                  <w:listItem w:displayText="New Course, February" w:value="New Course, February"/>
                  <w:listItem w:displayText="New Course, March" w:value="New Course, March"/>
                  <w:listItem w:displayText="New Course, April" w:value="New Course, April"/>
                  <w:listItem w:displayText="New Course, May" w:value="New Course, May"/>
                  <w:listItem w:displayText="New Course, August" w:value="New Course, August"/>
                  <w:listItem w:displayText="New Course, September" w:value="New Course, September"/>
                  <w:listItem w:displayText="New Course, October" w:value="New Course, October"/>
                  <w:listItem w:displayText="New Course, November" w:value="New Course, November"/>
                  <w:listItem w:displayText="New Course, December" w:value="New Course, December"/>
                </w:dropDownList>
              </w:sdtPr>
              <w:sdtEndPr/>
              <w:sdtContent>
                <w:r w:rsidR="00C13F19">
                  <w:rPr>
                    <w:rFonts w:ascii="Calibri" w:hAnsi="Calibri" w:cs="Times New Roman"/>
                    <w:sz w:val="24"/>
                    <w:szCs w:val="24"/>
                  </w:rPr>
                  <w:t>New Course, September</w:t>
                </w:r>
              </w:sdtContent>
            </w:sdt>
          </w:p>
        </w:tc>
        <w:tc>
          <w:tcPr>
            <w:tcW w:w="5148" w:type="dxa"/>
            <w:gridSpan w:val="2"/>
            <w:tcBorders>
              <w:top w:val="single" w:sz="4" w:space="0" w:color="7F7F7F" w:themeColor="text1" w:themeTint="80"/>
              <w:bottom w:val="single" w:sz="4" w:space="0" w:color="7F7F7F" w:themeColor="text1" w:themeTint="80"/>
            </w:tcBorders>
          </w:tcPr>
          <w:p w14:paraId="17F279F8" w14:textId="77777777" w:rsidR="0000768C" w:rsidRPr="004A4C83" w:rsidRDefault="0014621E" w:rsidP="00F36B03">
            <w:pPr>
              <w:spacing w:after="240"/>
              <w:contextualSpacing/>
              <w:rPr>
                <w:rFonts w:ascii="Calibri" w:hAnsi="Calibri" w:cs="Times New Roman"/>
                <w:sz w:val="24"/>
                <w:szCs w:val="24"/>
              </w:rPr>
            </w:pPr>
            <w:sdt>
              <w:sdtPr>
                <w:rPr>
                  <w:rFonts w:ascii="Calibri" w:hAnsi="Calibri" w:cs="Times New Roman"/>
                  <w:sz w:val="24"/>
                  <w:szCs w:val="24"/>
                </w:rPr>
                <w:alias w:val="Revision Year"/>
                <w:tag w:val="Year of Review"/>
                <w:id w:val="-1592152311"/>
                <w:placeholder>
                  <w:docPart w:val="05586AA1341045BCB21D432DEBA49868"/>
                </w:placeholder>
                <w:comboBox>
                  <w:listItem w:value="Choose an item."/>
                  <w:listItem w:displayText="2018" w:value="2018"/>
                  <w:listItem w:displayText="2019" w:value="2019"/>
                  <w:listItem w:displayText="2020" w:value="2020"/>
                  <w:listItem w:displayText="2021" w:value="2021"/>
                  <w:listItem w:displayText="2022" w:value="2022"/>
                  <w:listItem w:displayText="2023" w:value="2023"/>
                  <w:listItem w:displayText="2024" w:value="2024"/>
                  <w:listItem w:displayText="2025" w:value="2025"/>
                  <w:listItem w:displayText="2026" w:value="2026"/>
                  <w:listItem w:displayText="2027" w:value="2027"/>
                  <w:listItem w:displayText="2028" w:value="2028"/>
                  <w:listItem w:displayText="2029" w:value="2029"/>
                  <w:listItem w:displayText="2030" w:value="2030"/>
                  <w:listItem w:displayText="2031" w:value="2031"/>
                  <w:listItem w:displayText="2032" w:value="2032"/>
                  <w:listItem w:displayText="2033" w:value="2033"/>
                  <w:listItem w:displayText="2034" w:value="2034"/>
                  <w:listItem w:displayText="2035" w:value="2035"/>
                </w:comboBox>
              </w:sdtPr>
              <w:sdtEndPr/>
              <w:sdtContent>
                <w:r w:rsidR="00C13F19">
                  <w:rPr>
                    <w:rFonts w:ascii="Calibri" w:hAnsi="Calibri" w:cs="Times New Roman"/>
                    <w:sz w:val="24"/>
                    <w:szCs w:val="24"/>
                  </w:rPr>
                  <w:t>2021</w:t>
                </w:r>
              </w:sdtContent>
            </w:sdt>
          </w:p>
        </w:tc>
      </w:tr>
      <w:tr w:rsidR="0000768C" w:rsidRPr="00382ECB" w14:paraId="770FA231" w14:textId="77777777" w:rsidTr="00530A38">
        <w:trPr>
          <w:trHeight w:val="80"/>
        </w:trPr>
        <w:tc>
          <w:tcPr>
            <w:tcW w:w="10296" w:type="dxa"/>
            <w:gridSpan w:val="6"/>
            <w:tcBorders>
              <w:top w:val="single" w:sz="4" w:space="0" w:color="7F7F7F" w:themeColor="text1" w:themeTint="80"/>
              <w:bottom w:val="single" w:sz="4" w:space="0" w:color="7F7F7F" w:themeColor="text1" w:themeTint="80"/>
            </w:tcBorders>
          </w:tcPr>
          <w:p w14:paraId="7AE67B28" w14:textId="77777777" w:rsidR="0000768C" w:rsidRPr="004A4C83" w:rsidRDefault="00CB1D31" w:rsidP="00F36B03">
            <w:pPr>
              <w:spacing w:after="240"/>
              <w:contextualSpacing/>
              <w:rPr>
                <w:rFonts w:ascii="Calibri" w:hAnsi="Calibri" w:cs="Times New Roman"/>
                <w:sz w:val="24"/>
                <w:szCs w:val="24"/>
              </w:rPr>
            </w:pPr>
            <w:r>
              <w:rPr>
                <w:rFonts w:ascii="Calibri" w:hAnsi="Calibri" w:cs="Times New Roman"/>
                <w:sz w:val="24"/>
                <w:szCs w:val="24"/>
              </w:rPr>
              <w:t>(This Department Master Syllabus has been examined by the program/department faculty members and it is decided a change requiring a revision is necessary at this time.)</w:t>
            </w:r>
          </w:p>
        </w:tc>
      </w:tr>
      <w:tr w:rsidR="0000768C" w:rsidRPr="00382ECB" w14:paraId="5952EE44" w14:textId="77777777" w:rsidTr="00530A38">
        <w:trPr>
          <w:trHeight w:val="80"/>
        </w:trPr>
        <w:tc>
          <w:tcPr>
            <w:tcW w:w="10296" w:type="dxa"/>
            <w:gridSpan w:val="6"/>
            <w:tcBorders>
              <w:top w:val="single" w:sz="4" w:space="0" w:color="7F7F7F" w:themeColor="text1" w:themeTint="80"/>
              <w:bottom w:val="single" w:sz="4" w:space="0" w:color="7F7F7F" w:themeColor="text1" w:themeTint="80"/>
            </w:tcBorders>
          </w:tcPr>
          <w:p w14:paraId="2DCE2AF6" w14:textId="77777777" w:rsidR="0000768C" w:rsidRPr="004A4C83" w:rsidRDefault="00450D4A" w:rsidP="00F36B03">
            <w:pPr>
              <w:spacing w:after="240"/>
              <w:contextualSpacing/>
              <w:rPr>
                <w:rFonts w:ascii="Calibri" w:hAnsi="Calibri" w:cs="Times New Roman"/>
                <w:sz w:val="24"/>
                <w:szCs w:val="24"/>
              </w:rPr>
            </w:pPr>
            <w:r>
              <w:rPr>
                <w:rFonts w:ascii="Calibri" w:hAnsi="Calibri" w:cs="Times New Roman"/>
                <w:sz w:val="24"/>
                <w:szCs w:val="24"/>
              </w:rPr>
              <w:t>N.B.  A change to the course materials</w:t>
            </w:r>
            <w:r w:rsidR="007D7363">
              <w:rPr>
                <w:rFonts w:ascii="Calibri" w:hAnsi="Calibri" w:cs="Times New Roman"/>
                <w:sz w:val="24"/>
                <w:szCs w:val="24"/>
              </w:rPr>
              <w:t xml:space="preserve"> alone (textbooks and/or supplemen</w:t>
            </w:r>
            <w:r>
              <w:rPr>
                <w:rFonts w:ascii="Calibri" w:hAnsi="Calibri" w:cs="Times New Roman"/>
                <w:sz w:val="24"/>
                <w:szCs w:val="24"/>
              </w:rPr>
              <w:t xml:space="preserve">tary materials) may not constitute a revision.  Any other change to the items listed below on this form is considered a revision and requires approval by the </w:t>
            </w:r>
            <w:r w:rsidR="007D7363">
              <w:rPr>
                <w:rFonts w:ascii="Calibri" w:hAnsi="Calibri" w:cs="Times New Roman"/>
                <w:sz w:val="24"/>
                <w:szCs w:val="24"/>
              </w:rPr>
              <w:t>department/</w:t>
            </w:r>
            <w:r>
              <w:rPr>
                <w:rFonts w:ascii="Calibri" w:hAnsi="Calibri" w:cs="Times New Roman"/>
                <w:sz w:val="24"/>
                <w:szCs w:val="24"/>
              </w:rPr>
              <w:t xml:space="preserve">program faculty at a </w:t>
            </w:r>
            <w:r w:rsidR="007D7363">
              <w:rPr>
                <w:rFonts w:ascii="Calibri" w:hAnsi="Calibri" w:cs="Times New Roman"/>
                <w:sz w:val="24"/>
                <w:szCs w:val="24"/>
              </w:rPr>
              <w:t>department/program</w:t>
            </w:r>
            <w:r w:rsidR="008B0295">
              <w:rPr>
                <w:rFonts w:ascii="Calibri" w:hAnsi="Calibri" w:cs="Times New Roman"/>
                <w:sz w:val="24"/>
                <w:szCs w:val="24"/>
              </w:rPr>
              <w:t xml:space="preserve"> meeting and by the division at a Chair</w:t>
            </w:r>
            <w:r w:rsidR="00CF7DBB">
              <w:rPr>
                <w:rFonts w:ascii="Calibri" w:hAnsi="Calibri" w:cs="Times New Roman"/>
                <w:sz w:val="24"/>
                <w:szCs w:val="24"/>
              </w:rPr>
              <w:t>s and Coordinator meeting</w:t>
            </w:r>
            <w:r w:rsidR="006104BD">
              <w:rPr>
                <w:rFonts w:ascii="Calibri" w:hAnsi="Calibri" w:cs="Times New Roman"/>
                <w:sz w:val="24"/>
                <w:szCs w:val="24"/>
              </w:rPr>
              <w:t>.</w:t>
            </w:r>
          </w:p>
        </w:tc>
      </w:tr>
      <w:tr w:rsidR="0000768C" w:rsidRPr="00382ECB" w14:paraId="68A6C407" w14:textId="77777777" w:rsidTr="00530A38">
        <w:trPr>
          <w:trHeight w:val="80"/>
        </w:trPr>
        <w:tc>
          <w:tcPr>
            <w:tcW w:w="10296" w:type="dxa"/>
            <w:gridSpan w:val="6"/>
            <w:tcBorders>
              <w:top w:val="single" w:sz="4" w:space="0" w:color="7F7F7F" w:themeColor="text1" w:themeTint="80"/>
              <w:bottom w:val="single" w:sz="4" w:space="0" w:color="7F7F7F" w:themeColor="text1" w:themeTint="80"/>
            </w:tcBorders>
          </w:tcPr>
          <w:p w14:paraId="5D8B8ACE" w14:textId="77777777" w:rsidR="0000768C" w:rsidRDefault="006104BD" w:rsidP="00F36B03">
            <w:pPr>
              <w:spacing w:after="240"/>
              <w:contextualSpacing/>
              <w:rPr>
                <w:rFonts w:ascii="Calibri" w:hAnsi="Calibri" w:cs="Times New Roman"/>
                <w:sz w:val="24"/>
                <w:szCs w:val="24"/>
              </w:rPr>
            </w:pPr>
            <w:r w:rsidRPr="007814C9">
              <w:rPr>
                <w:rFonts w:ascii="Calibri" w:hAnsi="Calibri" w:cs="Times New Roman"/>
                <w:b/>
                <w:sz w:val="24"/>
                <w:szCs w:val="24"/>
              </w:rPr>
              <w:t>Credits</w:t>
            </w:r>
            <w:r w:rsidR="00A859C5" w:rsidRPr="007814C9">
              <w:rPr>
                <w:rFonts w:ascii="Calibri" w:hAnsi="Calibri" w:cs="Times New Roman"/>
                <w:b/>
                <w:sz w:val="24"/>
                <w:szCs w:val="24"/>
              </w:rPr>
              <w:t xml:space="preserve">: </w:t>
            </w:r>
            <w:sdt>
              <w:sdtPr>
                <w:rPr>
                  <w:rFonts w:ascii="Calibri" w:hAnsi="Calibri" w:cs="Times New Roman"/>
                  <w:sz w:val="24"/>
                  <w:szCs w:val="24"/>
                </w:rPr>
                <w:alias w:val="Credits"/>
                <w:tag w:val="Credits"/>
                <w:id w:val="245699839"/>
                <w:lock w:val="sdtLocked"/>
                <w:placeholder>
                  <w:docPart w:val="8D749C63DA4C4E2196520811BFDC4923"/>
                </w:placeholder>
                <w:dropDownList>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dropDownList>
              </w:sdtPr>
              <w:sdtEndPr/>
              <w:sdtContent>
                <w:r w:rsidR="00BB1EB3">
                  <w:rPr>
                    <w:rFonts w:ascii="Calibri" w:hAnsi="Calibri" w:cs="Times New Roman"/>
                    <w:sz w:val="24"/>
                    <w:szCs w:val="24"/>
                  </w:rPr>
                  <w:t>3</w:t>
                </w:r>
              </w:sdtContent>
            </w:sdt>
          </w:p>
          <w:p w14:paraId="4D58F473" w14:textId="77777777" w:rsidR="001A5F01" w:rsidRPr="001A5F01" w:rsidRDefault="001A5F01" w:rsidP="00F36B03">
            <w:pPr>
              <w:spacing w:after="240"/>
              <w:contextualSpacing/>
              <w:rPr>
                <w:rFonts w:ascii="Calibri" w:hAnsi="Calibri" w:cs="Times New Roman"/>
                <w:sz w:val="12"/>
                <w:szCs w:val="12"/>
              </w:rPr>
            </w:pPr>
          </w:p>
        </w:tc>
      </w:tr>
      <w:tr w:rsidR="009E096C" w:rsidRPr="00382ECB" w14:paraId="46F02846" w14:textId="77777777" w:rsidTr="009376A1">
        <w:trPr>
          <w:trHeight w:val="80"/>
        </w:trPr>
        <w:tc>
          <w:tcPr>
            <w:tcW w:w="1638" w:type="dxa"/>
            <w:tcBorders>
              <w:top w:val="single" w:sz="4" w:space="0" w:color="7F7F7F" w:themeColor="text1" w:themeTint="80"/>
              <w:bottom w:val="single" w:sz="4" w:space="0" w:color="7F7F7F" w:themeColor="text1" w:themeTint="80"/>
            </w:tcBorders>
          </w:tcPr>
          <w:p w14:paraId="60BB4218" w14:textId="77777777" w:rsidR="009E096C" w:rsidRPr="007814C9" w:rsidRDefault="009E096C" w:rsidP="00F36B03">
            <w:pPr>
              <w:spacing w:after="240"/>
              <w:contextualSpacing/>
              <w:rPr>
                <w:rFonts w:ascii="Calibri" w:hAnsi="Calibri" w:cs="Times New Roman"/>
                <w:b/>
                <w:sz w:val="24"/>
                <w:szCs w:val="24"/>
              </w:rPr>
            </w:pPr>
            <w:r w:rsidRPr="007814C9">
              <w:rPr>
                <w:rFonts w:ascii="Calibri" w:hAnsi="Calibri" w:cs="Times New Roman"/>
                <w:b/>
                <w:sz w:val="24"/>
                <w:szCs w:val="24"/>
              </w:rPr>
              <w:t>Contact Hours</w:t>
            </w:r>
          </w:p>
        </w:tc>
        <w:tc>
          <w:tcPr>
            <w:tcW w:w="3060" w:type="dxa"/>
            <w:gridSpan w:val="2"/>
            <w:tcBorders>
              <w:top w:val="single" w:sz="4" w:space="0" w:color="7F7F7F" w:themeColor="text1" w:themeTint="80"/>
              <w:bottom w:val="single" w:sz="4" w:space="0" w:color="7F7F7F" w:themeColor="text1" w:themeTint="80"/>
            </w:tcBorders>
          </w:tcPr>
          <w:p w14:paraId="0AE36EBC" w14:textId="77777777" w:rsidR="009E096C" w:rsidRPr="004A4C83" w:rsidRDefault="009E096C" w:rsidP="005E5337">
            <w:pPr>
              <w:spacing w:after="240"/>
              <w:contextualSpacing/>
              <w:rPr>
                <w:rFonts w:ascii="Calibri" w:hAnsi="Calibri" w:cs="Times New Roman"/>
                <w:sz w:val="24"/>
                <w:szCs w:val="24"/>
              </w:rPr>
            </w:pPr>
            <w:r w:rsidRPr="007814C9">
              <w:rPr>
                <w:rFonts w:ascii="Calibri" w:hAnsi="Calibri" w:cs="Times New Roman"/>
                <w:b/>
                <w:sz w:val="24"/>
                <w:szCs w:val="24"/>
              </w:rPr>
              <w:t>Lecture:</w:t>
            </w:r>
            <w:r>
              <w:rPr>
                <w:rFonts w:ascii="Calibri" w:hAnsi="Calibri" w:cs="Times New Roman"/>
                <w:sz w:val="24"/>
                <w:szCs w:val="24"/>
              </w:rPr>
              <w:t xml:space="preserve"> </w:t>
            </w:r>
            <w:sdt>
              <w:sdtPr>
                <w:rPr>
                  <w:rFonts w:ascii="Calibri" w:hAnsi="Calibri" w:cs="Times New Roman"/>
                  <w:sz w:val="24"/>
                  <w:szCs w:val="24"/>
                </w:rPr>
                <w:id w:val="1728491252"/>
                <w:lock w:val="sdtLocked"/>
                <w:placeholder>
                  <w:docPart w:val="79300F0AF84D458C8CACB5157A124B36"/>
                </w:placeholder>
                <w:dropDownList>
                  <w:listItem w:value="Choose an item."/>
                  <w:listItem w:displayText="0" w:value="0"/>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dropDownList>
              </w:sdtPr>
              <w:sdtEndPr/>
              <w:sdtContent>
                <w:r w:rsidR="00C13F19">
                  <w:rPr>
                    <w:rFonts w:ascii="Calibri" w:hAnsi="Calibri" w:cs="Times New Roman"/>
                    <w:sz w:val="24"/>
                    <w:szCs w:val="24"/>
                  </w:rPr>
                  <w:t>3</w:t>
                </w:r>
              </w:sdtContent>
            </w:sdt>
          </w:p>
        </w:tc>
        <w:tc>
          <w:tcPr>
            <w:tcW w:w="2610" w:type="dxa"/>
            <w:gridSpan w:val="2"/>
            <w:tcBorders>
              <w:top w:val="single" w:sz="4" w:space="0" w:color="7F7F7F" w:themeColor="text1" w:themeTint="80"/>
              <w:bottom w:val="single" w:sz="4" w:space="0" w:color="7F7F7F" w:themeColor="text1" w:themeTint="80"/>
            </w:tcBorders>
          </w:tcPr>
          <w:p w14:paraId="521BD7DF" w14:textId="77777777" w:rsidR="009E096C" w:rsidRPr="004A4C83" w:rsidRDefault="002934D1" w:rsidP="002962ED">
            <w:pPr>
              <w:spacing w:after="240"/>
              <w:contextualSpacing/>
              <w:rPr>
                <w:rFonts w:ascii="Calibri" w:hAnsi="Calibri" w:cs="Times New Roman"/>
                <w:sz w:val="24"/>
                <w:szCs w:val="24"/>
              </w:rPr>
            </w:pPr>
            <w:r w:rsidRPr="007814C9">
              <w:rPr>
                <w:rFonts w:ascii="Calibri" w:hAnsi="Calibri" w:cs="Times New Roman"/>
                <w:b/>
                <w:sz w:val="24"/>
                <w:szCs w:val="24"/>
              </w:rPr>
              <w:t>Lab:</w:t>
            </w:r>
            <w:r>
              <w:rPr>
                <w:rFonts w:ascii="Calibri" w:hAnsi="Calibri" w:cs="Times New Roman"/>
                <w:sz w:val="24"/>
                <w:szCs w:val="24"/>
              </w:rPr>
              <w:t xml:space="preserve"> </w:t>
            </w:r>
            <w:sdt>
              <w:sdtPr>
                <w:rPr>
                  <w:rFonts w:ascii="Calibri" w:hAnsi="Calibri" w:cs="Times New Roman"/>
                  <w:sz w:val="24"/>
                  <w:szCs w:val="24"/>
                </w:rPr>
                <w:id w:val="-1937902549"/>
                <w:lock w:val="sdtLocked"/>
                <w:placeholder>
                  <w:docPart w:val="D840A4B40C204C6895CD9447A016FB47"/>
                </w:placeholder>
                <w:dropDownList>
                  <w:listItem w:value="Choose an item."/>
                  <w:listItem w:displayText="0" w:value="0"/>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dropDownList>
              </w:sdtPr>
              <w:sdtEndPr/>
              <w:sdtContent>
                <w:r w:rsidR="00C13F19">
                  <w:rPr>
                    <w:rFonts w:ascii="Calibri" w:hAnsi="Calibri" w:cs="Times New Roman"/>
                    <w:sz w:val="24"/>
                    <w:szCs w:val="24"/>
                  </w:rPr>
                  <w:t>0</w:t>
                </w:r>
              </w:sdtContent>
            </w:sdt>
          </w:p>
        </w:tc>
        <w:tc>
          <w:tcPr>
            <w:tcW w:w="2988" w:type="dxa"/>
            <w:tcBorders>
              <w:top w:val="single" w:sz="4" w:space="0" w:color="7F7F7F" w:themeColor="text1" w:themeTint="80"/>
              <w:bottom w:val="single" w:sz="4" w:space="0" w:color="7F7F7F" w:themeColor="text1" w:themeTint="80"/>
            </w:tcBorders>
          </w:tcPr>
          <w:p w14:paraId="11355AFC" w14:textId="77777777" w:rsidR="009E096C" w:rsidRPr="004A4C83" w:rsidRDefault="002934D1" w:rsidP="00C13F19">
            <w:pPr>
              <w:spacing w:after="240"/>
              <w:contextualSpacing/>
              <w:rPr>
                <w:rFonts w:ascii="Calibri" w:hAnsi="Calibri" w:cs="Times New Roman"/>
                <w:sz w:val="24"/>
                <w:szCs w:val="24"/>
              </w:rPr>
            </w:pPr>
            <w:r w:rsidRPr="007814C9">
              <w:rPr>
                <w:rFonts w:ascii="Calibri" w:hAnsi="Calibri" w:cs="Times New Roman"/>
                <w:b/>
                <w:sz w:val="24"/>
                <w:szCs w:val="24"/>
              </w:rPr>
              <w:t>Other:</w:t>
            </w:r>
            <w:r>
              <w:rPr>
                <w:rFonts w:ascii="Calibri" w:hAnsi="Calibri" w:cs="Times New Roman"/>
                <w:sz w:val="24"/>
                <w:szCs w:val="24"/>
              </w:rPr>
              <w:t xml:space="preserve"> </w:t>
            </w:r>
            <w:sdt>
              <w:sdtPr>
                <w:rPr>
                  <w:rFonts w:ascii="Calibri" w:hAnsi="Calibri" w:cs="Times New Roman"/>
                  <w:sz w:val="24"/>
                  <w:szCs w:val="24"/>
                </w:rPr>
                <w:alias w:val="Other"/>
                <w:tag w:val="Other"/>
                <w:id w:val="941726511"/>
                <w:lock w:val="sdtLocked"/>
                <w:placeholder>
                  <w:docPart w:val="1D65C5F9D7534B929A090C0A1AF442AE"/>
                </w:placeholder>
              </w:sdtPr>
              <w:sdtEndPr/>
              <w:sdtContent>
                <w:r w:rsidR="00C13F19">
                  <w:rPr>
                    <w:rFonts w:ascii="Calibri" w:hAnsi="Calibri" w:cs="Times New Roman"/>
                    <w:sz w:val="24"/>
                    <w:szCs w:val="24"/>
                  </w:rPr>
                  <w:t>0</w:t>
                </w:r>
              </w:sdtContent>
            </w:sdt>
          </w:p>
        </w:tc>
      </w:tr>
      <w:tr w:rsidR="0000768C" w:rsidRPr="00382ECB" w14:paraId="4FE196B0" w14:textId="77777777" w:rsidTr="00530A38">
        <w:trPr>
          <w:trHeight w:val="80"/>
        </w:trPr>
        <w:tc>
          <w:tcPr>
            <w:tcW w:w="10296" w:type="dxa"/>
            <w:gridSpan w:val="6"/>
            <w:tcBorders>
              <w:top w:val="single" w:sz="4" w:space="0" w:color="7F7F7F" w:themeColor="text1" w:themeTint="80"/>
              <w:bottom w:val="single" w:sz="4" w:space="0" w:color="7F7F7F" w:themeColor="text1" w:themeTint="80"/>
            </w:tcBorders>
          </w:tcPr>
          <w:p w14:paraId="0645DE26" w14:textId="6CA4169D" w:rsidR="0000768C" w:rsidRDefault="0068695E" w:rsidP="00F36B03">
            <w:pPr>
              <w:spacing w:after="240"/>
              <w:contextualSpacing/>
              <w:rPr>
                <w:rFonts w:ascii="Calibri" w:hAnsi="Calibri" w:cs="Times New Roman"/>
                <w:sz w:val="24"/>
                <w:szCs w:val="24"/>
              </w:rPr>
            </w:pPr>
            <w:r>
              <w:rPr>
                <w:rFonts w:ascii="Calibri" w:hAnsi="Calibri" w:cs="Times New Roman"/>
                <w:sz w:val="24"/>
                <w:szCs w:val="24"/>
              </w:rPr>
              <w:t>Prerequ</w:t>
            </w:r>
            <w:r w:rsidR="00D96673">
              <w:rPr>
                <w:rFonts w:ascii="Calibri" w:hAnsi="Calibri" w:cs="Times New Roman"/>
                <w:sz w:val="24"/>
                <w:szCs w:val="24"/>
              </w:rPr>
              <w:t>i</w:t>
            </w:r>
            <w:r>
              <w:rPr>
                <w:rFonts w:ascii="Calibri" w:hAnsi="Calibri" w:cs="Times New Roman"/>
                <w:sz w:val="24"/>
                <w:szCs w:val="24"/>
              </w:rPr>
              <w:t>sites:</w:t>
            </w:r>
            <w:r w:rsidR="004A35A8">
              <w:rPr>
                <w:rFonts w:ascii="Calibri" w:hAnsi="Calibri" w:cs="Times New Roman"/>
                <w:sz w:val="24"/>
                <w:szCs w:val="24"/>
              </w:rPr>
              <w:t xml:space="preserve">  </w:t>
            </w:r>
            <w:sdt>
              <w:sdtPr>
                <w:rPr>
                  <w:rFonts w:ascii="Calibri" w:hAnsi="Calibri" w:cs="Times New Roman"/>
                  <w:sz w:val="24"/>
                  <w:szCs w:val="24"/>
                </w:rPr>
                <w:alias w:val="Prerequesites"/>
                <w:tag w:val="Prerequesites"/>
                <w:id w:val="-2077048373"/>
                <w:lock w:val="sdtLocked"/>
                <w:placeholder>
                  <w:docPart w:val="6551FC300EC544EB83C7BF5D88414DFC"/>
                </w:placeholder>
              </w:sdtPr>
              <w:sdtEndPr/>
              <w:sdtContent>
                <w:r w:rsidR="00187555">
                  <w:rPr>
                    <w:rFonts w:ascii="Calibri" w:hAnsi="Calibri" w:cs="Times New Roman"/>
                    <w:sz w:val="24"/>
                    <w:szCs w:val="24"/>
                  </w:rPr>
                  <w:t>None</w:t>
                </w:r>
              </w:sdtContent>
            </w:sdt>
          </w:p>
          <w:p w14:paraId="41680DAE" w14:textId="77777777" w:rsidR="001A5F01" w:rsidRPr="001A5F01" w:rsidRDefault="001A5F01" w:rsidP="00F36B03">
            <w:pPr>
              <w:spacing w:after="240"/>
              <w:contextualSpacing/>
              <w:rPr>
                <w:rFonts w:ascii="Calibri" w:hAnsi="Calibri" w:cs="Times New Roman"/>
                <w:sz w:val="12"/>
                <w:szCs w:val="12"/>
              </w:rPr>
            </w:pPr>
          </w:p>
        </w:tc>
      </w:tr>
      <w:tr w:rsidR="0000768C" w:rsidRPr="00382ECB" w14:paraId="03EA684A" w14:textId="77777777" w:rsidTr="00530A38">
        <w:trPr>
          <w:trHeight w:val="80"/>
        </w:trPr>
        <w:tc>
          <w:tcPr>
            <w:tcW w:w="10296" w:type="dxa"/>
            <w:gridSpan w:val="6"/>
            <w:tcBorders>
              <w:top w:val="single" w:sz="4" w:space="0" w:color="7F7F7F" w:themeColor="text1" w:themeTint="80"/>
              <w:bottom w:val="single" w:sz="4" w:space="0" w:color="7F7F7F" w:themeColor="text1" w:themeTint="80"/>
            </w:tcBorders>
          </w:tcPr>
          <w:p w14:paraId="1C5ECCE9" w14:textId="6E048622" w:rsidR="0000768C" w:rsidRDefault="004A35A8" w:rsidP="00F36B03">
            <w:pPr>
              <w:spacing w:after="240"/>
              <w:contextualSpacing/>
              <w:rPr>
                <w:rFonts w:ascii="Calibri" w:hAnsi="Calibri" w:cs="Times New Roman"/>
                <w:sz w:val="24"/>
                <w:szCs w:val="24"/>
              </w:rPr>
            </w:pPr>
            <w:r>
              <w:rPr>
                <w:rFonts w:ascii="Calibri" w:hAnsi="Calibri" w:cs="Times New Roman"/>
                <w:sz w:val="24"/>
                <w:szCs w:val="24"/>
              </w:rPr>
              <w:t>Co-requ</w:t>
            </w:r>
            <w:r w:rsidR="00D96673">
              <w:rPr>
                <w:rFonts w:ascii="Calibri" w:hAnsi="Calibri" w:cs="Times New Roman"/>
                <w:sz w:val="24"/>
                <w:szCs w:val="24"/>
              </w:rPr>
              <w:t>i</w:t>
            </w:r>
            <w:r>
              <w:rPr>
                <w:rFonts w:ascii="Calibri" w:hAnsi="Calibri" w:cs="Times New Roman"/>
                <w:sz w:val="24"/>
                <w:szCs w:val="24"/>
              </w:rPr>
              <w:t xml:space="preserve">sites:  </w:t>
            </w:r>
            <w:sdt>
              <w:sdtPr>
                <w:rPr>
                  <w:rFonts w:ascii="Calibri" w:hAnsi="Calibri" w:cs="Times New Roman"/>
                  <w:sz w:val="24"/>
                  <w:szCs w:val="24"/>
                </w:rPr>
                <w:id w:val="-1697299311"/>
                <w:lock w:val="sdtLocked"/>
                <w:placeholder>
                  <w:docPart w:val="F6CC2255A2A64F23BA3A816A4D5F5BEE"/>
                </w:placeholder>
              </w:sdtPr>
              <w:sdtEndPr/>
              <w:sdtContent>
                <w:r w:rsidR="00187555">
                  <w:rPr>
                    <w:rFonts w:ascii="Calibri" w:hAnsi="Calibri" w:cs="Times New Roman"/>
                    <w:sz w:val="24"/>
                    <w:szCs w:val="24"/>
                  </w:rPr>
                  <w:t>None</w:t>
                </w:r>
              </w:sdtContent>
            </w:sdt>
          </w:p>
          <w:p w14:paraId="7BE7BA7E" w14:textId="77777777" w:rsidR="001A5F01" w:rsidRPr="001A5F01" w:rsidRDefault="001A5F01" w:rsidP="00F36B03">
            <w:pPr>
              <w:spacing w:after="240"/>
              <w:contextualSpacing/>
              <w:rPr>
                <w:rFonts w:ascii="Calibri" w:hAnsi="Calibri" w:cs="Times New Roman"/>
                <w:sz w:val="12"/>
                <w:szCs w:val="12"/>
              </w:rPr>
            </w:pPr>
          </w:p>
        </w:tc>
      </w:tr>
      <w:tr w:rsidR="0000768C" w:rsidRPr="00382ECB" w14:paraId="4F3059BE" w14:textId="77777777" w:rsidTr="00530A38">
        <w:trPr>
          <w:trHeight w:val="80"/>
        </w:trPr>
        <w:tc>
          <w:tcPr>
            <w:tcW w:w="10296" w:type="dxa"/>
            <w:gridSpan w:val="6"/>
            <w:tcBorders>
              <w:top w:val="single" w:sz="4" w:space="0" w:color="7F7F7F" w:themeColor="text1" w:themeTint="80"/>
              <w:bottom w:val="single" w:sz="4" w:space="0" w:color="7F7F7F" w:themeColor="text1" w:themeTint="80"/>
            </w:tcBorders>
          </w:tcPr>
          <w:p w14:paraId="52AFA3BE" w14:textId="77777777" w:rsidR="0000768C" w:rsidRDefault="00636F6E" w:rsidP="00F36B03">
            <w:pPr>
              <w:spacing w:after="240"/>
              <w:contextualSpacing/>
              <w:rPr>
                <w:rFonts w:ascii="Calibri" w:hAnsi="Calibri" w:cs="Times New Roman"/>
                <w:sz w:val="24"/>
                <w:szCs w:val="24"/>
              </w:rPr>
            </w:pPr>
            <w:r>
              <w:rPr>
                <w:rFonts w:ascii="Calibri" w:hAnsi="Calibri" w:cs="Times New Roman"/>
                <w:sz w:val="24"/>
                <w:szCs w:val="24"/>
              </w:rPr>
              <w:t xml:space="preserve">Course Description:  </w:t>
            </w:r>
            <w:sdt>
              <w:sdtPr>
                <w:rPr>
                  <w:rFonts w:ascii="Calibri" w:hAnsi="Calibri" w:cs="Times New Roman"/>
                  <w:sz w:val="24"/>
                  <w:szCs w:val="24"/>
                </w:rPr>
                <w:alias w:val="Course Description"/>
                <w:tag w:val="Course Description"/>
                <w:id w:val="1040862550"/>
                <w:lock w:val="sdtLocked"/>
                <w:placeholder>
                  <w:docPart w:val="70DCC1911D5C40ECB3800B173E8AD0B2"/>
                </w:placeholder>
              </w:sdtPr>
              <w:sdtEndPr/>
              <w:sdtContent>
                <w:r w:rsidR="00BB1EB3" w:rsidRPr="00BB1EB3">
                  <w:rPr>
                    <w:rFonts w:ascii="Calibri" w:hAnsi="Calibri" w:cs="Times New Roman"/>
                    <w:sz w:val="24"/>
                    <w:szCs w:val="24"/>
                  </w:rPr>
                  <w:t xml:space="preserve">This </w:t>
                </w:r>
                <w:r w:rsidR="00BB1EB3">
                  <w:rPr>
                    <w:rFonts w:ascii="Calibri" w:hAnsi="Calibri" w:cs="Times New Roman"/>
                    <w:sz w:val="24"/>
                    <w:szCs w:val="24"/>
                  </w:rPr>
                  <w:t xml:space="preserve">course will </w:t>
                </w:r>
                <w:r w:rsidR="00BB1EB3" w:rsidRPr="00BB1EB3">
                  <w:rPr>
                    <w:rFonts w:ascii="Calibri" w:hAnsi="Calibri" w:cs="Times New Roman"/>
                    <w:sz w:val="24"/>
                    <w:szCs w:val="24"/>
                  </w:rPr>
                  <w:t xml:space="preserve">guide </w:t>
                </w:r>
                <w:r w:rsidR="00BB1EB3">
                  <w:rPr>
                    <w:rFonts w:ascii="Calibri" w:hAnsi="Calibri" w:cs="Times New Roman"/>
                    <w:sz w:val="24"/>
                    <w:szCs w:val="24"/>
                  </w:rPr>
                  <w:t xml:space="preserve">the student </w:t>
                </w:r>
                <w:r w:rsidR="00BB1EB3" w:rsidRPr="00BB1EB3">
                  <w:rPr>
                    <w:rFonts w:ascii="Calibri" w:hAnsi="Calibri" w:cs="Times New Roman"/>
                    <w:sz w:val="24"/>
                    <w:szCs w:val="24"/>
                  </w:rPr>
                  <w:t xml:space="preserve">to setting up and implementing </w:t>
                </w:r>
                <w:r w:rsidR="00BB1EB3">
                  <w:rPr>
                    <w:rFonts w:ascii="Calibri" w:hAnsi="Calibri" w:cs="Times New Roman"/>
                    <w:sz w:val="24"/>
                    <w:szCs w:val="24"/>
                  </w:rPr>
                  <w:t>a</w:t>
                </w:r>
                <w:r w:rsidR="00BB1EB3" w:rsidRPr="00BB1EB3">
                  <w:rPr>
                    <w:rFonts w:ascii="Calibri" w:hAnsi="Calibri" w:cs="Times New Roman"/>
                    <w:sz w:val="24"/>
                    <w:szCs w:val="24"/>
                  </w:rPr>
                  <w:t xml:space="preserve"> SQL Server solution on the open source Linux platform. </w:t>
                </w:r>
                <w:r w:rsidR="00BB1EB3">
                  <w:rPr>
                    <w:rFonts w:ascii="Calibri" w:hAnsi="Calibri" w:cs="Times New Roman"/>
                    <w:sz w:val="24"/>
                    <w:szCs w:val="24"/>
                  </w:rPr>
                  <w:t>Students</w:t>
                </w:r>
                <w:r w:rsidR="00BB1EB3" w:rsidRPr="00BB1EB3">
                  <w:rPr>
                    <w:rFonts w:ascii="Calibri" w:hAnsi="Calibri" w:cs="Times New Roman"/>
                    <w:sz w:val="24"/>
                    <w:szCs w:val="24"/>
                  </w:rPr>
                  <w:t xml:space="preserve"> will start by understanding how SQL Server can be installed on supported and unsupported Linux distributions. Then </w:t>
                </w:r>
                <w:r w:rsidR="00BB1EB3">
                  <w:rPr>
                    <w:rFonts w:ascii="Calibri" w:hAnsi="Calibri" w:cs="Times New Roman"/>
                    <w:sz w:val="24"/>
                    <w:szCs w:val="24"/>
                  </w:rPr>
                  <w:t>they</w:t>
                </w:r>
                <w:r w:rsidR="00BB1EB3" w:rsidRPr="00BB1EB3">
                  <w:rPr>
                    <w:rFonts w:ascii="Calibri" w:hAnsi="Calibri" w:cs="Times New Roman"/>
                    <w:sz w:val="24"/>
                    <w:szCs w:val="24"/>
                  </w:rPr>
                  <w:t xml:space="preserve"> will brush up </w:t>
                </w:r>
                <w:r w:rsidR="00BB1EB3">
                  <w:rPr>
                    <w:rFonts w:ascii="Calibri" w:hAnsi="Calibri" w:cs="Times New Roman"/>
                    <w:sz w:val="24"/>
                    <w:szCs w:val="24"/>
                  </w:rPr>
                  <w:t>their</w:t>
                </w:r>
                <w:r w:rsidR="00BB1EB3" w:rsidRPr="00BB1EB3">
                  <w:rPr>
                    <w:rFonts w:ascii="Calibri" w:hAnsi="Calibri" w:cs="Times New Roman"/>
                    <w:sz w:val="24"/>
                    <w:szCs w:val="24"/>
                  </w:rPr>
                  <w:t xml:space="preserve"> SQL Server skills by creating and querying database objects and implementing basic administration tasks to support business continuity, including security and performance optimization. By the end of this </w:t>
                </w:r>
                <w:r w:rsidR="00BB1EB3">
                  <w:rPr>
                    <w:rFonts w:ascii="Calibri" w:hAnsi="Calibri" w:cs="Times New Roman"/>
                    <w:sz w:val="24"/>
                    <w:szCs w:val="24"/>
                  </w:rPr>
                  <w:t>course</w:t>
                </w:r>
                <w:r w:rsidR="00BB1EB3" w:rsidRPr="00BB1EB3">
                  <w:rPr>
                    <w:rFonts w:ascii="Calibri" w:hAnsi="Calibri" w:cs="Times New Roman"/>
                    <w:sz w:val="24"/>
                    <w:szCs w:val="24"/>
                  </w:rPr>
                  <w:t xml:space="preserve">, </w:t>
                </w:r>
                <w:r w:rsidR="00BB1EB3">
                  <w:rPr>
                    <w:rFonts w:ascii="Calibri" w:hAnsi="Calibri" w:cs="Times New Roman"/>
                    <w:sz w:val="24"/>
                    <w:szCs w:val="24"/>
                  </w:rPr>
                  <w:t>the student</w:t>
                </w:r>
                <w:r w:rsidR="00BB1EB3" w:rsidRPr="00BB1EB3">
                  <w:rPr>
                    <w:rFonts w:ascii="Calibri" w:hAnsi="Calibri" w:cs="Times New Roman"/>
                    <w:sz w:val="24"/>
                    <w:szCs w:val="24"/>
                  </w:rPr>
                  <w:t xml:space="preserve"> will be able to recognize and utilize the full potential of setting up an efficient SQL Server database solution in </w:t>
                </w:r>
                <w:r w:rsidR="00BB1EB3">
                  <w:rPr>
                    <w:rFonts w:ascii="Calibri" w:hAnsi="Calibri" w:cs="Times New Roman"/>
                    <w:sz w:val="24"/>
                    <w:szCs w:val="24"/>
                  </w:rPr>
                  <w:t>their</w:t>
                </w:r>
                <w:r w:rsidR="00BB1EB3" w:rsidRPr="00BB1EB3">
                  <w:rPr>
                    <w:rFonts w:ascii="Calibri" w:hAnsi="Calibri" w:cs="Times New Roman"/>
                    <w:sz w:val="24"/>
                    <w:szCs w:val="24"/>
                  </w:rPr>
                  <w:t xml:space="preserve"> Linux environment.</w:t>
                </w:r>
              </w:sdtContent>
            </w:sdt>
          </w:p>
          <w:p w14:paraId="37298717" w14:textId="77777777" w:rsidR="00636F6E" w:rsidRPr="004A4C83" w:rsidRDefault="00636F6E" w:rsidP="00F36B03">
            <w:pPr>
              <w:spacing w:after="240"/>
              <w:contextualSpacing/>
              <w:rPr>
                <w:rFonts w:ascii="Calibri" w:hAnsi="Calibri" w:cs="Times New Roman"/>
                <w:sz w:val="24"/>
                <w:szCs w:val="24"/>
              </w:rPr>
            </w:pPr>
          </w:p>
        </w:tc>
      </w:tr>
      <w:tr w:rsidR="0000768C" w:rsidRPr="00382ECB" w14:paraId="354CAC75" w14:textId="77777777" w:rsidTr="00530A38">
        <w:trPr>
          <w:trHeight w:val="80"/>
        </w:trPr>
        <w:tc>
          <w:tcPr>
            <w:tcW w:w="10296" w:type="dxa"/>
            <w:gridSpan w:val="6"/>
            <w:tcBorders>
              <w:top w:val="single" w:sz="4" w:space="0" w:color="7F7F7F" w:themeColor="text1" w:themeTint="80"/>
              <w:bottom w:val="single" w:sz="4" w:space="0" w:color="7F7F7F" w:themeColor="text1" w:themeTint="80"/>
            </w:tcBorders>
          </w:tcPr>
          <w:p w14:paraId="0CEFA671" w14:textId="77777777" w:rsidR="008E1C44" w:rsidRPr="008E1C44" w:rsidRDefault="008E1C44" w:rsidP="00F36B03">
            <w:pPr>
              <w:spacing w:after="240"/>
              <w:contextualSpacing/>
              <w:jc w:val="center"/>
              <w:rPr>
                <w:rFonts w:ascii="Calibri" w:hAnsi="Calibri" w:cs="Times New Roman"/>
                <w:sz w:val="12"/>
                <w:szCs w:val="12"/>
              </w:rPr>
            </w:pPr>
          </w:p>
          <w:p w14:paraId="60D0FD6A" w14:textId="77777777" w:rsidR="008E2654" w:rsidRPr="001E52D8" w:rsidRDefault="006355D1" w:rsidP="00F36B03">
            <w:pPr>
              <w:spacing w:after="240"/>
              <w:contextualSpacing/>
              <w:jc w:val="center"/>
              <w:rPr>
                <w:rFonts w:ascii="Calibri" w:hAnsi="Calibri" w:cs="Times New Roman"/>
                <w:b/>
                <w:sz w:val="24"/>
                <w:szCs w:val="24"/>
              </w:rPr>
            </w:pPr>
            <w:r w:rsidRPr="001E52D8">
              <w:rPr>
                <w:rFonts w:ascii="Calibri" w:hAnsi="Calibri" w:cs="Times New Roman"/>
                <w:b/>
                <w:sz w:val="24"/>
                <w:szCs w:val="24"/>
              </w:rPr>
              <w:t>Student Learning Outcomes (SLOs)</w:t>
            </w:r>
          </w:p>
          <w:p w14:paraId="4C96A678" w14:textId="77777777" w:rsidR="008E2654" w:rsidRDefault="008E2654" w:rsidP="00F36B03">
            <w:pPr>
              <w:spacing w:after="240"/>
              <w:contextualSpacing/>
              <w:rPr>
                <w:rFonts w:ascii="Calibri" w:hAnsi="Calibri" w:cs="Times New Roman"/>
                <w:sz w:val="24"/>
                <w:szCs w:val="24"/>
              </w:rPr>
            </w:pPr>
          </w:p>
          <w:p w14:paraId="4A7D3710" w14:textId="77777777" w:rsidR="005F3D82" w:rsidRDefault="006355D1" w:rsidP="00F36B03">
            <w:pPr>
              <w:spacing w:after="240"/>
              <w:contextualSpacing/>
              <w:rPr>
                <w:rFonts w:ascii="Calibri" w:hAnsi="Calibri" w:cs="Times New Roman"/>
                <w:sz w:val="24"/>
                <w:szCs w:val="24"/>
              </w:rPr>
            </w:pPr>
            <w:r>
              <w:rPr>
                <w:rFonts w:ascii="Calibri" w:hAnsi="Calibri" w:cs="Times New Roman"/>
                <w:sz w:val="24"/>
                <w:szCs w:val="24"/>
              </w:rPr>
              <w:t>Course specific student learning outcomes</w:t>
            </w:r>
          </w:p>
          <w:p w14:paraId="40B6491D" w14:textId="77777777" w:rsidR="001B496F" w:rsidRDefault="001331A4" w:rsidP="00F36B03">
            <w:pPr>
              <w:spacing w:after="240"/>
              <w:contextualSpacing/>
              <w:rPr>
                <w:rFonts w:ascii="Calibri" w:hAnsi="Calibri" w:cs="Times New Roman"/>
                <w:sz w:val="24"/>
                <w:szCs w:val="24"/>
              </w:rPr>
            </w:pPr>
            <w:r w:rsidRPr="008E2654">
              <w:rPr>
                <w:rFonts w:ascii="Calibri" w:hAnsi="Calibri" w:cs="Times New Roman"/>
                <w:sz w:val="24"/>
                <w:szCs w:val="24"/>
              </w:rPr>
              <w:t>Upon completion of this course the student will be able to</w:t>
            </w:r>
            <w:r w:rsidR="003E246F" w:rsidRPr="008E2654">
              <w:rPr>
                <w:rFonts w:ascii="Calibri" w:hAnsi="Calibri" w:cs="Times New Roman"/>
                <w:sz w:val="24"/>
                <w:szCs w:val="24"/>
              </w:rPr>
              <w:t>:</w:t>
            </w:r>
          </w:p>
          <w:sdt>
            <w:sdtPr>
              <w:id w:val="-980457879"/>
              <w:placeholder>
                <w:docPart w:val="B6541FD3ACF14B10ADA0095C75F8BBCD"/>
              </w:placeholder>
            </w:sdtPr>
            <w:sdtEndPr/>
            <w:sdtContent>
              <w:p w14:paraId="2C1FB162" w14:textId="77777777" w:rsidR="0084250A" w:rsidRDefault="0084250A" w:rsidP="0084250A">
                <w:pPr>
                  <w:pStyle w:val="ListParagraph"/>
                  <w:numPr>
                    <w:ilvl w:val="0"/>
                    <w:numId w:val="17"/>
                  </w:numPr>
                  <w:spacing w:after="240"/>
                  <w:rPr>
                    <w:rFonts w:ascii="Calibri" w:hAnsi="Calibri" w:cs="Times New Roman"/>
                    <w:sz w:val="24"/>
                    <w:szCs w:val="24"/>
                  </w:rPr>
                </w:pPr>
                <w:r w:rsidRPr="0084250A">
                  <w:rPr>
                    <w:rFonts w:ascii="Calibri" w:hAnsi="Calibri" w:cs="Times New Roman"/>
                    <w:sz w:val="24"/>
                    <w:szCs w:val="24"/>
                  </w:rPr>
                  <w:t>Understand how SQL Server 2017 on Linux works</w:t>
                </w:r>
                <w:r>
                  <w:rPr>
                    <w:rFonts w:ascii="Calibri" w:hAnsi="Calibri" w:cs="Times New Roman"/>
                    <w:sz w:val="24"/>
                    <w:szCs w:val="24"/>
                  </w:rPr>
                  <w:t xml:space="preserve"> as assessed by quizzes, homework and </w:t>
                </w:r>
                <w:r>
                  <w:rPr>
                    <w:rFonts w:ascii="Calibri" w:hAnsi="Calibri" w:cs="Times New Roman"/>
                    <w:sz w:val="24"/>
                    <w:szCs w:val="24"/>
                  </w:rPr>
                  <w:lastRenderedPageBreak/>
                  <w:t>projects.</w:t>
                </w:r>
              </w:p>
              <w:p w14:paraId="56E4B9E4" w14:textId="77777777" w:rsidR="0084250A" w:rsidRPr="0084250A" w:rsidRDefault="0084250A" w:rsidP="0084250A">
                <w:pPr>
                  <w:pStyle w:val="ListParagraph"/>
                  <w:numPr>
                    <w:ilvl w:val="0"/>
                    <w:numId w:val="17"/>
                  </w:numPr>
                  <w:spacing w:after="240"/>
                  <w:rPr>
                    <w:rFonts w:ascii="Calibri" w:hAnsi="Calibri" w:cs="Times New Roman"/>
                    <w:sz w:val="24"/>
                    <w:szCs w:val="24"/>
                  </w:rPr>
                </w:pPr>
                <w:r w:rsidRPr="0084250A">
                  <w:rPr>
                    <w:rFonts w:ascii="Calibri" w:hAnsi="Calibri" w:cs="Times New Roman"/>
                    <w:sz w:val="24"/>
                    <w:szCs w:val="24"/>
                  </w:rPr>
                  <w:t>Install and configure SQL Server on Linux</w:t>
                </w:r>
                <w:r>
                  <w:rPr>
                    <w:rFonts w:ascii="Calibri" w:hAnsi="Calibri" w:cs="Times New Roman"/>
                    <w:sz w:val="24"/>
                    <w:szCs w:val="24"/>
                  </w:rPr>
                  <w:t xml:space="preserve"> as assessed by quizzes, homework and projects.</w:t>
                </w:r>
              </w:p>
              <w:p w14:paraId="1FBC5000" w14:textId="77777777" w:rsidR="0084250A" w:rsidRDefault="0084250A" w:rsidP="0084250A">
                <w:pPr>
                  <w:pStyle w:val="ListParagraph"/>
                  <w:numPr>
                    <w:ilvl w:val="0"/>
                    <w:numId w:val="17"/>
                  </w:numPr>
                  <w:spacing w:after="240"/>
                  <w:rPr>
                    <w:rFonts w:ascii="Calibri" w:hAnsi="Calibri" w:cs="Times New Roman"/>
                    <w:sz w:val="24"/>
                    <w:szCs w:val="24"/>
                  </w:rPr>
                </w:pPr>
                <w:r w:rsidRPr="0084250A">
                  <w:rPr>
                    <w:rFonts w:ascii="Calibri" w:hAnsi="Calibri" w:cs="Times New Roman"/>
                    <w:sz w:val="24"/>
                    <w:szCs w:val="24"/>
                  </w:rPr>
                  <w:t>Learn Linux Administration</w:t>
                </w:r>
                <w:r>
                  <w:rPr>
                    <w:rFonts w:ascii="Calibri" w:hAnsi="Calibri" w:cs="Times New Roman"/>
                    <w:sz w:val="24"/>
                    <w:szCs w:val="24"/>
                  </w:rPr>
                  <w:t xml:space="preserve"> as assessed by quizzes, homework and projects.</w:t>
                </w:r>
              </w:p>
              <w:p w14:paraId="1655C042" w14:textId="77777777" w:rsidR="0084250A" w:rsidRDefault="0084250A" w:rsidP="0084250A">
                <w:pPr>
                  <w:pStyle w:val="ListParagraph"/>
                  <w:numPr>
                    <w:ilvl w:val="0"/>
                    <w:numId w:val="17"/>
                  </w:numPr>
                  <w:spacing w:after="240"/>
                  <w:rPr>
                    <w:rFonts w:ascii="Calibri" w:hAnsi="Calibri" w:cs="Times New Roman"/>
                    <w:sz w:val="24"/>
                    <w:szCs w:val="24"/>
                  </w:rPr>
                </w:pPr>
                <w:r w:rsidRPr="0084250A">
                  <w:rPr>
                    <w:rFonts w:ascii="Calibri" w:hAnsi="Calibri" w:cs="Times New Roman"/>
                    <w:sz w:val="24"/>
                    <w:szCs w:val="24"/>
                  </w:rPr>
                  <w:t>Troubleshoot and tune query performance in SQL Server</w:t>
                </w:r>
                <w:r>
                  <w:rPr>
                    <w:rFonts w:ascii="Calibri" w:hAnsi="Calibri" w:cs="Times New Roman"/>
                    <w:sz w:val="24"/>
                    <w:szCs w:val="24"/>
                  </w:rPr>
                  <w:t xml:space="preserve"> as assessed by quizzes, homework and projects.</w:t>
                </w:r>
              </w:p>
              <w:p w14:paraId="72BD568D" w14:textId="77777777" w:rsidR="0084250A" w:rsidRDefault="0084250A" w:rsidP="0084250A">
                <w:pPr>
                  <w:pStyle w:val="ListParagraph"/>
                  <w:numPr>
                    <w:ilvl w:val="0"/>
                    <w:numId w:val="17"/>
                  </w:numPr>
                  <w:spacing w:after="240"/>
                  <w:rPr>
                    <w:rFonts w:ascii="Calibri" w:hAnsi="Calibri" w:cs="Times New Roman"/>
                    <w:sz w:val="24"/>
                    <w:szCs w:val="24"/>
                  </w:rPr>
                </w:pPr>
                <w:r w:rsidRPr="0084250A">
                  <w:rPr>
                    <w:rFonts w:ascii="Calibri" w:hAnsi="Calibri" w:cs="Times New Roman"/>
                    <w:sz w:val="24"/>
                    <w:szCs w:val="24"/>
                  </w:rPr>
                  <w:t>Lear</w:t>
                </w:r>
                <w:r>
                  <w:rPr>
                    <w:rFonts w:ascii="Calibri" w:hAnsi="Calibri" w:cs="Times New Roman"/>
                    <w:sz w:val="24"/>
                    <w:szCs w:val="24"/>
                  </w:rPr>
                  <w:t>n what is new in SQL Server 2019 as assessed by quizzes, homework and projects.</w:t>
                </w:r>
              </w:p>
              <w:p w14:paraId="64AE505D" w14:textId="77777777" w:rsidR="0084250A" w:rsidRDefault="0084250A" w:rsidP="0084250A">
                <w:pPr>
                  <w:pStyle w:val="ListParagraph"/>
                  <w:numPr>
                    <w:ilvl w:val="0"/>
                    <w:numId w:val="17"/>
                  </w:numPr>
                  <w:spacing w:after="240"/>
                  <w:rPr>
                    <w:rFonts w:ascii="Calibri" w:hAnsi="Calibri" w:cs="Times New Roman"/>
                    <w:sz w:val="24"/>
                    <w:szCs w:val="24"/>
                  </w:rPr>
                </w:pPr>
                <w:r w:rsidRPr="0084250A">
                  <w:rPr>
                    <w:rFonts w:ascii="Calibri" w:hAnsi="Calibri" w:cs="Times New Roman"/>
                    <w:sz w:val="24"/>
                    <w:szCs w:val="24"/>
                  </w:rPr>
                  <w:t>Work with adaptive query processing and automatic tuning techniques</w:t>
                </w:r>
                <w:r>
                  <w:rPr>
                    <w:rFonts w:ascii="Calibri" w:hAnsi="Calibri" w:cs="Times New Roman"/>
                    <w:sz w:val="24"/>
                    <w:szCs w:val="24"/>
                  </w:rPr>
                  <w:t xml:space="preserve"> as assessed by quizzes, homework and projects.</w:t>
                </w:r>
              </w:p>
              <w:p w14:paraId="0E4DE46B" w14:textId="77777777" w:rsidR="0084250A" w:rsidRDefault="0084250A" w:rsidP="0084250A">
                <w:pPr>
                  <w:pStyle w:val="ListParagraph"/>
                  <w:numPr>
                    <w:ilvl w:val="0"/>
                    <w:numId w:val="17"/>
                  </w:numPr>
                  <w:spacing w:after="240"/>
                  <w:rPr>
                    <w:rFonts w:ascii="Calibri" w:hAnsi="Calibri" w:cs="Times New Roman"/>
                    <w:sz w:val="24"/>
                    <w:szCs w:val="24"/>
                  </w:rPr>
                </w:pPr>
                <w:r w:rsidRPr="0084250A">
                  <w:rPr>
                    <w:rFonts w:ascii="Calibri" w:hAnsi="Calibri" w:cs="Times New Roman"/>
                    <w:sz w:val="24"/>
                    <w:szCs w:val="24"/>
                  </w:rPr>
                  <w:t>Implement high availability and disaster recovery for SQL Server on Linux</w:t>
                </w:r>
                <w:r>
                  <w:rPr>
                    <w:rFonts w:ascii="Calibri" w:hAnsi="Calibri" w:cs="Times New Roman"/>
                    <w:sz w:val="24"/>
                    <w:szCs w:val="24"/>
                  </w:rPr>
                  <w:t xml:space="preserve"> as assessed by quizzes, homework and projects.</w:t>
                </w:r>
              </w:p>
              <w:p w14:paraId="5D408E2C" w14:textId="77777777" w:rsidR="00E37A3A" w:rsidRPr="0084250A" w:rsidRDefault="0084250A" w:rsidP="0084250A">
                <w:pPr>
                  <w:pStyle w:val="ListParagraph"/>
                  <w:numPr>
                    <w:ilvl w:val="0"/>
                    <w:numId w:val="17"/>
                  </w:numPr>
                  <w:spacing w:after="240"/>
                  <w:rPr>
                    <w:rFonts w:ascii="Calibri" w:hAnsi="Calibri" w:cs="Times New Roman"/>
                    <w:sz w:val="24"/>
                    <w:szCs w:val="24"/>
                  </w:rPr>
                </w:pPr>
                <w:r w:rsidRPr="0084250A">
                  <w:rPr>
                    <w:rFonts w:ascii="Calibri" w:hAnsi="Calibri" w:cs="Times New Roman"/>
                    <w:sz w:val="24"/>
                    <w:szCs w:val="24"/>
                  </w:rPr>
                  <w:t>Learn the security features available in SQL Server</w:t>
                </w:r>
                <w:r>
                  <w:rPr>
                    <w:rFonts w:ascii="Calibri" w:hAnsi="Calibri" w:cs="Times New Roman"/>
                    <w:sz w:val="24"/>
                    <w:szCs w:val="24"/>
                  </w:rPr>
                  <w:t xml:space="preserve"> as assessed by quizzes, homework and projects.</w:t>
                </w:r>
              </w:p>
            </w:sdtContent>
          </w:sdt>
          <w:p w14:paraId="109B1BC2" w14:textId="77777777" w:rsidR="005F3D82" w:rsidRDefault="005F3D82" w:rsidP="00F36B03">
            <w:pPr>
              <w:spacing w:after="240"/>
              <w:contextualSpacing/>
              <w:rPr>
                <w:rFonts w:ascii="Calibri" w:hAnsi="Calibri" w:cs="Times New Roman"/>
                <w:sz w:val="24"/>
                <w:szCs w:val="24"/>
              </w:rPr>
            </w:pPr>
          </w:p>
          <w:p w14:paraId="298498ED" w14:textId="77777777" w:rsidR="001B496F" w:rsidRDefault="008E2654" w:rsidP="00F36B03">
            <w:pPr>
              <w:spacing w:after="240"/>
              <w:contextualSpacing/>
              <w:rPr>
                <w:rFonts w:ascii="Calibri" w:hAnsi="Calibri" w:cs="Times New Roman"/>
                <w:sz w:val="24"/>
                <w:szCs w:val="24"/>
              </w:rPr>
            </w:pPr>
            <w:r w:rsidRPr="00AF5B51">
              <w:rPr>
                <w:rFonts w:ascii="Calibri" w:hAnsi="Calibri" w:cs="Times New Roman"/>
                <w:sz w:val="24"/>
                <w:szCs w:val="24"/>
              </w:rPr>
              <w:t>As assessed by:</w:t>
            </w:r>
            <w:r w:rsidR="00AF5B51">
              <w:rPr>
                <w:rFonts w:ascii="Calibri" w:hAnsi="Calibri" w:cs="Times New Roman"/>
                <w:sz w:val="24"/>
                <w:szCs w:val="24"/>
              </w:rPr>
              <w:t xml:space="preserve"> </w:t>
            </w:r>
          </w:p>
          <w:sdt>
            <w:sdtPr>
              <w:rPr>
                <w:rFonts w:ascii="Calibri" w:hAnsi="Calibri" w:cs="Times New Roman"/>
                <w:sz w:val="24"/>
                <w:szCs w:val="24"/>
              </w:rPr>
              <w:id w:val="1546406384"/>
              <w:placeholder>
                <w:docPart w:val="D6117E2683234AE7B0610DC51B900CB1"/>
              </w:placeholder>
            </w:sdtPr>
            <w:sdtEndPr/>
            <w:sdtContent>
              <w:p w14:paraId="5EEB7F75" w14:textId="77777777" w:rsidR="00172B3E" w:rsidRDefault="0084250A" w:rsidP="00F36B03">
                <w:pPr>
                  <w:spacing w:after="240"/>
                  <w:contextualSpacing/>
                  <w:rPr>
                    <w:rFonts w:ascii="Calibri" w:hAnsi="Calibri" w:cs="Times New Roman"/>
                    <w:sz w:val="24"/>
                    <w:szCs w:val="24"/>
                  </w:rPr>
                </w:pPr>
                <w:r>
                  <w:rPr>
                    <w:rFonts w:ascii="Calibri" w:hAnsi="Calibri" w:cs="Times New Roman"/>
                    <w:sz w:val="24"/>
                    <w:szCs w:val="24"/>
                  </w:rPr>
                  <w:t>Quizzes, projects and homework.</w:t>
                </w:r>
              </w:p>
            </w:sdtContent>
          </w:sdt>
          <w:p w14:paraId="0B8590A9" w14:textId="77777777" w:rsidR="00417B4A" w:rsidRDefault="00AF5B51" w:rsidP="00F36B03">
            <w:pPr>
              <w:spacing w:after="240"/>
              <w:contextualSpacing/>
              <w:rPr>
                <w:rFonts w:ascii="Calibri" w:hAnsi="Calibri" w:cs="Times New Roman"/>
                <w:sz w:val="24"/>
                <w:szCs w:val="24"/>
              </w:rPr>
            </w:pPr>
            <w:r>
              <w:rPr>
                <w:rFonts w:ascii="Calibri" w:hAnsi="Calibri" w:cs="Times New Roman"/>
                <w:sz w:val="24"/>
                <w:szCs w:val="24"/>
              </w:rPr>
              <w:t xml:space="preserve"> </w:t>
            </w:r>
            <w:r w:rsidR="008E2654" w:rsidRPr="00AF5B51">
              <w:rPr>
                <w:rFonts w:ascii="Calibri" w:hAnsi="Calibri" w:cs="Times New Roman"/>
                <w:sz w:val="24"/>
                <w:szCs w:val="24"/>
              </w:rPr>
              <w:t xml:space="preserve">  </w:t>
            </w:r>
          </w:p>
          <w:p w14:paraId="1E0B5F1D" w14:textId="77777777" w:rsidR="001A5F01" w:rsidRPr="001A5F01" w:rsidRDefault="001A5F01" w:rsidP="00F36B03">
            <w:pPr>
              <w:spacing w:after="240"/>
              <w:contextualSpacing/>
              <w:rPr>
                <w:rFonts w:ascii="Calibri" w:hAnsi="Calibri" w:cs="Times New Roman"/>
                <w:sz w:val="12"/>
                <w:szCs w:val="12"/>
              </w:rPr>
            </w:pPr>
          </w:p>
        </w:tc>
      </w:tr>
      <w:tr w:rsidR="0000768C" w:rsidRPr="00382ECB" w14:paraId="21656F7C" w14:textId="77777777" w:rsidTr="00530A38">
        <w:trPr>
          <w:trHeight w:val="80"/>
        </w:trPr>
        <w:tc>
          <w:tcPr>
            <w:tcW w:w="10296" w:type="dxa"/>
            <w:gridSpan w:val="6"/>
            <w:tcBorders>
              <w:top w:val="single" w:sz="4" w:space="0" w:color="7F7F7F" w:themeColor="text1" w:themeTint="80"/>
              <w:bottom w:val="single" w:sz="4" w:space="0" w:color="7F7F7F" w:themeColor="text1" w:themeTint="80"/>
            </w:tcBorders>
          </w:tcPr>
          <w:p w14:paraId="5980E4EF" w14:textId="77777777" w:rsidR="008E1C44" w:rsidRPr="008E1C44" w:rsidRDefault="008E1C44" w:rsidP="00F36B03">
            <w:pPr>
              <w:spacing w:after="240"/>
              <w:contextualSpacing/>
              <w:jc w:val="center"/>
              <w:rPr>
                <w:rFonts w:ascii="Calibri" w:hAnsi="Calibri" w:cs="Times New Roman"/>
                <w:sz w:val="12"/>
                <w:szCs w:val="12"/>
              </w:rPr>
            </w:pPr>
          </w:p>
          <w:p w14:paraId="40DB9C43" w14:textId="77777777" w:rsidR="008E1C44" w:rsidRPr="001E52D8" w:rsidRDefault="00D2769C" w:rsidP="00F36B03">
            <w:pPr>
              <w:spacing w:after="240"/>
              <w:contextualSpacing/>
              <w:jc w:val="center"/>
              <w:rPr>
                <w:rFonts w:ascii="Calibri" w:hAnsi="Calibri" w:cs="Times New Roman"/>
                <w:b/>
                <w:sz w:val="24"/>
                <w:szCs w:val="24"/>
              </w:rPr>
            </w:pPr>
            <w:r w:rsidRPr="001E52D8">
              <w:rPr>
                <w:rFonts w:ascii="Calibri" w:hAnsi="Calibri" w:cs="Times New Roman"/>
                <w:b/>
                <w:sz w:val="24"/>
                <w:szCs w:val="24"/>
              </w:rPr>
              <w:t>General Education Student Learning Outcomes</w:t>
            </w:r>
          </w:p>
          <w:p w14:paraId="44067E59" w14:textId="77777777" w:rsidR="008E1C44" w:rsidRDefault="008E1C44" w:rsidP="00F36B03">
            <w:pPr>
              <w:spacing w:after="240"/>
              <w:contextualSpacing/>
              <w:jc w:val="center"/>
              <w:rPr>
                <w:rFonts w:ascii="Calibri" w:hAnsi="Calibri" w:cs="Times New Roman"/>
                <w:sz w:val="24"/>
                <w:szCs w:val="24"/>
              </w:rPr>
            </w:pPr>
          </w:p>
          <w:p w14:paraId="4829E52A" w14:textId="77777777" w:rsidR="009A3F0A" w:rsidRDefault="008E1C44" w:rsidP="00F36B03">
            <w:pPr>
              <w:spacing w:after="240"/>
              <w:ind w:left="-90"/>
              <w:contextualSpacing/>
              <w:rPr>
                <w:rFonts w:ascii="Calibri" w:hAnsi="Calibri" w:cs="Times New Roman"/>
                <w:sz w:val="24"/>
                <w:szCs w:val="24"/>
              </w:rPr>
            </w:pPr>
            <w:r>
              <w:rPr>
                <w:rFonts w:ascii="Calibri" w:hAnsi="Calibri" w:cs="Times New Roman"/>
                <w:sz w:val="24"/>
                <w:szCs w:val="24"/>
              </w:rPr>
              <w:t>If this course has applied for General Education Elective Status the general education student learning outcomes listed below must exactly match those the sponsor has identified on the General Education Request form.</w:t>
            </w:r>
          </w:p>
          <w:p w14:paraId="0A494504" w14:textId="77777777" w:rsidR="00C2550A" w:rsidRDefault="009A3F0A" w:rsidP="00F36B03">
            <w:pPr>
              <w:spacing w:after="240"/>
              <w:ind w:left="-90"/>
              <w:contextualSpacing/>
              <w:rPr>
                <w:rFonts w:ascii="Calibri" w:hAnsi="Calibri" w:cs="Times New Roman"/>
                <w:sz w:val="24"/>
                <w:szCs w:val="24"/>
              </w:rPr>
            </w:pPr>
            <w:r>
              <w:rPr>
                <w:rFonts w:ascii="Calibri" w:hAnsi="Calibri" w:cs="Times New Roman"/>
                <w:sz w:val="24"/>
                <w:szCs w:val="24"/>
              </w:rPr>
              <w:t>General Education SLOs:</w:t>
            </w:r>
          </w:p>
          <w:p w14:paraId="37E96C3E" w14:textId="77777777" w:rsidR="00396B4D" w:rsidRDefault="0014621E" w:rsidP="00F36B03">
            <w:pPr>
              <w:spacing w:after="240"/>
              <w:ind w:left="-90"/>
              <w:contextualSpacing/>
              <w:rPr>
                <w:rFonts w:ascii="Calibri" w:hAnsi="Calibri" w:cs="Times New Roman"/>
                <w:sz w:val="24"/>
                <w:szCs w:val="24"/>
              </w:rPr>
            </w:pPr>
            <w:sdt>
              <w:sdtPr>
                <w:rPr>
                  <w:rFonts w:ascii="Calibri" w:hAnsi="Calibri" w:cs="Times New Roman"/>
                  <w:sz w:val="24"/>
                  <w:szCs w:val="24"/>
                </w:rPr>
                <w:id w:val="-2068718443"/>
                <w:lock w:val="sdtLocked"/>
                <w:placeholder>
                  <w:docPart w:val="A10DE95157AF48879930C4ADA62D3AF6"/>
                </w:placeholder>
              </w:sdtPr>
              <w:sdtEndPr/>
              <w:sdtContent>
                <w:r w:rsidR="0084250A">
                  <w:rPr>
                    <w:rFonts w:ascii="Calibri" w:hAnsi="Calibri" w:cs="Times New Roman"/>
                    <w:sz w:val="24"/>
                    <w:szCs w:val="24"/>
                  </w:rPr>
                  <w:t>N/A</w:t>
                </w:r>
              </w:sdtContent>
            </w:sdt>
          </w:p>
          <w:p w14:paraId="10EA4C6F" w14:textId="77777777" w:rsidR="00C2550A" w:rsidRDefault="00396B4D" w:rsidP="00F36B03">
            <w:pPr>
              <w:spacing w:after="240"/>
              <w:ind w:left="-90"/>
              <w:contextualSpacing/>
              <w:rPr>
                <w:rFonts w:ascii="Calibri" w:hAnsi="Calibri" w:cs="Times New Roman"/>
                <w:sz w:val="24"/>
                <w:szCs w:val="24"/>
              </w:rPr>
            </w:pPr>
            <w:r w:rsidRPr="00AF5B51">
              <w:rPr>
                <w:rFonts w:ascii="Calibri" w:hAnsi="Calibri" w:cs="Times New Roman"/>
                <w:sz w:val="24"/>
                <w:szCs w:val="24"/>
              </w:rPr>
              <w:t>As assessed by:</w:t>
            </w:r>
            <w:r>
              <w:rPr>
                <w:rFonts w:ascii="Calibri" w:hAnsi="Calibri" w:cs="Times New Roman"/>
                <w:sz w:val="24"/>
                <w:szCs w:val="24"/>
              </w:rPr>
              <w:t xml:space="preserve"> </w:t>
            </w:r>
          </w:p>
          <w:p w14:paraId="078303DD" w14:textId="77777777" w:rsidR="00D2769C" w:rsidRDefault="0014621E" w:rsidP="00F36B03">
            <w:pPr>
              <w:spacing w:after="240"/>
              <w:ind w:left="-90"/>
              <w:contextualSpacing/>
              <w:rPr>
                <w:rFonts w:ascii="Calibri" w:hAnsi="Calibri" w:cs="Times New Roman"/>
                <w:sz w:val="24"/>
                <w:szCs w:val="24"/>
              </w:rPr>
            </w:pPr>
            <w:sdt>
              <w:sdtPr>
                <w:rPr>
                  <w:rFonts w:ascii="Calibri" w:hAnsi="Calibri" w:cs="Times New Roman"/>
                  <w:sz w:val="24"/>
                  <w:szCs w:val="24"/>
                </w:rPr>
                <w:id w:val="-1557622791"/>
                <w:placeholder>
                  <w:docPart w:val="02AE2B0F7DEF4A9F95DFCFACF8CC8D8A"/>
                </w:placeholder>
              </w:sdtPr>
              <w:sdtEndPr/>
              <w:sdtContent>
                <w:r w:rsidR="0084250A">
                  <w:rPr>
                    <w:rFonts w:ascii="Calibri" w:hAnsi="Calibri" w:cs="Times New Roman"/>
                    <w:sz w:val="24"/>
                    <w:szCs w:val="24"/>
                  </w:rPr>
                  <w:t>N/A</w:t>
                </w:r>
              </w:sdtContent>
            </w:sdt>
            <w:r w:rsidR="00396B4D" w:rsidRPr="00AF5B51">
              <w:rPr>
                <w:rFonts w:ascii="Calibri" w:hAnsi="Calibri" w:cs="Times New Roman"/>
                <w:sz w:val="24"/>
                <w:szCs w:val="24"/>
              </w:rPr>
              <w:t xml:space="preserve">  </w:t>
            </w:r>
          </w:p>
          <w:p w14:paraId="4837D7FA" w14:textId="77777777" w:rsidR="001A5F01" w:rsidRPr="001A5F01" w:rsidRDefault="001A5F01" w:rsidP="00F36B03">
            <w:pPr>
              <w:spacing w:after="240"/>
              <w:ind w:left="-90"/>
              <w:contextualSpacing/>
              <w:rPr>
                <w:rFonts w:ascii="Calibri" w:hAnsi="Calibri" w:cs="Times New Roman"/>
                <w:sz w:val="12"/>
                <w:szCs w:val="12"/>
              </w:rPr>
            </w:pPr>
          </w:p>
        </w:tc>
      </w:tr>
      <w:tr w:rsidR="0000768C" w:rsidRPr="00382ECB" w14:paraId="4D47035B" w14:textId="77777777" w:rsidTr="00530A38">
        <w:trPr>
          <w:trHeight w:val="80"/>
        </w:trPr>
        <w:tc>
          <w:tcPr>
            <w:tcW w:w="10296" w:type="dxa"/>
            <w:gridSpan w:val="6"/>
            <w:tcBorders>
              <w:top w:val="single" w:sz="4" w:space="0" w:color="7F7F7F" w:themeColor="text1" w:themeTint="80"/>
              <w:bottom w:val="single" w:sz="4" w:space="0" w:color="7F7F7F" w:themeColor="text1" w:themeTint="80"/>
            </w:tcBorders>
          </w:tcPr>
          <w:p w14:paraId="4B729D78" w14:textId="77777777" w:rsidR="005F3D82" w:rsidRPr="005F3D82" w:rsidRDefault="005F3D82" w:rsidP="00F36B03">
            <w:pPr>
              <w:spacing w:after="240"/>
              <w:contextualSpacing/>
              <w:jc w:val="center"/>
              <w:rPr>
                <w:rFonts w:ascii="Calibri" w:hAnsi="Calibri" w:cs="Times New Roman"/>
                <w:sz w:val="12"/>
                <w:szCs w:val="12"/>
              </w:rPr>
            </w:pPr>
          </w:p>
          <w:p w14:paraId="070FF1FE" w14:textId="77777777" w:rsidR="0000768C" w:rsidRPr="00F83375" w:rsidRDefault="00335E92" w:rsidP="00F36B03">
            <w:pPr>
              <w:spacing w:after="240"/>
              <w:contextualSpacing/>
              <w:jc w:val="center"/>
              <w:rPr>
                <w:rFonts w:ascii="Calibri" w:hAnsi="Calibri" w:cs="Times New Roman"/>
                <w:b/>
                <w:sz w:val="24"/>
                <w:szCs w:val="24"/>
              </w:rPr>
            </w:pPr>
            <w:r w:rsidRPr="00F83375">
              <w:rPr>
                <w:rFonts w:ascii="Calibri" w:hAnsi="Calibri" w:cs="Times New Roman"/>
                <w:b/>
                <w:sz w:val="24"/>
                <w:szCs w:val="24"/>
              </w:rPr>
              <w:t>Program Learning Outcomes</w:t>
            </w:r>
          </w:p>
          <w:p w14:paraId="09C3583F" w14:textId="77777777" w:rsidR="00DD7553" w:rsidRDefault="00DD7553" w:rsidP="00F36B03">
            <w:pPr>
              <w:spacing w:after="240"/>
              <w:contextualSpacing/>
              <w:jc w:val="center"/>
              <w:rPr>
                <w:rFonts w:ascii="Calibri" w:hAnsi="Calibri" w:cs="Times New Roman"/>
                <w:sz w:val="24"/>
                <w:szCs w:val="24"/>
              </w:rPr>
            </w:pPr>
          </w:p>
          <w:p w14:paraId="261D1A7E" w14:textId="77777777" w:rsidR="00E02740" w:rsidRDefault="00DD7553" w:rsidP="00F36B03">
            <w:pPr>
              <w:spacing w:after="240"/>
              <w:contextualSpacing/>
              <w:rPr>
                <w:rFonts w:ascii="Calibri" w:hAnsi="Calibri" w:cs="Times New Roman"/>
                <w:sz w:val="24"/>
                <w:szCs w:val="24"/>
              </w:rPr>
            </w:pPr>
            <w:r>
              <w:rPr>
                <w:rFonts w:ascii="Calibri" w:hAnsi="Calibri" w:cs="Times New Roman"/>
                <w:sz w:val="24"/>
                <w:szCs w:val="24"/>
              </w:rPr>
              <w:t>List all course level student learning outcomes that interconnect to a part</w:t>
            </w:r>
            <w:r w:rsidR="00BF6435">
              <w:rPr>
                <w:rFonts w:ascii="Calibri" w:hAnsi="Calibri" w:cs="Times New Roman"/>
                <w:sz w:val="24"/>
                <w:szCs w:val="24"/>
              </w:rPr>
              <w:t>icular program learning outcome.</w:t>
            </w:r>
          </w:p>
          <w:sdt>
            <w:sdtPr>
              <w:rPr>
                <w:rFonts w:ascii="Calibri" w:hAnsi="Calibri" w:cs="Times New Roman"/>
                <w:sz w:val="24"/>
                <w:szCs w:val="24"/>
              </w:rPr>
              <w:alias w:val="Program learning outcome"/>
              <w:tag w:val="Program learning outcome"/>
              <w:id w:val="-291215972"/>
              <w:lock w:val="sdtLocked"/>
              <w:placeholder>
                <w:docPart w:val="47B240BE45E8442DA0B1EC37127F4461"/>
              </w:placeholder>
            </w:sdtPr>
            <w:sdtEndPr/>
            <w:sdtContent>
              <w:p w14:paraId="458E10B1" w14:textId="77777777" w:rsidR="00335E92" w:rsidRDefault="00560354" w:rsidP="00F36B03">
                <w:pPr>
                  <w:spacing w:after="240"/>
                  <w:contextualSpacing/>
                  <w:rPr>
                    <w:rFonts w:ascii="Calibri" w:hAnsi="Calibri" w:cs="Times New Roman"/>
                    <w:sz w:val="24"/>
                    <w:szCs w:val="24"/>
                  </w:rPr>
                </w:pPr>
                <w:r w:rsidRPr="00560354">
                  <w:rPr>
                    <w:rFonts w:ascii="Calibri" w:hAnsi="Calibri" w:cs="Times New Roman"/>
                    <w:sz w:val="24"/>
                    <w:szCs w:val="24"/>
                  </w:rPr>
                  <w:t>Foster public awareness and understanding of computing, related technologies, and the need for ethical behavior in the use of them personally, locally, nationally, and globally.</w:t>
                </w:r>
              </w:p>
            </w:sdtContent>
          </w:sdt>
          <w:p w14:paraId="762323A0" w14:textId="77777777" w:rsidR="00BF6435" w:rsidRDefault="00BF6435" w:rsidP="00F36B03">
            <w:pPr>
              <w:spacing w:after="240"/>
              <w:contextualSpacing/>
              <w:rPr>
                <w:rFonts w:ascii="Calibri" w:hAnsi="Calibri" w:cs="Times New Roman"/>
                <w:sz w:val="24"/>
                <w:szCs w:val="24"/>
              </w:rPr>
            </w:pPr>
          </w:p>
          <w:p w14:paraId="3D1A9C59" w14:textId="77777777" w:rsidR="00BF6435" w:rsidRDefault="00BF6435" w:rsidP="00F36B03">
            <w:pPr>
              <w:spacing w:after="240"/>
              <w:contextualSpacing/>
              <w:rPr>
                <w:rFonts w:ascii="Calibri" w:hAnsi="Calibri" w:cs="Times New Roman"/>
                <w:sz w:val="24"/>
                <w:szCs w:val="24"/>
              </w:rPr>
            </w:pPr>
            <w:r>
              <w:rPr>
                <w:rFonts w:ascii="Calibri" w:hAnsi="Calibri" w:cs="Times New Roman"/>
                <w:sz w:val="24"/>
                <w:szCs w:val="24"/>
              </w:rPr>
              <w:t>Describe the assessment of the interconnected program learning outcome(s).</w:t>
            </w:r>
          </w:p>
          <w:sdt>
            <w:sdtPr>
              <w:rPr>
                <w:rFonts w:ascii="Calibri" w:hAnsi="Calibri" w:cs="Times New Roman"/>
                <w:sz w:val="24"/>
                <w:szCs w:val="24"/>
              </w:rPr>
              <w:alias w:val="Assessment of the interconnected program learning outcome(s)"/>
              <w:tag w:val="Assessment of the interconnected program learning outcome(s)"/>
              <w:id w:val="2137907307"/>
              <w:lock w:val="sdtLocked"/>
              <w:placeholder>
                <w:docPart w:val="4A97541043AA4BDFB4009609F8CFEFE9"/>
              </w:placeholder>
            </w:sdtPr>
            <w:sdtEndPr/>
            <w:sdtContent>
              <w:p w14:paraId="40ECD979" w14:textId="77777777" w:rsidR="00BF6435" w:rsidRDefault="00560354" w:rsidP="00F36B03">
                <w:pPr>
                  <w:spacing w:after="240"/>
                  <w:contextualSpacing/>
                  <w:rPr>
                    <w:rFonts w:ascii="Calibri" w:hAnsi="Calibri" w:cs="Times New Roman"/>
                    <w:sz w:val="24"/>
                    <w:szCs w:val="24"/>
                  </w:rPr>
                </w:pPr>
                <w:r w:rsidRPr="00560354">
                  <w:rPr>
                    <w:rFonts w:ascii="Calibri" w:hAnsi="Calibri" w:cs="Times New Roman"/>
                    <w:sz w:val="24"/>
                    <w:szCs w:val="24"/>
                  </w:rPr>
                  <w:t>To be determined by department/program faculty</w:t>
                </w:r>
              </w:p>
            </w:sdtContent>
          </w:sdt>
          <w:p w14:paraId="595FDA50" w14:textId="77777777" w:rsidR="001A5F01" w:rsidRPr="001A5F01" w:rsidRDefault="001A5F01" w:rsidP="00F36B03">
            <w:pPr>
              <w:spacing w:after="240"/>
              <w:contextualSpacing/>
              <w:rPr>
                <w:rFonts w:ascii="Calibri" w:hAnsi="Calibri" w:cs="Times New Roman"/>
                <w:sz w:val="12"/>
                <w:szCs w:val="12"/>
              </w:rPr>
            </w:pPr>
          </w:p>
        </w:tc>
      </w:tr>
      <w:tr w:rsidR="0000768C" w:rsidRPr="00382ECB" w14:paraId="4150A57C" w14:textId="77777777" w:rsidTr="00530A38">
        <w:trPr>
          <w:trHeight w:val="80"/>
        </w:trPr>
        <w:tc>
          <w:tcPr>
            <w:tcW w:w="10296" w:type="dxa"/>
            <w:gridSpan w:val="6"/>
            <w:tcBorders>
              <w:top w:val="single" w:sz="4" w:space="0" w:color="7F7F7F" w:themeColor="text1" w:themeTint="80"/>
              <w:bottom w:val="single" w:sz="4" w:space="0" w:color="7F7F7F" w:themeColor="text1" w:themeTint="80"/>
            </w:tcBorders>
          </w:tcPr>
          <w:p w14:paraId="3858A129" w14:textId="77777777" w:rsidR="009A7939" w:rsidRPr="009A7939" w:rsidRDefault="009A7939" w:rsidP="00F36B03">
            <w:pPr>
              <w:spacing w:after="240"/>
              <w:contextualSpacing/>
              <w:rPr>
                <w:rFonts w:ascii="Calibri" w:hAnsi="Calibri" w:cs="Times New Roman"/>
                <w:b/>
                <w:sz w:val="12"/>
                <w:szCs w:val="12"/>
              </w:rPr>
            </w:pPr>
          </w:p>
          <w:p w14:paraId="3B2B7956" w14:textId="77777777" w:rsidR="0000768C" w:rsidRPr="00F83375" w:rsidRDefault="00883D63" w:rsidP="00F36B03">
            <w:pPr>
              <w:spacing w:after="240"/>
              <w:contextualSpacing/>
              <w:rPr>
                <w:rFonts w:ascii="Calibri" w:hAnsi="Calibri" w:cs="Times New Roman"/>
                <w:b/>
                <w:sz w:val="24"/>
                <w:szCs w:val="24"/>
              </w:rPr>
            </w:pPr>
            <w:r w:rsidRPr="00F83375">
              <w:rPr>
                <w:rFonts w:ascii="Calibri" w:hAnsi="Calibri" w:cs="Times New Roman"/>
                <w:b/>
                <w:sz w:val="24"/>
                <w:szCs w:val="24"/>
              </w:rPr>
              <w:t>Course Outline:</w:t>
            </w:r>
          </w:p>
          <w:sdt>
            <w:sdtPr>
              <w:rPr>
                <w:rFonts w:ascii="Calibri" w:hAnsi="Calibri" w:cs="Times New Roman"/>
                <w:sz w:val="24"/>
                <w:szCs w:val="24"/>
              </w:rPr>
              <w:alias w:val="Course Outline"/>
              <w:tag w:val="Course Outline"/>
              <w:id w:val="1042323141"/>
              <w:lock w:val="sdtLocked"/>
              <w:placeholder>
                <w:docPart w:val="ED442125833340DAB688A3865615AFB3"/>
              </w:placeholder>
            </w:sdtPr>
            <w:sdtEndPr/>
            <w:sdtContent>
              <w:p w14:paraId="0DDAB11C" w14:textId="77777777" w:rsidR="005365D6" w:rsidRDefault="005365D6" w:rsidP="005365D6">
                <w:pPr>
                  <w:pStyle w:val="ListParagraph"/>
                  <w:numPr>
                    <w:ilvl w:val="0"/>
                    <w:numId w:val="18"/>
                  </w:numPr>
                  <w:spacing w:after="160" w:line="259" w:lineRule="auto"/>
                </w:pPr>
                <w:r>
                  <w:t>SQL Server on Linux: Getting Started</w:t>
                </w:r>
              </w:p>
              <w:p w14:paraId="19C942FC" w14:textId="77777777" w:rsidR="005365D6" w:rsidRDefault="005365D6" w:rsidP="005365D6">
                <w:pPr>
                  <w:pStyle w:val="ListParagraph"/>
                  <w:numPr>
                    <w:ilvl w:val="0"/>
                    <w:numId w:val="19"/>
                  </w:numPr>
                  <w:spacing w:after="160" w:line="259" w:lineRule="auto"/>
                </w:pPr>
                <w:r>
                  <w:t>Creating a Virtual Machine</w:t>
                </w:r>
              </w:p>
              <w:p w14:paraId="591B7FC8" w14:textId="77777777" w:rsidR="005365D6" w:rsidRDefault="005365D6" w:rsidP="005365D6">
                <w:pPr>
                  <w:pStyle w:val="ListParagraph"/>
                  <w:numPr>
                    <w:ilvl w:val="0"/>
                    <w:numId w:val="19"/>
                  </w:numPr>
                  <w:spacing w:after="160" w:line="259" w:lineRule="auto"/>
                </w:pPr>
                <w:r>
                  <w:lastRenderedPageBreak/>
                  <w:t>Installing SQL Server</w:t>
                </w:r>
              </w:p>
              <w:p w14:paraId="0F020B61" w14:textId="77777777" w:rsidR="005365D6" w:rsidRDefault="005365D6" w:rsidP="005365D6">
                <w:pPr>
                  <w:pStyle w:val="ListParagraph"/>
                  <w:numPr>
                    <w:ilvl w:val="0"/>
                    <w:numId w:val="19"/>
                  </w:numPr>
                  <w:spacing w:after="160" w:line="259" w:lineRule="auto"/>
                </w:pPr>
                <w:r>
                  <w:t>Configuring SQL Server</w:t>
                </w:r>
              </w:p>
              <w:p w14:paraId="5C7B350B" w14:textId="77777777" w:rsidR="005365D6" w:rsidRDefault="005365D6" w:rsidP="005365D6">
                <w:pPr>
                  <w:pStyle w:val="ListParagraph"/>
                  <w:numPr>
                    <w:ilvl w:val="0"/>
                    <w:numId w:val="19"/>
                  </w:numPr>
                  <w:spacing w:after="160" w:line="259" w:lineRule="auto"/>
                </w:pPr>
                <w:r>
                  <w:t>Connecting to SQL Server</w:t>
                </w:r>
              </w:p>
              <w:p w14:paraId="7DAED8A9" w14:textId="77777777" w:rsidR="005365D6" w:rsidRDefault="005365D6" w:rsidP="005365D6">
                <w:pPr>
                  <w:pStyle w:val="ListParagraph"/>
                  <w:numPr>
                    <w:ilvl w:val="0"/>
                    <w:numId w:val="19"/>
                  </w:numPr>
                  <w:spacing w:after="160" w:line="259" w:lineRule="auto"/>
                </w:pPr>
                <w:r>
                  <w:t>Installing Additional Components</w:t>
                </w:r>
              </w:p>
              <w:p w14:paraId="37BABA4A" w14:textId="77777777" w:rsidR="005365D6" w:rsidRDefault="005365D6" w:rsidP="005365D6">
                <w:pPr>
                  <w:pStyle w:val="ListParagraph"/>
                  <w:numPr>
                    <w:ilvl w:val="0"/>
                    <w:numId w:val="19"/>
                  </w:numPr>
                  <w:spacing w:after="160" w:line="259" w:lineRule="auto"/>
                </w:pPr>
                <w:r>
                  <w:t>Installing on Ubuntu</w:t>
                </w:r>
              </w:p>
              <w:p w14:paraId="11897C22" w14:textId="77777777" w:rsidR="005365D6" w:rsidRDefault="005365D6" w:rsidP="005365D6">
                <w:pPr>
                  <w:pStyle w:val="ListParagraph"/>
                  <w:numPr>
                    <w:ilvl w:val="0"/>
                    <w:numId w:val="19"/>
                  </w:numPr>
                  <w:spacing w:after="160" w:line="259" w:lineRule="auto"/>
                </w:pPr>
                <w:r>
                  <w:t>Installing on SUSE Linux Enterprise Server</w:t>
                </w:r>
              </w:p>
              <w:p w14:paraId="626BD042" w14:textId="77777777" w:rsidR="005365D6" w:rsidRDefault="005365D6" w:rsidP="005365D6">
                <w:pPr>
                  <w:pStyle w:val="ListParagraph"/>
                  <w:numPr>
                    <w:ilvl w:val="0"/>
                    <w:numId w:val="19"/>
                  </w:numPr>
                  <w:spacing w:after="160" w:line="259" w:lineRule="auto"/>
                </w:pPr>
                <w:r>
                  <w:t>Uninstalling SQL Server</w:t>
                </w:r>
                <w:r>
                  <w:br/>
                </w:r>
              </w:p>
              <w:p w14:paraId="5D215EBF" w14:textId="77777777" w:rsidR="005365D6" w:rsidRDefault="005365D6" w:rsidP="005365D6">
                <w:pPr>
                  <w:pStyle w:val="ListParagraph"/>
                  <w:numPr>
                    <w:ilvl w:val="0"/>
                    <w:numId w:val="18"/>
                  </w:numPr>
                  <w:spacing w:after="160" w:line="259" w:lineRule="auto"/>
                </w:pPr>
                <w:r>
                  <w:t>How SQL Server on Linux Works</w:t>
                </w:r>
              </w:p>
              <w:p w14:paraId="643CBF5E" w14:textId="77777777" w:rsidR="005365D6" w:rsidRDefault="005365D6" w:rsidP="005365D6">
                <w:pPr>
                  <w:pStyle w:val="ListParagraph"/>
                  <w:numPr>
                    <w:ilvl w:val="0"/>
                    <w:numId w:val="20"/>
                  </w:numPr>
                  <w:spacing w:after="160" w:line="259" w:lineRule="auto"/>
                </w:pPr>
                <w:r>
                  <w:t>The Sybase Years</w:t>
                </w:r>
              </w:p>
              <w:p w14:paraId="09866E44" w14:textId="77777777" w:rsidR="005365D6" w:rsidRDefault="005365D6" w:rsidP="005365D6">
                <w:pPr>
                  <w:pStyle w:val="ListParagraph"/>
                  <w:numPr>
                    <w:ilvl w:val="0"/>
                    <w:numId w:val="20"/>
                  </w:numPr>
                  <w:spacing w:after="160" w:line="259" w:lineRule="auto"/>
                </w:pPr>
                <w:r>
                  <w:t>SQLOS</w:t>
                </w:r>
              </w:p>
              <w:p w14:paraId="0540D683" w14:textId="77777777" w:rsidR="005365D6" w:rsidRDefault="005365D6" w:rsidP="005365D6">
                <w:pPr>
                  <w:pStyle w:val="ListParagraph"/>
                  <w:numPr>
                    <w:ilvl w:val="0"/>
                    <w:numId w:val="20"/>
                  </w:numPr>
                  <w:spacing w:after="160" w:line="259" w:lineRule="auto"/>
                </w:pPr>
                <w:r>
                  <w:t>The Industry Changes</w:t>
                </w:r>
              </w:p>
              <w:p w14:paraId="23720EB9" w14:textId="77777777" w:rsidR="005365D6" w:rsidRDefault="005365D6" w:rsidP="005365D6">
                <w:pPr>
                  <w:pStyle w:val="ListParagraph"/>
                  <w:numPr>
                    <w:ilvl w:val="0"/>
                    <w:numId w:val="20"/>
                  </w:numPr>
                  <w:spacing w:after="160" w:line="259" w:lineRule="auto"/>
                </w:pPr>
                <w:r>
                  <w:t>Project Helsinki</w:t>
                </w:r>
              </w:p>
              <w:p w14:paraId="69AB8C59" w14:textId="77777777" w:rsidR="005365D6" w:rsidRDefault="005365D6" w:rsidP="005365D6">
                <w:pPr>
                  <w:pStyle w:val="ListParagraph"/>
                  <w:numPr>
                    <w:ilvl w:val="0"/>
                    <w:numId w:val="20"/>
                  </w:numPr>
                  <w:spacing w:after="160" w:line="259" w:lineRule="auto"/>
                </w:pPr>
                <w:r>
                  <w:t>A Virtualization Surprise</w:t>
                </w:r>
              </w:p>
              <w:p w14:paraId="7534148F" w14:textId="77777777" w:rsidR="005365D6" w:rsidRDefault="005365D6" w:rsidP="005365D6">
                <w:pPr>
                  <w:pStyle w:val="ListParagraph"/>
                  <w:numPr>
                    <w:ilvl w:val="0"/>
                    <w:numId w:val="20"/>
                  </w:numPr>
                  <w:spacing w:after="160" w:line="259" w:lineRule="auto"/>
                </w:pPr>
                <w:r>
                  <w:t>Drawbridge</w:t>
                </w:r>
              </w:p>
              <w:p w14:paraId="6A05B72B" w14:textId="77777777" w:rsidR="005365D6" w:rsidRDefault="005365D6" w:rsidP="005365D6">
                <w:pPr>
                  <w:pStyle w:val="ListParagraph"/>
                  <w:numPr>
                    <w:ilvl w:val="0"/>
                    <w:numId w:val="20"/>
                  </w:numPr>
                  <w:spacing w:after="160" w:line="259" w:lineRule="auto"/>
                </w:pPr>
                <w:r>
                  <w:t>SQLPAL</w:t>
                </w:r>
                <w:r>
                  <w:br/>
                </w:r>
              </w:p>
              <w:p w14:paraId="7850EB52" w14:textId="77777777" w:rsidR="005365D6" w:rsidRDefault="005365D6" w:rsidP="005365D6">
                <w:pPr>
                  <w:pStyle w:val="ListParagraph"/>
                  <w:numPr>
                    <w:ilvl w:val="0"/>
                    <w:numId w:val="18"/>
                  </w:numPr>
                  <w:spacing w:after="160" w:line="259" w:lineRule="auto"/>
                </w:pPr>
                <w:r>
                  <w:t>Linux for the SQL Server Professional</w:t>
                </w:r>
              </w:p>
              <w:p w14:paraId="5360AEE9" w14:textId="77777777" w:rsidR="005365D6" w:rsidRDefault="005365D6" w:rsidP="005365D6">
                <w:pPr>
                  <w:pStyle w:val="ListParagraph"/>
                  <w:numPr>
                    <w:ilvl w:val="0"/>
                    <w:numId w:val="21"/>
                  </w:numPr>
                  <w:spacing w:after="160" w:line="259" w:lineRule="auto"/>
                </w:pPr>
                <w:r>
                  <w:t>Getting Started</w:t>
                </w:r>
              </w:p>
              <w:p w14:paraId="3F22FFE1" w14:textId="77777777" w:rsidR="005365D6" w:rsidRDefault="005365D6" w:rsidP="005365D6">
                <w:pPr>
                  <w:pStyle w:val="ListParagraph"/>
                  <w:numPr>
                    <w:ilvl w:val="0"/>
                    <w:numId w:val="21"/>
                  </w:numPr>
                  <w:spacing w:after="160" w:line="259" w:lineRule="auto"/>
                </w:pPr>
                <w:r>
                  <w:t>Files and Directories</w:t>
                </w:r>
              </w:p>
              <w:p w14:paraId="3CBF2F68" w14:textId="77777777" w:rsidR="005365D6" w:rsidRDefault="005365D6" w:rsidP="005365D6">
                <w:pPr>
                  <w:pStyle w:val="ListParagraph"/>
                  <w:numPr>
                    <w:ilvl w:val="0"/>
                    <w:numId w:val="21"/>
                  </w:numPr>
                  <w:spacing w:after="160" w:line="259" w:lineRule="auto"/>
                </w:pPr>
                <w:r>
                  <w:t>Additional Commands</w:t>
                </w:r>
              </w:p>
              <w:p w14:paraId="0D8A8C5D" w14:textId="77777777" w:rsidR="005365D6" w:rsidRDefault="005365D6" w:rsidP="005365D6">
                <w:pPr>
                  <w:pStyle w:val="ListParagraph"/>
                  <w:numPr>
                    <w:ilvl w:val="0"/>
                    <w:numId w:val="21"/>
                  </w:numPr>
                  <w:spacing w:after="160" w:line="259" w:lineRule="auto"/>
                </w:pPr>
                <w:r>
                  <w:t>Permissions</w:t>
                </w:r>
              </w:p>
              <w:p w14:paraId="17378EA0" w14:textId="77777777" w:rsidR="005365D6" w:rsidRDefault="005365D6" w:rsidP="005365D6">
                <w:pPr>
                  <w:pStyle w:val="ListParagraph"/>
                  <w:numPr>
                    <w:ilvl w:val="0"/>
                    <w:numId w:val="21"/>
                  </w:numPr>
                  <w:spacing w:after="160" w:line="259" w:lineRule="auto"/>
                </w:pPr>
                <w:r>
                  <w:t>Bash Shell</w:t>
                </w:r>
              </w:p>
              <w:p w14:paraId="49674480" w14:textId="77777777" w:rsidR="005365D6" w:rsidRDefault="005365D6" w:rsidP="005365D6">
                <w:pPr>
                  <w:pStyle w:val="ListParagraph"/>
                  <w:numPr>
                    <w:ilvl w:val="0"/>
                    <w:numId w:val="21"/>
                  </w:numPr>
                  <w:spacing w:after="160" w:line="259" w:lineRule="auto"/>
                </w:pPr>
                <w:r>
                  <w:t>Services Management</w:t>
                </w:r>
              </w:p>
              <w:p w14:paraId="19BBBB11" w14:textId="77777777" w:rsidR="005365D6" w:rsidRDefault="005365D6" w:rsidP="005365D6">
                <w:pPr>
                  <w:pStyle w:val="ListParagraph"/>
                  <w:numPr>
                    <w:ilvl w:val="0"/>
                    <w:numId w:val="21"/>
                  </w:numPr>
                  <w:spacing w:after="160" w:line="259" w:lineRule="auto"/>
                </w:pPr>
                <w:r>
                  <w:t>Software Management</w:t>
                </w:r>
              </w:p>
              <w:p w14:paraId="5204497A" w14:textId="77777777" w:rsidR="005365D6" w:rsidRDefault="005365D6" w:rsidP="005365D6">
                <w:pPr>
                  <w:pStyle w:val="ListParagraph"/>
                  <w:numPr>
                    <w:ilvl w:val="0"/>
                    <w:numId w:val="21"/>
                  </w:numPr>
                  <w:spacing w:after="160" w:line="259" w:lineRule="auto"/>
                </w:pPr>
                <w:r>
                  <w:t>Disk Management</w:t>
                </w:r>
              </w:p>
              <w:p w14:paraId="0983A00B" w14:textId="77777777" w:rsidR="005365D6" w:rsidRDefault="005365D6" w:rsidP="005365D6">
                <w:pPr>
                  <w:pStyle w:val="ListParagraph"/>
                  <w:numPr>
                    <w:ilvl w:val="0"/>
                    <w:numId w:val="21"/>
                  </w:numPr>
                  <w:spacing w:after="160" w:line="259" w:lineRule="auto"/>
                </w:pPr>
                <w:r>
                  <w:t>System Monitoring</w:t>
                </w:r>
                <w:r>
                  <w:br/>
                </w:r>
              </w:p>
              <w:p w14:paraId="199F8DDB" w14:textId="77777777" w:rsidR="005365D6" w:rsidRDefault="005365D6" w:rsidP="005365D6">
                <w:pPr>
                  <w:pStyle w:val="ListParagraph"/>
                  <w:numPr>
                    <w:ilvl w:val="0"/>
                    <w:numId w:val="18"/>
                  </w:numPr>
                  <w:spacing w:after="160" w:line="259" w:lineRule="auto"/>
                </w:pPr>
                <w:r>
                  <w:t>SQL Server Configuration</w:t>
                </w:r>
              </w:p>
              <w:p w14:paraId="1911C574" w14:textId="77777777" w:rsidR="005365D6" w:rsidRDefault="005365D6" w:rsidP="005365D6">
                <w:pPr>
                  <w:pStyle w:val="ListParagraph"/>
                  <w:numPr>
                    <w:ilvl w:val="0"/>
                    <w:numId w:val="22"/>
                  </w:numPr>
                  <w:spacing w:after="160" w:line="259" w:lineRule="auto"/>
                </w:pPr>
                <w:r>
                  <w:t>The mssql-conf Utility</w:t>
                </w:r>
              </w:p>
              <w:p w14:paraId="59D0C423" w14:textId="77777777" w:rsidR="005365D6" w:rsidRDefault="005365D6" w:rsidP="005365D6">
                <w:pPr>
                  <w:pStyle w:val="ListParagraph"/>
                  <w:numPr>
                    <w:ilvl w:val="0"/>
                    <w:numId w:val="22"/>
                  </w:numPr>
                  <w:spacing w:after="160" w:line="259" w:lineRule="auto"/>
                </w:pPr>
                <w:r>
                  <w:t>Linux Settings</w:t>
                </w:r>
              </w:p>
              <w:p w14:paraId="39015A1E" w14:textId="77777777" w:rsidR="005365D6" w:rsidRDefault="005365D6" w:rsidP="005365D6">
                <w:pPr>
                  <w:pStyle w:val="ListParagraph"/>
                  <w:numPr>
                    <w:ilvl w:val="0"/>
                    <w:numId w:val="22"/>
                  </w:numPr>
                  <w:spacing w:after="160" w:line="259" w:lineRule="auto"/>
                </w:pPr>
                <w:r>
                  <w:t>SQL Server Configuration</w:t>
                </w:r>
                <w:r>
                  <w:br/>
                </w:r>
              </w:p>
              <w:p w14:paraId="03EAFDDB" w14:textId="77777777" w:rsidR="005365D6" w:rsidRDefault="005365D6" w:rsidP="005365D6">
                <w:pPr>
                  <w:pStyle w:val="ListParagraph"/>
                  <w:numPr>
                    <w:ilvl w:val="0"/>
                    <w:numId w:val="18"/>
                  </w:numPr>
                  <w:spacing w:after="160" w:line="259" w:lineRule="auto"/>
                </w:pPr>
                <w:r>
                  <w:t>SQL Server Query Tuning and Optimization</w:t>
                </w:r>
              </w:p>
              <w:p w14:paraId="69195C93" w14:textId="77777777" w:rsidR="005365D6" w:rsidRDefault="005365D6" w:rsidP="005365D6">
                <w:pPr>
                  <w:pStyle w:val="ListParagraph"/>
                  <w:numPr>
                    <w:ilvl w:val="0"/>
                    <w:numId w:val="23"/>
                  </w:numPr>
                  <w:spacing w:after="160" w:line="259" w:lineRule="auto"/>
                </w:pPr>
                <w:r>
                  <w:t>Query Performance</w:t>
                </w:r>
              </w:p>
              <w:p w14:paraId="0D015F14" w14:textId="77777777" w:rsidR="005365D6" w:rsidRDefault="005365D6" w:rsidP="005365D6">
                <w:pPr>
                  <w:pStyle w:val="ListParagraph"/>
                  <w:numPr>
                    <w:ilvl w:val="0"/>
                    <w:numId w:val="23"/>
                  </w:numPr>
                  <w:spacing w:after="160" w:line="259" w:lineRule="auto"/>
                </w:pPr>
                <w:r>
                  <w:t>Query Processor Architecture</w:t>
                </w:r>
              </w:p>
              <w:p w14:paraId="08A9366B" w14:textId="77777777" w:rsidR="005365D6" w:rsidRDefault="005365D6" w:rsidP="005365D6">
                <w:pPr>
                  <w:pStyle w:val="ListParagraph"/>
                  <w:numPr>
                    <w:ilvl w:val="0"/>
                    <w:numId w:val="23"/>
                  </w:numPr>
                  <w:spacing w:after="160" w:line="259" w:lineRule="auto"/>
                </w:pPr>
                <w:r>
                  <w:t>Execution Plans</w:t>
                </w:r>
              </w:p>
              <w:p w14:paraId="5E996A88" w14:textId="77777777" w:rsidR="005365D6" w:rsidRDefault="005365D6" w:rsidP="005365D6">
                <w:pPr>
                  <w:pStyle w:val="ListParagraph"/>
                  <w:numPr>
                    <w:ilvl w:val="0"/>
                    <w:numId w:val="23"/>
                  </w:numPr>
                  <w:spacing w:after="160" w:line="259" w:lineRule="auto"/>
                </w:pPr>
                <w:r>
                  <w:t>Query Troubleshooting</w:t>
                </w:r>
              </w:p>
              <w:p w14:paraId="3E98BE12" w14:textId="77777777" w:rsidR="005365D6" w:rsidRDefault="005365D6" w:rsidP="005365D6">
                <w:pPr>
                  <w:pStyle w:val="ListParagraph"/>
                  <w:numPr>
                    <w:ilvl w:val="0"/>
                    <w:numId w:val="23"/>
                  </w:numPr>
                  <w:spacing w:after="160" w:line="259" w:lineRule="auto"/>
                </w:pPr>
                <w:r>
                  <w:t>Indexes</w:t>
                </w:r>
              </w:p>
              <w:p w14:paraId="04C08A24" w14:textId="77777777" w:rsidR="005365D6" w:rsidRDefault="005365D6" w:rsidP="005365D6">
                <w:pPr>
                  <w:pStyle w:val="ListParagraph"/>
                  <w:numPr>
                    <w:ilvl w:val="0"/>
                    <w:numId w:val="23"/>
                  </w:numPr>
                  <w:spacing w:after="160" w:line="259" w:lineRule="auto"/>
                </w:pPr>
                <w:r>
                  <w:t>Statistics</w:t>
                </w:r>
              </w:p>
              <w:p w14:paraId="69803322" w14:textId="77777777" w:rsidR="005365D6" w:rsidRDefault="005365D6" w:rsidP="005365D6">
                <w:pPr>
                  <w:pStyle w:val="ListParagraph"/>
                  <w:numPr>
                    <w:ilvl w:val="0"/>
                    <w:numId w:val="23"/>
                  </w:numPr>
                  <w:spacing w:after="160" w:line="259" w:lineRule="auto"/>
                </w:pPr>
                <w:r>
                  <w:t>Parameter Sniffing</w:t>
                </w:r>
              </w:p>
              <w:p w14:paraId="7636980F" w14:textId="77777777" w:rsidR="005365D6" w:rsidRDefault="005365D6" w:rsidP="005365D6">
                <w:pPr>
                  <w:pStyle w:val="ListParagraph"/>
                  <w:numPr>
                    <w:ilvl w:val="0"/>
                    <w:numId w:val="23"/>
                  </w:numPr>
                  <w:spacing w:after="160" w:line="259" w:lineRule="auto"/>
                </w:pPr>
                <w:r>
                  <w:t>Query Processor Limitations</w:t>
                </w:r>
                <w:r>
                  <w:br/>
                </w:r>
              </w:p>
              <w:p w14:paraId="27746931" w14:textId="77777777" w:rsidR="005365D6" w:rsidRDefault="005365D6" w:rsidP="005365D6">
                <w:pPr>
                  <w:pStyle w:val="ListParagraph"/>
                  <w:numPr>
                    <w:ilvl w:val="0"/>
                    <w:numId w:val="18"/>
                  </w:numPr>
                  <w:spacing w:after="160" w:line="259" w:lineRule="auto"/>
                </w:pPr>
                <w:r>
                  <w:t>Chapter 6 New Query Processing Features</w:t>
                </w:r>
              </w:p>
              <w:p w14:paraId="37F44C73" w14:textId="77777777" w:rsidR="005365D6" w:rsidRDefault="005365D6" w:rsidP="005365D6">
                <w:pPr>
                  <w:pStyle w:val="ListParagraph"/>
                  <w:numPr>
                    <w:ilvl w:val="0"/>
                    <w:numId w:val="24"/>
                  </w:numPr>
                  <w:spacing w:after="160" w:line="259" w:lineRule="auto"/>
                </w:pPr>
                <w:r>
                  <w:t>Adaptive Query Processing</w:t>
                </w:r>
              </w:p>
              <w:p w14:paraId="3225B4D7" w14:textId="77777777" w:rsidR="005365D6" w:rsidRDefault="005365D6" w:rsidP="005365D6">
                <w:pPr>
                  <w:pStyle w:val="ListParagraph"/>
                  <w:numPr>
                    <w:ilvl w:val="0"/>
                    <w:numId w:val="24"/>
                  </w:numPr>
                  <w:spacing w:after="160" w:line="259" w:lineRule="auto"/>
                </w:pPr>
                <w:r>
                  <w:t>Automatic Tuning</w:t>
                </w:r>
              </w:p>
              <w:p w14:paraId="6B976682" w14:textId="77777777" w:rsidR="005365D6" w:rsidRDefault="005365D6" w:rsidP="005365D6">
                <w:pPr>
                  <w:pStyle w:val="ListParagraph"/>
                  <w:numPr>
                    <w:ilvl w:val="0"/>
                    <w:numId w:val="24"/>
                  </w:numPr>
                  <w:spacing w:after="160" w:line="259" w:lineRule="auto"/>
                </w:pPr>
                <w:r>
                  <w:t>SQL Server 2016 Service Pack 1</w:t>
                </w:r>
              </w:p>
              <w:p w14:paraId="2A44713B" w14:textId="77777777" w:rsidR="005365D6" w:rsidRDefault="005365D6" w:rsidP="005365D6">
                <w:pPr>
                  <w:pStyle w:val="ListParagraph"/>
                  <w:numPr>
                    <w:ilvl w:val="0"/>
                    <w:numId w:val="24"/>
                  </w:numPr>
                  <w:spacing w:after="160" w:line="259" w:lineRule="auto"/>
                </w:pPr>
                <w:r>
                  <w:lastRenderedPageBreak/>
                  <w:t>USE HINT Query Option</w:t>
                </w:r>
              </w:p>
              <w:p w14:paraId="1EB89C68" w14:textId="77777777" w:rsidR="005365D6" w:rsidRDefault="005365D6" w:rsidP="005365D6">
                <w:pPr>
                  <w:pStyle w:val="ListParagraph"/>
                  <w:numPr>
                    <w:ilvl w:val="0"/>
                    <w:numId w:val="24"/>
                  </w:numPr>
                  <w:spacing w:after="160" w:line="259" w:lineRule="auto"/>
                </w:pPr>
                <w:r>
                  <w:t>CXPACKET and CXCONSUMER Waits</w:t>
                </w:r>
              </w:p>
              <w:p w14:paraId="2B550F8F" w14:textId="77777777" w:rsidR="005365D6" w:rsidRDefault="005365D6" w:rsidP="005365D6">
                <w:pPr>
                  <w:pStyle w:val="ListParagraph"/>
                  <w:numPr>
                    <w:ilvl w:val="0"/>
                    <w:numId w:val="24"/>
                  </w:numPr>
                  <w:spacing w:after="160" w:line="259" w:lineRule="auto"/>
                </w:pPr>
                <w:r>
                  <w:t>Wait Statistics on Execution Plans</w:t>
                </w:r>
              </w:p>
              <w:p w14:paraId="7942A940" w14:textId="77777777" w:rsidR="005365D6" w:rsidRDefault="005365D6" w:rsidP="005365D6">
                <w:pPr>
                  <w:pStyle w:val="ListParagraph"/>
                  <w:numPr>
                    <w:ilvl w:val="0"/>
                    <w:numId w:val="24"/>
                  </w:numPr>
                  <w:spacing w:after="160" w:line="259" w:lineRule="auto"/>
                </w:pPr>
                <w:r>
                  <w:t>Recent Announcements</w:t>
                </w:r>
                <w:r>
                  <w:br/>
                </w:r>
              </w:p>
              <w:p w14:paraId="0D640752" w14:textId="77777777" w:rsidR="005365D6" w:rsidRDefault="005365D6" w:rsidP="005365D6">
                <w:pPr>
                  <w:pStyle w:val="ListParagraph"/>
                  <w:numPr>
                    <w:ilvl w:val="0"/>
                    <w:numId w:val="18"/>
                  </w:numPr>
                  <w:spacing w:after="160" w:line="259" w:lineRule="auto"/>
                </w:pPr>
                <w:r>
                  <w:t>High Availability and Disaster Recovery</w:t>
                </w:r>
              </w:p>
              <w:p w14:paraId="51798D0F" w14:textId="77777777" w:rsidR="005365D6" w:rsidRDefault="005365D6" w:rsidP="005365D6">
                <w:pPr>
                  <w:pStyle w:val="ListParagraph"/>
                  <w:numPr>
                    <w:ilvl w:val="0"/>
                    <w:numId w:val="25"/>
                  </w:numPr>
                  <w:spacing w:after="160" w:line="259" w:lineRule="auto"/>
                </w:pPr>
                <w:r>
                  <w:t>SQL Server High-Availability and Disaster-Recovery Features</w:t>
                </w:r>
              </w:p>
              <w:p w14:paraId="3F256219" w14:textId="77777777" w:rsidR="005365D6" w:rsidRDefault="005365D6" w:rsidP="005365D6">
                <w:pPr>
                  <w:pStyle w:val="ListParagraph"/>
                  <w:numPr>
                    <w:ilvl w:val="0"/>
                    <w:numId w:val="25"/>
                  </w:numPr>
                  <w:spacing w:after="160" w:line="259" w:lineRule="auto"/>
                </w:pPr>
                <w:r>
                  <w:t>Always On Availability Groups</w:t>
                </w:r>
              </w:p>
              <w:p w14:paraId="18313745" w14:textId="77777777" w:rsidR="005365D6" w:rsidRDefault="005365D6" w:rsidP="005365D6">
                <w:pPr>
                  <w:pStyle w:val="ListParagraph"/>
                  <w:numPr>
                    <w:ilvl w:val="0"/>
                    <w:numId w:val="25"/>
                  </w:numPr>
                  <w:spacing w:after="160" w:line="259" w:lineRule="auto"/>
                </w:pPr>
                <w:r>
                  <w:t>Availability Groups on Windows vs. Linux</w:t>
                </w:r>
              </w:p>
              <w:p w14:paraId="332211E8" w14:textId="77777777" w:rsidR="005365D6" w:rsidRDefault="005365D6" w:rsidP="005365D6">
                <w:pPr>
                  <w:pStyle w:val="ListParagraph"/>
                  <w:numPr>
                    <w:ilvl w:val="0"/>
                    <w:numId w:val="25"/>
                  </w:numPr>
                  <w:spacing w:after="160" w:line="259" w:lineRule="auto"/>
                </w:pPr>
                <w:r>
                  <w:t>Implementing Availability Groups</w:t>
                </w:r>
                <w:r>
                  <w:br/>
                </w:r>
              </w:p>
              <w:p w14:paraId="3D15C1D4" w14:textId="77777777" w:rsidR="005365D6" w:rsidRDefault="005365D6" w:rsidP="005365D6">
                <w:pPr>
                  <w:pStyle w:val="ListParagraph"/>
                  <w:numPr>
                    <w:ilvl w:val="0"/>
                    <w:numId w:val="18"/>
                  </w:numPr>
                  <w:spacing w:after="160" w:line="259" w:lineRule="auto"/>
                </w:pPr>
                <w:r>
                  <w:t>Security</w:t>
                </w:r>
              </w:p>
              <w:p w14:paraId="06B9C5F9" w14:textId="77777777" w:rsidR="005365D6" w:rsidRDefault="005365D6" w:rsidP="005365D6">
                <w:pPr>
                  <w:pStyle w:val="ListParagraph"/>
                  <w:numPr>
                    <w:ilvl w:val="0"/>
                    <w:numId w:val="26"/>
                  </w:numPr>
                  <w:spacing w:after="160" w:line="259" w:lineRule="auto"/>
                </w:pPr>
                <w:r>
                  <w:t>Introduction to Security on SQL Server</w:t>
                </w:r>
              </w:p>
              <w:p w14:paraId="1FECA0C6" w14:textId="77777777" w:rsidR="005365D6" w:rsidRDefault="005365D6" w:rsidP="005365D6">
                <w:pPr>
                  <w:pStyle w:val="ListParagraph"/>
                  <w:numPr>
                    <w:ilvl w:val="0"/>
                    <w:numId w:val="26"/>
                  </w:numPr>
                  <w:spacing w:after="160" w:line="259" w:lineRule="auto"/>
                </w:pPr>
                <w:r>
                  <w:t>Transparent Data Encryption</w:t>
                </w:r>
              </w:p>
              <w:p w14:paraId="53E09210" w14:textId="77777777" w:rsidR="005365D6" w:rsidRDefault="005365D6" w:rsidP="005365D6">
                <w:pPr>
                  <w:pStyle w:val="ListParagraph"/>
                  <w:numPr>
                    <w:ilvl w:val="0"/>
                    <w:numId w:val="26"/>
                  </w:numPr>
                  <w:spacing w:after="160" w:line="259" w:lineRule="auto"/>
                </w:pPr>
                <w:r>
                  <w:t>Always Encrypted</w:t>
                </w:r>
              </w:p>
              <w:p w14:paraId="69504A40" w14:textId="77777777" w:rsidR="005365D6" w:rsidRDefault="005365D6" w:rsidP="005365D6">
                <w:pPr>
                  <w:pStyle w:val="ListParagraph"/>
                  <w:numPr>
                    <w:ilvl w:val="0"/>
                    <w:numId w:val="26"/>
                  </w:numPr>
                  <w:spacing w:after="160" w:line="259" w:lineRule="auto"/>
                </w:pPr>
                <w:r>
                  <w:t>Row-Level Security</w:t>
                </w:r>
              </w:p>
              <w:p w14:paraId="483D5C4E" w14:textId="77777777" w:rsidR="00883D63" w:rsidRPr="005365D6" w:rsidRDefault="005365D6" w:rsidP="005365D6">
                <w:pPr>
                  <w:pStyle w:val="ListParagraph"/>
                  <w:numPr>
                    <w:ilvl w:val="0"/>
                    <w:numId w:val="26"/>
                  </w:numPr>
                  <w:spacing w:after="160" w:line="259" w:lineRule="auto"/>
                </w:pPr>
                <w:r>
                  <w:t>Dynamic Data Masking</w:t>
                </w:r>
              </w:p>
            </w:sdtContent>
          </w:sdt>
          <w:p w14:paraId="750AFB1E" w14:textId="77777777" w:rsidR="002D2243" w:rsidRPr="001E6897" w:rsidRDefault="002D2243" w:rsidP="00F36B03">
            <w:pPr>
              <w:spacing w:after="240"/>
              <w:contextualSpacing/>
              <w:rPr>
                <w:rFonts w:ascii="Calibri" w:hAnsi="Calibri" w:cs="Times New Roman"/>
                <w:sz w:val="12"/>
                <w:szCs w:val="12"/>
              </w:rPr>
            </w:pPr>
          </w:p>
        </w:tc>
      </w:tr>
      <w:tr w:rsidR="0000768C" w:rsidRPr="00382ECB" w14:paraId="7B58D705" w14:textId="77777777" w:rsidTr="00530A38">
        <w:trPr>
          <w:trHeight w:val="80"/>
        </w:trPr>
        <w:tc>
          <w:tcPr>
            <w:tcW w:w="10296" w:type="dxa"/>
            <w:gridSpan w:val="6"/>
            <w:tcBorders>
              <w:top w:val="single" w:sz="4" w:space="0" w:color="7F7F7F" w:themeColor="text1" w:themeTint="80"/>
              <w:bottom w:val="single" w:sz="4" w:space="0" w:color="7F7F7F" w:themeColor="text1" w:themeTint="80"/>
            </w:tcBorders>
          </w:tcPr>
          <w:p w14:paraId="4DE95BFD" w14:textId="77777777" w:rsidR="009A7939" w:rsidRPr="009A7939" w:rsidRDefault="009A7939" w:rsidP="00F36B03">
            <w:pPr>
              <w:spacing w:after="240"/>
              <w:contextualSpacing/>
              <w:rPr>
                <w:rFonts w:ascii="Calibri" w:hAnsi="Calibri" w:cs="Times New Roman"/>
                <w:b/>
                <w:sz w:val="12"/>
                <w:szCs w:val="12"/>
              </w:rPr>
            </w:pPr>
          </w:p>
          <w:p w14:paraId="0C7ADFDD" w14:textId="77777777" w:rsidR="00FB6CD4" w:rsidRPr="008A49E3" w:rsidRDefault="002D2243" w:rsidP="00F36B03">
            <w:pPr>
              <w:spacing w:after="240"/>
              <w:contextualSpacing/>
              <w:rPr>
                <w:rFonts w:ascii="Calibri" w:hAnsi="Calibri" w:cs="Times New Roman"/>
                <w:b/>
                <w:sz w:val="24"/>
                <w:szCs w:val="24"/>
              </w:rPr>
            </w:pPr>
            <w:r w:rsidRPr="008A49E3">
              <w:rPr>
                <w:rFonts w:ascii="Calibri" w:hAnsi="Calibri" w:cs="Times New Roman"/>
                <w:b/>
                <w:sz w:val="24"/>
                <w:szCs w:val="24"/>
              </w:rPr>
              <w:t xml:space="preserve">Course Activities: </w:t>
            </w:r>
          </w:p>
          <w:p w14:paraId="60EAEACA" w14:textId="77777777" w:rsidR="0000768C" w:rsidRDefault="002D2243" w:rsidP="00F36B03">
            <w:pPr>
              <w:spacing w:after="240"/>
              <w:contextualSpacing/>
              <w:rPr>
                <w:rFonts w:ascii="Calibri" w:hAnsi="Calibri" w:cs="Times New Roman"/>
                <w:sz w:val="24"/>
                <w:szCs w:val="24"/>
              </w:rPr>
            </w:pPr>
            <w:r>
              <w:rPr>
                <w:rFonts w:ascii="Calibri" w:hAnsi="Calibri" w:cs="Times New Roman"/>
                <w:sz w:val="24"/>
                <w:szCs w:val="24"/>
              </w:rPr>
              <w:t xml:space="preserve"> </w:t>
            </w:r>
          </w:p>
          <w:sdt>
            <w:sdtPr>
              <w:rPr>
                <w:rFonts w:ascii="Calibri" w:hAnsi="Calibri" w:cs="Times New Roman"/>
                <w:sz w:val="24"/>
                <w:szCs w:val="24"/>
              </w:rPr>
              <w:id w:val="863944553"/>
              <w:placeholder>
                <w:docPart w:val="0F234E8D9D8C40A39B28CD33E316D1E8"/>
              </w:placeholder>
            </w:sdtPr>
            <w:sdtEndPr/>
            <w:sdtContent>
              <w:p w14:paraId="2F3E287E" w14:textId="77777777" w:rsidR="00C928BF" w:rsidRDefault="00131B25" w:rsidP="00F36B03">
                <w:pPr>
                  <w:spacing w:after="240"/>
                  <w:contextualSpacing/>
                  <w:rPr>
                    <w:rFonts w:ascii="Calibri" w:hAnsi="Calibri" w:cs="Times New Roman"/>
                    <w:sz w:val="24"/>
                    <w:szCs w:val="24"/>
                  </w:rPr>
                </w:pPr>
                <w:r w:rsidRPr="00131B25">
                  <w:rPr>
                    <w:rFonts w:ascii="Calibri" w:hAnsi="Calibri" w:cs="Times New Roman"/>
                    <w:sz w:val="24"/>
                    <w:szCs w:val="24"/>
                  </w:rPr>
                  <w:t>The classroom activities will include formal and informal lectures and discussion sessions.  During lectures, new material, assigned readings and case studies will be examined.  Students are encouraged to contribute to the discussion and to ask questions about the material.</w:t>
                </w:r>
              </w:p>
            </w:sdtContent>
          </w:sdt>
          <w:p w14:paraId="7EA42CD5" w14:textId="77777777" w:rsidR="009A7939" w:rsidRPr="009A7939" w:rsidRDefault="009A7939" w:rsidP="00F36B03">
            <w:pPr>
              <w:spacing w:after="240"/>
              <w:contextualSpacing/>
              <w:rPr>
                <w:rFonts w:ascii="Calibri" w:hAnsi="Calibri" w:cs="Times New Roman"/>
                <w:sz w:val="12"/>
                <w:szCs w:val="12"/>
              </w:rPr>
            </w:pPr>
          </w:p>
        </w:tc>
      </w:tr>
      <w:tr w:rsidR="00FB6CD4" w:rsidRPr="00382ECB" w14:paraId="0139A2D8" w14:textId="77777777" w:rsidTr="00FB6CD4">
        <w:trPr>
          <w:trHeight w:val="96"/>
        </w:trPr>
        <w:tc>
          <w:tcPr>
            <w:tcW w:w="10296" w:type="dxa"/>
            <w:gridSpan w:val="6"/>
            <w:tcBorders>
              <w:top w:val="single" w:sz="4" w:space="0" w:color="7F7F7F" w:themeColor="text1" w:themeTint="80"/>
              <w:bottom w:val="single" w:sz="4" w:space="0" w:color="7F7F7F" w:themeColor="text1" w:themeTint="80"/>
            </w:tcBorders>
          </w:tcPr>
          <w:p w14:paraId="1A3DCD89" w14:textId="77777777" w:rsidR="009A7939" w:rsidRPr="009A7939" w:rsidRDefault="009A7939" w:rsidP="00F36B03">
            <w:pPr>
              <w:spacing w:after="240"/>
              <w:contextualSpacing/>
              <w:rPr>
                <w:rFonts w:ascii="Calibri" w:hAnsi="Calibri" w:cs="Times New Roman"/>
                <w:b/>
                <w:sz w:val="12"/>
                <w:szCs w:val="12"/>
              </w:rPr>
            </w:pPr>
          </w:p>
          <w:p w14:paraId="5002B7D7" w14:textId="77777777" w:rsidR="00FB6CD4" w:rsidRPr="00861D12" w:rsidRDefault="000E09C8" w:rsidP="00F36B03">
            <w:pPr>
              <w:spacing w:after="240"/>
              <w:contextualSpacing/>
              <w:rPr>
                <w:rFonts w:ascii="Calibri" w:hAnsi="Calibri" w:cs="Times New Roman"/>
                <w:b/>
                <w:sz w:val="24"/>
                <w:szCs w:val="24"/>
              </w:rPr>
            </w:pPr>
            <w:r w:rsidRPr="00861D12">
              <w:rPr>
                <w:rFonts w:ascii="Calibri" w:hAnsi="Calibri" w:cs="Times New Roman"/>
                <w:b/>
                <w:sz w:val="24"/>
                <w:szCs w:val="24"/>
              </w:rPr>
              <w:t>Course Materials</w:t>
            </w:r>
            <w:r w:rsidR="008A49E3" w:rsidRPr="00861D12">
              <w:rPr>
                <w:rFonts w:ascii="Calibri" w:hAnsi="Calibri" w:cs="Times New Roman"/>
                <w:b/>
                <w:sz w:val="24"/>
                <w:szCs w:val="24"/>
              </w:rPr>
              <w:t>:</w:t>
            </w:r>
          </w:p>
          <w:p w14:paraId="1353A05B" w14:textId="77777777" w:rsidR="008A49E3" w:rsidRPr="00FC790C" w:rsidRDefault="008A49E3" w:rsidP="00FC790C">
            <w:pPr>
              <w:spacing w:after="240"/>
              <w:ind w:left="360"/>
              <w:rPr>
                <w:rFonts w:ascii="Calibri" w:hAnsi="Calibri" w:cs="Times New Roman"/>
                <w:sz w:val="24"/>
                <w:szCs w:val="24"/>
              </w:rPr>
            </w:pPr>
            <w:r w:rsidRPr="00FC790C">
              <w:rPr>
                <w:rFonts w:ascii="Calibri" w:hAnsi="Calibri" w:cs="Times New Roman"/>
                <w:sz w:val="24"/>
                <w:szCs w:val="24"/>
              </w:rPr>
              <w:t xml:space="preserve">Textbook(s):  </w:t>
            </w:r>
            <w:r w:rsidR="0063154C" w:rsidRPr="00FC790C">
              <w:rPr>
                <w:rFonts w:ascii="Calibri" w:hAnsi="Calibri" w:cs="Times New Roman"/>
                <w:sz w:val="24"/>
                <w:szCs w:val="24"/>
              </w:rPr>
              <w:t xml:space="preserve"> </w:t>
            </w:r>
            <w:sdt>
              <w:sdtPr>
                <w:rPr>
                  <w:rFonts w:ascii="Calibri" w:hAnsi="Calibri" w:cs="Times New Roman"/>
                  <w:sz w:val="24"/>
                  <w:szCs w:val="24"/>
                </w:rPr>
                <w:id w:val="1574783224"/>
                <w:placeholder>
                  <w:docPart w:val="CA5F4442A66543D492E2295AC4EBC8A7"/>
                </w:placeholder>
                <w:text w:multiLine="1"/>
              </w:sdtPr>
              <w:sdtEndPr/>
              <w:sdtContent>
                <w:r w:rsidR="008C7BA2">
                  <w:rPr>
                    <w:rFonts w:ascii="Calibri" w:hAnsi="Calibri" w:cs="Times New Roman"/>
                    <w:sz w:val="24"/>
                    <w:szCs w:val="24"/>
                  </w:rPr>
                  <w:t>TBA</w:t>
                </w:r>
              </w:sdtContent>
            </w:sdt>
          </w:p>
          <w:p w14:paraId="0A3B7018" w14:textId="77777777" w:rsidR="008A49E3" w:rsidRPr="00FC790C" w:rsidRDefault="008A49E3" w:rsidP="00FC790C">
            <w:pPr>
              <w:spacing w:after="240"/>
              <w:ind w:left="360"/>
              <w:rPr>
                <w:rFonts w:ascii="Calibri" w:hAnsi="Calibri" w:cs="Times New Roman"/>
                <w:sz w:val="24"/>
                <w:szCs w:val="24"/>
              </w:rPr>
            </w:pPr>
            <w:r w:rsidRPr="00FC790C">
              <w:rPr>
                <w:rFonts w:ascii="Calibri" w:hAnsi="Calibri" w:cs="Times New Roman"/>
                <w:sz w:val="24"/>
                <w:szCs w:val="24"/>
              </w:rPr>
              <w:t xml:space="preserve">Supplemental Materials:  </w:t>
            </w:r>
            <w:sdt>
              <w:sdtPr>
                <w:id w:val="-247654166"/>
                <w:placeholder>
                  <w:docPart w:val="0A360109A5E3416FBA8FE9E4945099E8"/>
                </w:placeholder>
                <w:text w:multiLine="1"/>
              </w:sdtPr>
              <w:sdtEndPr/>
              <w:sdtContent>
                <w:r w:rsidR="008C7BA2">
                  <w:t>TBA</w:t>
                </w:r>
              </w:sdtContent>
            </w:sdt>
          </w:p>
          <w:p w14:paraId="25480291" w14:textId="77777777" w:rsidR="008A49E3" w:rsidRPr="00FC790C" w:rsidRDefault="008A49E3" w:rsidP="00FC790C">
            <w:pPr>
              <w:spacing w:after="240"/>
              <w:ind w:left="360"/>
              <w:rPr>
                <w:rFonts w:ascii="Calibri" w:hAnsi="Calibri" w:cs="Times New Roman"/>
                <w:sz w:val="24"/>
                <w:szCs w:val="24"/>
              </w:rPr>
            </w:pPr>
            <w:r w:rsidRPr="00FC790C">
              <w:rPr>
                <w:rFonts w:ascii="Calibri" w:hAnsi="Calibri" w:cs="Times New Roman"/>
                <w:sz w:val="24"/>
                <w:szCs w:val="24"/>
              </w:rPr>
              <w:t xml:space="preserve">Software Licenses:  </w:t>
            </w:r>
            <w:sdt>
              <w:sdtPr>
                <w:rPr>
                  <w:rFonts w:ascii="Calibri" w:hAnsi="Calibri" w:cs="Times New Roman"/>
                  <w:sz w:val="24"/>
                  <w:szCs w:val="24"/>
                </w:rPr>
                <w:id w:val="1602675655"/>
                <w:placeholder>
                  <w:docPart w:val="572C5522B67B4903BADDECEF023602F9"/>
                </w:placeholder>
                <w:text w:multiLine="1"/>
              </w:sdtPr>
              <w:sdtEndPr/>
              <w:sdtContent>
                <w:r w:rsidR="008C7BA2">
                  <w:rPr>
                    <w:rFonts w:ascii="Calibri" w:hAnsi="Calibri" w:cs="Times New Roman"/>
                    <w:sz w:val="24"/>
                    <w:szCs w:val="24"/>
                  </w:rPr>
                  <w:t>N/A</w:t>
                </w:r>
              </w:sdtContent>
            </w:sdt>
          </w:p>
          <w:p w14:paraId="569730D8" w14:textId="77777777" w:rsidR="000E09C8" w:rsidRPr="00FC790C" w:rsidRDefault="008A49E3" w:rsidP="008C7BA2">
            <w:pPr>
              <w:spacing w:after="240"/>
              <w:ind w:left="360"/>
              <w:rPr>
                <w:rFonts w:ascii="Calibri" w:hAnsi="Calibri" w:cs="Times New Roman"/>
                <w:sz w:val="24"/>
                <w:szCs w:val="24"/>
              </w:rPr>
            </w:pPr>
            <w:r w:rsidRPr="00FC790C">
              <w:rPr>
                <w:rFonts w:ascii="Calibri" w:hAnsi="Calibri" w:cs="Times New Roman"/>
                <w:sz w:val="24"/>
                <w:szCs w:val="24"/>
              </w:rPr>
              <w:t xml:space="preserve">Computers:  </w:t>
            </w:r>
            <w:sdt>
              <w:sdtPr>
                <w:rPr>
                  <w:rFonts w:ascii="Calibri" w:hAnsi="Calibri" w:cs="Times New Roman"/>
                  <w:sz w:val="24"/>
                  <w:szCs w:val="24"/>
                </w:rPr>
                <w:id w:val="30853764"/>
                <w:placeholder>
                  <w:docPart w:val="09388FC054954197AD3EA566239B8CD4"/>
                </w:placeholder>
                <w:text w:multiLine="1"/>
              </w:sdtPr>
              <w:sdtEndPr/>
              <w:sdtContent>
                <w:r w:rsidR="008C7BA2">
                  <w:rPr>
                    <w:rFonts w:ascii="Calibri" w:hAnsi="Calibri" w:cs="Times New Roman"/>
                    <w:sz w:val="24"/>
                    <w:szCs w:val="24"/>
                  </w:rPr>
                  <w:t>Yes</w:t>
                </w:r>
              </w:sdtContent>
            </w:sdt>
          </w:p>
        </w:tc>
      </w:tr>
      <w:tr w:rsidR="00FB6CD4" w:rsidRPr="00382ECB" w14:paraId="67F0FBB1" w14:textId="77777777" w:rsidTr="00530A38">
        <w:trPr>
          <w:trHeight w:val="96"/>
        </w:trPr>
        <w:tc>
          <w:tcPr>
            <w:tcW w:w="10296" w:type="dxa"/>
            <w:gridSpan w:val="6"/>
            <w:tcBorders>
              <w:top w:val="single" w:sz="4" w:space="0" w:color="7F7F7F" w:themeColor="text1" w:themeTint="80"/>
              <w:bottom w:val="single" w:sz="4" w:space="0" w:color="7F7F7F" w:themeColor="text1" w:themeTint="80"/>
            </w:tcBorders>
          </w:tcPr>
          <w:p w14:paraId="1B28D9D0" w14:textId="77777777" w:rsidR="009A7939" w:rsidRPr="009A7939" w:rsidRDefault="009A7939" w:rsidP="00F36B03">
            <w:pPr>
              <w:spacing w:after="240"/>
              <w:contextualSpacing/>
              <w:rPr>
                <w:rFonts w:ascii="Calibri" w:hAnsi="Calibri" w:cs="Times New Roman"/>
                <w:b/>
                <w:sz w:val="12"/>
                <w:szCs w:val="12"/>
              </w:rPr>
            </w:pPr>
          </w:p>
          <w:p w14:paraId="0938D3E3" w14:textId="77777777" w:rsidR="00FB6CD4" w:rsidRPr="00861D12" w:rsidRDefault="0057435D" w:rsidP="00F36B03">
            <w:pPr>
              <w:spacing w:after="240"/>
              <w:contextualSpacing/>
              <w:rPr>
                <w:rFonts w:ascii="Calibri" w:hAnsi="Calibri" w:cs="Times New Roman"/>
                <w:b/>
                <w:sz w:val="24"/>
                <w:szCs w:val="24"/>
              </w:rPr>
            </w:pPr>
            <w:r w:rsidRPr="00861D12">
              <w:rPr>
                <w:rFonts w:ascii="Calibri" w:hAnsi="Calibri" w:cs="Times New Roman"/>
                <w:b/>
                <w:sz w:val="24"/>
                <w:szCs w:val="24"/>
              </w:rPr>
              <w:t>Course Assessment Plan</w:t>
            </w:r>
          </w:p>
          <w:p w14:paraId="642569D7" w14:textId="77777777" w:rsidR="00D853F4" w:rsidRDefault="0057435D" w:rsidP="00F36B03">
            <w:pPr>
              <w:spacing w:after="240"/>
              <w:contextualSpacing/>
              <w:rPr>
                <w:rFonts w:ascii="Calibri" w:hAnsi="Calibri" w:cs="Times New Roman"/>
                <w:sz w:val="24"/>
                <w:szCs w:val="24"/>
              </w:rPr>
            </w:pPr>
            <w:r>
              <w:rPr>
                <w:rFonts w:ascii="Calibri" w:hAnsi="Calibri" w:cs="Times New Roman"/>
                <w:sz w:val="24"/>
                <w:szCs w:val="24"/>
              </w:rPr>
              <w:t xml:space="preserve">How often and by what means will the effectiveness of this course as part of the curriculum be assessed? </w:t>
            </w:r>
          </w:p>
          <w:p w14:paraId="0A5A5269" w14:textId="77777777" w:rsidR="0057435D" w:rsidRDefault="0057435D" w:rsidP="00F36B03">
            <w:pPr>
              <w:spacing w:after="240"/>
              <w:contextualSpacing/>
              <w:rPr>
                <w:rFonts w:ascii="Calibri" w:hAnsi="Calibri" w:cs="Times New Roman"/>
                <w:sz w:val="24"/>
                <w:szCs w:val="24"/>
              </w:rPr>
            </w:pPr>
            <w:r>
              <w:rPr>
                <w:rFonts w:ascii="Calibri" w:hAnsi="Calibri" w:cs="Times New Roman"/>
                <w:sz w:val="24"/>
                <w:szCs w:val="24"/>
              </w:rPr>
              <w:t xml:space="preserve"> </w:t>
            </w:r>
          </w:p>
          <w:sdt>
            <w:sdtPr>
              <w:rPr>
                <w:rFonts w:ascii="Calibri" w:hAnsi="Calibri" w:cs="Times New Roman"/>
                <w:sz w:val="24"/>
                <w:szCs w:val="24"/>
              </w:rPr>
              <w:id w:val="-1417483358"/>
              <w:placeholder>
                <w:docPart w:val="248B8301B95B4DEA8670F25704695D36"/>
              </w:placeholder>
            </w:sdtPr>
            <w:sdtEndPr/>
            <w:sdtContent>
              <w:p w14:paraId="46183427" w14:textId="77777777" w:rsidR="00836AD6" w:rsidRDefault="00F021B1" w:rsidP="00F36B03">
                <w:pPr>
                  <w:spacing w:after="240"/>
                  <w:contextualSpacing/>
                  <w:rPr>
                    <w:rFonts w:ascii="Calibri" w:hAnsi="Calibri" w:cs="Times New Roman"/>
                    <w:sz w:val="24"/>
                    <w:szCs w:val="24"/>
                  </w:rPr>
                </w:pPr>
                <w:r w:rsidRPr="00F021B1">
                  <w:rPr>
                    <w:rFonts w:ascii="Calibri" w:hAnsi="Calibri" w:cs="Times New Roman"/>
                    <w:sz w:val="24"/>
                    <w:szCs w:val="24"/>
                  </w:rPr>
                  <w:t>To be determined by department/program faculty</w:t>
                </w:r>
              </w:p>
            </w:sdtContent>
          </w:sdt>
          <w:p w14:paraId="299583E0" w14:textId="77777777" w:rsidR="009A7939" w:rsidRPr="001E6897" w:rsidRDefault="009A7939" w:rsidP="00F36B03">
            <w:pPr>
              <w:spacing w:after="240"/>
              <w:contextualSpacing/>
              <w:rPr>
                <w:rFonts w:ascii="Calibri" w:hAnsi="Calibri" w:cs="Times New Roman"/>
                <w:sz w:val="12"/>
                <w:szCs w:val="12"/>
              </w:rPr>
            </w:pPr>
          </w:p>
        </w:tc>
      </w:tr>
    </w:tbl>
    <w:p w14:paraId="22F4B4E8" w14:textId="77777777" w:rsidR="001D3591" w:rsidRPr="00382ECB" w:rsidRDefault="001D3591" w:rsidP="00F36B03">
      <w:pPr>
        <w:spacing w:after="240"/>
        <w:contextualSpacing/>
        <w:rPr>
          <w:rFonts w:ascii="Calibri" w:hAnsi="Calibri" w:cs="Times New Roman"/>
          <w:sz w:val="24"/>
          <w:szCs w:val="24"/>
        </w:rPr>
      </w:pPr>
      <w:bookmarkStart w:id="0" w:name="_GoBack"/>
      <w:bookmarkEnd w:id="0"/>
    </w:p>
    <w:sectPr w:rsidR="001D3591" w:rsidRPr="00382ECB" w:rsidSect="009962D4">
      <w:headerReference w:type="even" r:id="rId10"/>
      <w:headerReference w:type="default" r:id="rId11"/>
      <w:footerReference w:type="default" r:id="rId12"/>
      <w:headerReference w:type="first" r:id="rId13"/>
      <w:pgSz w:w="12240" w:h="15840"/>
      <w:pgMar w:top="720" w:right="72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FEFA66" w14:textId="77777777" w:rsidR="00FE5B9C" w:rsidRDefault="00FE5B9C" w:rsidP="00B13228">
      <w:pPr>
        <w:spacing w:after="0" w:line="240" w:lineRule="auto"/>
      </w:pPr>
      <w:r>
        <w:separator/>
      </w:r>
    </w:p>
  </w:endnote>
  <w:endnote w:type="continuationSeparator" w:id="0">
    <w:p w14:paraId="02C78067" w14:textId="77777777" w:rsidR="00FE5B9C" w:rsidRDefault="00FE5B9C" w:rsidP="00B132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39669878"/>
      <w:docPartObj>
        <w:docPartGallery w:val="Page Numbers (Bottom of Page)"/>
        <w:docPartUnique/>
      </w:docPartObj>
    </w:sdtPr>
    <w:sdtEndPr>
      <w:rPr>
        <w:noProof/>
      </w:rPr>
    </w:sdtEndPr>
    <w:sdtContent>
      <w:p w14:paraId="767CE81D" w14:textId="77777777" w:rsidR="00611644" w:rsidRDefault="00611644">
        <w:pPr>
          <w:pStyle w:val="Footer"/>
          <w:jc w:val="right"/>
        </w:pPr>
        <w:r>
          <w:fldChar w:fldCharType="begin"/>
        </w:r>
        <w:r>
          <w:instrText xml:space="preserve"> PAGE   \* MERGEFORMAT </w:instrText>
        </w:r>
        <w:r>
          <w:fldChar w:fldCharType="separate"/>
        </w:r>
        <w:r w:rsidR="0014621E">
          <w:rPr>
            <w:noProof/>
          </w:rPr>
          <w:t>1</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0E8607" w14:textId="77777777" w:rsidR="00FE5B9C" w:rsidRDefault="00FE5B9C" w:rsidP="00B13228">
      <w:pPr>
        <w:spacing w:after="0" w:line="240" w:lineRule="auto"/>
      </w:pPr>
      <w:r>
        <w:separator/>
      </w:r>
    </w:p>
  </w:footnote>
  <w:footnote w:type="continuationSeparator" w:id="0">
    <w:p w14:paraId="69599404" w14:textId="77777777" w:rsidR="00FE5B9C" w:rsidRDefault="00FE5B9C" w:rsidP="00B1322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CD9383" w14:textId="77777777" w:rsidR="00611644" w:rsidRDefault="00611644">
    <w:pPr>
      <w:pStyle w:val="Header"/>
    </w:pPr>
    <w:r>
      <w:rPr>
        <w:noProof/>
      </w:rPr>
      <mc:AlternateContent>
        <mc:Choice Requires="wps">
          <w:drawing>
            <wp:anchor distT="0" distB="0" distL="114300" distR="114300" simplePos="0" relativeHeight="251656192" behindDoc="1" locked="0" layoutInCell="0" allowOverlap="1" wp14:anchorId="58FA412F" wp14:editId="13A384C3">
              <wp:simplePos x="0" y="0"/>
              <wp:positionH relativeFrom="margin">
                <wp:align>center</wp:align>
              </wp:positionH>
              <wp:positionV relativeFrom="margin">
                <wp:align>center</wp:align>
              </wp:positionV>
              <wp:extent cx="7252335" cy="2417445"/>
              <wp:effectExtent l="0" t="1981200" r="0" b="1649730"/>
              <wp:wrapNone/>
              <wp:docPr id="15"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18CF7962" w14:textId="77777777" w:rsidR="00611644" w:rsidRDefault="00611644" w:rsidP="00530A38">
                          <w:pPr>
                            <w:pStyle w:val="NormalWeb"/>
                            <w:spacing w:before="0" w:beforeAutospacing="0" w:after="0" w:afterAutospacing="0"/>
                            <w:jc w:val="center"/>
                          </w:pPr>
                          <w:r>
                            <w:rPr>
                              <w:rFonts w:ascii="Calibri" w:hAnsi="Calibri"/>
                              <w:color w:val="D9D9D9" w:themeColor="background1" w:themeShade="D9"/>
                              <w:sz w:val="2"/>
                              <w:szCs w:val="2"/>
                              <w14:textFill>
                                <w14:solidFill>
                                  <w14:schemeClr w14:val="bg1">
                                    <w14:alpha w14:val="50000"/>
                                    <w14:lumMod w14:val="85000"/>
                                  </w14:schemeClr>
                                </w14:solidFill>
                              </w14:textFill>
                            </w:rPr>
                            <w:t>DRAFT 2017</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5" o:spid="_x0000_s1026" type="#_x0000_t202" style="position:absolute;margin-left:0;margin-top:0;width:571.05pt;height:190.35pt;rotation:-45;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" o:allowincell="f" filled="f" stroked="f">
              <v:stroke joinstyle="round"/>
              <o:lock v:ext="edit" shapetype="t"/>
              <v:textbox style="mso-fit-shape-to-text:t">
                <w:txbxContent>
                  <w:p w14:paraId="18CF7962" w14:textId="77777777" w:rsidR="00611644" w:rsidRDefault="00611644" w:rsidP="00530A38">
                    <w:pPr>
                      <w:pStyle w:val="NormalWeb"/>
                      <w:spacing w:before="0" w:beforeAutospacing="0" w:after="0" w:afterAutospacing="0"/>
                      <w:jc w:val="center"/>
                    </w:pPr>
                    <w:r>
                      <w:rPr>
                        <w:rFonts w:ascii="Calibri" w:hAnsi="Calibri"/>
                        <w:color w:val="D9D9D9" w:themeColor="background1" w:themeShade="D9"/>
                        <w:sz w:val="2"/>
                        <w:szCs w:val="2"/>
                        <w14:textFill>
                          <w14:solidFill>
                            <w14:schemeClr w14:val="bg1">
                              <w14:alpha w14:val="50000"/>
                              <w14:lumMod w14:val="85000"/>
                            </w14:schemeClr>
                          </w14:solidFill>
                        </w14:textFill>
                      </w:rPr>
                      <w:t>DRAFT 2017</w:t>
                    </w:r>
                  </w:p>
                </w:txbxContent>
              </v:textbox>
              <w10:wrap anchorx="margin" anchory="margin"/>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D1848C" w14:textId="77777777" w:rsidR="00611644" w:rsidRDefault="00611644" w:rsidP="00B13228">
    <w:pPr>
      <w:pStyle w:val="Header"/>
      <w:jc w:val="center"/>
    </w:pPr>
    <w:r>
      <w:rPr>
        <w:noProof/>
      </w:rPr>
      <mc:AlternateContent>
        <mc:Choice Requires="wps">
          <w:drawing>
            <wp:anchor distT="0" distB="0" distL="114300" distR="114300" simplePos="0" relativeHeight="251662336" behindDoc="1" locked="0" layoutInCell="0" allowOverlap="1" wp14:anchorId="0328FAC5" wp14:editId="56290772">
              <wp:simplePos x="0" y="0"/>
              <wp:positionH relativeFrom="margin">
                <wp:align>center</wp:align>
              </wp:positionH>
              <wp:positionV relativeFrom="margin">
                <wp:align>center</wp:align>
              </wp:positionV>
              <wp:extent cx="7252335" cy="2417445"/>
              <wp:effectExtent l="0" t="1981200" r="0" b="1649730"/>
              <wp:wrapNone/>
              <wp:docPr id="14" name="WordArt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348E4ED" w14:textId="77777777" w:rsidR="00611644" w:rsidRDefault="00611644" w:rsidP="00530A38">
                          <w:pPr>
                            <w:pStyle w:val="NormalWeb"/>
                            <w:spacing w:before="0" w:beforeAutospacing="0" w:after="0" w:afterAutospacing="0"/>
                            <w:jc w:val="center"/>
                          </w:pPr>
                          <w:r>
                            <w:rPr>
                              <w:rFonts w:ascii="Calibri" w:hAnsi="Calibri"/>
                              <w:color w:val="D9D9D9" w:themeColor="background1" w:themeShade="D9"/>
                              <w:sz w:val="2"/>
                              <w:szCs w:val="2"/>
                              <w14:textFill>
                                <w14:solidFill>
                                  <w14:schemeClr w14:val="bg1">
                                    <w14:alpha w14:val="50000"/>
                                    <w14:lumMod w14:val="85000"/>
                                  </w14:schemeClr>
                                </w14:solidFill>
                              </w14:textFill>
                            </w:rPr>
                            <w:t>DRAFT 2017</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w14:anchorId="0328FAC5" id="_x0000_t202" coordsize="21600,21600" o:spt="202" path="m,l,21600r21600,l21600,xe">
              <v:stroke joinstyle="miter"/>
              <v:path gradientshapeok="t" o:connecttype="rect"/>
            </v:shapetype>
            <v:shape id="WordArt 6" o:spid="_x0000_s1027" type="#_x0000_t202" style="position:absolute;left:0;text-align:left;margin-left:0;margin-top:0;width:571.05pt;height:190.35pt;rotation:-45;z-index:-25165414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" o:allowincell="f" filled="f" stroked="f">
              <v:stroke joinstyle="round"/>
              <o:lock v:ext="edit" shapetype="t"/>
              <v:textbox style="mso-fit-shape-to-text:t">
                <w:txbxContent>
                  <w:p w14:paraId="7348E4ED" w14:textId="77777777" w:rsidR="00611644" w:rsidRDefault="00611644" w:rsidP="00530A38">
                    <w:pPr>
                      <w:pStyle w:val="NormalWeb"/>
                      <w:spacing w:before="0" w:beforeAutospacing="0" w:after="0" w:afterAutospacing="0"/>
                      <w:jc w:val="center"/>
                    </w:pPr>
                    <w:r>
                      <w:rPr>
                        <w:rFonts w:ascii="Calibri" w:hAnsi="Calibri"/>
                        <w:color w:val="D9D9D9" w:themeColor="background1" w:themeShade="D9"/>
                        <w:sz w:val="2"/>
                        <w:szCs w:val="2"/>
                        <w14:textFill>
                          <w14:solidFill>
                            <w14:schemeClr w14:val="bg1">
                              <w14:alpha w14:val="50000"/>
                              <w14:lumMod w14:val="85000"/>
                            </w14:schemeClr>
                          </w14:solidFill>
                        </w14:textFill>
                      </w:rPr>
                      <w:t>DRAFT 2017</w:t>
                    </w:r>
                  </w:p>
                </w:txbxContent>
              </v:textbox>
              <w10:wrap anchorx="margin" anchory="margin"/>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81942F" w14:textId="77777777" w:rsidR="00611644" w:rsidRDefault="00611644">
    <w:pPr>
      <w:pStyle w:val="Header"/>
    </w:pPr>
    <w:r>
      <w:rPr>
        <w:noProof/>
      </w:rPr>
      <mc:AlternateContent>
        <mc:Choice Requires="wps">
          <w:drawing>
            <wp:anchor distT="0" distB="0" distL="114300" distR="114300" simplePos="0" relativeHeight="251655168" behindDoc="1" locked="0" layoutInCell="0" allowOverlap="1" wp14:anchorId="7F0F7CE0" wp14:editId="103693C4">
              <wp:simplePos x="0" y="0"/>
              <wp:positionH relativeFrom="margin">
                <wp:align>center</wp:align>
              </wp:positionH>
              <wp:positionV relativeFrom="margin">
                <wp:align>center</wp:align>
              </wp:positionV>
              <wp:extent cx="7252335" cy="2417445"/>
              <wp:effectExtent l="0" t="1981200" r="0" b="1649730"/>
              <wp:wrapNone/>
              <wp:docPr id="13" name="WordArt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1DE84A47" w14:textId="77777777" w:rsidR="00611644" w:rsidRDefault="00611644" w:rsidP="00530A38">
                          <w:pPr>
                            <w:pStyle w:val="NormalWeb"/>
                            <w:spacing w:before="0" w:beforeAutospacing="0" w:after="0" w:afterAutospacing="0"/>
                            <w:jc w:val="center"/>
                          </w:pPr>
                          <w:r>
                            <w:rPr>
                              <w:rFonts w:ascii="Calibri" w:hAnsi="Calibri"/>
                              <w:color w:val="D9D9D9" w:themeColor="background1" w:themeShade="D9"/>
                              <w:sz w:val="2"/>
                              <w:szCs w:val="2"/>
                              <w14:textFill>
                                <w14:solidFill>
                                  <w14:schemeClr w14:val="bg1">
                                    <w14:alpha w14:val="50000"/>
                                    <w14:lumMod w14:val="85000"/>
                                  </w14:schemeClr>
                                </w14:solidFill>
                              </w14:textFill>
                            </w:rPr>
                            <w:t>DRAFT 2017</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w14:anchorId="7F0F7CE0" id="_x0000_t202" coordsize="21600,21600" o:spt="202" path="m,l,21600r21600,l21600,xe">
              <v:stroke joinstyle="miter"/>
              <v:path gradientshapeok="t" o:connecttype="rect"/>
            </v:shapetype>
            <v:shape id="WordArt 4" o:spid="_x0000_s1028" type="#_x0000_t202" style="position:absolute;margin-left:0;margin-top:0;width:571.05pt;height:190.35pt;rotation:-45;z-index:-25166131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" o:allowincell="f" filled="f" stroked="f">
              <v:stroke joinstyle="round"/>
              <o:lock v:ext="edit" shapetype="t"/>
              <v:textbox style="mso-fit-shape-to-text:t">
                <w:txbxContent>
                  <w:p w14:paraId="1DE84A47" w14:textId="77777777" w:rsidR="00611644" w:rsidRDefault="00611644" w:rsidP="00530A38">
                    <w:pPr>
                      <w:pStyle w:val="NormalWeb"/>
                      <w:spacing w:before="0" w:beforeAutospacing="0" w:after="0" w:afterAutospacing="0"/>
                      <w:jc w:val="center"/>
                    </w:pPr>
                    <w:r>
                      <w:rPr>
                        <w:rFonts w:ascii="Calibri" w:hAnsi="Calibri"/>
                        <w:color w:val="D9D9D9" w:themeColor="background1" w:themeShade="D9"/>
                        <w:sz w:val="2"/>
                        <w:szCs w:val="2"/>
                        <w14:textFill>
                          <w14:solidFill>
                            <w14:schemeClr w14:val="bg1">
                              <w14:alpha w14:val="50000"/>
                              <w14:lumMod w14:val="85000"/>
                            </w14:schemeClr>
                          </w14:solidFill>
                        </w14:textFill>
                      </w:rPr>
                      <w:t>DRAFT 2017</w:t>
                    </w:r>
                  </w:p>
                </w:txbxContent>
              </v:textbox>
              <w10:wrap anchorx="margin"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47A5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2826BE3"/>
    <w:multiLevelType w:val="hybridMultilevel"/>
    <w:tmpl w:val="681C6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2F11C5"/>
    <w:multiLevelType w:val="hybridMultilevel"/>
    <w:tmpl w:val="3EE66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682ED1"/>
    <w:multiLevelType w:val="hybridMultilevel"/>
    <w:tmpl w:val="BF70B3C8"/>
    <w:lvl w:ilvl="0" w:tplc="A8E871BE">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8545C6"/>
    <w:multiLevelType w:val="hybridMultilevel"/>
    <w:tmpl w:val="EA009696"/>
    <w:lvl w:ilvl="0" w:tplc="04090015">
      <w:start w:val="1"/>
      <w:numFmt w:val="upp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B3C7677"/>
    <w:multiLevelType w:val="hybridMultilevel"/>
    <w:tmpl w:val="0C8826E0"/>
    <w:lvl w:ilvl="0" w:tplc="04090015">
      <w:start w:val="1"/>
      <w:numFmt w:val="upp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C755EAE"/>
    <w:multiLevelType w:val="hybridMultilevel"/>
    <w:tmpl w:val="A87C3C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91250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9C77725"/>
    <w:multiLevelType w:val="hybridMultilevel"/>
    <w:tmpl w:val="EEB065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D2C1B20"/>
    <w:multiLevelType w:val="hybridMultilevel"/>
    <w:tmpl w:val="FCACE7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D735050"/>
    <w:multiLevelType w:val="hybridMultilevel"/>
    <w:tmpl w:val="4D62196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E47065F"/>
    <w:multiLevelType w:val="hybridMultilevel"/>
    <w:tmpl w:val="39A00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F410575"/>
    <w:multiLevelType w:val="hybridMultilevel"/>
    <w:tmpl w:val="2370E9D8"/>
    <w:lvl w:ilvl="0" w:tplc="04090015">
      <w:start w:val="1"/>
      <w:numFmt w:val="upp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FD06A8C"/>
    <w:multiLevelType w:val="hybridMultilevel"/>
    <w:tmpl w:val="8A6E2188"/>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14">
    <w:nsid w:val="36AB01ED"/>
    <w:multiLevelType w:val="hybridMultilevel"/>
    <w:tmpl w:val="EEB065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B794A9F"/>
    <w:multiLevelType w:val="hybridMultilevel"/>
    <w:tmpl w:val="04CECC8E"/>
    <w:lvl w:ilvl="0" w:tplc="04090015">
      <w:start w:val="1"/>
      <w:numFmt w:val="upp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52E6793C"/>
    <w:multiLevelType w:val="hybridMultilevel"/>
    <w:tmpl w:val="70FE5FCE"/>
    <w:lvl w:ilvl="0" w:tplc="04090015">
      <w:start w:val="1"/>
      <w:numFmt w:val="upp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58D413E4"/>
    <w:multiLevelType w:val="hybridMultilevel"/>
    <w:tmpl w:val="9D5A19B2"/>
    <w:lvl w:ilvl="0" w:tplc="04090015">
      <w:start w:val="1"/>
      <w:numFmt w:val="upp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590C726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623009D0"/>
    <w:multiLevelType w:val="hybridMultilevel"/>
    <w:tmpl w:val="21263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6CC7A52"/>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nsid w:val="679461D0"/>
    <w:multiLevelType w:val="hybridMultilevel"/>
    <w:tmpl w:val="72F0CE84"/>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22">
    <w:nsid w:val="6CB94C40"/>
    <w:multiLevelType w:val="hybridMultilevel"/>
    <w:tmpl w:val="F544B702"/>
    <w:lvl w:ilvl="0" w:tplc="04090015">
      <w:start w:val="1"/>
      <w:numFmt w:val="upp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6FBC4B9B"/>
    <w:multiLevelType w:val="hybridMultilevel"/>
    <w:tmpl w:val="65608910"/>
    <w:lvl w:ilvl="0" w:tplc="0409000F">
      <w:start w:val="1"/>
      <w:numFmt w:val="decimal"/>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24">
    <w:nsid w:val="70216155"/>
    <w:multiLevelType w:val="hybridMultilevel"/>
    <w:tmpl w:val="BF70B3C8"/>
    <w:lvl w:ilvl="0" w:tplc="A8E871BE">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066540C"/>
    <w:multiLevelType w:val="hybridMultilevel"/>
    <w:tmpl w:val="0EBA41C6"/>
    <w:lvl w:ilvl="0" w:tplc="04090015">
      <w:start w:val="1"/>
      <w:numFmt w:val="upp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0"/>
  </w:num>
  <w:num w:numId="2">
    <w:abstractNumId w:val="18"/>
  </w:num>
  <w:num w:numId="3">
    <w:abstractNumId w:val="0"/>
  </w:num>
  <w:num w:numId="4">
    <w:abstractNumId w:val="1"/>
  </w:num>
  <w:num w:numId="5">
    <w:abstractNumId w:val="7"/>
  </w:num>
  <w:num w:numId="6">
    <w:abstractNumId w:val="23"/>
  </w:num>
  <w:num w:numId="7">
    <w:abstractNumId w:val="24"/>
  </w:num>
  <w:num w:numId="8">
    <w:abstractNumId w:val="3"/>
  </w:num>
  <w:num w:numId="9">
    <w:abstractNumId w:val="9"/>
  </w:num>
  <w:num w:numId="10">
    <w:abstractNumId w:val="14"/>
  </w:num>
  <w:num w:numId="11">
    <w:abstractNumId w:val="8"/>
  </w:num>
  <w:num w:numId="12">
    <w:abstractNumId w:val="6"/>
  </w:num>
  <w:num w:numId="13">
    <w:abstractNumId w:val="11"/>
  </w:num>
  <w:num w:numId="14">
    <w:abstractNumId w:val="2"/>
  </w:num>
  <w:num w:numId="15">
    <w:abstractNumId w:val="19"/>
  </w:num>
  <w:num w:numId="16">
    <w:abstractNumId w:val="13"/>
  </w:num>
  <w:num w:numId="17">
    <w:abstractNumId w:val="21"/>
  </w:num>
  <w:num w:numId="18">
    <w:abstractNumId w:val="10"/>
  </w:num>
  <w:num w:numId="19">
    <w:abstractNumId w:val="5"/>
  </w:num>
  <w:num w:numId="20">
    <w:abstractNumId w:val="17"/>
  </w:num>
  <w:num w:numId="21">
    <w:abstractNumId w:val="4"/>
  </w:num>
  <w:num w:numId="22">
    <w:abstractNumId w:val="15"/>
  </w:num>
  <w:num w:numId="23">
    <w:abstractNumId w:val="22"/>
  </w:num>
  <w:num w:numId="24">
    <w:abstractNumId w:val="12"/>
  </w:num>
  <w:num w:numId="25">
    <w:abstractNumId w:val="16"/>
  </w:num>
  <w:num w:numId="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styleLockTheme/>
  <w:styleLockQFSet/>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17D5"/>
    <w:rsid w:val="00002B68"/>
    <w:rsid w:val="00005B48"/>
    <w:rsid w:val="0000768C"/>
    <w:rsid w:val="00007D28"/>
    <w:rsid w:val="0001141D"/>
    <w:rsid w:val="00011600"/>
    <w:rsid w:val="00014613"/>
    <w:rsid w:val="00015D65"/>
    <w:rsid w:val="00040050"/>
    <w:rsid w:val="000400C6"/>
    <w:rsid w:val="00040FED"/>
    <w:rsid w:val="00051992"/>
    <w:rsid w:val="00052F8A"/>
    <w:rsid w:val="00055D75"/>
    <w:rsid w:val="000604B8"/>
    <w:rsid w:val="000605E8"/>
    <w:rsid w:val="00061FE6"/>
    <w:rsid w:val="000713E8"/>
    <w:rsid w:val="0007220D"/>
    <w:rsid w:val="0007236C"/>
    <w:rsid w:val="00074FA7"/>
    <w:rsid w:val="00087921"/>
    <w:rsid w:val="00090587"/>
    <w:rsid w:val="000925E1"/>
    <w:rsid w:val="000A1DB1"/>
    <w:rsid w:val="000A6B71"/>
    <w:rsid w:val="000B3DF4"/>
    <w:rsid w:val="000B5F9E"/>
    <w:rsid w:val="000C2BB4"/>
    <w:rsid w:val="000C2EFA"/>
    <w:rsid w:val="000C5283"/>
    <w:rsid w:val="000D0444"/>
    <w:rsid w:val="000D33F7"/>
    <w:rsid w:val="000E0860"/>
    <w:rsid w:val="000E09C8"/>
    <w:rsid w:val="000E236E"/>
    <w:rsid w:val="000E56DF"/>
    <w:rsid w:val="000E79AD"/>
    <w:rsid w:val="000F036D"/>
    <w:rsid w:val="000F68C1"/>
    <w:rsid w:val="000F6F76"/>
    <w:rsid w:val="000F7249"/>
    <w:rsid w:val="00107C43"/>
    <w:rsid w:val="00111358"/>
    <w:rsid w:val="001116B8"/>
    <w:rsid w:val="00123496"/>
    <w:rsid w:val="001249CE"/>
    <w:rsid w:val="00131B25"/>
    <w:rsid w:val="00131E1C"/>
    <w:rsid w:val="001331A4"/>
    <w:rsid w:val="00136C52"/>
    <w:rsid w:val="001373A3"/>
    <w:rsid w:val="0014606B"/>
    <w:rsid w:val="0014621E"/>
    <w:rsid w:val="001470D7"/>
    <w:rsid w:val="001558C3"/>
    <w:rsid w:val="001573BD"/>
    <w:rsid w:val="00166BE3"/>
    <w:rsid w:val="00172B3E"/>
    <w:rsid w:val="001746F4"/>
    <w:rsid w:val="00175A36"/>
    <w:rsid w:val="00177EA7"/>
    <w:rsid w:val="00184D46"/>
    <w:rsid w:val="00187555"/>
    <w:rsid w:val="00190614"/>
    <w:rsid w:val="00192943"/>
    <w:rsid w:val="001940BA"/>
    <w:rsid w:val="001A5F01"/>
    <w:rsid w:val="001B287F"/>
    <w:rsid w:val="001B496F"/>
    <w:rsid w:val="001B5B1B"/>
    <w:rsid w:val="001C04A7"/>
    <w:rsid w:val="001C6136"/>
    <w:rsid w:val="001C6F7C"/>
    <w:rsid w:val="001D146C"/>
    <w:rsid w:val="001D3591"/>
    <w:rsid w:val="001D7D1D"/>
    <w:rsid w:val="001E13D5"/>
    <w:rsid w:val="001E52D8"/>
    <w:rsid w:val="001E6897"/>
    <w:rsid w:val="001E6CF6"/>
    <w:rsid w:val="002006F5"/>
    <w:rsid w:val="0020149C"/>
    <w:rsid w:val="0020198E"/>
    <w:rsid w:val="00201AE4"/>
    <w:rsid w:val="002024AE"/>
    <w:rsid w:val="002043E1"/>
    <w:rsid w:val="00204A5A"/>
    <w:rsid w:val="00211C78"/>
    <w:rsid w:val="00212AD8"/>
    <w:rsid w:val="00214B6E"/>
    <w:rsid w:val="00214CF7"/>
    <w:rsid w:val="00215CE9"/>
    <w:rsid w:val="00216C55"/>
    <w:rsid w:val="00217F23"/>
    <w:rsid w:val="002263F7"/>
    <w:rsid w:val="00231B68"/>
    <w:rsid w:val="0024011A"/>
    <w:rsid w:val="002467A6"/>
    <w:rsid w:val="00246F93"/>
    <w:rsid w:val="00251786"/>
    <w:rsid w:val="00262ADA"/>
    <w:rsid w:val="00263FA6"/>
    <w:rsid w:val="00264BFD"/>
    <w:rsid w:val="002750C8"/>
    <w:rsid w:val="00277D90"/>
    <w:rsid w:val="00277FE3"/>
    <w:rsid w:val="00280046"/>
    <w:rsid w:val="00286A76"/>
    <w:rsid w:val="002934D1"/>
    <w:rsid w:val="002962ED"/>
    <w:rsid w:val="002A3BF3"/>
    <w:rsid w:val="002A6828"/>
    <w:rsid w:val="002A6C71"/>
    <w:rsid w:val="002B1DE8"/>
    <w:rsid w:val="002B2343"/>
    <w:rsid w:val="002B24D4"/>
    <w:rsid w:val="002B3CC4"/>
    <w:rsid w:val="002B3EA0"/>
    <w:rsid w:val="002B6AE9"/>
    <w:rsid w:val="002C0398"/>
    <w:rsid w:val="002C4A57"/>
    <w:rsid w:val="002D2243"/>
    <w:rsid w:val="002D70E1"/>
    <w:rsid w:val="002D7687"/>
    <w:rsid w:val="002E175B"/>
    <w:rsid w:val="002E73ED"/>
    <w:rsid w:val="002F03B1"/>
    <w:rsid w:val="002F2934"/>
    <w:rsid w:val="00301E68"/>
    <w:rsid w:val="0031148E"/>
    <w:rsid w:val="00312B9C"/>
    <w:rsid w:val="00322EFC"/>
    <w:rsid w:val="00323086"/>
    <w:rsid w:val="00335E92"/>
    <w:rsid w:val="003376C2"/>
    <w:rsid w:val="003440E5"/>
    <w:rsid w:val="003547EF"/>
    <w:rsid w:val="00356811"/>
    <w:rsid w:val="00357216"/>
    <w:rsid w:val="00357AFD"/>
    <w:rsid w:val="00363678"/>
    <w:rsid w:val="00364113"/>
    <w:rsid w:val="00372641"/>
    <w:rsid w:val="00373A8A"/>
    <w:rsid w:val="003769C6"/>
    <w:rsid w:val="00382ECB"/>
    <w:rsid w:val="00387B60"/>
    <w:rsid w:val="003924DC"/>
    <w:rsid w:val="003945AF"/>
    <w:rsid w:val="003952BE"/>
    <w:rsid w:val="003956B1"/>
    <w:rsid w:val="003969BD"/>
    <w:rsid w:val="00396B4D"/>
    <w:rsid w:val="00397E3E"/>
    <w:rsid w:val="003A3A25"/>
    <w:rsid w:val="003A4A15"/>
    <w:rsid w:val="003A4B2D"/>
    <w:rsid w:val="003B012E"/>
    <w:rsid w:val="003B0446"/>
    <w:rsid w:val="003B2034"/>
    <w:rsid w:val="003B4CD9"/>
    <w:rsid w:val="003B73EA"/>
    <w:rsid w:val="003C57BD"/>
    <w:rsid w:val="003D1FE5"/>
    <w:rsid w:val="003D5449"/>
    <w:rsid w:val="003E246F"/>
    <w:rsid w:val="003E527D"/>
    <w:rsid w:val="003E5CE2"/>
    <w:rsid w:val="00413984"/>
    <w:rsid w:val="00417654"/>
    <w:rsid w:val="00417B4A"/>
    <w:rsid w:val="00423249"/>
    <w:rsid w:val="004255C7"/>
    <w:rsid w:val="00427E21"/>
    <w:rsid w:val="00431F0C"/>
    <w:rsid w:val="004360E0"/>
    <w:rsid w:val="00436872"/>
    <w:rsid w:val="00440D04"/>
    <w:rsid w:val="004413C6"/>
    <w:rsid w:val="0044349C"/>
    <w:rsid w:val="004462F7"/>
    <w:rsid w:val="00447369"/>
    <w:rsid w:val="00447793"/>
    <w:rsid w:val="00450814"/>
    <w:rsid w:val="00450BAF"/>
    <w:rsid w:val="00450D4A"/>
    <w:rsid w:val="00453410"/>
    <w:rsid w:val="0045501A"/>
    <w:rsid w:val="004703B8"/>
    <w:rsid w:val="0047177F"/>
    <w:rsid w:val="004842FF"/>
    <w:rsid w:val="004847DF"/>
    <w:rsid w:val="00486A76"/>
    <w:rsid w:val="00490279"/>
    <w:rsid w:val="0049497F"/>
    <w:rsid w:val="0049540B"/>
    <w:rsid w:val="00495D16"/>
    <w:rsid w:val="00495D78"/>
    <w:rsid w:val="00497F24"/>
    <w:rsid w:val="004A1DAE"/>
    <w:rsid w:val="004A2BD7"/>
    <w:rsid w:val="004A35A8"/>
    <w:rsid w:val="004A3836"/>
    <w:rsid w:val="004A4C83"/>
    <w:rsid w:val="004A4E3D"/>
    <w:rsid w:val="004C4903"/>
    <w:rsid w:val="004C4C94"/>
    <w:rsid w:val="004C4E8D"/>
    <w:rsid w:val="004C630A"/>
    <w:rsid w:val="004C7025"/>
    <w:rsid w:val="004C7D3D"/>
    <w:rsid w:val="004E14BD"/>
    <w:rsid w:val="004E14E7"/>
    <w:rsid w:val="004F02A3"/>
    <w:rsid w:val="004F0EEF"/>
    <w:rsid w:val="004F22CA"/>
    <w:rsid w:val="004F2C83"/>
    <w:rsid w:val="004F475F"/>
    <w:rsid w:val="004F64FC"/>
    <w:rsid w:val="005010BC"/>
    <w:rsid w:val="00513272"/>
    <w:rsid w:val="00514166"/>
    <w:rsid w:val="00516EF1"/>
    <w:rsid w:val="00520CAE"/>
    <w:rsid w:val="005239B3"/>
    <w:rsid w:val="00530A38"/>
    <w:rsid w:val="005360BA"/>
    <w:rsid w:val="005365D6"/>
    <w:rsid w:val="00540AAD"/>
    <w:rsid w:val="00543923"/>
    <w:rsid w:val="00556F4D"/>
    <w:rsid w:val="00560354"/>
    <w:rsid w:val="005628F6"/>
    <w:rsid w:val="00563E9A"/>
    <w:rsid w:val="0056520B"/>
    <w:rsid w:val="00566AD7"/>
    <w:rsid w:val="005708E8"/>
    <w:rsid w:val="00573194"/>
    <w:rsid w:val="0057435D"/>
    <w:rsid w:val="00582B87"/>
    <w:rsid w:val="00594575"/>
    <w:rsid w:val="00594982"/>
    <w:rsid w:val="005959D7"/>
    <w:rsid w:val="00596687"/>
    <w:rsid w:val="00597E1A"/>
    <w:rsid w:val="005B16BE"/>
    <w:rsid w:val="005B2BB8"/>
    <w:rsid w:val="005B4801"/>
    <w:rsid w:val="005B6109"/>
    <w:rsid w:val="005B624E"/>
    <w:rsid w:val="005C4403"/>
    <w:rsid w:val="005C4E76"/>
    <w:rsid w:val="005C55CF"/>
    <w:rsid w:val="005D158C"/>
    <w:rsid w:val="005D694A"/>
    <w:rsid w:val="005E2129"/>
    <w:rsid w:val="005E5337"/>
    <w:rsid w:val="005E54E7"/>
    <w:rsid w:val="005F3D82"/>
    <w:rsid w:val="005F7E3F"/>
    <w:rsid w:val="00601A6A"/>
    <w:rsid w:val="0060465D"/>
    <w:rsid w:val="00604DCB"/>
    <w:rsid w:val="006051E9"/>
    <w:rsid w:val="0060592F"/>
    <w:rsid w:val="006104BD"/>
    <w:rsid w:val="00611644"/>
    <w:rsid w:val="00611649"/>
    <w:rsid w:val="006155BB"/>
    <w:rsid w:val="00625B5B"/>
    <w:rsid w:val="0063154C"/>
    <w:rsid w:val="006355D1"/>
    <w:rsid w:val="00636F6E"/>
    <w:rsid w:val="006433FE"/>
    <w:rsid w:val="00653CA2"/>
    <w:rsid w:val="0065417A"/>
    <w:rsid w:val="00656B0F"/>
    <w:rsid w:val="00657709"/>
    <w:rsid w:val="00657F28"/>
    <w:rsid w:val="0067353E"/>
    <w:rsid w:val="00675A4D"/>
    <w:rsid w:val="00675B75"/>
    <w:rsid w:val="00677822"/>
    <w:rsid w:val="006803D1"/>
    <w:rsid w:val="006835B8"/>
    <w:rsid w:val="006841B1"/>
    <w:rsid w:val="0068695E"/>
    <w:rsid w:val="00690385"/>
    <w:rsid w:val="00691C7C"/>
    <w:rsid w:val="0069232C"/>
    <w:rsid w:val="006932F4"/>
    <w:rsid w:val="00693CE8"/>
    <w:rsid w:val="00694406"/>
    <w:rsid w:val="006968E8"/>
    <w:rsid w:val="006A0F6D"/>
    <w:rsid w:val="006A5C8F"/>
    <w:rsid w:val="006A773A"/>
    <w:rsid w:val="006B18FC"/>
    <w:rsid w:val="006B6C71"/>
    <w:rsid w:val="006C0F45"/>
    <w:rsid w:val="006C5AB4"/>
    <w:rsid w:val="006D1FD7"/>
    <w:rsid w:val="006D34CA"/>
    <w:rsid w:val="006D46D9"/>
    <w:rsid w:val="006E0206"/>
    <w:rsid w:val="006E18ED"/>
    <w:rsid w:val="006F17D5"/>
    <w:rsid w:val="006F1E41"/>
    <w:rsid w:val="00704B34"/>
    <w:rsid w:val="00710751"/>
    <w:rsid w:val="00711BAE"/>
    <w:rsid w:val="0071445E"/>
    <w:rsid w:val="00716278"/>
    <w:rsid w:val="007250EA"/>
    <w:rsid w:val="007304EC"/>
    <w:rsid w:val="0073496D"/>
    <w:rsid w:val="0073571C"/>
    <w:rsid w:val="007357C1"/>
    <w:rsid w:val="00742C61"/>
    <w:rsid w:val="00750A69"/>
    <w:rsid w:val="00752B5C"/>
    <w:rsid w:val="00752FCB"/>
    <w:rsid w:val="00753CB8"/>
    <w:rsid w:val="00754C42"/>
    <w:rsid w:val="00756FD4"/>
    <w:rsid w:val="00766553"/>
    <w:rsid w:val="007735FC"/>
    <w:rsid w:val="00773A83"/>
    <w:rsid w:val="00773AD9"/>
    <w:rsid w:val="007814C9"/>
    <w:rsid w:val="00781863"/>
    <w:rsid w:val="0078294B"/>
    <w:rsid w:val="00785450"/>
    <w:rsid w:val="00787212"/>
    <w:rsid w:val="00790F6B"/>
    <w:rsid w:val="007912DE"/>
    <w:rsid w:val="007970AA"/>
    <w:rsid w:val="007A494F"/>
    <w:rsid w:val="007A5717"/>
    <w:rsid w:val="007A7875"/>
    <w:rsid w:val="007B0B71"/>
    <w:rsid w:val="007B1EF1"/>
    <w:rsid w:val="007B3A87"/>
    <w:rsid w:val="007B3FF3"/>
    <w:rsid w:val="007B6F52"/>
    <w:rsid w:val="007C1F0A"/>
    <w:rsid w:val="007D4866"/>
    <w:rsid w:val="007D4EA3"/>
    <w:rsid w:val="007D5E1C"/>
    <w:rsid w:val="007D7363"/>
    <w:rsid w:val="007E13D8"/>
    <w:rsid w:val="007E193E"/>
    <w:rsid w:val="007E2C82"/>
    <w:rsid w:val="00802093"/>
    <w:rsid w:val="0080325A"/>
    <w:rsid w:val="00803453"/>
    <w:rsid w:val="008056D0"/>
    <w:rsid w:val="008072D6"/>
    <w:rsid w:val="00811AD8"/>
    <w:rsid w:val="00816730"/>
    <w:rsid w:val="00816E23"/>
    <w:rsid w:val="008229AE"/>
    <w:rsid w:val="00832DBA"/>
    <w:rsid w:val="00836AD6"/>
    <w:rsid w:val="00837CA1"/>
    <w:rsid w:val="0084250A"/>
    <w:rsid w:val="00850311"/>
    <w:rsid w:val="008509E6"/>
    <w:rsid w:val="00854CDC"/>
    <w:rsid w:val="00860576"/>
    <w:rsid w:val="00861D12"/>
    <w:rsid w:val="00874232"/>
    <w:rsid w:val="00883320"/>
    <w:rsid w:val="00883D63"/>
    <w:rsid w:val="00887BB6"/>
    <w:rsid w:val="00894AC8"/>
    <w:rsid w:val="008A47E0"/>
    <w:rsid w:val="008A48FE"/>
    <w:rsid w:val="008A49E3"/>
    <w:rsid w:val="008A69A5"/>
    <w:rsid w:val="008B0295"/>
    <w:rsid w:val="008B32E9"/>
    <w:rsid w:val="008B73B7"/>
    <w:rsid w:val="008C346A"/>
    <w:rsid w:val="008C7BA2"/>
    <w:rsid w:val="008D37C3"/>
    <w:rsid w:val="008D42DB"/>
    <w:rsid w:val="008D6F73"/>
    <w:rsid w:val="008D744C"/>
    <w:rsid w:val="008E1C44"/>
    <w:rsid w:val="008E1DA7"/>
    <w:rsid w:val="008E2654"/>
    <w:rsid w:val="008E38A5"/>
    <w:rsid w:val="008E3FB3"/>
    <w:rsid w:val="008E465E"/>
    <w:rsid w:val="008E627B"/>
    <w:rsid w:val="008F09DA"/>
    <w:rsid w:val="008F0E19"/>
    <w:rsid w:val="008F28C9"/>
    <w:rsid w:val="0091068A"/>
    <w:rsid w:val="00910D99"/>
    <w:rsid w:val="009111E5"/>
    <w:rsid w:val="00913A8F"/>
    <w:rsid w:val="0092072B"/>
    <w:rsid w:val="009217C1"/>
    <w:rsid w:val="009317C9"/>
    <w:rsid w:val="00934429"/>
    <w:rsid w:val="00935B2D"/>
    <w:rsid w:val="00936483"/>
    <w:rsid w:val="009376A1"/>
    <w:rsid w:val="00944B89"/>
    <w:rsid w:val="00944F15"/>
    <w:rsid w:val="00945404"/>
    <w:rsid w:val="00945E17"/>
    <w:rsid w:val="00955608"/>
    <w:rsid w:val="00957514"/>
    <w:rsid w:val="009640F9"/>
    <w:rsid w:val="0096420F"/>
    <w:rsid w:val="00964B8C"/>
    <w:rsid w:val="00965D33"/>
    <w:rsid w:val="00966FDF"/>
    <w:rsid w:val="00971799"/>
    <w:rsid w:val="00974284"/>
    <w:rsid w:val="0098567B"/>
    <w:rsid w:val="00986D17"/>
    <w:rsid w:val="00992C47"/>
    <w:rsid w:val="009962D4"/>
    <w:rsid w:val="009A31C4"/>
    <w:rsid w:val="009A3F0A"/>
    <w:rsid w:val="009A7921"/>
    <w:rsid w:val="009A7939"/>
    <w:rsid w:val="009B0FDE"/>
    <w:rsid w:val="009B462A"/>
    <w:rsid w:val="009B5A79"/>
    <w:rsid w:val="009D22E2"/>
    <w:rsid w:val="009D2B22"/>
    <w:rsid w:val="009D72A9"/>
    <w:rsid w:val="009D7CE5"/>
    <w:rsid w:val="009E096C"/>
    <w:rsid w:val="009E4DBA"/>
    <w:rsid w:val="009F0516"/>
    <w:rsid w:val="009F1378"/>
    <w:rsid w:val="009F29AA"/>
    <w:rsid w:val="009F3FAE"/>
    <w:rsid w:val="00A0324C"/>
    <w:rsid w:val="00A14602"/>
    <w:rsid w:val="00A156E5"/>
    <w:rsid w:val="00A17369"/>
    <w:rsid w:val="00A20F81"/>
    <w:rsid w:val="00A21101"/>
    <w:rsid w:val="00A32875"/>
    <w:rsid w:val="00A33A2B"/>
    <w:rsid w:val="00A35C8E"/>
    <w:rsid w:val="00A42846"/>
    <w:rsid w:val="00A43BF7"/>
    <w:rsid w:val="00A46035"/>
    <w:rsid w:val="00A53EA5"/>
    <w:rsid w:val="00A56368"/>
    <w:rsid w:val="00A60DB4"/>
    <w:rsid w:val="00A720BB"/>
    <w:rsid w:val="00A775AE"/>
    <w:rsid w:val="00A859C5"/>
    <w:rsid w:val="00A940D2"/>
    <w:rsid w:val="00A96747"/>
    <w:rsid w:val="00AA1250"/>
    <w:rsid w:val="00AB0EE3"/>
    <w:rsid w:val="00AB3100"/>
    <w:rsid w:val="00AB5A63"/>
    <w:rsid w:val="00AB7583"/>
    <w:rsid w:val="00AD4183"/>
    <w:rsid w:val="00AE0EDB"/>
    <w:rsid w:val="00AF0248"/>
    <w:rsid w:val="00AF0395"/>
    <w:rsid w:val="00AF5B51"/>
    <w:rsid w:val="00AF60BD"/>
    <w:rsid w:val="00B00F4B"/>
    <w:rsid w:val="00B06C4F"/>
    <w:rsid w:val="00B13228"/>
    <w:rsid w:val="00B17B1B"/>
    <w:rsid w:val="00B2119F"/>
    <w:rsid w:val="00B26757"/>
    <w:rsid w:val="00B355AC"/>
    <w:rsid w:val="00B35ABB"/>
    <w:rsid w:val="00B36496"/>
    <w:rsid w:val="00B36866"/>
    <w:rsid w:val="00B40DC1"/>
    <w:rsid w:val="00B507DE"/>
    <w:rsid w:val="00B52935"/>
    <w:rsid w:val="00B54AC0"/>
    <w:rsid w:val="00B577CC"/>
    <w:rsid w:val="00B64136"/>
    <w:rsid w:val="00B664B0"/>
    <w:rsid w:val="00B70816"/>
    <w:rsid w:val="00B73D1D"/>
    <w:rsid w:val="00B85D86"/>
    <w:rsid w:val="00B87034"/>
    <w:rsid w:val="00B87D91"/>
    <w:rsid w:val="00B90A6B"/>
    <w:rsid w:val="00B9303D"/>
    <w:rsid w:val="00B96305"/>
    <w:rsid w:val="00BA0754"/>
    <w:rsid w:val="00BA21DF"/>
    <w:rsid w:val="00BA503A"/>
    <w:rsid w:val="00BB1EB3"/>
    <w:rsid w:val="00BB685F"/>
    <w:rsid w:val="00BC46C2"/>
    <w:rsid w:val="00BC6509"/>
    <w:rsid w:val="00BD0AFE"/>
    <w:rsid w:val="00BD22FB"/>
    <w:rsid w:val="00BE374A"/>
    <w:rsid w:val="00BE47A5"/>
    <w:rsid w:val="00BE6074"/>
    <w:rsid w:val="00BF6435"/>
    <w:rsid w:val="00C05AE2"/>
    <w:rsid w:val="00C05CD5"/>
    <w:rsid w:val="00C100E8"/>
    <w:rsid w:val="00C119B2"/>
    <w:rsid w:val="00C132F8"/>
    <w:rsid w:val="00C13F19"/>
    <w:rsid w:val="00C16452"/>
    <w:rsid w:val="00C167C0"/>
    <w:rsid w:val="00C2341A"/>
    <w:rsid w:val="00C2550A"/>
    <w:rsid w:val="00C25BAA"/>
    <w:rsid w:val="00C36FC9"/>
    <w:rsid w:val="00C4052B"/>
    <w:rsid w:val="00C43F7D"/>
    <w:rsid w:val="00C44064"/>
    <w:rsid w:val="00C44A61"/>
    <w:rsid w:val="00C56183"/>
    <w:rsid w:val="00C61D78"/>
    <w:rsid w:val="00C6411F"/>
    <w:rsid w:val="00C66910"/>
    <w:rsid w:val="00C705C4"/>
    <w:rsid w:val="00C775A0"/>
    <w:rsid w:val="00C77906"/>
    <w:rsid w:val="00C84704"/>
    <w:rsid w:val="00C928BF"/>
    <w:rsid w:val="00C93606"/>
    <w:rsid w:val="00C95259"/>
    <w:rsid w:val="00CA0403"/>
    <w:rsid w:val="00CA2144"/>
    <w:rsid w:val="00CB03E0"/>
    <w:rsid w:val="00CB1D31"/>
    <w:rsid w:val="00CB4EA4"/>
    <w:rsid w:val="00CC3461"/>
    <w:rsid w:val="00CD2242"/>
    <w:rsid w:val="00CD2371"/>
    <w:rsid w:val="00CD4BED"/>
    <w:rsid w:val="00CF03C0"/>
    <w:rsid w:val="00CF7DBB"/>
    <w:rsid w:val="00D111E8"/>
    <w:rsid w:val="00D12CEA"/>
    <w:rsid w:val="00D13AC7"/>
    <w:rsid w:val="00D14C42"/>
    <w:rsid w:val="00D2769C"/>
    <w:rsid w:val="00D277D8"/>
    <w:rsid w:val="00D46E5C"/>
    <w:rsid w:val="00D559C1"/>
    <w:rsid w:val="00D615E9"/>
    <w:rsid w:val="00D62057"/>
    <w:rsid w:val="00D63437"/>
    <w:rsid w:val="00D63C8A"/>
    <w:rsid w:val="00D646C7"/>
    <w:rsid w:val="00D80BD2"/>
    <w:rsid w:val="00D8425D"/>
    <w:rsid w:val="00D853F4"/>
    <w:rsid w:val="00D85679"/>
    <w:rsid w:val="00D87C86"/>
    <w:rsid w:val="00D9232E"/>
    <w:rsid w:val="00D96673"/>
    <w:rsid w:val="00DA44E5"/>
    <w:rsid w:val="00DA67FB"/>
    <w:rsid w:val="00DB29FC"/>
    <w:rsid w:val="00DB5E38"/>
    <w:rsid w:val="00DB6326"/>
    <w:rsid w:val="00DC1D31"/>
    <w:rsid w:val="00DD7170"/>
    <w:rsid w:val="00DD7553"/>
    <w:rsid w:val="00DD7E76"/>
    <w:rsid w:val="00DE1362"/>
    <w:rsid w:val="00DE2760"/>
    <w:rsid w:val="00DE7844"/>
    <w:rsid w:val="00DF08EB"/>
    <w:rsid w:val="00DF43A7"/>
    <w:rsid w:val="00DF4841"/>
    <w:rsid w:val="00DF4CF6"/>
    <w:rsid w:val="00E016EB"/>
    <w:rsid w:val="00E02740"/>
    <w:rsid w:val="00E21B45"/>
    <w:rsid w:val="00E21BB3"/>
    <w:rsid w:val="00E224D8"/>
    <w:rsid w:val="00E361B2"/>
    <w:rsid w:val="00E37A3A"/>
    <w:rsid w:val="00E4403D"/>
    <w:rsid w:val="00E45F8F"/>
    <w:rsid w:val="00E5084F"/>
    <w:rsid w:val="00E62093"/>
    <w:rsid w:val="00E63D35"/>
    <w:rsid w:val="00E66675"/>
    <w:rsid w:val="00E6741E"/>
    <w:rsid w:val="00E727D3"/>
    <w:rsid w:val="00E7575B"/>
    <w:rsid w:val="00E76186"/>
    <w:rsid w:val="00E83DA2"/>
    <w:rsid w:val="00EA1AE9"/>
    <w:rsid w:val="00EA35A5"/>
    <w:rsid w:val="00EA36D8"/>
    <w:rsid w:val="00EA78FF"/>
    <w:rsid w:val="00EB1C0B"/>
    <w:rsid w:val="00EC0801"/>
    <w:rsid w:val="00EC3C5C"/>
    <w:rsid w:val="00EC46D8"/>
    <w:rsid w:val="00ED0CED"/>
    <w:rsid w:val="00ED30CD"/>
    <w:rsid w:val="00EF516A"/>
    <w:rsid w:val="00EF676E"/>
    <w:rsid w:val="00EF73F0"/>
    <w:rsid w:val="00F018F1"/>
    <w:rsid w:val="00F021B1"/>
    <w:rsid w:val="00F028B8"/>
    <w:rsid w:val="00F06CD1"/>
    <w:rsid w:val="00F072BD"/>
    <w:rsid w:val="00F14ADF"/>
    <w:rsid w:val="00F20294"/>
    <w:rsid w:val="00F2363D"/>
    <w:rsid w:val="00F277FF"/>
    <w:rsid w:val="00F36551"/>
    <w:rsid w:val="00F36B03"/>
    <w:rsid w:val="00F37CEE"/>
    <w:rsid w:val="00F42625"/>
    <w:rsid w:val="00F4761D"/>
    <w:rsid w:val="00F47CFC"/>
    <w:rsid w:val="00F54E75"/>
    <w:rsid w:val="00F56EA2"/>
    <w:rsid w:val="00F615B8"/>
    <w:rsid w:val="00F6500D"/>
    <w:rsid w:val="00F701DD"/>
    <w:rsid w:val="00F70545"/>
    <w:rsid w:val="00F7080F"/>
    <w:rsid w:val="00F70A57"/>
    <w:rsid w:val="00F73D89"/>
    <w:rsid w:val="00F83375"/>
    <w:rsid w:val="00F93D76"/>
    <w:rsid w:val="00F95FDA"/>
    <w:rsid w:val="00FA2FB5"/>
    <w:rsid w:val="00FA6737"/>
    <w:rsid w:val="00FB381D"/>
    <w:rsid w:val="00FB5385"/>
    <w:rsid w:val="00FB6CD4"/>
    <w:rsid w:val="00FC0743"/>
    <w:rsid w:val="00FC2293"/>
    <w:rsid w:val="00FC26B9"/>
    <w:rsid w:val="00FC790C"/>
    <w:rsid w:val="00FD414A"/>
    <w:rsid w:val="00FD7AB5"/>
    <w:rsid w:val="00FE1C1F"/>
    <w:rsid w:val="00FE40EA"/>
    <w:rsid w:val="00FE5B9C"/>
    <w:rsid w:val="00FF5C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153E6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CC3461"/>
    <w:pPr>
      <w:keepNext/>
      <w:spacing w:after="0" w:line="240" w:lineRule="auto"/>
      <w:outlineLvl w:val="0"/>
    </w:pPr>
    <w:rPr>
      <w:rFonts w:ascii="Times New Roman" w:eastAsia="Times New Roman" w:hAnsi="Times New Roman" w:cs="Times New Roman"/>
      <w:b/>
      <w:sz w:val="24"/>
      <w:szCs w:val="20"/>
    </w:rPr>
  </w:style>
  <w:style w:type="paragraph" w:styleId="Heading2">
    <w:name w:val="heading 2"/>
    <w:basedOn w:val="Normal"/>
    <w:next w:val="Normal"/>
    <w:link w:val="Heading2Char"/>
    <w:qFormat/>
    <w:rsid w:val="00CC3461"/>
    <w:pPr>
      <w:keepNext/>
      <w:spacing w:after="0" w:line="240" w:lineRule="auto"/>
      <w:outlineLvl w:val="1"/>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5F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5F8F"/>
    <w:rPr>
      <w:rFonts w:ascii="Tahoma" w:hAnsi="Tahoma" w:cs="Tahoma"/>
      <w:sz w:val="16"/>
      <w:szCs w:val="16"/>
    </w:rPr>
  </w:style>
  <w:style w:type="character" w:styleId="PlaceholderText">
    <w:name w:val="Placeholder Text"/>
    <w:basedOn w:val="DefaultParagraphFont"/>
    <w:uiPriority w:val="99"/>
    <w:semiHidden/>
    <w:rsid w:val="00FD7AB5"/>
    <w:rPr>
      <w:color w:val="808080"/>
    </w:rPr>
  </w:style>
  <w:style w:type="character" w:styleId="Hyperlink">
    <w:name w:val="Hyperlink"/>
    <w:basedOn w:val="DefaultParagraphFont"/>
    <w:uiPriority w:val="99"/>
    <w:unhideWhenUsed/>
    <w:rsid w:val="001116B8"/>
    <w:rPr>
      <w:color w:val="0000FF" w:themeColor="hyperlink"/>
      <w:u w:val="single"/>
    </w:rPr>
  </w:style>
  <w:style w:type="table" w:styleId="TableGrid">
    <w:name w:val="Table Grid"/>
    <w:basedOn w:val="TableNormal"/>
    <w:uiPriority w:val="59"/>
    <w:rsid w:val="003636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355D1"/>
    <w:pPr>
      <w:ind w:left="720"/>
      <w:contextualSpacing/>
    </w:pPr>
  </w:style>
  <w:style w:type="table" w:customStyle="1" w:styleId="TableGrid1">
    <w:name w:val="Table Grid1"/>
    <w:basedOn w:val="TableNormal"/>
    <w:next w:val="TableGrid"/>
    <w:rsid w:val="00CD4BE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CC3461"/>
    <w:rPr>
      <w:rFonts w:ascii="Times New Roman" w:eastAsia="Times New Roman" w:hAnsi="Times New Roman" w:cs="Times New Roman"/>
      <w:b/>
      <w:sz w:val="24"/>
      <w:szCs w:val="20"/>
    </w:rPr>
  </w:style>
  <w:style w:type="character" w:customStyle="1" w:styleId="Heading2Char">
    <w:name w:val="Heading 2 Char"/>
    <w:basedOn w:val="DefaultParagraphFont"/>
    <w:link w:val="Heading2"/>
    <w:rsid w:val="00CC3461"/>
    <w:rPr>
      <w:rFonts w:ascii="Times New Roman" w:eastAsia="Times New Roman" w:hAnsi="Times New Roman" w:cs="Times New Roman"/>
      <w:sz w:val="24"/>
      <w:szCs w:val="20"/>
    </w:rPr>
  </w:style>
  <w:style w:type="paragraph" w:styleId="Header">
    <w:name w:val="header"/>
    <w:basedOn w:val="Normal"/>
    <w:link w:val="HeaderChar"/>
    <w:uiPriority w:val="99"/>
    <w:unhideWhenUsed/>
    <w:rsid w:val="00CC34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3461"/>
  </w:style>
  <w:style w:type="paragraph" w:styleId="Footer">
    <w:name w:val="footer"/>
    <w:basedOn w:val="Normal"/>
    <w:link w:val="FooterChar"/>
    <w:uiPriority w:val="99"/>
    <w:unhideWhenUsed/>
    <w:rsid w:val="00CC34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3461"/>
  </w:style>
  <w:style w:type="paragraph" w:styleId="NormalWeb">
    <w:name w:val="Normal (Web)"/>
    <w:basedOn w:val="Normal"/>
    <w:uiPriority w:val="99"/>
    <w:semiHidden/>
    <w:unhideWhenUsed/>
    <w:rsid w:val="00CC3461"/>
    <w:pPr>
      <w:spacing w:before="100" w:beforeAutospacing="1" w:after="100" w:afterAutospacing="1" w:line="240" w:lineRule="auto"/>
    </w:pPr>
    <w:rPr>
      <w:rFonts w:ascii="Times New Roman" w:eastAsiaTheme="minorEastAsia"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CC3461"/>
    <w:pPr>
      <w:keepNext/>
      <w:spacing w:after="0" w:line="240" w:lineRule="auto"/>
      <w:outlineLvl w:val="0"/>
    </w:pPr>
    <w:rPr>
      <w:rFonts w:ascii="Times New Roman" w:eastAsia="Times New Roman" w:hAnsi="Times New Roman" w:cs="Times New Roman"/>
      <w:b/>
      <w:sz w:val="24"/>
      <w:szCs w:val="20"/>
    </w:rPr>
  </w:style>
  <w:style w:type="paragraph" w:styleId="Heading2">
    <w:name w:val="heading 2"/>
    <w:basedOn w:val="Normal"/>
    <w:next w:val="Normal"/>
    <w:link w:val="Heading2Char"/>
    <w:qFormat/>
    <w:rsid w:val="00CC3461"/>
    <w:pPr>
      <w:keepNext/>
      <w:spacing w:after="0" w:line="240" w:lineRule="auto"/>
      <w:outlineLvl w:val="1"/>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5F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5F8F"/>
    <w:rPr>
      <w:rFonts w:ascii="Tahoma" w:hAnsi="Tahoma" w:cs="Tahoma"/>
      <w:sz w:val="16"/>
      <w:szCs w:val="16"/>
    </w:rPr>
  </w:style>
  <w:style w:type="character" w:styleId="PlaceholderText">
    <w:name w:val="Placeholder Text"/>
    <w:basedOn w:val="DefaultParagraphFont"/>
    <w:uiPriority w:val="99"/>
    <w:semiHidden/>
    <w:rsid w:val="00FD7AB5"/>
    <w:rPr>
      <w:color w:val="808080"/>
    </w:rPr>
  </w:style>
  <w:style w:type="character" w:styleId="Hyperlink">
    <w:name w:val="Hyperlink"/>
    <w:basedOn w:val="DefaultParagraphFont"/>
    <w:uiPriority w:val="99"/>
    <w:unhideWhenUsed/>
    <w:rsid w:val="001116B8"/>
    <w:rPr>
      <w:color w:val="0000FF" w:themeColor="hyperlink"/>
      <w:u w:val="single"/>
    </w:rPr>
  </w:style>
  <w:style w:type="table" w:styleId="TableGrid">
    <w:name w:val="Table Grid"/>
    <w:basedOn w:val="TableNormal"/>
    <w:uiPriority w:val="59"/>
    <w:rsid w:val="003636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355D1"/>
    <w:pPr>
      <w:ind w:left="720"/>
      <w:contextualSpacing/>
    </w:pPr>
  </w:style>
  <w:style w:type="table" w:customStyle="1" w:styleId="TableGrid1">
    <w:name w:val="Table Grid1"/>
    <w:basedOn w:val="TableNormal"/>
    <w:next w:val="TableGrid"/>
    <w:rsid w:val="00CD4BE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CC3461"/>
    <w:rPr>
      <w:rFonts w:ascii="Times New Roman" w:eastAsia="Times New Roman" w:hAnsi="Times New Roman" w:cs="Times New Roman"/>
      <w:b/>
      <w:sz w:val="24"/>
      <w:szCs w:val="20"/>
    </w:rPr>
  </w:style>
  <w:style w:type="character" w:customStyle="1" w:styleId="Heading2Char">
    <w:name w:val="Heading 2 Char"/>
    <w:basedOn w:val="DefaultParagraphFont"/>
    <w:link w:val="Heading2"/>
    <w:rsid w:val="00CC3461"/>
    <w:rPr>
      <w:rFonts w:ascii="Times New Roman" w:eastAsia="Times New Roman" w:hAnsi="Times New Roman" w:cs="Times New Roman"/>
      <w:sz w:val="24"/>
      <w:szCs w:val="20"/>
    </w:rPr>
  </w:style>
  <w:style w:type="paragraph" w:styleId="Header">
    <w:name w:val="header"/>
    <w:basedOn w:val="Normal"/>
    <w:link w:val="HeaderChar"/>
    <w:uiPriority w:val="99"/>
    <w:unhideWhenUsed/>
    <w:rsid w:val="00CC34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3461"/>
  </w:style>
  <w:style w:type="paragraph" w:styleId="Footer">
    <w:name w:val="footer"/>
    <w:basedOn w:val="Normal"/>
    <w:link w:val="FooterChar"/>
    <w:uiPriority w:val="99"/>
    <w:unhideWhenUsed/>
    <w:rsid w:val="00CC34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3461"/>
  </w:style>
  <w:style w:type="paragraph" w:styleId="NormalWeb">
    <w:name w:val="Normal (Web)"/>
    <w:basedOn w:val="Normal"/>
    <w:uiPriority w:val="99"/>
    <w:semiHidden/>
    <w:unhideWhenUsed/>
    <w:rsid w:val="00CC3461"/>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5315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astasi\Downloads\Course%20Proposal%20Form%2018-19(4.13.21).dotm"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A08ED716C824F389AD7DD8322CA7330"/>
        <w:category>
          <w:name w:val="General"/>
          <w:gallery w:val="placeholder"/>
        </w:category>
        <w:types>
          <w:type w:val="bbPlcHdr"/>
        </w:types>
        <w:behaviors>
          <w:behavior w:val="content"/>
        </w:behaviors>
        <w:guid w:val="{02C38567-4C94-408B-8534-C74E3CCAEF3D}"/>
      </w:docPartPr>
      <w:docPartBody>
        <w:p w:rsidR="002310C8" w:rsidRDefault="00466AC2">
          <w:pPr>
            <w:pStyle w:val="6A08ED716C824F389AD7DD8322CA7330"/>
          </w:pPr>
          <w:r>
            <w:rPr>
              <w:rStyle w:val="PlaceholderText"/>
            </w:rPr>
            <w:t>E</w:t>
          </w:r>
          <w:r w:rsidRPr="00EB44DD">
            <w:rPr>
              <w:rStyle w:val="PlaceholderText"/>
            </w:rPr>
            <w:t>nter</w:t>
          </w:r>
          <w:r>
            <w:rPr>
              <w:rStyle w:val="PlaceholderText"/>
            </w:rPr>
            <w:t xml:space="preserve"> course # here</w:t>
          </w:r>
          <w:r w:rsidRPr="00EB44DD">
            <w:rPr>
              <w:rStyle w:val="PlaceholderText"/>
            </w:rPr>
            <w:t>.</w:t>
          </w:r>
        </w:p>
      </w:docPartBody>
    </w:docPart>
    <w:docPart>
      <w:docPartPr>
        <w:name w:val="1F16A17BB35047588E38188303938461"/>
        <w:category>
          <w:name w:val="General"/>
          <w:gallery w:val="placeholder"/>
        </w:category>
        <w:types>
          <w:type w:val="bbPlcHdr"/>
        </w:types>
        <w:behaviors>
          <w:behavior w:val="content"/>
        </w:behaviors>
        <w:guid w:val="{DADAB0A5-CC00-4896-BAEA-1548A021FE9E}"/>
      </w:docPartPr>
      <w:docPartBody>
        <w:p w:rsidR="002310C8" w:rsidRDefault="00466AC2">
          <w:pPr>
            <w:pStyle w:val="1F16A17BB35047588E38188303938461"/>
          </w:pPr>
          <w:r>
            <w:rPr>
              <w:rStyle w:val="PlaceholderText"/>
              <w:rFonts w:ascii="Calibri" w:hAnsi="Calibri"/>
            </w:rPr>
            <w:t>Enter the official course title.</w:t>
          </w:r>
        </w:p>
      </w:docPartBody>
    </w:docPart>
    <w:docPart>
      <w:docPartPr>
        <w:name w:val="702169A1DCE14B71AEB8081A86284DDC"/>
        <w:category>
          <w:name w:val="General"/>
          <w:gallery w:val="placeholder"/>
        </w:category>
        <w:types>
          <w:type w:val="bbPlcHdr"/>
        </w:types>
        <w:behaviors>
          <w:behavior w:val="content"/>
        </w:behaviors>
        <w:guid w:val="{D7470662-95B5-4E0D-8901-0BD1B71E3577}"/>
      </w:docPartPr>
      <w:docPartBody>
        <w:p w:rsidR="002310C8" w:rsidRDefault="00466AC2">
          <w:pPr>
            <w:pStyle w:val="702169A1DCE14B71AEB8081A86284DDC"/>
          </w:pPr>
          <w:r w:rsidRPr="00382ECB">
            <w:rPr>
              <w:rStyle w:val="PlaceholderText"/>
              <w:rFonts w:ascii="Calibri" w:hAnsi="Calibri"/>
            </w:rPr>
            <w:t>Click here &amp; enter your department/program.</w:t>
          </w:r>
        </w:p>
      </w:docPartBody>
    </w:docPart>
    <w:docPart>
      <w:docPartPr>
        <w:name w:val="B37B1B4EF70E405B8A7A6B50F13AC493"/>
        <w:category>
          <w:name w:val="General"/>
          <w:gallery w:val="placeholder"/>
        </w:category>
        <w:types>
          <w:type w:val="bbPlcHdr"/>
        </w:types>
        <w:behaviors>
          <w:behavior w:val="content"/>
        </w:behaviors>
        <w:guid w:val="{D3EE605B-73F6-4EB0-8E2C-FFA8C28614BB}"/>
      </w:docPartPr>
      <w:docPartBody>
        <w:p w:rsidR="002310C8" w:rsidRDefault="00F73AF3" w:rsidP="00F73AF3">
          <w:pPr>
            <w:pStyle w:val="B37B1B4EF70E405B8A7A6B50F13AC4931"/>
          </w:pPr>
          <w:r w:rsidRPr="00EB44DD">
            <w:rPr>
              <w:rStyle w:val="PlaceholderText"/>
            </w:rPr>
            <w:t>C</w:t>
          </w:r>
          <w:r>
            <w:rPr>
              <w:rStyle w:val="PlaceholderText"/>
            </w:rPr>
            <w:t>lick here to select a month</w:t>
          </w:r>
          <w:r w:rsidRPr="00EB44DD">
            <w:rPr>
              <w:rStyle w:val="PlaceholderText"/>
            </w:rPr>
            <w:t>.</w:t>
          </w:r>
        </w:p>
      </w:docPartBody>
    </w:docPart>
    <w:docPart>
      <w:docPartPr>
        <w:name w:val="8DC8875859F04A34A0FB083BC839D8A5"/>
        <w:category>
          <w:name w:val="General"/>
          <w:gallery w:val="placeholder"/>
        </w:category>
        <w:types>
          <w:type w:val="bbPlcHdr"/>
        </w:types>
        <w:behaviors>
          <w:behavior w:val="content"/>
        </w:behaviors>
        <w:guid w:val="{56162EBD-4283-4272-B479-34DFB2466F5E}"/>
      </w:docPartPr>
      <w:docPartBody>
        <w:p w:rsidR="002310C8" w:rsidRDefault="00F73AF3" w:rsidP="00F73AF3">
          <w:pPr>
            <w:pStyle w:val="8DC8875859F04A34A0FB083BC839D8A51"/>
          </w:pPr>
          <w:r w:rsidRPr="00EB44DD">
            <w:rPr>
              <w:rStyle w:val="PlaceholderText"/>
            </w:rPr>
            <w:t>C</w:t>
          </w:r>
          <w:r>
            <w:rPr>
              <w:rStyle w:val="PlaceholderText"/>
            </w:rPr>
            <w:t>lick here to select a year</w:t>
          </w:r>
          <w:r w:rsidRPr="00EB44DD">
            <w:rPr>
              <w:rStyle w:val="PlaceholderText"/>
            </w:rPr>
            <w:t>.</w:t>
          </w:r>
        </w:p>
      </w:docPartBody>
    </w:docPart>
    <w:docPart>
      <w:docPartPr>
        <w:name w:val="43A8515E795C4411A0AD013B539B3F95"/>
        <w:category>
          <w:name w:val="General"/>
          <w:gallery w:val="placeholder"/>
        </w:category>
        <w:types>
          <w:type w:val="bbPlcHdr"/>
        </w:types>
        <w:behaviors>
          <w:behavior w:val="content"/>
        </w:behaviors>
        <w:guid w:val="{8D18C3C4-F73C-4ABE-A402-BBD9E92F8861}"/>
      </w:docPartPr>
      <w:docPartBody>
        <w:p w:rsidR="002310C8" w:rsidRDefault="00466AC2">
          <w:pPr>
            <w:pStyle w:val="43A8515E795C4411A0AD013B539B3F95"/>
          </w:pPr>
          <w:r w:rsidRPr="00EB44DD">
            <w:rPr>
              <w:rStyle w:val="PlaceholderText"/>
            </w:rPr>
            <w:t>C</w:t>
          </w:r>
          <w:r>
            <w:rPr>
              <w:rStyle w:val="PlaceholderText"/>
            </w:rPr>
            <w:t>lick here to select a month</w:t>
          </w:r>
          <w:r w:rsidRPr="00EB44DD">
            <w:rPr>
              <w:rStyle w:val="PlaceholderText"/>
            </w:rPr>
            <w:t>.</w:t>
          </w:r>
        </w:p>
      </w:docPartBody>
    </w:docPart>
    <w:docPart>
      <w:docPartPr>
        <w:name w:val="05586AA1341045BCB21D432DEBA49868"/>
        <w:category>
          <w:name w:val="General"/>
          <w:gallery w:val="placeholder"/>
        </w:category>
        <w:types>
          <w:type w:val="bbPlcHdr"/>
        </w:types>
        <w:behaviors>
          <w:behavior w:val="content"/>
        </w:behaviors>
        <w:guid w:val="{6DB6C788-52B0-46C4-AA6D-D985DD882E8E}"/>
      </w:docPartPr>
      <w:docPartBody>
        <w:p w:rsidR="002310C8" w:rsidRDefault="00466AC2">
          <w:pPr>
            <w:pStyle w:val="05586AA1341045BCB21D432DEBA49868"/>
          </w:pPr>
          <w:r w:rsidRPr="00EB44DD">
            <w:rPr>
              <w:rStyle w:val="PlaceholderText"/>
            </w:rPr>
            <w:t>C</w:t>
          </w:r>
          <w:r>
            <w:rPr>
              <w:rStyle w:val="PlaceholderText"/>
            </w:rPr>
            <w:t>lick here to select a year</w:t>
          </w:r>
          <w:r w:rsidRPr="00EB44DD">
            <w:rPr>
              <w:rStyle w:val="PlaceholderText"/>
            </w:rPr>
            <w:t>.</w:t>
          </w:r>
        </w:p>
      </w:docPartBody>
    </w:docPart>
    <w:docPart>
      <w:docPartPr>
        <w:name w:val="8D749C63DA4C4E2196520811BFDC4923"/>
        <w:category>
          <w:name w:val="General"/>
          <w:gallery w:val="placeholder"/>
        </w:category>
        <w:types>
          <w:type w:val="bbPlcHdr"/>
        </w:types>
        <w:behaviors>
          <w:behavior w:val="content"/>
        </w:behaviors>
        <w:guid w:val="{F860E86A-9C8C-496B-B31D-AD980ADA9C8A}"/>
      </w:docPartPr>
      <w:docPartBody>
        <w:p w:rsidR="002310C8" w:rsidRDefault="00466AC2">
          <w:pPr>
            <w:pStyle w:val="8D749C63DA4C4E2196520811BFDC4923"/>
          </w:pPr>
          <w:r w:rsidRPr="00EB44DD">
            <w:rPr>
              <w:rStyle w:val="PlaceholderText"/>
            </w:rPr>
            <w:t>Choose an item.</w:t>
          </w:r>
        </w:p>
      </w:docPartBody>
    </w:docPart>
    <w:docPart>
      <w:docPartPr>
        <w:name w:val="79300F0AF84D458C8CACB5157A124B36"/>
        <w:category>
          <w:name w:val="General"/>
          <w:gallery w:val="placeholder"/>
        </w:category>
        <w:types>
          <w:type w:val="bbPlcHdr"/>
        </w:types>
        <w:behaviors>
          <w:behavior w:val="content"/>
        </w:behaviors>
        <w:guid w:val="{A5B2A93F-A558-44B5-B39C-D7F92977D73F}"/>
      </w:docPartPr>
      <w:docPartBody>
        <w:p w:rsidR="002310C8" w:rsidRDefault="00466AC2">
          <w:pPr>
            <w:pStyle w:val="79300F0AF84D458C8CACB5157A124B36"/>
          </w:pPr>
          <w:r w:rsidRPr="00E46A72">
            <w:rPr>
              <w:rStyle w:val="PlaceholderText"/>
            </w:rPr>
            <w:t>Choose an item.</w:t>
          </w:r>
        </w:p>
      </w:docPartBody>
    </w:docPart>
    <w:docPart>
      <w:docPartPr>
        <w:name w:val="D840A4B40C204C6895CD9447A016FB47"/>
        <w:category>
          <w:name w:val="General"/>
          <w:gallery w:val="placeholder"/>
        </w:category>
        <w:types>
          <w:type w:val="bbPlcHdr"/>
        </w:types>
        <w:behaviors>
          <w:behavior w:val="content"/>
        </w:behaviors>
        <w:guid w:val="{C8B569B4-30F8-4D8A-B85B-99C4BA659945}"/>
      </w:docPartPr>
      <w:docPartBody>
        <w:p w:rsidR="002310C8" w:rsidRDefault="00466AC2">
          <w:pPr>
            <w:pStyle w:val="D840A4B40C204C6895CD9447A016FB47"/>
          </w:pPr>
          <w:r w:rsidRPr="00E46A72">
            <w:rPr>
              <w:rStyle w:val="PlaceholderText"/>
            </w:rPr>
            <w:t>Choose an item.</w:t>
          </w:r>
        </w:p>
      </w:docPartBody>
    </w:docPart>
    <w:docPart>
      <w:docPartPr>
        <w:name w:val="1D65C5F9D7534B929A090C0A1AF442AE"/>
        <w:category>
          <w:name w:val="General"/>
          <w:gallery w:val="placeholder"/>
        </w:category>
        <w:types>
          <w:type w:val="bbPlcHdr"/>
        </w:types>
        <w:behaviors>
          <w:behavior w:val="content"/>
        </w:behaviors>
        <w:guid w:val="{9A3D5C3C-7189-4126-AB53-94C9DD7226DD}"/>
      </w:docPartPr>
      <w:docPartBody>
        <w:p w:rsidR="002310C8" w:rsidRDefault="00466AC2">
          <w:pPr>
            <w:pStyle w:val="1D65C5F9D7534B929A090C0A1AF442AE"/>
          </w:pPr>
          <w:r>
            <w:rPr>
              <w:rStyle w:val="PlaceholderText"/>
            </w:rPr>
            <w:t>Type here; enter 0 if there are none.</w:t>
          </w:r>
        </w:p>
      </w:docPartBody>
    </w:docPart>
    <w:docPart>
      <w:docPartPr>
        <w:name w:val="6551FC300EC544EB83C7BF5D88414DFC"/>
        <w:category>
          <w:name w:val="General"/>
          <w:gallery w:val="placeholder"/>
        </w:category>
        <w:types>
          <w:type w:val="bbPlcHdr"/>
        </w:types>
        <w:behaviors>
          <w:behavior w:val="content"/>
        </w:behaviors>
        <w:guid w:val="{C9D9D5A7-8A87-4262-9FC0-8E01B1586E7F}"/>
      </w:docPartPr>
      <w:docPartBody>
        <w:p w:rsidR="002310C8" w:rsidRDefault="00466AC2">
          <w:pPr>
            <w:pStyle w:val="6551FC300EC544EB83C7BF5D88414DFC"/>
          </w:pPr>
          <w:r w:rsidRPr="00EB44DD">
            <w:rPr>
              <w:rStyle w:val="PlaceholderText"/>
            </w:rPr>
            <w:t xml:space="preserve">Click here to </w:t>
          </w:r>
          <w:r>
            <w:rPr>
              <w:rStyle w:val="PlaceholderText"/>
            </w:rPr>
            <w:t>list prerequisites in this format:  ENG-000</w:t>
          </w:r>
          <w:r w:rsidRPr="00EB44DD">
            <w:rPr>
              <w:rStyle w:val="PlaceholderText"/>
            </w:rPr>
            <w:t>.</w:t>
          </w:r>
        </w:p>
      </w:docPartBody>
    </w:docPart>
    <w:docPart>
      <w:docPartPr>
        <w:name w:val="F6CC2255A2A64F23BA3A816A4D5F5BEE"/>
        <w:category>
          <w:name w:val="General"/>
          <w:gallery w:val="placeholder"/>
        </w:category>
        <w:types>
          <w:type w:val="bbPlcHdr"/>
        </w:types>
        <w:behaviors>
          <w:behavior w:val="content"/>
        </w:behaviors>
        <w:guid w:val="{3A0170C0-3419-4E0E-86EB-5E5F52A6FAA4}"/>
      </w:docPartPr>
      <w:docPartBody>
        <w:p w:rsidR="002310C8" w:rsidRDefault="00466AC2">
          <w:pPr>
            <w:pStyle w:val="F6CC2255A2A64F23BA3A816A4D5F5BEE"/>
          </w:pPr>
          <w:r w:rsidRPr="00EB44DD">
            <w:rPr>
              <w:rStyle w:val="PlaceholderText"/>
            </w:rPr>
            <w:t>Click here to enter</w:t>
          </w:r>
          <w:r>
            <w:rPr>
              <w:rStyle w:val="PlaceholderText"/>
            </w:rPr>
            <w:t xml:space="preserve"> co-requisites in this format:  ENG-000</w:t>
          </w:r>
          <w:r w:rsidRPr="00EB44DD">
            <w:rPr>
              <w:rStyle w:val="PlaceholderText"/>
            </w:rPr>
            <w:t>.</w:t>
          </w:r>
        </w:p>
      </w:docPartBody>
    </w:docPart>
    <w:docPart>
      <w:docPartPr>
        <w:name w:val="70DCC1911D5C40ECB3800B173E8AD0B2"/>
        <w:category>
          <w:name w:val="General"/>
          <w:gallery w:val="placeholder"/>
        </w:category>
        <w:types>
          <w:type w:val="bbPlcHdr"/>
        </w:types>
        <w:behaviors>
          <w:behavior w:val="content"/>
        </w:behaviors>
        <w:guid w:val="{439559BA-4989-40C8-8D3F-1F8D5D56E641}"/>
      </w:docPartPr>
      <w:docPartBody>
        <w:p w:rsidR="002310C8" w:rsidRDefault="00466AC2">
          <w:pPr>
            <w:pStyle w:val="70DCC1911D5C40ECB3800B173E8AD0B2"/>
          </w:pPr>
          <w:r w:rsidRPr="00EB44DD">
            <w:rPr>
              <w:rStyle w:val="PlaceholderText"/>
            </w:rPr>
            <w:t xml:space="preserve">Click here to enter </w:t>
          </w:r>
          <w:r>
            <w:rPr>
              <w:rStyle w:val="PlaceholderText"/>
            </w:rPr>
            <w:t xml:space="preserve">course description.  The description entered here must match the course description that is typed on the Differential Classification form C.  If you are submitting a revised course proposal &amp; you are NOT intending to change the description please ensure that what is entered here is identical to what is printed in the Academic Program Guide. </w:t>
          </w:r>
        </w:p>
      </w:docPartBody>
    </w:docPart>
    <w:docPart>
      <w:docPartPr>
        <w:name w:val="B6541FD3ACF14B10ADA0095C75F8BBCD"/>
        <w:category>
          <w:name w:val="General"/>
          <w:gallery w:val="placeholder"/>
        </w:category>
        <w:types>
          <w:type w:val="bbPlcHdr"/>
        </w:types>
        <w:behaviors>
          <w:behavior w:val="content"/>
        </w:behaviors>
        <w:guid w:val="{00C7FF97-FD26-450F-80EB-2391BA7B66A7}"/>
      </w:docPartPr>
      <w:docPartBody>
        <w:p w:rsidR="002310C8" w:rsidRDefault="00466AC2">
          <w:pPr>
            <w:pStyle w:val="B6541FD3ACF14B10ADA0095C75F8BBCD"/>
          </w:pPr>
          <w:r w:rsidRPr="00471AE9">
            <w:rPr>
              <w:rStyle w:val="PlaceholderText"/>
            </w:rPr>
            <w:t>Click here to enter text.</w:t>
          </w:r>
        </w:p>
      </w:docPartBody>
    </w:docPart>
    <w:docPart>
      <w:docPartPr>
        <w:name w:val="D6117E2683234AE7B0610DC51B900CB1"/>
        <w:category>
          <w:name w:val="General"/>
          <w:gallery w:val="placeholder"/>
        </w:category>
        <w:types>
          <w:type w:val="bbPlcHdr"/>
        </w:types>
        <w:behaviors>
          <w:behavior w:val="content"/>
        </w:behaviors>
        <w:guid w:val="{43D1BA8F-266B-4BE5-8AE1-84E72D56C5AD}"/>
      </w:docPartPr>
      <w:docPartBody>
        <w:p w:rsidR="002310C8" w:rsidRDefault="00466AC2">
          <w:pPr>
            <w:pStyle w:val="D6117E2683234AE7B0610DC51B900CB1"/>
          </w:pPr>
          <w:r w:rsidRPr="00471AE9">
            <w:rPr>
              <w:rStyle w:val="PlaceholderText"/>
            </w:rPr>
            <w:t>Click here to enter text.</w:t>
          </w:r>
        </w:p>
      </w:docPartBody>
    </w:docPart>
    <w:docPart>
      <w:docPartPr>
        <w:name w:val="A10DE95157AF48879930C4ADA62D3AF6"/>
        <w:category>
          <w:name w:val="General"/>
          <w:gallery w:val="placeholder"/>
        </w:category>
        <w:types>
          <w:type w:val="bbPlcHdr"/>
        </w:types>
        <w:behaviors>
          <w:behavior w:val="content"/>
        </w:behaviors>
        <w:guid w:val="{D2475EB0-B04A-427E-BBF6-F19F66128287}"/>
      </w:docPartPr>
      <w:docPartBody>
        <w:p w:rsidR="002310C8" w:rsidRDefault="00466AC2">
          <w:pPr>
            <w:pStyle w:val="A10DE95157AF48879930C4ADA62D3AF6"/>
          </w:pPr>
          <w:r w:rsidRPr="00EB44DD">
            <w:rPr>
              <w:rStyle w:val="PlaceholderText"/>
            </w:rPr>
            <w:t xml:space="preserve">Click here </w:t>
          </w:r>
          <w:r>
            <w:rPr>
              <w:rStyle w:val="PlaceholderText"/>
            </w:rPr>
            <w:t>&amp; type the general education student learning outcomes</w:t>
          </w:r>
          <w:r w:rsidRPr="00EB44DD">
            <w:rPr>
              <w:rStyle w:val="PlaceholderText"/>
            </w:rPr>
            <w:t>.</w:t>
          </w:r>
          <w:r>
            <w:rPr>
              <w:rStyle w:val="PlaceholderText"/>
            </w:rPr>
            <w:t xml:space="preserve"> If there are none enter N/A.</w:t>
          </w:r>
        </w:p>
      </w:docPartBody>
    </w:docPart>
    <w:docPart>
      <w:docPartPr>
        <w:name w:val="02AE2B0F7DEF4A9F95DFCFACF8CC8D8A"/>
        <w:category>
          <w:name w:val="General"/>
          <w:gallery w:val="placeholder"/>
        </w:category>
        <w:types>
          <w:type w:val="bbPlcHdr"/>
        </w:types>
        <w:behaviors>
          <w:behavior w:val="content"/>
        </w:behaviors>
        <w:guid w:val="{9FB290E8-55DA-435B-91FB-FBF9CF46CF7B}"/>
      </w:docPartPr>
      <w:docPartBody>
        <w:p w:rsidR="002310C8" w:rsidRDefault="00466AC2">
          <w:pPr>
            <w:pStyle w:val="02AE2B0F7DEF4A9F95DFCFACF8CC8D8A"/>
          </w:pPr>
          <w:r w:rsidRPr="00EB44DD">
            <w:rPr>
              <w:rStyle w:val="PlaceholderText"/>
            </w:rPr>
            <w:t xml:space="preserve">Click here </w:t>
          </w:r>
          <w:r>
            <w:rPr>
              <w:rStyle w:val="PlaceholderText"/>
            </w:rPr>
            <w:t>&amp;</w:t>
          </w:r>
          <w:r w:rsidRPr="00EB44DD">
            <w:rPr>
              <w:rStyle w:val="PlaceholderText"/>
            </w:rPr>
            <w:t xml:space="preserve"> enter </w:t>
          </w:r>
          <w:r>
            <w:rPr>
              <w:rStyle w:val="PlaceholderText"/>
            </w:rPr>
            <w:t>a description of how the general education SLOs will be assessed</w:t>
          </w:r>
          <w:r w:rsidRPr="00EB44DD">
            <w:rPr>
              <w:rStyle w:val="PlaceholderText"/>
            </w:rPr>
            <w:t>.</w:t>
          </w:r>
          <w:r>
            <w:rPr>
              <w:rStyle w:val="PlaceholderText"/>
            </w:rPr>
            <w:t xml:space="preserve">  If this course is not a General education course enter N/A.</w:t>
          </w:r>
        </w:p>
      </w:docPartBody>
    </w:docPart>
    <w:docPart>
      <w:docPartPr>
        <w:name w:val="47B240BE45E8442DA0B1EC37127F4461"/>
        <w:category>
          <w:name w:val="General"/>
          <w:gallery w:val="placeholder"/>
        </w:category>
        <w:types>
          <w:type w:val="bbPlcHdr"/>
        </w:types>
        <w:behaviors>
          <w:behavior w:val="content"/>
        </w:behaviors>
        <w:guid w:val="{244EA5BD-FB6C-4D4D-A9E3-909627D04B8D}"/>
      </w:docPartPr>
      <w:docPartBody>
        <w:p w:rsidR="002310C8" w:rsidRDefault="00466AC2">
          <w:pPr>
            <w:pStyle w:val="47B240BE45E8442DA0B1EC37127F4461"/>
          </w:pPr>
          <w:r w:rsidRPr="00EB44DD">
            <w:rPr>
              <w:rStyle w:val="PlaceholderText"/>
            </w:rPr>
            <w:t>Click here to enter text.</w:t>
          </w:r>
        </w:p>
      </w:docPartBody>
    </w:docPart>
    <w:docPart>
      <w:docPartPr>
        <w:name w:val="4A97541043AA4BDFB4009609F8CFEFE9"/>
        <w:category>
          <w:name w:val="General"/>
          <w:gallery w:val="placeholder"/>
        </w:category>
        <w:types>
          <w:type w:val="bbPlcHdr"/>
        </w:types>
        <w:behaviors>
          <w:behavior w:val="content"/>
        </w:behaviors>
        <w:guid w:val="{CA533961-E0C1-4C56-84A4-84DD3E888BA3}"/>
      </w:docPartPr>
      <w:docPartBody>
        <w:p w:rsidR="002310C8" w:rsidRDefault="00466AC2">
          <w:pPr>
            <w:pStyle w:val="4A97541043AA4BDFB4009609F8CFEFE9"/>
          </w:pPr>
          <w:r w:rsidRPr="00EB44DD">
            <w:rPr>
              <w:rStyle w:val="PlaceholderText"/>
            </w:rPr>
            <w:t>Click here to enter text.</w:t>
          </w:r>
        </w:p>
      </w:docPartBody>
    </w:docPart>
    <w:docPart>
      <w:docPartPr>
        <w:name w:val="ED442125833340DAB688A3865615AFB3"/>
        <w:category>
          <w:name w:val="General"/>
          <w:gallery w:val="placeholder"/>
        </w:category>
        <w:types>
          <w:type w:val="bbPlcHdr"/>
        </w:types>
        <w:behaviors>
          <w:behavior w:val="content"/>
        </w:behaviors>
        <w:guid w:val="{EA9704EF-D05D-4BFE-9255-E711448551C2}"/>
      </w:docPartPr>
      <w:docPartBody>
        <w:p w:rsidR="002310C8" w:rsidRDefault="00466AC2">
          <w:pPr>
            <w:pStyle w:val="ED442125833340DAB688A3865615AFB3"/>
          </w:pPr>
          <w:r w:rsidRPr="00EB44DD">
            <w:rPr>
              <w:rStyle w:val="PlaceholderText"/>
            </w:rPr>
            <w:t xml:space="preserve">Click here </w:t>
          </w:r>
          <w:r>
            <w:rPr>
              <w:rStyle w:val="PlaceholderText"/>
            </w:rPr>
            <w:t>to add course outline.</w:t>
          </w:r>
        </w:p>
      </w:docPartBody>
    </w:docPart>
    <w:docPart>
      <w:docPartPr>
        <w:name w:val="0F234E8D9D8C40A39B28CD33E316D1E8"/>
        <w:category>
          <w:name w:val="General"/>
          <w:gallery w:val="placeholder"/>
        </w:category>
        <w:types>
          <w:type w:val="bbPlcHdr"/>
        </w:types>
        <w:behaviors>
          <w:behavior w:val="content"/>
        </w:behaviors>
        <w:guid w:val="{D67FCD99-8382-4A23-ACED-D7604C84CA00}"/>
      </w:docPartPr>
      <w:docPartBody>
        <w:p w:rsidR="002310C8" w:rsidRDefault="00466AC2">
          <w:pPr>
            <w:pStyle w:val="0F234E8D9D8C40A39B28CD33E316D1E8"/>
          </w:pPr>
          <w:r w:rsidRPr="00471AE9">
            <w:rPr>
              <w:rStyle w:val="PlaceholderText"/>
            </w:rPr>
            <w:t>Click here to enter text.</w:t>
          </w:r>
        </w:p>
      </w:docPartBody>
    </w:docPart>
    <w:docPart>
      <w:docPartPr>
        <w:name w:val="CA5F4442A66543D492E2295AC4EBC8A7"/>
        <w:category>
          <w:name w:val="General"/>
          <w:gallery w:val="placeholder"/>
        </w:category>
        <w:types>
          <w:type w:val="bbPlcHdr"/>
        </w:types>
        <w:behaviors>
          <w:behavior w:val="content"/>
        </w:behaviors>
        <w:guid w:val="{B759E0E3-A590-44F3-9D86-9E1800865404}"/>
      </w:docPartPr>
      <w:docPartBody>
        <w:p w:rsidR="002310C8" w:rsidRDefault="00466AC2">
          <w:pPr>
            <w:pStyle w:val="CA5F4442A66543D492E2295AC4EBC8A7"/>
          </w:pPr>
          <w:r w:rsidRPr="00471AE9">
            <w:rPr>
              <w:rStyle w:val="PlaceholderText"/>
            </w:rPr>
            <w:t>Click here to enter text.</w:t>
          </w:r>
        </w:p>
      </w:docPartBody>
    </w:docPart>
    <w:docPart>
      <w:docPartPr>
        <w:name w:val="0A360109A5E3416FBA8FE9E4945099E8"/>
        <w:category>
          <w:name w:val="General"/>
          <w:gallery w:val="placeholder"/>
        </w:category>
        <w:types>
          <w:type w:val="bbPlcHdr"/>
        </w:types>
        <w:behaviors>
          <w:behavior w:val="content"/>
        </w:behaviors>
        <w:guid w:val="{8163FC7B-B367-4165-BA87-F01E4DA541F5}"/>
      </w:docPartPr>
      <w:docPartBody>
        <w:p w:rsidR="002310C8" w:rsidRDefault="00466AC2">
          <w:pPr>
            <w:pStyle w:val="0A360109A5E3416FBA8FE9E4945099E8"/>
          </w:pPr>
          <w:r w:rsidRPr="00471AE9">
            <w:rPr>
              <w:rStyle w:val="PlaceholderText"/>
            </w:rPr>
            <w:t>C</w:t>
          </w:r>
          <w:r>
            <w:rPr>
              <w:rStyle w:val="PlaceholderText"/>
            </w:rPr>
            <w:t>lick here to enter text or N/A</w:t>
          </w:r>
        </w:p>
      </w:docPartBody>
    </w:docPart>
    <w:docPart>
      <w:docPartPr>
        <w:name w:val="572C5522B67B4903BADDECEF023602F9"/>
        <w:category>
          <w:name w:val="General"/>
          <w:gallery w:val="placeholder"/>
        </w:category>
        <w:types>
          <w:type w:val="bbPlcHdr"/>
        </w:types>
        <w:behaviors>
          <w:behavior w:val="content"/>
        </w:behaviors>
        <w:guid w:val="{8AB95238-EF12-4DBB-B86D-ED7C4C311A8C}"/>
      </w:docPartPr>
      <w:docPartBody>
        <w:p w:rsidR="002310C8" w:rsidRDefault="00466AC2">
          <w:pPr>
            <w:pStyle w:val="572C5522B67B4903BADDECEF023602F9"/>
          </w:pPr>
          <w:r w:rsidRPr="00471AE9">
            <w:rPr>
              <w:rStyle w:val="PlaceholderText"/>
            </w:rPr>
            <w:t>Click here to enter text</w:t>
          </w:r>
          <w:r>
            <w:rPr>
              <w:rStyle w:val="PlaceholderText"/>
            </w:rPr>
            <w:t xml:space="preserve"> or N/A</w:t>
          </w:r>
          <w:r w:rsidRPr="00471AE9">
            <w:rPr>
              <w:rStyle w:val="PlaceholderText"/>
            </w:rPr>
            <w:t>.</w:t>
          </w:r>
        </w:p>
      </w:docPartBody>
    </w:docPart>
    <w:docPart>
      <w:docPartPr>
        <w:name w:val="09388FC054954197AD3EA566239B8CD4"/>
        <w:category>
          <w:name w:val="General"/>
          <w:gallery w:val="placeholder"/>
        </w:category>
        <w:types>
          <w:type w:val="bbPlcHdr"/>
        </w:types>
        <w:behaviors>
          <w:behavior w:val="content"/>
        </w:behaviors>
        <w:guid w:val="{CC6C9913-36D7-40C2-9E3E-EB3EAACE9BC9}"/>
      </w:docPartPr>
      <w:docPartBody>
        <w:p w:rsidR="002310C8" w:rsidRDefault="00466AC2">
          <w:pPr>
            <w:pStyle w:val="09388FC054954197AD3EA566239B8CD4"/>
          </w:pPr>
          <w:r w:rsidRPr="00471AE9">
            <w:rPr>
              <w:rStyle w:val="PlaceholderText"/>
            </w:rPr>
            <w:t>Click here to enter text</w:t>
          </w:r>
          <w:r>
            <w:rPr>
              <w:rStyle w:val="PlaceholderText"/>
            </w:rPr>
            <w:t xml:space="preserve"> or N/A</w:t>
          </w:r>
          <w:r w:rsidRPr="00471AE9">
            <w:rPr>
              <w:rStyle w:val="PlaceholderText"/>
            </w:rPr>
            <w:t>.</w:t>
          </w:r>
        </w:p>
      </w:docPartBody>
    </w:docPart>
    <w:docPart>
      <w:docPartPr>
        <w:name w:val="248B8301B95B4DEA8670F25704695D36"/>
        <w:category>
          <w:name w:val="General"/>
          <w:gallery w:val="placeholder"/>
        </w:category>
        <w:types>
          <w:type w:val="bbPlcHdr"/>
        </w:types>
        <w:behaviors>
          <w:behavior w:val="content"/>
        </w:behaviors>
        <w:guid w:val="{268B9A90-F9EC-43EA-8B65-1CFB204580AC}"/>
      </w:docPartPr>
      <w:docPartBody>
        <w:p w:rsidR="002310C8" w:rsidRDefault="00466AC2">
          <w:pPr>
            <w:pStyle w:val="248B8301B95B4DEA8670F25704695D36"/>
          </w:pPr>
          <w:r w:rsidRPr="00471AE9">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6AC2"/>
    <w:rsid w:val="00054ABA"/>
    <w:rsid w:val="002310C8"/>
    <w:rsid w:val="003676B6"/>
    <w:rsid w:val="00466AC2"/>
    <w:rsid w:val="00636285"/>
    <w:rsid w:val="00CD61F5"/>
    <w:rsid w:val="00DD4063"/>
    <w:rsid w:val="00EE0DD8"/>
    <w:rsid w:val="00F73A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73AF3"/>
    <w:rPr>
      <w:color w:val="808080"/>
    </w:rPr>
  </w:style>
  <w:style w:type="paragraph" w:customStyle="1" w:styleId="82309EE338AB44ADA0228636AE9CCA6C">
    <w:name w:val="82309EE338AB44ADA0228636AE9CCA6C"/>
  </w:style>
  <w:style w:type="paragraph" w:customStyle="1" w:styleId="EF9AE209DDB94EA081060D4E1FF9728C">
    <w:name w:val="EF9AE209DDB94EA081060D4E1FF9728C"/>
  </w:style>
  <w:style w:type="paragraph" w:customStyle="1" w:styleId="DEB7F594D0B44CCFB262080ABF577D54">
    <w:name w:val="DEB7F594D0B44CCFB262080ABF577D54"/>
  </w:style>
  <w:style w:type="paragraph" w:customStyle="1" w:styleId="AF418983664C4F57960D5ABDBC073A1B">
    <w:name w:val="AF418983664C4F57960D5ABDBC073A1B"/>
  </w:style>
  <w:style w:type="paragraph" w:customStyle="1" w:styleId="7D5D55C64284484D9F1A57AED27D620E">
    <w:name w:val="7D5D55C64284484D9F1A57AED27D620E"/>
  </w:style>
  <w:style w:type="paragraph" w:customStyle="1" w:styleId="5C8D4BF1D6044D4CAB7EDE3789C7E8F9">
    <w:name w:val="5C8D4BF1D6044D4CAB7EDE3789C7E8F9"/>
  </w:style>
  <w:style w:type="paragraph" w:customStyle="1" w:styleId="BFFF45146C1C46D1BE428E88CD54C590">
    <w:name w:val="BFFF45146C1C46D1BE428E88CD54C590"/>
  </w:style>
  <w:style w:type="paragraph" w:customStyle="1" w:styleId="93BC667F3F114D9394ACD64EA5BEB41D">
    <w:name w:val="93BC667F3F114D9394ACD64EA5BEB41D"/>
  </w:style>
  <w:style w:type="paragraph" w:customStyle="1" w:styleId="E6C201510263430B973BEC0FC15E55C8">
    <w:name w:val="E6C201510263430B973BEC0FC15E55C8"/>
  </w:style>
  <w:style w:type="paragraph" w:customStyle="1" w:styleId="F7E0E823B1AC44C1B8BC679755E927CE">
    <w:name w:val="F7E0E823B1AC44C1B8BC679755E927CE"/>
  </w:style>
  <w:style w:type="paragraph" w:customStyle="1" w:styleId="A165A2B0C18D4F64A670552A05718CEF">
    <w:name w:val="A165A2B0C18D4F64A670552A05718CEF"/>
  </w:style>
  <w:style w:type="paragraph" w:customStyle="1" w:styleId="6A08ED716C824F389AD7DD8322CA7330">
    <w:name w:val="6A08ED716C824F389AD7DD8322CA7330"/>
  </w:style>
  <w:style w:type="paragraph" w:customStyle="1" w:styleId="1F16A17BB35047588E38188303938461">
    <w:name w:val="1F16A17BB35047588E38188303938461"/>
  </w:style>
  <w:style w:type="paragraph" w:customStyle="1" w:styleId="702169A1DCE14B71AEB8081A86284DDC">
    <w:name w:val="702169A1DCE14B71AEB8081A86284DDC"/>
  </w:style>
  <w:style w:type="paragraph" w:customStyle="1" w:styleId="B37B1B4EF70E405B8A7A6B50F13AC493">
    <w:name w:val="B37B1B4EF70E405B8A7A6B50F13AC493"/>
  </w:style>
  <w:style w:type="paragraph" w:customStyle="1" w:styleId="8DC8875859F04A34A0FB083BC839D8A5">
    <w:name w:val="8DC8875859F04A34A0FB083BC839D8A5"/>
  </w:style>
  <w:style w:type="paragraph" w:customStyle="1" w:styleId="43A8515E795C4411A0AD013B539B3F95">
    <w:name w:val="43A8515E795C4411A0AD013B539B3F95"/>
  </w:style>
  <w:style w:type="paragraph" w:customStyle="1" w:styleId="05586AA1341045BCB21D432DEBA49868">
    <w:name w:val="05586AA1341045BCB21D432DEBA49868"/>
  </w:style>
  <w:style w:type="paragraph" w:customStyle="1" w:styleId="8D749C63DA4C4E2196520811BFDC4923">
    <w:name w:val="8D749C63DA4C4E2196520811BFDC4923"/>
  </w:style>
  <w:style w:type="paragraph" w:customStyle="1" w:styleId="79300F0AF84D458C8CACB5157A124B36">
    <w:name w:val="79300F0AF84D458C8CACB5157A124B36"/>
  </w:style>
  <w:style w:type="paragraph" w:customStyle="1" w:styleId="D840A4B40C204C6895CD9447A016FB47">
    <w:name w:val="D840A4B40C204C6895CD9447A016FB47"/>
  </w:style>
  <w:style w:type="paragraph" w:customStyle="1" w:styleId="1D65C5F9D7534B929A090C0A1AF442AE">
    <w:name w:val="1D65C5F9D7534B929A090C0A1AF442AE"/>
  </w:style>
  <w:style w:type="paragraph" w:customStyle="1" w:styleId="6551FC300EC544EB83C7BF5D88414DFC">
    <w:name w:val="6551FC300EC544EB83C7BF5D88414DFC"/>
  </w:style>
  <w:style w:type="paragraph" w:customStyle="1" w:styleId="F6CC2255A2A64F23BA3A816A4D5F5BEE">
    <w:name w:val="F6CC2255A2A64F23BA3A816A4D5F5BEE"/>
  </w:style>
  <w:style w:type="paragraph" w:customStyle="1" w:styleId="70DCC1911D5C40ECB3800B173E8AD0B2">
    <w:name w:val="70DCC1911D5C40ECB3800B173E8AD0B2"/>
  </w:style>
  <w:style w:type="paragraph" w:customStyle="1" w:styleId="B6541FD3ACF14B10ADA0095C75F8BBCD">
    <w:name w:val="B6541FD3ACF14B10ADA0095C75F8BBCD"/>
  </w:style>
  <w:style w:type="paragraph" w:customStyle="1" w:styleId="D6117E2683234AE7B0610DC51B900CB1">
    <w:name w:val="D6117E2683234AE7B0610DC51B900CB1"/>
  </w:style>
  <w:style w:type="paragraph" w:customStyle="1" w:styleId="A10DE95157AF48879930C4ADA62D3AF6">
    <w:name w:val="A10DE95157AF48879930C4ADA62D3AF6"/>
  </w:style>
  <w:style w:type="paragraph" w:customStyle="1" w:styleId="02AE2B0F7DEF4A9F95DFCFACF8CC8D8A">
    <w:name w:val="02AE2B0F7DEF4A9F95DFCFACF8CC8D8A"/>
  </w:style>
  <w:style w:type="paragraph" w:customStyle="1" w:styleId="47B240BE45E8442DA0B1EC37127F4461">
    <w:name w:val="47B240BE45E8442DA0B1EC37127F4461"/>
  </w:style>
  <w:style w:type="paragraph" w:customStyle="1" w:styleId="4A97541043AA4BDFB4009609F8CFEFE9">
    <w:name w:val="4A97541043AA4BDFB4009609F8CFEFE9"/>
  </w:style>
  <w:style w:type="paragraph" w:customStyle="1" w:styleId="ED442125833340DAB688A3865615AFB3">
    <w:name w:val="ED442125833340DAB688A3865615AFB3"/>
  </w:style>
  <w:style w:type="paragraph" w:customStyle="1" w:styleId="0F234E8D9D8C40A39B28CD33E316D1E8">
    <w:name w:val="0F234E8D9D8C40A39B28CD33E316D1E8"/>
  </w:style>
  <w:style w:type="paragraph" w:customStyle="1" w:styleId="CA5F4442A66543D492E2295AC4EBC8A7">
    <w:name w:val="CA5F4442A66543D492E2295AC4EBC8A7"/>
  </w:style>
  <w:style w:type="paragraph" w:customStyle="1" w:styleId="0A360109A5E3416FBA8FE9E4945099E8">
    <w:name w:val="0A360109A5E3416FBA8FE9E4945099E8"/>
  </w:style>
  <w:style w:type="paragraph" w:customStyle="1" w:styleId="572C5522B67B4903BADDECEF023602F9">
    <w:name w:val="572C5522B67B4903BADDECEF023602F9"/>
  </w:style>
  <w:style w:type="paragraph" w:customStyle="1" w:styleId="09388FC054954197AD3EA566239B8CD4">
    <w:name w:val="09388FC054954197AD3EA566239B8CD4"/>
  </w:style>
  <w:style w:type="paragraph" w:customStyle="1" w:styleId="248B8301B95B4DEA8670F25704695D36">
    <w:name w:val="248B8301B95B4DEA8670F25704695D36"/>
  </w:style>
  <w:style w:type="paragraph" w:customStyle="1" w:styleId="5BE34498102244318EF347E240DEDEAD">
    <w:name w:val="5BE34498102244318EF347E240DEDEAD"/>
  </w:style>
  <w:style w:type="paragraph" w:customStyle="1" w:styleId="B5BB40C4D7174229A24184F22F33C51C">
    <w:name w:val="B5BB40C4D7174229A24184F22F33C51C"/>
  </w:style>
  <w:style w:type="paragraph" w:customStyle="1" w:styleId="15B8E213A3EA46179CFA9FE40AC8C4BB">
    <w:name w:val="15B8E213A3EA46179CFA9FE40AC8C4BB"/>
  </w:style>
  <w:style w:type="paragraph" w:customStyle="1" w:styleId="4BC6AFE81C884B5180E2D6241CC51B0C">
    <w:name w:val="4BC6AFE81C884B5180E2D6241CC51B0C"/>
  </w:style>
  <w:style w:type="paragraph" w:customStyle="1" w:styleId="8A4C5AA90108499BBDFB44D4B9E11CBA">
    <w:name w:val="8A4C5AA90108499BBDFB44D4B9E11CBA"/>
  </w:style>
  <w:style w:type="paragraph" w:customStyle="1" w:styleId="D0A77EE4BFB542558D18006521EF7EE7">
    <w:name w:val="D0A77EE4BFB542558D18006521EF7EE7"/>
  </w:style>
  <w:style w:type="paragraph" w:customStyle="1" w:styleId="15E874E35F724F159E1517A93D159EBE">
    <w:name w:val="15E874E35F724F159E1517A93D159EBE"/>
  </w:style>
  <w:style w:type="paragraph" w:customStyle="1" w:styleId="137D34FDDF9445A0AA141DB4794B4586">
    <w:name w:val="137D34FDDF9445A0AA141DB4794B4586"/>
  </w:style>
  <w:style w:type="paragraph" w:customStyle="1" w:styleId="27859F61FAC94061A8E9C250F7E7B413">
    <w:name w:val="27859F61FAC94061A8E9C250F7E7B413"/>
  </w:style>
  <w:style w:type="paragraph" w:customStyle="1" w:styleId="98EAA53F07C74F07ADEC0E56D4AF0F63">
    <w:name w:val="98EAA53F07C74F07ADEC0E56D4AF0F63"/>
  </w:style>
  <w:style w:type="paragraph" w:customStyle="1" w:styleId="17988C9D55DF4CA1ABB82FF95BD1AB33">
    <w:name w:val="17988C9D55DF4CA1ABB82FF95BD1AB33"/>
  </w:style>
  <w:style w:type="paragraph" w:customStyle="1" w:styleId="8C0C75D923624855AE7C17A1783FEE80">
    <w:name w:val="8C0C75D923624855AE7C17A1783FEE80"/>
  </w:style>
  <w:style w:type="paragraph" w:customStyle="1" w:styleId="7D114AE42E854F89835AE4D1239553E0">
    <w:name w:val="7D114AE42E854F89835AE4D1239553E0"/>
  </w:style>
  <w:style w:type="paragraph" w:customStyle="1" w:styleId="E5AE4B1F25D3479E97B88B5DEA8E2854">
    <w:name w:val="E5AE4B1F25D3479E97B88B5DEA8E2854"/>
  </w:style>
  <w:style w:type="paragraph" w:customStyle="1" w:styleId="A1CB26F4DCC64CBABE442D584A14CAA5">
    <w:name w:val="A1CB26F4DCC64CBABE442D584A14CAA5"/>
  </w:style>
  <w:style w:type="paragraph" w:customStyle="1" w:styleId="F9B874C3FC2147B0ABAE73D6D48247DD">
    <w:name w:val="F9B874C3FC2147B0ABAE73D6D48247DD"/>
  </w:style>
  <w:style w:type="paragraph" w:customStyle="1" w:styleId="C56EC73F28C94D02A44E1F944EC41401">
    <w:name w:val="C56EC73F28C94D02A44E1F944EC41401"/>
  </w:style>
  <w:style w:type="paragraph" w:customStyle="1" w:styleId="A14541D5F1D145A985993A9C7502C018">
    <w:name w:val="A14541D5F1D145A985993A9C7502C018"/>
  </w:style>
  <w:style w:type="paragraph" w:customStyle="1" w:styleId="0F3BDAACF29B4396A025E5A5F77E648C">
    <w:name w:val="0F3BDAACF29B4396A025E5A5F77E648C"/>
  </w:style>
  <w:style w:type="paragraph" w:customStyle="1" w:styleId="A14A99973A6F492983D4B42665F30D4B">
    <w:name w:val="A14A99973A6F492983D4B42665F30D4B"/>
  </w:style>
  <w:style w:type="paragraph" w:customStyle="1" w:styleId="A58AEE99DD1E47EAA716D35630D19AF4">
    <w:name w:val="A58AEE99DD1E47EAA716D35630D19AF4"/>
  </w:style>
  <w:style w:type="paragraph" w:customStyle="1" w:styleId="F6DA04FF651140BC8C39DA4AFBB33B7C">
    <w:name w:val="F6DA04FF651140BC8C39DA4AFBB33B7C"/>
  </w:style>
  <w:style w:type="paragraph" w:customStyle="1" w:styleId="92AF508BC3004573AC870484ECBD89DC">
    <w:name w:val="92AF508BC3004573AC870484ECBD89DC"/>
  </w:style>
  <w:style w:type="paragraph" w:customStyle="1" w:styleId="6A1E5661FE2844B689C90456FBE191EA">
    <w:name w:val="6A1E5661FE2844B689C90456FBE191EA"/>
  </w:style>
  <w:style w:type="paragraph" w:customStyle="1" w:styleId="40C10D34620149B8B5B1A91DC8293834">
    <w:name w:val="40C10D34620149B8B5B1A91DC8293834"/>
  </w:style>
  <w:style w:type="paragraph" w:customStyle="1" w:styleId="054B69715BD44877AC22C0DC7642FD2C">
    <w:name w:val="054B69715BD44877AC22C0DC7642FD2C"/>
  </w:style>
  <w:style w:type="paragraph" w:customStyle="1" w:styleId="DF64C86C064D4EBD9BE784E493D69554">
    <w:name w:val="DF64C86C064D4EBD9BE784E493D69554"/>
  </w:style>
  <w:style w:type="paragraph" w:customStyle="1" w:styleId="668AC35273F748B784DAB7D72F21FCB1">
    <w:name w:val="668AC35273F748B784DAB7D72F21FCB1"/>
  </w:style>
  <w:style w:type="paragraph" w:customStyle="1" w:styleId="2B1AAB1C8C584E88AA7F61527281F455">
    <w:name w:val="2B1AAB1C8C584E88AA7F61527281F455"/>
  </w:style>
  <w:style w:type="paragraph" w:customStyle="1" w:styleId="6F5A7719AE394B02930BEC330345897B">
    <w:name w:val="6F5A7719AE394B02930BEC330345897B"/>
  </w:style>
  <w:style w:type="paragraph" w:customStyle="1" w:styleId="1CD66F345091442FA25680EE6339B976">
    <w:name w:val="1CD66F345091442FA25680EE6339B976"/>
  </w:style>
  <w:style w:type="paragraph" w:customStyle="1" w:styleId="52552548269E4B30A09D51F0C3657907">
    <w:name w:val="52552548269E4B30A09D51F0C3657907"/>
  </w:style>
  <w:style w:type="paragraph" w:customStyle="1" w:styleId="D0045DFCEDDA4402BC87DDD2EDE1A87B">
    <w:name w:val="D0045DFCEDDA4402BC87DDD2EDE1A87B"/>
  </w:style>
  <w:style w:type="paragraph" w:customStyle="1" w:styleId="B65063C7D9F84F79BA80086F8246E463">
    <w:name w:val="B65063C7D9F84F79BA80086F8246E463"/>
  </w:style>
  <w:style w:type="paragraph" w:customStyle="1" w:styleId="19AE3B1834C544B0808D3769BFDEDFC0">
    <w:name w:val="19AE3B1834C544B0808D3769BFDEDFC0"/>
  </w:style>
  <w:style w:type="paragraph" w:customStyle="1" w:styleId="1C69222A35454288A74284B7CEBCADB2">
    <w:name w:val="1C69222A35454288A74284B7CEBCADB2"/>
  </w:style>
  <w:style w:type="paragraph" w:customStyle="1" w:styleId="86770D2F82FE4B42A0842EDD4A0575D6">
    <w:name w:val="86770D2F82FE4B42A0842EDD4A0575D6"/>
  </w:style>
  <w:style w:type="paragraph" w:customStyle="1" w:styleId="E99324AB2B4B4C2D8EBE294D9B19197A">
    <w:name w:val="E99324AB2B4B4C2D8EBE294D9B19197A"/>
  </w:style>
  <w:style w:type="paragraph" w:customStyle="1" w:styleId="FF85DC23AACB463F87B198A3B520439B">
    <w:name w:val="FF85DC23AACB463F87B198A3B520439B"/>
  </w:style>
  <w:style w:type="paragraph" w:customStyle="1" w:styleId="11E48F34403F4996AF1C93A173419225">
    <w:name w:val="11E48F34403F4996AF1C93A173419225"/>
  </w:style>
  <w:style w:type="paragraph" w:customStyle="1" w:styleId="90FA9469602A4B1BBD508436A8D3C7E7">
    <w:name w:val="90FA9469602A4B1BBD508436A8D3C7E7"/>
  </w:style>
  <w:style w:type="paragraph" w:customStyle="1" w:styleId="FCB2D84556B341CABDD49000592B0645">
    <w:name w:val="FCB2D84556B341CABDD49000592B0645"/>
  </w:style>
  <w:style w:type="paragraph" w:customStyle="1" w:styleId="FFB0B3DC93F747EF934150C603DAD356">
    <w:name w:val="FFB0B3DC93F747EF934150C603DAD356"/>
  </w:style>
  <w:style w:type="paragraph" w:customStyle="1" w:styleId="C10F548E71E14B2F95A263AA954DF08B">
    <w:name w:val="C10F548E71E14B2F95A263AA954DF08B"/>
  </w:style>
  <w:style w:type="paragraph" w:customStyle="1" w:styleId="0773D2969FBD43B4A96E401AA57D12FC">
    <w:name w:val="0773D2969FBD43B4A96E401AA57D12FC"/>
  </w:style>
  <w:style w:type="paragraph" w:customStyle="1" w:styleId="FB0C96D4C4274D7D8EDDADF52595706D">
    <w:name w:val="FB0C96D4C4274D7D8EDDADF52595706D"/>
  </w:style>
  <w:style w:type="paragraph" w:customStyle="1" w:styleId="5E41BA2C9E834C4C80E69C7EC0A0842C">
    <w:name w:val="5E41BA2C9E834C4C80E69C7EC0A0842C"/>
  </w:style>
  <w:style w:type="paragraph" w:customStyle="1" w:styleId="881693AF04984B80812CEBAECF3B9A41">
    <w:name w:val="881693AF04984B80812CEBAECF3B9A41"/>
  </w:style>
  <w:style w:type="paragraph" w:customStyle="1" w:styleId="124B3B4B45354139924FB712521B5C2E">
    <w:name w:val="124B3B4B45354139924FB712521B5C2E"/>
  </w:style>
  <w:style w:type="paragraph" w:customStyle="1" w:styleId="40653C319E694C68B805737E720A62AA">
    <w:name w:val="40653C319E694C68B805737E720A62AA"/>
  </w:style>
  <w:style w:type="paragraph" w:customStyle="1" w:styleId="DADBD912F20542CA9514F3E670B3E7E6">
    <w:name w:val="DADBD912F20542CA9514F3E670B3E7E6"/>
  </w:style>
  <w:style w:type="paragraph" w:customStyle="1" w:styleId="5B9F93D41DC44AD99DC294C97DB85F54">
    <w:name w:val="5B9F93D41DC44AD99DC294C97DB85F54"/>
  </w:style>
  <w:style w:type="paragraph" w:customStyle="1" w:styleId="8C1F536B74974345A61F473F76F12294">
    <w:name w:val="8C1F536B74974345A61F473F76F12294"/>
  </w:style>
  <w:style w:type="paragraph" w:customStyle="1" w:styleId="B864D1E743B94E87A8CD5C7B2BB15E90">
    <w:name w:val="B864D1E743B94E87A8CD5C7B2BB15E90"/>
  </w:style>
  <w:style w:type="paragraph" w:customStyle="1" w:styleId="FB7837C4146F4C0CA914FFF64296F58B">
    <w:name w:val="FB7837C4146F4C0CA914FFF64296F58B"/>
  </w:style>
  <w:style w:type="paragraph" w:customStyle="1" w:styleId="F6E8C2B20F9D4141AB4DF1612062A879">
    <w:name w:val="F6E8C2B20F9D4141AB4DF1612062A879"/>
  </w:style>
  <w:style w:type="paragraph" w:customStyle="1" w:styleId="415DC3261FF24435B66510FB17A2299F">
    <w:name w:val="415DC3261FF24435B66510FB17A2299F"/>
  </w:style>
  <w:style w:type="paragraph" w:customStyle="1" w:styleId="07805756B620492F83824C39BB944F54">
    <w:name w:val="07805756B620492F83824C39BB944F54"/>
  </w:style>
  <w:style w:type="paragraph" w:customStyle="1" w:styleId="B0E73BBB9939414DB6FCFE557728ADAC">
    <w:name w:val="B0E73BBB9939414DB6FCFE557728ADAC"/>
  </w:style>
  <w:style w:type="paragraph" w:customStyle="1" w:styleId="7DAA08B5556F4F86B13F49C7811B022E">
    <w:name w:val="7DAA08B5556F4F86B13F49C7811B022E"/>
  </w:style>
  <w:style w:type="paragraph" w:customStyle="1" w:styleId="759A488344A04ADBABB6D2E33A459178">
    <w:name w:val="759A488344A04ADBABB6D2E33A459178"/>
  </w:style>
  <w:style w:type="paragraph" w:customStyle="1" w:styleId="3E06FE53022F4FC1B3BCA53B398F758E">
    <w:name w:val="3E06FE53022F4FC1B3BCA53B398F758E"/>
  </w:style>
  <w:style w:type="paragraph" w:customStyle="1" w:styleId="85C799F72EE14499A5A2D3194C10C04E">
    <w:name w:val="85C799F72EE14499A5A2D3194C10C04E"/>
  </w:style>
  <w:style w:type="paragraph" w:customStyle="1" w:styleId="D20C75FE71804031AD3FC09AA343CB64">
    <w:name w:val="D20C75FE71804031AD3FC09AA343CB64"/>
  </w:style>
  <w:style w:type="paragraph" w:customStyle="1" w:styleId="71FA2DFE80A94D2A9593F39FF8E9BB9C">
    <w:name w:val="71FA2DFE80A94D2A9593F39FF8E9BB9C"/>
  </w:style>
  <w:style w:type="paragraph" w:customStyle="1" w:styleId="90645EC7545D4E149E5CF5F24117208A">
    <w:name w:val="90645EC7545D4E149E5CF5F24117208A"/>
  </w:style>
  <w:style w:type="paragraph" w:customStyle="1" w:styleId="52099F8468D442729A08CCAEAAAC9A9D">
    <w:name w:val="52099F8468D442729A08CCAEAAAC9A9D"/>
  </w:style>
  <w:style w:type="paragraph" w:customStyle="1" w:styleId="7C3D641CD3B84052874727224396B793">
    <w:name w:val="7C3D641CD3B84052874727224396B793"/>
  </w:style>
  <w:style w:type="paragraph" w:customStyle="1" w:styleId="7F6AE9899A86410B9DBF3E45E7A91F2E">
    <w:name w:val="7F6AE9899A86410B9DBF3E45E7A91F2E"/>
  </w:style>
  <w:style w:type="paragraph" w:customStyle="1" w:styleId="88AC3C99B135438988607733CA13B791">
    <w:name w:val="88AC3C99B135438988607733CA13B791"/>
  </w:style>
  <w:style w:type="paragraph" w:customStyle="1" w:styleId="2411E1D9A9E04DC39B93181EC639971C">
    <w:name w:val="2411E1D9A9E04DC39B93181EC639971C"/>
  </w:style>
  <w:style w:type="paragraph" w:customStyle="1" w:styleId="239B8516946C44528A65235DB510A7CA">
    <w:name w:val="239B8516946C44528A65235DB510A7CA"/>
  </w:style>
  <w:style w:type="paragraph" w:customStyle="1" w:styleId="34EF40AE7F0845AA88139DB4FC96AB61">
    <w:name w:val="34EF40AE7F0845AA88139DB4FC96AB61"/>
  </w:style>
  <w:style w:type="paragraph" w:customStyle="1" w:styleId="EEF1258395CB42C283A0ADF7078E9E4E">
    <w:name w:val="EEF1258395CB42C283A0ADF7078E9E4E"/>
  </w:style>
  <w:style w:type="paragraph" w:customStyle="1" w:styleId="C31AAC65A6E246B1A570A879596B27D6">
    <w:name w:val="C31AAC65A6E246B1A570A879596B27D6"/>
  </w:style>
  <w:style w:type="paragraph" w:customStyle="1" w:styleId="4E081C852F7A4F589673BF212D9E1AF9">
    <w:name w:val="4E081C852F7A4F589673BF212D9E1AF9"/>
  </w:style>
  <w:style w:type="paragraph" w:customStyle="1" w:styleId="D1DF85CB3E1E44F68B4DD8CC5D731372">
    <w:name w:val="D1DF85CB3E1E44F68B4DD8CC5D731372"/>
  </w:style>
  <w:style w:type="paragraph" w:customStyle="1" w:styleId="C691857DEF91484A89B2E9212F336FC3">
    <w:name w:val="C691857DEF91484A89B2E9212F336FC3"/>
  </w:style>
  <w:style w:type="paragraph" w:customStyle="1" w:styleId="EDB390B7882B4AFEB7364BECB9C3B30A">
    <w:name w:val="EDB390B7882B4AFEB7364BECB9C3B30A"/>
  </w:style>
  <w:style w:type="paragraph" w:customStyle="1" w:styleId="F43730FC2BD44A01808EA20A16F429BB">
    <w:name w:val="F43730FC2BD44A01808EA20A16F429BB"/>
  </w:style>
  <w:style w:type="paragraph" w:customStyle="1" w:styleId="3887313E7ED449959F841BE73FDE52F0">
    <w:name w:val="3887313E7ED449959F841BE73FDE52F0"/>
  </w:style>
  <w:style w:type="paragraph" w:customStyle="1" w:styleId="D58D6BCB64254379B78FEBD024CF6165">
    <w:name w:val="D58D6BCB64254379B78FEBD024CF6165"/>
  </w:style>
  <w:style w:type="paragraph" w:customStyle="1" w:styleId="9D5CBE10519348659767CADA076DE965">
    <w:name w:val="9D5CBE10519348659767CADA076DE965"/>
  </w:style>
  <w:style w:type="paragraph" w:customStyle="1" w:styleId="EAEDB1EE8D2844A9B6BE59C39F68AEF8">
    <w:name w:val="EAEDB1EE8D2844A9B6BE59C39F68AEF8"/>
    <w:rsid w:val="002310C8"/>
  </w:style>
  <w:style w:type="paragraph" w:customStyle="1" w:styleId="9D16E111728247E48FEAE391823EBD54">
    <w:name w:val="9D16E111728247E48FEAE391823EBD54"/>
    <w:rsid w:val="00CD61F5"/>
  </w:style>
  <w:style w:type="paragraph" w:customStyle="1" w:styleId="B37B1B4EF70E405B8A7A6B50F13AC4931">
    <w:name w:val="B37B1B4EF70E405B8A7A6B50F13AC4931"/>
    <w:rsid w:val="00F73AF3"/>
    <w:pPr>
      <w:spacing w:after="200" w:line="276" w:lineRule="auto"/>
    </w:pPr>
    <w:rPr>
      <w:rFonts w:eastAsiaTheme="minorHAnsi"/>
    </w:rPr>
  </w:style>
  <w:style w:type="paragraph" w:customStyle="1" w:styleId="8DC8875859F04A34A0FB083BC839D8A51">
    <w:name w:val="8DC8875859F04A34A0FB083BC839D8A51"/>
    <w:rsid w:val="00F73AF3"/>
    <w:pPr>
      <w:spacing w:after="200" w:line="276" w:lineRule="auto"/>
    </w:pPr>
    <w:rPr>
      <w:rFonts w:eastAsiaTheme="minorHAnsi"/>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73AF3"/>
    <w:rPr>
      <w:color w:val="808080"/>
    </w:rPr>
  </w:style>
  <w:style w:type="paragraph" w:customStyle="1" w:styleId="82309EE338AB44ADA0228636AE9CCA6C">
    <w:name w:val="82309EE338AB44ADA0228636AE9CCA6C"/>
  </w:style>
  <w:style w:type="paragraph" w:customStyle="1" w:styleId="EF9AE209DDB94EA081060D4E1FF9728C">
    <w:name w:val="EF9AE209DDB94EA081060D4E1FF9728C"/>
  </w:style>
  <w:style w:type="paragraph" w:customStyle="1" w:styleId="DEB7F594D0B44CCFB262080ABF577D54">
    <w:name w:val="DEB7F594D0B44CCFB262080ABF577D54"/>
  </w:style>
  <w:style w:type="paragraph" w:customStyle="1" w:styleId="AF418983664C4F57960D5ABDBC073A1B">
    <w:name w:val="AF418983664C4F57960D5ABDBC073A1B"/>
  </w:style>
  <w:style w:type="paragraph" w:customStyle="1" w:styleId="7D5D55C64284484D9F1A57AED27D620E">
    <w:name w:val="7D5D55C64284484D9F1A57AED27D620E"/>
  </w:style>
  <w:style w:type="paragraph" w:customStyle="1" w:styleId="5C8D4BF1D6044D4CAB7EDE3789C7E8F9">
    <w:name w:val="5C8D4BF1D6044D4CAB7EDE3789C7E8F9"/>
  </w:style>
  <w:style w:type="paragraph" w:customStyle="1" w:styleId="BFFF45146C1C46D1BE428E88CD54C590">
    <w:name w:val="BFFF45146C1C46D1BE428E88CD54C590"/>
  </w:style>
  <w:style w:type="paragraph" w:customStyle="1" w:styleId="93BC667F3F114D9394ACD64EA5BEB41D">
    <w:name w:val="93BC667F3F114D9394ACD64EA5BEB41D"/>
  </w:style>
  <w:style w:type="paragraph" w:customStyle="1" w:styleId="E6C201510263430B973BEC0FC15E55C8">
    <w:name w:val="E6C201510263430B973BEC0FC15E55C8"/>
  </w:style>
  <w:style w:type="paragraph" w:customStyle="1" w:styleId="F7E0E823B1AC44C1B8BC679755E927CE">
    <w:name w:val="F7E0E823B1AC44C1B8BC679755E927CE"/>
  </w:style>
  <w:style w:type="paragraph" w:customStyle="1" w:styleId="A165A2B0C18D4F64A670552A05718CEF">
    <w:name w:val="A165A2B0C18D4F64A670552A05718CEF"/>
  </w:style>
  <w:style w:type="paragraph" w:customStyle="1" w:styleId="6A08ED716C824F389AD7DD8322CA7330">
    <w:name w:val="6A08ED716C824F389AD7DD8322CA7330"/>
  </w:style>
  <w:style w:type="paragraph" w:customStyle="1" w:styleId="1F16A17BB35047588E38188303938461">
    <w:name w:val="1F16A17BB35047588E38188303938461"/>
  </w:style>
  <w:style w:type="paragraph" w:customStyle="1" w:styleId="702169A1DCE14B71AEB8081A86284DDC">
    <w:name w:val="702169A1DCE14B71AEB8081A86284DDC"/>
  </w:style>
  <w:style w:type="paragraph" w:customStyle="1" w:styleId="B37B1B4EF70E405B8A7A6B50F13AC493">
    <w:name w:val="B37B1B4EF70E405B8A7A6B50F13AC493"/>
  </w:style>
  <w:style w:type="paragraph" w:customStyle="1" w:styleId="8DC8875859F04A34A0FB083BC839D8A5">
    <w:name w:val="8DC8875859F04A34A0FB083BC839D8A5"/>
  </w:style>
  <w:style w:type="paragraph" w:customStyle="1" w:styleId="43A8515E795C4411A0AD013B539B3F95">
    <w:name w:val="43A8515E795C4411A0AD013B539B3F95"/>
  </w:style>
  <w:style w:type="paragraph" w:customStyle="1" w:styleId="05586AA1341045BCB21D432DEBA49868">
    <w:name w:val="05586AA1341045BCB21D432DEBA49868"/>
  </w:style>
  <w:style w:type="paragraph" w:customStyle="1" w:styleId="8D749C63DA4C4E2196520811BFDC4923">
    <w:name w:val="8D749C63DA4C4E2196520811BFDC4923"/>
  </w:style>
  <w:style w:type="paragraph" w:customStyle="1" w:styleId="79300F0AF84D458C8CACB5157A124B36">
    <w:name w:val="79300F0AF84D458C8CACB5157A124B36"/>
  </w:style>
  <w:style w:type="paragraph" w:customStyle="1" w:styleId="D840A4B40C204C6895CD9447A016FB47">
    <w:name w:val="D840A4B40C204C6895CD9447A016FB47"/>
  </w:style>
  <w:style w:type="paragraph" w:customStyle="1" w:styleId="1D65C5F9D7534B929A090C0A1AF442AE">
    <w:name w:val="1D65C5F9D7534B929A090C0A1AF442AE"/>
  </w:style>
  <w:style w:type="paragraph" w:customStyle="1" w:styleId="6551FC300EC544EB83C7BF5D88414DFC">
    <w:name w:val="6551FC300EC544EB83C7BF5D88414DFC"/>
  </w:style>
  <w:style w:type="paragraph" w:customStyle="1" w:styleId="F6CC2255A2A64F23BA3A816A4D5F5BEE">
    <w:name w:val="F6CC2255A2A64F23BA3A816A4D5F5BEE"/>
  </w:style>
  <w:style w:type="paragraph" w:customStyle="1" w:styleId="70DCC1911D5C40ECB3800B173E8AD0B2">
    <w:name w:val="70DCC1911D5C40ECB3800B173E8AD0B2"/>
  </w:style>
  <w:style w:type="paragraph" w:customStyle="1" w:styleId="B6541FD3ACF14B10ADA0095C75F8BBCD">
    <w:name w:val="B6541FD3ACF14B10ADA0095C75F8BBCD"/>
  </w:style>
  <w:style w:type="paragraph" w:customStyle="1" w:styleId="D6117E2683234AE7B0610DC51B900CB1">
    <w:name w:val="D6117E2683234AE7B0610DC51B900CB1"/>
  </w:style>
  <w:style w:type="paragraph" w:customStyle="1" w:styleId="A10DE95157AF48879930C4ADA62D3AF6">
    <w:name w:val="A10DE95157AF48879930C4ADA62D3AF6"/>
  </w:style>
  <w:style w:type="paragraph" w:customStyle="1" w:styleId="02AE2B0F7DEF4A9F95DFCFACF8CC8D8A">
    <w:name w:val="02AE2B0F7DEF4A9F95DFCFACF8CC8D8A"/>
  </w:style>
  <w:style w:type="paragraph" w:customStyle="1" w:styleId="47B240BE45E8442DA0B1EC37127F4461">
    <w:name w:val="47B240BE45E8442DA0B1EC37127F4461"/>
  </w:style>
  <w:style w:type="paragraph" w:customStyle="1" w:styleId="4A97541043AA4BDFB4009609F8CFEFE9">
    <w:name w:val="4A97541043AA4BDFB4009609F8CFEFE9"/>
  </w:style>
  <w:style w:type="paragraph" w:customStyle="1" w:styleId="ED442125833340DAB688A3865615AFB3">
    <w:name w:val="ED442125833340DAB688A3865615AFB3"/>
  </w:style>
  <w:style w:type="paragraph" w:customStyle="1" w:styleId="0F234E8D9D8C40A39B28CD33E316D1E8">
    <w:name w:val="0F234E8D9D8C40A39B28CD33E316D1E8"/>
  </w:style>
  <w:style w:type="paragraph" w:customStyle="1" w:styleId="CA5F4442A66543D492E2295AC4EBC8A7">
    <w:name w:val="CA5F4442A66543D492E2295AC4EBC8A7"/>
  </w:style>
  <w:style w:type="paragraph" w:customStyle="1" w:styleId="0A360109A5E3416FBA8FE9E4945099E8">
    <w:name w:val="0A360109A5E3416FBA8FE9E4945099E8"/>
  </w:style>
  <w:style w:type="paragraph" w:customStyle="1" w:styleId="572C5522B67B4903BADDECEF023602F9">
    <w:name w:val="572C5522B67B4903BADDECEF023602F9"/>
  </w:style>
  <w:style w:type="paragraph" w:customStyle="1" w:styleId="09388FC054954197AD3EA566239B8CD4">
    <w:name w:val="09388FC054954197AD3EA566239B8CD4"/>
  </w:style>
  <w:style w:type="paragraph" w:customStyle="1" w:styleId="248B8301B95B4DEA8670F25704695D36">
    <w:name w:val="248B8301B95B4DEA8670F25704695D36"/>
  </w:style>
  <w:style w:type="paragraph" w:customStyle="1" w:styleId="5BE34498102244318EF347E240DEDEAD">
    <w:name w:val="5BE34498102244318EF347E240DEDEAD"/>
  </w:style>
  <w:style w:type="paragraph" w:customStyle="1" w:styleId="B5BB40C4D7174229A24184F22F33C51C">
    <w:name w:val="B5BB40C4D7174229A24184F22F33C51C"/>
  </w:style>
  <w:style w:type="paragraph" w:customStyle="1" w:styleId="15B8E213A3EA46179CFA9FE40AC8C4BB">
    <w:name w:val="15B8E213A3EA46179CFA9FE40AC8C4BB"/>
  </w:style>
  <w:style w:type="paragraph" w:customStyle="1" w:styleId="4BC6AFE81C884B5180E2D6241CC51B0C">
    <w:name w:val="4BC6AFE81C884B5180E2D6241CC51B0C"/>
  </w:style>
  <w:style w:type="paragraph" w:customStyle="1" w:styleId="8A4C5AA90108499BBDFB44D4B9E11CBA">
    <w:name w:val="8A4C5AA90108499BBDFB44D4B9E11CBA"/>
  </w:style>
  <w:style w:type="paragraph" w:customStyle="1" w:styleId="D0A77EE4BFB542558D18006521EF7EE7">
    <w:name w:val="D0A77EE4BFB542558D18006521EF7EE7"/>
  </w:style>
  <w:style w:type="paragraph" w:customStyle="1" w:styleId="15E874E35F724F159E1517A93D159EBE">
    <w:name w:val="15E874E35F724F159E1517A93D159EBE"/>
  </w:style>
  <w:style w:type="paragraph" w:customStyle="1" w:styleId="137D34FDDF9445A0AA141DB4794B4586">
    <w:name w:val="137D34FDDF9445A0AA141DB4794B4586"/>
  </w:style>
  <w:style w:type="paragraph" w:customStyle="1" w:styleId="27859F61FAC94061A8E9C250F7E7B413">
    <w:name w:val="27859F61FAC94061A8E9C250F7E7B413"/>
  </w:style>
  <w:style w:type="paragraph" w:customStyle="1" w:styleId="98EAA53F07C74F07ADEC0E56D4AF0F63">
    <w:name w:val="98EAA53F07C74F07ADEC0E56D4AF0F63"/>
  </w:style>
  <w:style w:type="paragraph" w:customStyle="1" w:styleId="17988C9D55DF4CA1ABB82FF95BD1AB33">
    <w:name w:val="17988C9D55DF4CA1ABB82FF95BD1AB33"/>
  </w:style>
  <w:style w:type="paragraph" w:customStyle="1" w:styleId="8C0C75D923624855AE7C17A1783FEE80">
    <w:name w:val="8C0C75D923624855AE7C17A1783FEE80"/>
  </w:style>
  <w:style w:type="paragraph" w:customStyle="1" w:styleId="7D114AE42E854F89835AE4D1239553E0">
    <w:name w:val="7D114AE42E854F89835AE4D1239553E0"/>
  </w:style>
  <w:style w:type="paragraph" w:customStyle="1" w:styleId="E5AE4B1F25D3479E97B88B5DEA8E2854">
    <w:name w:val="E5AE4B1F25D3479E97B88B5DEA8E2854"/>
  </w:style>
  <w:style w:type="paragraph" w:customStyle="1" w:styleId="A1CB26F4DCC64CBABE442D584A14CAA5">
    <w:name w:val="A1CB26F4DCC64CBABE442D584A14CAA5"/>
  </w:style>
  <w:style w:type="paragraph" w:customStyle="1" w:styleId="F9B874C3FC2147B0ABAE73D6D48247DD">
    <w:name w:val="F9B874C3FC2147B0ABAE73D6D48247DD"/>
  </w:style>
  <w:style w:type="paragraph" w:customStyle="1" w:styleId="C56EC73F28C94D02A44E1F944EC41401">
    <w:name w:val="C56EC73F28C94D02A44E1F944EC41401"/>
  </w:style>
  <w:style w:type="paragraph" w:customStyle="1" w:styleId="A14541D5F1D145A985993A9C7502C018">
    <w:name w:val="A14541D5F1D145A985993A9C7502C018"/>
  </w:style>
  <w:style w:type="paragraph" w:customStyle="1" w:styleId="0F3BDAACF29B4396A025E5A5F77E648C">
    <w:name w:val="0F3BDAACF29B4396A025E5A5F77E648C"/>
  </w:style>
  <w:style w:type="paragraph" w:customStyle="1" w:styleId="A14A99973A6F492983D4B42665F30D4B">
    <w:name w:val="A14A99973A6F492983D4B42665F30D4B"/>
  </w:style>
  <w:style w:type="paragraph" w:customStyle="1" w:styleId="A58AEE99DD1E47EAA716D35630D19AF4">
    <w:name w:val="A58AEE99DD1E47EAA716D35630D19AF4"/>
  </w:style>
  <w:style w:type="paragraph" w:customStyle="1" w:styleId="F6DA04FF651140BC8C39DA4AFBB33B7C">
    <w:name w:val="F6DA04FF651140BC8C39DA4AFBB33B7C"/>
  </w:style>
  <w:style w:type="paragraph" w:customStyle="1" w:styleId="92AF508BC3004573AC870484ECBD89DC">
    <w:name w:val="92AF508BC3004573AC870484ECBD89DC"/>
  </w:style>
  <w:style w:type="paragraph" w:customStyle="1" w:styleId="6A1E5661FE2844B689C90456FBE191EA">
    <w:name w:val="6A1E5661FE2844B689C90456FBE191EA"/>
  </w:style>
  <w:style w:type="paragraph" w:customStyle="1" w:styleId="40C10D34620149B8B5B1A91DC8293834">
    <w:name w:val="40C10D34620149B8B5B1A91DC8293834"/>
  </w:style>
  <w:style w:type="paragraph" w:customStyle="1" w:styleId="054B69715BD44877AC22C0DC7642FD2C">
    <w:name w:val="054B69715BD44877AC22C0DC7642FD2C"/>
  </w:style>
  <w:style w:type="paragraph" w:customStyle="1" w:styleId="DF64C86C064D4EBD9BE784E493D69554">
    <w:name w:val="DF64C86C064D4EBD9BE784E493D69554"/>
  </w:style>
  <w:style w:type="paragraph" w:customStyle="1" w:styleId="668AC35273F748B784DAB7D72F21FCB1">
    <w:name w:val="668AC35273F748B784DAB7D72F21FCB1"/>
  </w:style>
  <w:style w:type="paragraph" w:customStyle="1" w:styleId="2B1AAB1C8C584E88AA7F61527281F455">
    <w:name w:val="2B1AAB1C8C584E88AA7F61527281F455"/>
  </w:style>
  <w:style w:type="paragraph" w:customStyle="1" w:styleId="6F5A7719AE394B02930BEC330345897B">
    <w:name w:val="6F5A7719AE394B02930BEC330345897B"/>
  </w:style>
  <w:style w:type="paragraph" w:customStyle="1" w:styleId="1CD66F345091442FA25680EE6339B976">
    <w:name w:val="1CD66F345091442FA25680EE6339B976"/>
  </w:style>
  <w:style w:type="paragraph" w:customStyle="1" w:styleId="52552548269E4B30A09D51F0C3657907">
    <w:name w:val="52552548269E4B30A09D51F0C3657907"/>
  </w:style>
  <w:style w:type="paragraph" w:customStyle="1" w:styleId="D0045DFCEDDA4402BC87DDD2EDE1A87B">
    <w:name w:val="D0045DFCEDDA4402BC87DDD2EDE1A87B"/>
  </w:style>
  <w:style w:type="paragraph" w:customStyle="1" w:styleId="B65063C7D9F84F79BA80086F8246E463">
    <w:name w:val="B65063C7D9F84F79BA80086F8246E463"/>
  </w:style>
  <w:style w:type="paragraph" w:customStyle="1" w:styleId="19AE3B1834C544B0808D3769BFDEDFC0">
    <w:name w:val="19AE3B1834C544B0808D3769BFDEDFC0"/>
  </w:style>
  <w:style w:type="paragraph" w:customStyle="1" w:styleId="1C69222A35454288A74284B7CEBCADB2">
    <w:name w:val="1C69222A35454288A74284B7CEBCADB2"/>
  </w:style>
  <w:style w:type="paragraph" w:customStyle="1" w:styleId="86770D2F82FE4B42A0842EDD4A0575D6">
    <w:name w:val="86770D2F82FE4B42A0842EDD4A0575D6"/>
  </w:style>
  <w:style w:type="paragraph" w:customStyle="1" w:styleId="E99324AB2B4B4C2D8EBE294D9B19197A">
    <w:name w:val="E99324AB2B4B4C2D8EBE294D9B19197A"/>
  </w:style>
  <w:style w:type="paragraph" w:customStyle="1" w:styleId="FF85DC23AACB463F87B198A3B520439B">
    <w:name w:val="FF85DC23AACB463F87B198A3B520439B"/>
  </w:style>
  <w:style w:type="paragraph" w:customStyle="1" w:styleId="11E48F34403F4996AF1C93A173419225">
    <w:name w:val="11E48F34403F4996AF1C93A173419225"/>
  </w:style>
  <w:style w:type="paragraph" w:customStyle="1" w:styleId="90FA9469602A4B1BBD508436A8D3C7E7">
    <w:name w:val="90FA9469602A4B1BBD508436A8D3C7E7"/>
  </w:style>
  <w:style w:type="paragraph" w:customStyle="1" w:styleId="FCB2D84556B341CABDD49000592B0645">
    <w:name w:val="FCB2D84556B341CABDD49000592B0645"/>
  </w:style>
  <w:style w:type="paragraph" w:customStyle="1" w:styleId="FFB0B3DC93F747EF934150C603DAD356">
    <w:name w:val="FFB0B3DC93F747EF934150C603DAD356"/>
  </w:style>
  <w:style w:type="paragraph" w:customStyle="1" w:styleId="C10F548E71E14B2F95A263AA954DF08B">
    <w:name w:val="C10F548E71E14B2F95A263AA954DF08B"/>
  </w:style>
  <w:style w:type="paragraph" w:customStyle="1" w:styleId="0773D2969FBD43B4A96E401AA57D12FC">
    <w:name w:val="0773D2969FBD43B4A96E401AA57D12FC"/>
  </w:style>
  <w:style w:type="paragraph" w:customStyle="1" w:styleId="FB0C96D4C4274D7D8EDDADF52595706D">
    <w:name w:val="FB0C96D4C4274D7D8EDDADF52595706D"/>
  </w:style>
  <w:style w:type="paragraph" w:customStyle="1" w:styleId="5E41BA2C9E834C4C80E69C7EC0A0842C">
    <w:name w:val="5E41BA2C9E834C4C80E69C7EC0A0842C"/>
  </w:style>
  <w:style w:type="paragraph" w:customStyle="1" w:styleId="881693AF04984B80812CEBAECF3B9A41">
    <w:name w:val="881693AF04984B80812CEBAECF3B9A41"/>
  </w:style>
  <w:style w:type="paragraph" w:customStyle="1" w:styleId="124B3B4B45354139924FB712521B5C2E">
    <w:name w:val="124B3B4B45354139924FB712521B5C2E"/>
  </w:style>
  <w:style w:type="paragraph" w:customStyle="1" w:styleId="40653C319E694C68B805737E720A62AA">
    <w:name w:val="40653C319E694C68B805737E720A62AA"/>
  </w:style>
  <w:style w:type="paragraph" w:customStyle="1" w:styleId="DADBD912F20542CA9514F3E670B3E7E6">
    <w:name w:val="DADBD912F20542CA9514F3E670B3E7E6"/>
  </w:style>
  <w:style w:type="paragraph" w:customStyle="1" w:styleId="5B9F93D41DC44AD99DC294C97DB85F54">
    <w:name w:val="5B9F93D41DC44AD99DC294C97DB85F54"/>
  </w:style>
  <w:style w:type="paragraph" w:customStyle="1" w:styleId="8C1F536B74974345A61F473F76F12294">
    <w:name w:val="8C1F536B74974345A61F473F76F12294"/>
  </w:style>
  <w:style w:type="paragraph" w:customStyle="1" w:styleId="B864D1E743B94E87A8CD5C7B2BB15E90">
    <w:name w:val="B864D1E743B94E87A8CD5C7B2BB15E90"/>
  </w:style>
  <w:style w:type="paragraph" w:customStyle="1" w:styleId="FB7837C4146F4C0CA914FFF64296F58B">
    <w:name w:val="FB7837C4146F4C0CA914FFF64296F58B"/>
  </w:style>
  <w:style w:type="paragraph" w:customStyle="1" w:styleId="F6E8C2B20F9D4141AB4DF1612062A879">
    <w:name w:val="F6E8C2B20F9D4141AB4DF1612062A879"/>
  </w:style>
  <w:style w:type="paragraph" w:customStyle="1" w:styleId="415DC3261FF24435B66510FB17A2299F">
    <w:name w:val="415DC3261FF24435B66510FB17A2299F"/>
  </w:style>
  <w:style w:type="paragraph" w:customStyle="1" w:styleId="07805756B620492F83824C39BB944F54">
    <w:name w:val="07805756B620492F83824C39BB944F54"/>
  </w:style>
  <w:style w:type="paragraph" w:customStyle="1" w:styleId="B0E73BBB9939414DB6FCFE557728ADAC">
    <w:name w:val="B0E73BBB9939414DB6FCFE557728ADAC"/>
  </w:style>
  <w:style w:type="paragraph" w:customStyle="1" w:styleId="7DAA08B5556F4F86B13F49C7811B022E">
    <w:name w:val="7DAA08B5556F4F86B13F49C7811B022E"/>
  </w:style>
  <w:style w:type="paragraph" w:customStyle="1" w:styleId="759A488344A04ADBABB6D2E33A459178">
    <w:name w:val="759A488344A04ADBABB6D2E33A459178"/>
  </w:style>
  <w:style w:type="paragraph" w:customStyle="1" w:styleId="3E06FE53022F4FC1B3BCA53B398F758E">
    <w:name w:val="3E06FE53022F4FC1B3BCA53B398F758E"/>
  </w:style>
  <w:style w:type="paragraph" w:customStyle="1" w:styleId="85C799F72EE14499A5A2D3194C10C04E">
    <w:name w:val="85C799F72EE14499A5A2D3194C10C04E"/>
  </w:style>
  <w:style w:type="paragraph" w:customStyle="1" w:styleId="D20C75FE71804031AD3FC09AA343CB64">
    <w:name w:val="D20C75FE71804031AD3FC09AA343CB64"/>
  </w:style>
  <w:style w:type="paragraph" w:customStyle="1" w:styleId="71FA2DFE80A94D2A9593F39FF8E9BB9C">
    <w:name w:val="71FA2DFE80A94D2A9593F39FF8E9BB9C"/>
  </w:style>
  <w:style w:type="paragraph" w:customStyle="1" w:styleId="90645EC7545D4E149E5CF5F24117208A">
    <w:name w:val="90645EC7545D4E149E5CF5F24117208A"/>
  </w:style>
  <w:style w:type="paragraph" w:customStyle="1" w:styleId="52099F8468D442729A08CCAEAAAC9A9D">
    <w:name w:val="52099F8468D442729A08CCAEAAAC9A9D"/>
  </w:style>
  <w:style w:type="paragraph" w:customStyle="1" w:styleId="7C3D641CD3B84052874727224396B793">
    <w:name w:val="7C3D641CD3B84052874727224396B793"/>
  </w:style>
  <w:style w:type="paragraph" w:customStyle="1" w:styleId="7F6AE9899A86410B9DBF3E45E7A91F2E">
    <w:name w:val="7F6AE9899A86410B9DBF3E45E7A91F2E"/>
  </w:style>
  <w:style w:type="paragraph" w:customStyle="1" w:styleId="88AC3C99B135438988607733CA13B791">
    <w:name w:val="88AC3C99B135438988607733CA13B791"/>
  </w:style>
  <w:style w:type="paragraph" w:customStyle="1" w:styleId="2411E1D9A9E04DC39B93181EC639971C">
    <w:name w:val="2411E1D9A9E04DC39B93181EC639971C"/>
  </w:style>
  <w:style w:type="paragraph" w:customStyle="1" w:styleId="239B8516946C44528A65235DB510A7CA">
    <w:name w:val="239B8516946C44528A65235DB510A7CA"/>
  </w:style>
  <w:style w:type="paragraph" w:customStyle="1" w:styleId="34EF40AE7F0845AA88139DB4FC96AB61">
    <w:name w:val="34EF40AE7F0845AA88139DB4FC96AB61"/>
  </w:style>
  <w:style w:type="paragraph" w:customStyle="1" w:styleId="EEF1258395CB42C283A0ADF7078E9E4E">
    <w:name w:val="EEF1258395CB42C283A0ADF7078E9E4E"/>
  </w:style>
  <w:style w:type="paragraph" w:customStyle="1" w:styleId="C31AAC65A6E246B1A570A879596B27D6">
    <w:name w:val="C31AAC65A6E246B1A570A879596B27D6"/>
  </w:style>
  <w:style w:type="paragraph" w:customStyle="1" w:styleId="4E081C852F7A4F589673BF212D9E1AF9">
    <w:name w:val="4E081C852F7A4F589673BF212D9E1AF9"/>
  </w:style>
  <w:style w:type="paragraph" w:customStyle="1" w:styleId="D1DF85CB3E1E44F68B4DD8CC5D731372">
    <w:name w:val="D1DF85CB3E1E44F68B4DD8CC5D731372"/>
  </w:style>
  <w:style w:type="paragraph" w:customStyle="1" w:styleId="C691857DEF91484A89B2E9212F336FC3">
    <w:name w:val="C691857DEF91484A89B2E9212F336FC3"/>
  </w:style>
  <w:style w:type="paragraph" w:customStyle="1" w:styleId="EDB390B7882B4AFEB7364BECB9C3B30A">
    <w:name w:val="EDB390B7882B4AFEB7364BECB9C3B30A"/>
  </w:style>
  <w:style w:type="paragraph" w:customStyle="1" w:styleId="F43730FC2BD44A01808EA20A16F429BB">
    <w:name w:val="F43730FC2BD44A01808EA20A16F429BB"/>
  </w:style>
  <w:style w:type="paragraph" w:customStyle="1" w:styleId="3887313E7ED449959F841BE73FDE52F0">
    <w:name w:val="3887313E7ED449959F841BE73FDE52F0"/>
  </w:style>
  <w:style w:type="paragraph" w:customStyle="1" w:styleId="D58D6BCB64254379B78FEBD024CF6165">
    <w:name w:val="D58D6BCB64254379B78FEBD024CF6165"/>
  </w:style>
  <w:style w:type="paragraph" w:customStyle="1" w:styleId="9D5CBE10519348659767CADA076DE965">
    <w:name w:val="9D5CBE10519348659767CADA076DE965"/>
  </w:style>
  <w:style w:type="paragraph" w:customStyle="1" w:styleId="EAEDB1EE8D2844A9B6BE59C39F68AEF8">
    <w:name w:val="EAEDB1EE8D2844A9B6BE59C39F68AEF8"/>
    <w:rsid w:val="002310C8"/>
  </w:style>
  <w:style w:type="paragraph" w:customStyle="1" w:styleId="9D16E111728247E48FEAE391823EBD54">
    <w:name w:val="9D16E111728247E48FEAE391823EBD54"/>
    <w:rsid w:val="00CD61F5"/>
  </w:style>
  <w:style w:type="paragraph" w:customStyle="1" w:styleId="B37B1B4EF70E405B8A7A6B50F13AC4931">
    <w:name w:val="B37B1B4EF70E405B8A7A6B50F13AC4931"/>
    <w:rsid w:val="00F73AF3"/>
    <w:pPr>
      <w:spacing w:after="200" w:line="276" w:lineRule="auto"/>
    </w:pPr>
    <w:rPr>
      <w:rFonts w:eastAsiaTheme="minorHAnsi"/>
    </w:rPr>
  </w:style>
  <w:style w:type="paragraph" w:customStyle="1" w:styleId="8DC8875859F04A34A0FB083BC839D8A51">
    <w:name w:val="8DC8875859F04A34A0FB083BC839D8A51"/>
    <w:rsid w:val="00F73AF3"/>
    <w:pPr>
      <w:spacing w:after="200" w:line="276" w:lineRule="auto"/>
    </w:pPr>
    <w:rPr>
      <w:rFonts w:eastAsiaTheme="minorHAnsi"/>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6B0B47-A78A-4F5C-9DA0-5B06EF1AC3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Course Proposal Form 18-19(4.13.21)</Template>
  <TotalTime>53</TotalTime>
  <Pages>4</Pages>
  <Words>829</Words>
  <Characters>4729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Camden County College</Company>
  <LinksUpToDate>false</LinksUpToDate>
  <CharactersWithSpaces>5547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Nastasi, Tony</dc:creator>
  <cp:lastModifiedBy>mbarnhill</cp:lastModifiedBy>
  <cp:revision>8</cp:revision>
  <cp:lastPrinted>2018-09-19T13:43:00Z</cp:lastPrinted>
  <dcterms:created xsi:type="dcterms:W3CDTF">2021-05-06T13:59:00Z</dcterms:created>
  <dcterms:modified xsi:type="dcterms:W3CDTF">2021-05-14T20:01:00Z</dcterms:modified>
</cp:coreProperties>
</file>