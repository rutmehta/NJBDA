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B7A00" w14:textId="77777777" w:rsidR="00C95259" w:rsidRPr="00382ECB" w:rsidRDefault="007D5E1C" w:rsidP="007D5E1C">
      <w:pPr>
        <w:spacing w:after="240" w:line="240" w:lineRule="auto"/>
        <w:contextualSpacing/>
        <w:rPr>
          <w:rFonts w:ascii="Calibri" w:hAnsi="Calibri" w:cs="Times New Roman"/>
          <w:b/>
          <w:sz w:val="24"/>
          <w:szCs w:val="24"/>
        </w:rPr>
      </w:pPr>
      <w:r>
        <w:rPr>
          <w:rFonts w:ascii="Arial" w:hAnsi="Arial" w:cs="Arial"/>
          <w:noProof/>
          <w:color w:val="333333"/>
        </w:rPr>
        <w:drawing>
          <wp:anchor distT="0" distB="0" distL="114300" distR="114300" simplePos="0" relativeHeight="251667968" behindDoc="1" locked="0" layoutInCell="1" allowOverlap="1" wp14:anchorId="34AA7EBB" wp14:editId="0BCCA2C7">
            <wp:simplePos x="0" y="0"/>
            <wp:positionH relativeFrom="column">
              <wp:posOffset>0</wp:posOffset>
            </wp:positionH>
            <wp:positionV relativeFrom="paragraph">
              <wp:posOffset>635</wp:posOffset>
            </wp:positionV>
            <wp:extent cx="574408" cy="752475"/>
            <wp:effectExtent l="0" t="0" r="0" b="0"/>
            <wp:wrapNone/>
            <wp:docPr id="1" name="Picture 1"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08"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3FA62" w14:textId="77777777" w:rsidR="00C95259" w:rsidRPr="00382ECB" w:rsidRDefault="00C95259" w:rsidP="00F36B03">
      <w:pPr>
        <w:spacing w:after="240" w:line="240" w:lineRule="auto"/>
        <w:contextualSpacing/>
        <w:jc w:val="center"/>
        <w:rPr>
          <w:rFonts w:ascii="Calibri" w:hAnsi="Calibri" w:cs="Times New Roman"/>
          <w:b/>
          <w:sz w:val="24"/>
          <w:szCs w:val="24"/>
        </w:rPr>
      </w:pPr>
    </w:p>
    <w:p w14:paraId="5F89A39F" w14:textId="77777777" w:rsidR="008E3FB3" w:rsidRPr="00382ECB" w:rsidRDefault="00944B89" w:rsidP="001573BD">
      <w:pPr>
        <w:rPr>
          <w:rFonts w:ascii="Calibri" w:hAnsi="Calibri" w:cs="Times New Roman"/>
          <w:sz w:val="24"/>
          <w:szCs w:val="24"/>
        </w:rPr>
      </w:pPr>
      <w:r>
        <w:rPr>
          <w:rFonts w:ascii="Arial" w:hAnsi="Arial" w:cs="Arial"/>
          <w:noProof/>
          <w:color w:val="333333"/>
        </w:rPr>
        <w:drawing>
          <wp:anchor distT="0" distB="0" distL="114300" distR="114300" simplePos="0" relativeHeight="251666944" behindDoc="1" locked="0" layoutInCell="1" allowOverlap="1" wp14:anchorId="448D73C6" wp14:editId="019F57B6">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3E56EF9E" w14:textId="77777777" w:rsidR="00675A4D" w:rsidRPr="00F36551" w:rsidRDefault="0049497F" w:rsidP="00413984">
      <w:pPr>
        <w:pStyle w:val="Heading1"/>
        <w:jc w:val="center"/>
        <w:rPr>
          <w:rFonts w:asciiTheme="minorHAnsi" w:hAnsiTheme="minorHAnsi"/>
          <w:u w:val="single"/>
        </w:rPr>
      </w:pPr>
      <w:r w:rsidRPr="00F36551">
        <w:rPr>
          <w:rFonts w:asciiTheme="minorHAnsi" w:hAnsiTheme="minorHAnsi"/>
          <w:u w:val="single"/>
        </w:rPr>
        <w:t>Part 2</w:t>
      </w:r>
    </w:p>
    <w:p w14:paraId="2833469C"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522889B7"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78381069"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19DA91AB"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476A5047"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71131AF8"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6B60D993B3AD43CCA54053095E8F3FD2"/>
              </w:placeholder>
            </w:sdtPr>
            <w:sdtEndPr/>
            <w:sdtContent>
              <w:p w14:paraId="04FE91BC" w14:textId="3B06CBE8" w:rsidR="001D3591" w:rsidRPr="00382ECB" w:rsidRDefault="00764911" w:rsidP="00F36B03">
                <w:pPr>
                  <w:spacing w:after="240"/>
                  <w:contextualSpacing/>
                  <w:rPr>
                    <w:rFonts w:ascii="Calibri" w:hAnsi="Calibri" w:cs="Times New Roman"/>
                    <w:sz w:val="24"/>
                    <w:szCs w:val="24"/>
                  </w:rPr>
                </w:pPr>
                <w:r>
                  <w:rPr>
                    <w:rFonts w:ascii="Calibri" w:hAnsi="Calibri" w:cs="Times New Roman"/>
                    <w:sz w:val="24"/>
                    <w:szCs w:val="24"/>
                  </w:rPr>
                  <w:t>MTH-</w:t>
                </w:r>
                <w:r w:rsidR="007C03EB">
                  <w:rPr>
                    <w:rFonts w:ascii="Calibri" w:hAnsi="Calibri" w:cs="Times New Roman"/>
                    <w:sz w:val="24"/>
                    <w:szCs w:val="24"/>
                  </w:rPr>
                  <w:t>262</w:t>
                </w:r>
              </w:p>
            </w:sdtContent>
          </w:sdt>
        </w:tc>
        <w:tc>
          <w:tcPr>
            <w:tcW w:w="7308" w:type="dxa"/>
            <w:gridSpan w:val="4"/>
            <w:tcBorders>
              <w:top w:val="single" w:sz="4" w:space="0" w:color="7F7F7F" w:themeColor="text1" w:themeTint="80"/>
              <w:bottom w:val="single" w:sz="4" w:space="0" w:color="7F7F7F" w:themeColor="text1" w:themeTint="80"/>
            </w:tcBorders>
          </w:tcPr>
          <w:p w14:paraId="352993AB"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1712CDB5" w14:textId="19F1C65C" w:rsidR="001D3591" w:rsidRPr="00382ECB" w:rsidRDefault="00C0648A"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C682E13ACB2D40CCBFE4478A2F6F2F91"/>
                </w:placeholder>
              </w:sdtPr>
              <w:sdtEndPr/>
              <w:sdtContent>
                <w:r w:rsidR="007C03EB">
                  <w:rPr>
                    <w:rFonts w:ascii="Calibri" w:hAnsi="Calibri" w:cs="Times New Roman"/>
                    <w:sz w:val="24"/>
                    <w:szCs w:val="24"/>
                  </w:rPr>
                  <w:t>Probabilistic</w:t>
                </w:r>
                <w:r w:rsidR="00986676">
                  <w:rPr>
                    <w:rFonts w:ascii="Calibri" w:hAnsi="Calibri" w:cs="Times New Roman"/>
                    <w:sz w:val="24"/>
                    <w:szCs w:val="24"/>
                  </w:rPr>
                  <w:t xml:space="preserve"> Model</w:t>
                </w:r>
                <w:r w:rsidR="007C03EB">
                  <w:rPr>
                    <w:rFonts w:ascii="Calibri" w:hAnsi="Calibri" w:cs="Times New Roman"/>
                    <w:sz w:val="24"/>
                    <w:szCs w:val="24"/>
                  </w:rPr>
                  <w:t>s</w:t>
                </w:r>
              </w:sdtContent>
            </w:sdt>
          </w:p>
        </w:tc>
      </w:tr>
      <w:tr w:rsidR="00693CE8" w:rsidRPr="00382ECB" w14:paraId="2C714C4C"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54967E1F" w14:textId="7690107E"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F4E8E8175119403ABF0707FF54678720"/>
                </w:placeholder>
              </w:sdtPr>
              <w:sdtEndPr/>
              <w:sdtContent>
                <w:r w:rsidR="00764911">
                  <w:rPr>
                    <w:rFonts w:ascii="Calibri" w:hAnsi="Calibri" w:cs="Times New Roman"/>
                    <w:sz w:val="24"/>
                    <w:szCs w:val="24"/>
                  </w:rPr>
                  <w:t>Mathematics</w:t>
                </w:r>
              </w:sdtContent>
            </w:sdt>
          </w:p>
        </w:tc>
      </w:tr>
      <w:tr w:rsidR="00052F8A" w:rsidRPr="00382ECB" w14:paraId="1B6BF893"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1188BBB4" w14:textId="2EA092CD"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50F734DC63C9411282526BBA8802A5A2"/>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092614">
                  <w:rPr>
                    <w:rFonts w:ascii="Calibri" w:hAnsi="Calibri" w:cs="Times New Roman"/>
                    <w:sz w:val="24"/>
                    <w:szCs w:val="24"/>
                  </w:rPr>
                  <w:t>March</w:t>
                </w:r>
              </w:sdtContent>
            </w:sdt>
          </w:p>
        </w:tc>
        <w:tc>
          <w:tcPr>
            <w:tcW w:w="7308" w:type="dxa"/>
            <w:gridSpan w:val="4"/>
            <w:tcBorders>
              <w:top w:val="single" w:sz="4" w:space="0" w:color="7F7F7F" w:themeColor="text1" w:themeTint="80"/>
              <w:bottom w:val="single" w:sz="4" w:space="0" w:color="7F7F7F" w:themeColor="text1" w:themeTint="80"/>
            </w:tcBorders>
          </w:tcPr>
          <w:p w14:paraId="4595B5CB" w14:textId="77777777" w:rsidR="009D7CE5" w:rsidRPr="004A4C83" w:rsidRDefault="00C0648A"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FA617A541FB6493791869CE396018D96"/>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764911">
                  <w:rPr>
                    <w:rFonts w:ascii="Calibri" w:hAnsi="Calibri" w:cs="Times New Roman"/>
                    <w:sz w:val="24"/>
                    <w:szCs w:val="24"/>
                  </w:rPr>
                  <w:t>2020</w:t>
                </w:r>
              </w:sdtContent>
            </w:sdt>
          </w:p>
        </w:tc>
      </w:tr>
      <w:tr w:rsidR="00693CE8" w:rsidRPr="00382ECB" w14:paraId="68FD1D1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82BF25A"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4275565E"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5151F69D" w14:textId="1AC82F41"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B1FA0056739C43AC9D2B83F39564ABFB"/>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1D5F0C">
                  <w:rPr>
                    <w:rFonts w:ascii="Calibri" w:hAnsi="Calibri" w:cs="Times New Roman"/>
                    <w:sz w:val="24"/>
                    <w:szCs w:val="24"/>
                  </w:rPr>
                  <w:t>New Course, March</w:t>
                </w:r>
              </w:sdtContent>
            </w:sdt>
          </w:p>
        </w:tc>
        <w:tc>
          <w:tcPr>
            <w:tcW w:w="5148" w:type="dxa"/>
            <w:gridSpan w:val="2"/>
            <w:tcBorders>
              <w:top w:val="single" w:sz="4" w:space="0" w:color="7F7F7F" w:themeColor="text1" w:themeTint="80"/>
              <w:bottom w:val="single" w:sz="4" w:space="0" w:color="7F7F7F" w:themeColor="text1" w:themeTint="80"/>
            </w:tcBorders>
          </w:tcPr>
          <w:p w14:paraId="506EB728" w14:textId="77777777" w:rsidR="0000768C" w:rsidRPr="004A4C83" w:rsidRDefault="00C0648A"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DC8458AB06AF40678B29529985499EB3"/>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764911">
                  <w:rPr>
                    <w:rFonts w:ascii="Calibri" w:hAnsi="Calibri" w:cs="Times New Roman"/>
                    <w:sz w:val="24"/>
                    <w:szCs w:val="24"/>
                  </w:rPr>
                  <w:t>2020</w:t>
                </w:r>
              </w:sdtContent>
            </w:sdt>
          </w:p>
        </w:tc>
      </w:tr>
      <w:tr w:rsidR="0000768C" w:rsidRPr="00382ECB" w14:paraId="6C61B116"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A7F3003"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232A3F0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AD39C90"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1183C404"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6C05C4A" w14:textId="77777777"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sdt>
              <w:sdtPr>
                <w:rPr>
                  <w:rFonts w:ascii="Calibri" w:hAnsi="Calibri" w:cs="Times New Roman"/>
                  <w:sz w:val="24"/>
                  <w:szCs w:val="24"/>
                </w:rPr>
                <w:alias w:val="Credits"/>
                <w:tag w:val="Credits"/>
                <w:id w:val="245699839"/>
                <w:lock w:val="sdtLocked"/>
                <w:placeholder>
                  <w:docPart w:val="A61ED5FD3D3C4D0884CFB34656D13A14"/>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764911">
                  <w:rPr>
                    <w:rFonts w:ascii="Calibri" w:hAnsi="Calibri" w:cs="Times New Roman"/>
                    <w:sz w:val="24"/>
                    <w:szCs w:val="24"/>
                  </w:rPr>
                  <w:t>4</w:t>
                </w:r>
              </w:sdtContent>
            </w:sdt>
          </w:p>
          <w:p w14:paraId="3CA14293"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7FBE7067"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0703934A"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2F363C73" w14:textId="77777777"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592719FAC288413D9D7FFD272686973A"/>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764911">
                  <w:rPr>
                    <w:rFonts w:ascii="Calibri" w:hAnsi="Calibri" w:cs="Times New Roman"/>
                    <w:sz w:val="24"/>
                    <w:szCs w:val="24"/>
                  </w:rPr>
                  <w:t>4</w:t>
                </w:r>
              </w:sdtContent>
            </w:sdt>
          </w:p>
        </w:tc>
        <w:tc>
          <w:tcPr>
            <w:tcW w:w="2610" w:type="dxa"/>
            <w:gridSpan w:val="2"/>
            <w:tcBorders>
              <w:top w:val="single" w:sz="4" w:space="0" w:color="7F7F7F" w:themeColor="text1" w:themeTint="80"/>
              <w:bottom w:val="single" w:sz="4" w:space="0" w:color="7F7F7F" w:themeColor="text1" w:themeTint="80"/>
            </w:tcBorders>
          </w:tcPr>
          <w:p w14:paraId="4EB9D4F4" w14:textId="77777777"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7EF244BB4A4C4ADEA52376EDB283A979"/>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764911">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4A2B71ED" w14:textId="77777777"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87C13FAEE7B04B16B86E775E964EEE13"/>
                </w:placeholder>
              </w:sdtPr>
              <w:sdtEndPr/>
              <w:sdtContent>
                <w:r w:rsidR="00764911">
                  <w:rPr>
                    <w:rFonts w:ascii="Calibri" w:hAnsi="Calibri" w:cs="Times New Roman"/>
                    <w:sz w:val="24"/>
                    <w:szCs w:val="24"/>
                  </w:rPr>
                  <w:t>0</w:t>
                </w:r>
              </w:sdtContent>
            </w:sdt>
          </w:p>
        </w:tc>
      </w:tr>
      <w:tr w:rsidR="0000768C" w:rsidRPr="00382ECB" w14:paraId="6D0690F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7EB216B" w14:textId="1440C8AD"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EB36D9731FAE4A5EAAC407679A2AF2B7"/>
                </w:placeholder>
              </w:sdtPr>
              <w:sdtEndPr/>
              <w:sdtContent>
                <w:r w:rsidR="00DC11C2">
                  <w:rPr>
                    <w:bCs/>
                    <w:color w:val="000000"/>
                  </w:rPr>
                  <w:t>MTH-</w:t>
                </w:r>
                <w:r w:rsidR="00E97593">
                  <w:rPr>
                    <w:bCs/>
                    <w:color w:val="000000"/>
                  </w:rPr>
                  <w:t>2</w:t>
                </w:r>
                <w:r w:rsidR="00DC11C2">
                  <w:rPr>
                    <w:bCs/>
                    <w:color w:val="000000"/>
                  </w:rPr>
                  <w:t>61</w:t>
                </w:r>
                <w:r w:rsidR="00DC11C2">
                  <w:rPr>
                    <w:color w:val="000000"/>
                  </w:rPr>
                  <w:t xml:space="preserve"> (Introduction to Mathematical Modeling)</w:t>
                </w:r>
              </w:sdtContent>
            </w:sdt>
          </w:p>
          <w:p w14:paraId="226DE568"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4A8CFC33"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FF40077" w14:textId="522250BB"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3DF2F993E5DA45B1A737F53464397693"/>
                </w:placeholder>
              </w:sdtPr>
              <w:sdtEndPr/>
              <w:sdtContent>
                <w:r w:rsidR="00523854">
                  <w:rPr>
                    <w:rFonts w:ascii="Calibri" w:hAnsi="Calibri" w:cs="Times New Roman"/>
                    <w:sz w:val="24"/>
                    <w:szCs w:val="24"/>
                  </w:rPr>
                  <w:t>None</w:t>
                </w:r>
              </w:sdtContent>
            </w:sdt>
          </w:p>
          <w:p w14:paraId="3EC299A4"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6544DEDC"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DB3FF48" w14:textId="655F2A10"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sdt>
              <w:sdtPr>
                <w:rPr>
                  <w:rFonts w:ascii="Calibri" w:hAnsi="Calibri" w:cs="Times New Roman"/>
                  <w:sz w:val="24"/>
                  <w:szCs w:val="24"/>
                </w:rPr>
                <w:alias w:val="Course Description"/>
                <w:tag w:val="Course Description"/>
                <w:id w:val="1040862550"/>
                <w:lock w:val="sdtLocked"/>
                <w:placeholder>
                  <w:docPart w:val="1FD3A9DBED2B4DA58236249476C85DF8"/>
                </w:placeholder>
              </w:sdtPr>
              <w:sdtEndPr/>
              <w:sdtContent>
                <w:r w:rsidR="005420CA" w:rsidRPr="000A7F6C">
                  <w:rPr>
                    <w:sz w:val="24"/>
                    <w:szCs w:val="24"/>
                  </w:rPr>
                  <w:t>This course introduces probability theory and data-generating processes that lead to building probability distributions from empirical data, and density functions from histograms. Topics of integration are motivated by probabilistic ideas and the transition from discrete data to continuous functions. Topics covered include single and multivariable integration techniques, random variables, sample spaces and events, sets, counting, Venn diagrams, simulation, conditional probability and independence, binomial, geometric, normal, and other distributions, sampling distributions, the Central Limit Theorem, joint probability and marginal distributions.</w:t>
                </w:r>
              </w:sdtContent>
            </w:sdt>
          </w:p>
          <w:p w14:paraId="1D551CF7"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77A18B5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E26816E" w14:textId="77777777" w:rsidR="008E1C44" w:rsidRPr="008E1C44" w:rsidRDefault="008E1C44" w:rsidP="00F36B03">
            <w:pPr>
              <w:spacing w:after="240"/>
              <w:contextualSpacing/>
              <w:jc w:val="center"/>
              <w:rPr>
                <w:rFonts w:ascii="Calibri" w:hAnsi="Calibri" w:cs="Times New Roman"/>
                <w:sz w:val="12"/>
                <w:szCs w:val="12"/>
              </w:rPr>
            </w:pPr>
          </w:p>
          <w:p w14:paraId="464014D4"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236BE7E0" w14:textId="77777777" w:rsidR="008E2654" w:rsidRDefault="008E2654" w:rsidP="00F36B03">
            <w:pPr>
              <w:spacing w:after="240"/>
              <w:contextualSpacing/>
              <w:rPr>
                <w:rFonts w:ascii="Calibri" w:hAnsi="Calibri" w:cs="Times New Roman"/>
                <w:sz w:val="24"/>
                <w:szCs w:val="24"/>
              </w:rPr>
            </w:pPr>
          </w:p>
          <w:p w14:paraId="7DAB5490"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30D81080"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ascii="Calibri" w:hAnsi="Calibri"/>
                <w:sz w:val="24"/>
                <w:szCs w:val="24"/>
              </w:rPr>
              <w:id w:val="-980457879"/>
              <w:placeholder>
                <w:docPart w:val="742BA63BB66744378F693268158FD43D"/>
              </w:placeholder>
            </w:sdtPr>
            <w:sdtEndPr>
              <w:rPr>
                <w:rFonts w:ascii="Consolas" w:hAnsi="Consolas"/>
                <w:sz w:val="21"/>
                <w:szCs w:val="21"/>
              </w:rPr>
            </w:sdtEndPr>
            <w:sdtContent>
              <w:p w14:paraId="33709E69" w14:textId="77777777" w:rsidR="00A925F1" w:rsidRPr="00884859" w:rsidRDefault="00A925F1" w:rsidP="00A925F1">
                <w:pPr>
                  <w:pStyle w:val="PlainText"/>
                  <w:numPr>
                    <w:ilvl w:val="0"/>
                    <w:numId w:val="19"/>
                  </w:numPr>
                  <w:rPr>
                    <w:rFonts w:asciiTheme="minorHAnsi" w:hAnsiTheme="minorHAnsi" w:cstheme="minorHAnsi"/>
                    <w:sz w:val="24"/>
                    <w:szCs w:val="24"/>
                  </w:rPr>
                </w:pPr>
                <w:r w:rsidRPr="00884859">
                  <w:rPr>
                    <w:rFonts w:asciiTheme="minorHAnsi" w:hAnsiTheme="minorHAnsi" w:cstheme="minorHAnsi"/>
                    <w:sz w:val="24"/>
                    <w:szCs w:val="24"/>
                  </w:rPr>
                  <w:t xml:space="preserve">Understand the role of randomness in data-generating processes, </w:t>
                </w:r>
                <w:bookmarkStart w:id="0" w:name="_Hlk26007931"/>
                <w:r w:rsidRPr="00884859">
                  <w:rPr>
                    <w:rFonts w:asciiTheme="minorHAnsi" w:hAnsiTheme="minorHAnsi" w:cstheme="minorHAnsi"/>
                    <w:sz w:val="24"/>
                    <w:szCs w:val="24"/>
                  </w:rPr>
                  <w:t xml:space="preserve">as assessed by homework, tests, quizzes, and projects. </w:t>
                </w:r>
                <w:bookmarkEnd w:id="0"/>
              </w:p>
              <w:p w14:paraId="0279E98E" w14:textId="77777777" w:rsidR="00A925F1" w:rsidRPr="00884859" w:rsidRDefault="00A925F1" w:rsidP="00A925F1">
                <w:pPr>
                  <w:pStyle w:val="PlainText"/>
                  <w:numPr>
                    <w:ilvl w:val="0"/>
                    <w:numId w:val="19"/>
                  </w:numPr>
                  <w:rPr>
                    <w:rFonts w:asciiTheme="minorHAnsi" w:hAnsiTheme="minorHAnsi" w:cstheme="minorHAnsi"/>
                    <w:sz w:val="24"/>
                    <w:szCs w:val="24"/>
                  </w:rPr>
                </w:pPr>
                <w:r w:rsidRPr="00884859">
                  <w:rPr>
                    <w:rFonts w:asciiTheme="minorHAnsi" w:hAnsiTheme="minorHAnsi" w:cstheme="minorHAnsi"/>
                    <w:sz w:val="24"/>
                    <w:szCs w:val="24"/>
                  </w:rPr>
                  <w:t>Apply the properties and rules of probability, combinatorics, and probability distributions to specific problems, as assessed by homework, tests, quizzes, and projects.</w:t>
                </w:r>
              </w:p>
              <w:p w14:paraId="1A01A409" w14:textId="77777777" w:rsidR="00A925F1" w:rsidRPr="00884859" w:rsidRDefault="00A925F1" w:rsidP="00A925F1">
                <w:pPr>
                  <w:pStyle w:val="PlainText"/>
                  <w:numPr>
                    <w:ilvl w:val="0"/>
                    <w:numId w:val="19"/>
                  </w:numPr>
                  <w:rPr>
                    <w:rFonts w:asciiTheme="minorHAnsi" w:hAnsiTheme="minorHAnsi" w:cstheme="minorHAnsi"/>
                    <w:sz w:val="24"/>
                    <w:szCs w:val="24"/>
                  </w:rPr>
                </w:pPr>
                <w:r w:rsidRPr="00884859">
                  <w:rPr>
                    <w:rFonts w:asciiTheme="minorHAnsi" w:hAnsiTheme="minorHAnsi" w:cstheme="minorHAnsi"/>
                    <w:sz w:val="24"/>
                    <w:szCs w:val="24"/>
                  </w:rPr>
                  <w:t>Evaluate and interpret area under a curve for discrete and continuous probability distributions, as assessed by homework, tests, quizzes, and projects.</w:t>
                </w:r>
              </w:p>
              <w:p w14:paraId="4BFEB0A2" w14:textId="77777777" w:rsidR="00A925F1" w:rsidRPr="00884859" w:rsidRDefault="00A925F1" w:rsidP="00A925F1">
                <w:pPr>
                  <w:pStyle w:val="PlainText"/>
                  <w:numPr>
                    <w:ilvl w:val="0"/>
                    <w:numId w:val="19"/>
                  </w:numPr>
                  <w:rPr>
                    <w:rFonts w:asciiTheme="minorHAnsi" w:hAnsiTheme="minorHAnsi" w:cstheme="minorHAnsi"/>
                    <w:sz w:val="24"/>
                    <w:szCs w:val="24"/>
                  </w:rPr>
                </w:pPr>
                <w:r w:rsidRPr="00884859">
                  <w:rPr>
                    <w:rFonts w:asciiTheme="minorHAnsi" w:hAnsiTheme="minorHAnsi" w:cstheme="minorHAnsi"/>
                    <w:sz w:val="24"/>
                    <w:szCs w:val="24"/>
                  </w:rPr>
                  <w:lastRenderedPageBreak/>
                  <w:t>Evaluate the moment generating functions, as assessed by homework, tests, quizzes, and projects.</w:t>
                </w:r>
              </w:p>
              <w:p w14:paraId="04CB0CA6" w14:textId="77777777" w:rsidR="00A925F1" w:rsidRPr="00884859" w:rsidRDefault="00A925F1" w:rsidP="00A925F1">
                <w:pPr>
                  <w:pStyle w:val="PlainText"/>
                  <w:numPr>
                    <w:ilvl w:val="0"/>
                    <w:numId w:val="19"/>
                  </w:numPr>
                  <w:rPr>
                    <w:rFonts w:asciiTheme="minorHAnsi" w:hAnsiTheme="minorHAnsi" w:cstheme="minorHAnsi"/>
                    <w:sz w:val="24"/>
                    <w:szCs w:val="24"/>
                  </w:rPr>
                </w:pPr>
                <w:r w:rsidRPr="00884859">
                  <w:rPr>
                    <w:rFonts w:asciiTheme="minorHAnsi" w:hAnsiTheme="minorHAnsi" w:cstheme="minorHAnsi"/>
                    <w:sz w:val="24"/>
                    <w:szCs w:val="24"/>
                  </w:rPr>
                  <w:t>Compare and contrast discrete and continuous random variables in order to study the Central Limit Theorem in Mathematical Statistics, as assessed by homework, tests, quizzes, and projects.</w:t>
                </w:r>
              </w:p>
              <w:p w14:paraId="3E29425A" w14:textId="7504540B" w:rsidR="00E37A3A" w:rsidRPr="00A925F1" w:rsidRDefault="00A925F1" w:rsidP="00DC11C2">
                <w:pPr>
                  <w:pStyle w:val="PlainText"/>
                  <w:numPr>
                    <w:ilvl w:val="0"/>
                    <w:numId w:val="19"/>
                  </w:numPr>
                  <w:rPr>
                    <w:rFonts w:asciiTheme="minorHAnsi" w:hAnsiTheme="minorHAnsi" w:cstheme="minorHAnsi"/>
                    <w:sz w:val="24"/>
                    <w:szCs w:val="24"/>
                  </w:rPr>
                </w:pPr>
                <w:r w:rsidRPr="00884859">
                  <w:rPr>
                    <w:rFonts w:asciiTheme="minorHAnsi" w:hAnsiTheme="minorHAnsi" w:cstheme="minorHAnsi"/>
                    <w:sz w:val="24"/>
                    <w:szCs w:val="24"/>
                  </w:rPr>
                  <w:t>Extend univariate concepts to their multivariate analogues, as assessed by homework, tests, quizzes, and projects.</w:t>
                </w:r>
              </w:p>
            </w:sdtContent>
          </w:sdt>
          <w:p w14:paraId="4FE354F4" w14:textId="77777777" w:rsidR="005F3D82" w:rsidRDefault="005F3D82" w:rsidP="00F36B03">
            <w:pPr>
              <w:spacing w:after="240"/>
              <w:contextualSpacing/>
              <w:rPr>
                <w:rFonts w:ascii="Calibri" w:hAnsi="Calibri" w:cs="Times New Roman"/>
                <w:sz w:val="24"/>
                <w:szCs w:val="24"/>
              </w:rPr>
            </w:pPr>
          </w:p>
          <w:p w14:paraId="5F3F01CF"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ascii="Calibri" w:hAnsi="Calibri" w:cs="Times New Roman"/>
                <w:sz w:val="24"/>
                <w:szCs w:val="24"/>
              </w:rPr>
              <w:id w:val="1546406384"/>
              <w:placeholder>
                <w:docPart w:val="F66802BDDC2448C2A57C0DED2D136C3E"/>
              </w:placeholder>
            </w:sdtPr>
            <w:sdtEndPr/>
            <w:sdtContent>
              <w:p w14:paraId="0F3554FE" w14:textId="719B4E2B" w:rsidR="00172B3E" w:rsidRDefault="00092614" w:rsidP="00F36B03">
                <w:pPr>
                  <w:spacing w:after="240"/>
                  <w:contextualSpacing/>
                  <w:rPr>
                    <w:rFonts w:ascii="Calibri" w:hAnsi="Calibri" w:cs="Times New Roman"/>
                    <w:sz w:val="24"/>
                    <w:szCs w:val="24"/>
                  </w:rPr>
                </w:pPr>
                <w:r>
                  <w:rPr>
                    <w:rFonts w:ascii="Calibri" w:hAnsi="Calibri" w:cs="Times New Roman"/>
                    <w:sz w:val="24"/>
                    <w:szCs w:val="24"/>
                  </w:rPr>
                  <w:t>Homework, tests</w:t>
                </w:r>
                <w:r w:rsidR="00986676">
                  <w:rPr>
                    <w:rFonts w:ascii="Calibri" w:hAnsi="Calibri" w:cs="Times New Roman"/>
                    <w:sz w:val="24"/>
                    <w:szCs w:val="24"/>
                  </w:rPr>
                  <w:t>, quizzes, and projects</w:t>
                </w:r>
              </w:p>
            </w:sdtContent>
          </w:sdt>
          <w:p w14:paraId="0C0A523E" w14:textId="77777777" w:rsidR="00417B4A" w:rsidRDefault="00AF5B51" w:rsidP="00F36B03">
            <w:pPr>
              <w:spacing w:after="240"/>
              <w:contextualSpacing/>
              <w:rPr>
                <w:rFonts w:ascii="Calibri" w:hAnsi="Calibri" w:cs="Times New Roman"/>
                <w:sz w:val="24"/>
                <w:szCs w:val="24"/>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p w14:paraId="0301D052"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35B54A5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B6A7EBE" w14:textId="77777777" w:rsidR="008E1C44" w:rsidRPr="008E1C44" w:rsidRDefault="008E1C44" w:rsidP="00F36B03">
            <w:pPr>
              <w:spacing w:after="240"/>
              <w:contextualSpacing/>
              <w:jc w:val="center"/>
              <w:rPr>
                <w:rFonts w:ascii="Calibri" w:hAnsi="Calibri" w:cs="Times New Roman"/>
                <w:sz w:val="12"/>
                <w:szCs w:val="12"/>
              </w:rPr>
            </w:pPr>
          </w:p>
          <w:p w14:paraId="0F8D0130"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2F7350D3" w14:textId="77777777" w:rsidR="008E1C44" w:rsidRDefault="008E1C44" w:rsidP="00F36B03">
            <w:pPr>
              <w:spacing w:after="240"/>
              <w:contextualSpacing/>
              <w:jc w:val="center"/>
              <w:rPr>
                <w:rFonts w:ascii="Calibri" w:hAnsi="Calibri" w:cs="Times New Roman"/>
                <w:sz w:val="24"/>
                <w:szCs w:val="24"/>
              </w:rPr>
            </w:pPr>
          </w:p>
          <w:p w14:paraId="75F085F1"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274F5FD8"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sdt>
            <w:sdtPr>
              <w:rPr>
                <w:rFonts w:ascii="Calibri" w:hAnsi="Calibri" w:cs="Times New Roman"/>
                <w:sz w:val="24"/>
                <w:szCs w:val="24"/>
              </w:rPr>
              <w:id w:val="-2068718443"/>
              <w:lock w:val="sdtLocked"/>
              <w:placeholder>
                <w:docPart w:val="E69CABD1EB7B42B3809F00CEFF57F4F6"/>
              </w:placeholder>
            </w:sdtPr>
            <w:sdtEndPr/>
            <w:sdtContent>
              <w:p w14:paraId="0639AF2C" w14:textId="72A7BC48" w:rsidR="00396B4D" w:rsidRPr="00E97593" w:rsidRDefault="00E97593" w:rsidP="00E97593">
                <w:pPr>
                  <w:rPr>
                    <w:rFonts w:ascii="Times" w:hAnsi="Times"/>
                    <w:sz w:val="24"/>
                  </w:rPr>
                </w:pPr>
                <w:r>
                  <w:rPr>
                    <w:rFonts w:ascii="Calibri" w:hAnsi="Calibri" w:cs="Times New Roman"/>
                    <w:sz w:val="24"/>
                    <w:szCs w:val="24"/>
                  </w:rPr>
                  <w:t>N/A</w:t>
                </w:r>
              </w:p>
            </w:sdtContent>
          </w:sdt>
          <w:p w14:paraId="6E01D504"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5755F6D5" w14:textId="401D2688" w:rsidR="00D2769C" w:rsidRDefault="00C0648A" w:rsidP="00F36B03">
            <w:pPr>
              <w:spacing w:after="240"/>
              <w:ind w:left="-90"/>
              <w:contextualSpacing/>
              <w:rPr>
                <w:rFonts w:ascii="Calibri" w:hAnsi="Calibri" w:cs="Times New Roman"/>
                <w:sz w:val="24"/>
                <w:szCs w:val="24"/>
              </w:rPr>
            </w:pPr>
            <w:sdt>
              <w:sdtPr>
                <w:rPr>
                  <w:rFonts w:ascii="Calibri" w:hAnsi="Calibri" w:cs="Times New Roman"/>
                  <w:sz w:val="24"/>
                  <w:szCs w:val="24"/>
                </w:rPr>
                <w:id w:val="-1557622791"/>
                <w:placeholder>
                  <w:docPart w:val="CACA3CD4811B4C989AA69EFD9AAE368D"/>
                </w:placeholder>
              </w:sdtPr>
              <w:sdtEndPr/>
              <w:sdtContent>
                <w:sdt>
                  <w:sdtPr>
                    <w:rPr>
                      <w:rFonts w:ascii="Calibri" w:hAnsi="Calibri" w:cs="Times New Roman"/>
                      <w:sz w:val="24"/>
                      <w:szCs w:val="24"/>
                    </w:rPr>
                    <w:id w:val="1529295552"/>
                    <w:placeholder>
                      <w:docPart w:val="57C0E8A6F5F143B9B26A8BF18E70DBD9"/>
                    </w:placeholder>
                  </w:sdtPr>
                  <w:sdtEndPr/>
                  <w:sdtContent>
                    <w:r w:rsidR="00E97593">
                      <w:rPr>
                        <w:rFonts w:ascii="Calibri" w:hAnsi="Calibri" w:cs="Times New Roman"/>
                        <w:sz w:val="24"/>
                        <w:szCs w:val="24"/>
                      </w:rPr>
                      <w:t>N/A</w:t>
                    </w:r>
                  </w:sdtContent>
                </w:sdt>
              </w:sdtContent>
            </w:sdt>
            <w:r w:rsidR="00396B4D" w:rsidRPr="00AF5B51">
              <w:rPr>
                <w:rFonts w:ascii="Calibri" w:hAnsi="Calibri" w:cs="Times New Roman"/>
                <w:sz w:val="24"/>
                <w:szCs w:val="24"/>
              </w:rPr>
              <w:t xml:space="preserve">  </w:t>
            </w:r>
          </w:p>
          <w:p w14:paraId="17EB374D"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4B91395C"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6F2668B" w14:textId="77777777" w:rsidR="005F3D82" w:rsidRPr="00CE5ED6" w:rsidRDefault="005F3D82" w:rsidP="00F36B03">
            <w:pPr>
              <w:spacing w:after="240"/>
              <w:contextualSpacing/>
              <w:jc w:val="center"/>
              <w:rPr>
                <w:rFonts w:ascii="Calibri" w:hAnsi="Calibri" w:cs="Times New Roman"/>
                <w:sz w:val="24"/>
                <w:szCs w:val="24"/>
              </w:rPr>
            </w:pPr>
          </w:p>
          <w:p w14:paraId="1C54A20A" w14:textId="77777777" w:rsidR="0000768C" w:rsidRPr="00CE5ED6" w:rsidRDefault="00335E92" w:rsidP="00F36B03">
            <w:pPr>
              <w:spacing w:after="240"/>
              <w:contextualSpacing/>
              <w:jc w:val="center"/>
              <w:rPr>
                <w:rFonts w:ascii="Calibri" w:hAnsi="Calibri" w:cs="Times New Roman"/>
                <w:b/>
                <w:sz w:val="24"/>
                <w:szCs w:val="24"/>
              </w:rPr>
            </w:pPr>
            <w:r w:rsidRPr="00CE5ED6">
              <w:rPr>
                <w:rFonts w:ascii="Calibri" w:hAnsi="Calibri" w:cs="Times New Roman"/>
                <w:b/>
                <w:sz w:val="24"/>
                <w:szCs w:val="24"/>
              </w:rPr>
              <w:t>Program Learning Outcomes</w:t>
            </w:r>
          </w:p>
          <w:p w14:paraId="75D90E4E" w14:textId="77777777" w:rsidR="00DD7553" w:rsidRPr="00CE5ED6" w:rsidRDefault="00DD7553" w:rsidP="00F36B03">
            <w:pPr>
              <w:spacing w:after="240"/>
              <w:contextualSpacing/>
              <w:jc w:val="center"/>
              <w:rPr>
                <w:rFonts w:ascii="Calibri" w:hAnsi="Calibri" w:cs="Times New Roman"/>
                <w:sz w:val="24"/>
                <w:szCs w:val="24"/>
              </w:rPr>
            </w:pPr>
          </w:p>
          <w:p w14:paraId="2306BAC7" w14:textId="77777777" w:rsidR="00E02740" w:rsidRPr="00CE5ED6" w:rsidRDefault="00DD7553" w:rsidP="00F36B03">
            <w:pPr>
              <w:spacing w:after="240"/>
              <w:contextualSpacing/>
              <w:rPr>
                <w:rFonts w:ascii="Calibri" w:hAnsi="Calibri" w:cs="Times New Roman"/>
                <w:sz w:val="24"/>
                <w:szCs w:val="24"/>
              </w:rPr>
            </w:pPr>
            <w:r w:rsidRPr="00CE5ED6">
              <w:rPr>
                <w:rFonts w:ascii="Calibri" w:hAnsi="Calibri" w:cs="Times New Roman"/>
                <w:sz w:val="24"/>
                <w:szCs w:val="24"/>
              </w:rPr>
              <w:t>List all course level student learning outcomes that interconnect to a part</w:t>
            </w:r>
            <w:r w:rsidR="00BF6435" w:rsidRPr="00CE5ED6">
              <w:rPr>
                <w:rFonts w:ascii="Calibri" w:hAnsi="Calibri" w:cs="Times New Roman"/>
                <w:sz w:val="24"/>
                <w:szCs w:val="24"/>
              </w:rPr>
              <w:t>icular program learning outcome.</w:t>
            </w:r>
          </w:p>
          <w:sdt>
            <w:sdtPr>
              <w:rPr>
                <w:rFonts w:ascii="Calibri" w:hAnsi="Calibri" w:cs="Times New Roman"/>
                <w:sz w:val="24"/>
                <w:szCs w:val="24"/>
              </w:rPr>
              <w:alias w:val="Program learning outcome"/>
              <w:tag w:val="Program learning outcome"/>
              <w:id w:val="-291215972"/>
              <w:lock w:val="sdtLocked"/>
              <w:placeholder>
                <w:docPart w:val="0046CAD2A1394A789176233D91783B0F"/>
              </w:placeholder>
            </w:sdtPr>
            <w:sdtEndPr/>
            <w:sdtContent>
              <w:p w14:paraId="54382242" w14:textId="3B5B1A2F" w:rsidR="00335E92" w:rsidRPr="00CE5ED6" w:rsidRDefault="00E53BF7" w:rsidP="00BC7202">
                <w:pPr>
                  <w:numPr>
                    <w:ilvl w:val="0"/>
                    <w:numId w:val="20"/>
                  </w:num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rPr>
                    <w:rFonts w:cstheme="minorHAnsi"/>
                    <w:sz w:val="24"/>
                    <w:szCs w:val="24"/>
                  </w:rPr>
                </w:pPr>
                <w:r w:rsidRPr="00CE5ED6">
                  <w:rPr>
                    <w:rFonts w:ascii="Calibri" w:hAnsi="Calibri" w:cs="Times New Roman"/>
                    <w:sz w:val="24"/>
                    <w:szCs w:val="24"/>
                  </w:rPr>
                  <w:t>All CSLOs are connected to DSC.</w:t>
                </w:r>
                <w:r w:rsidR="00523854" w:rsidRPr="00CE5ED6">
                  <w:rPr>
                    <w:rFonts w:ascii="Calibri" w:hAnsi="Calibri" w:cs="Times New Roman"/>
                    <w:sz w:val="24"/>
                    <w:szCs w:val="24"/>
                  </w:rPr>
                  <w:t>A</w:t>
                </w:r>
                <w:r w:rsidRPr="00CE5ED6">
                  <w:rPr>
                    <w:rFonts w:ascii="Calibri" w:hAnsi="Calibri" w:cs="Times New Roman"/>
                    <w:sz w:val="24"/>
                    <w:szCs w:val="24"/>
                  </w:rPr>
                  <w:t>AS PSLO 2</w:t>
                </w:r>
                <w:r w:rsidR="00BC7202" w:rsidRPr="00CE5ED6">
                  <w:rPr>
                    <w:rFonts w:ascii="Calibri" w:hAnsi="Calibri" w:cs="Times New Roman"/>
                    <w:sz w:val="24"/>
                    <w:szCs w:val="24"/>
                  </w:rPr>
                  <w:t xml:space="preserve"> (</w:t>
                </w:r>
                <w:r w:rsidR="00BC7202" w:rsidRPr="00CE5ED6">
                  <w:rPr>
                    <w:rFonts w:cstheme="minorHAnsi"/>
                    <w:sz w:val="24"/>
                    <w:szCs w:val="24"/>
                  </w:rPr>
                  <w:t>Develop solid analytical reasoning, critical thinking and technical skills in order to extract, mangle, analyze and present data for multiple disciplines to broad audiences that follow professional standards to enhance understanding and decision-making)</w:t>
                </w:r>
                <w:r w:rsidR="00BC7202" w:rsidRPr="00CE5ED6">
                  <w:rPr>
                    <w:rFonts w:ascii="Calibri" w:hAnsi="Calibri" w:cs="Times New Roman"/>
                    <w:sz w:val="24"/>
                    <w:szCs w:val="24"/>
                  </w:rPr>
                  <w:t>.</w:t>
                </w:r>
                <w:r w:rsidRPr="00CE5ED6">
                  <w:rPr>
                    <w:rFonts w:ascii="Calibri" w:hAnsi="Calibri" w:cs="Times New Roman"/>
                    <w:sz w:val="24"/>
                    <w:szCs w:val="24"/>
                  </w:rPr>
                  <w:t xml:space="preserve"> </w:t>
                </w:r>
              </w:p>
            </w:sdtContent>
          </w:sdt>
          <w:p w14:paraId="08872023" w14:textId="77777777" w:rsidR="00BF6435" w:rsidRPr="00CE5ED6" w:rsidRDefault="00BF6435" w:rsidP="00F36B03">
            <w:pPr>
              <w:spacing w:after="240"/>
              <w:contextualSpacing/>
              <w:rPr>
                <w:rFonts w:ascii="Calibri" w:hAnsi="Calibri" w:cs="Times New Roman"/>
                <w:sz w:val="24"/>
                <w:szCs w:val="24"/>
              </w:rPr>
            </w:pPr>
          </w:p>
          <w:p w14:paraId="42E8903E" w14:textId="77777777" w:rsidR="00BF6435" w:rsidRPr="00CE5ED6" w:rsidRDefault="00BF6435" w:rsidP="00F36B03">
            <w:pPr>
              <w:spacing w:after="240"/>
              <w:contextualSpacing/>
              <w:rPr>
                <w:rFonts w:ascii="Calibri" w:hAnsi="Calibri" w:cs="Times New Roman"/>
                <w:sz w:val="24"/>
                <w:szCs w:val="24"/>
              </w:rPr>
            </w:pPr>
            <w:r w:rsidRPr="00CE5ED6">
              <w:rPr>
                <w:rFonts w:ascii="Calibri" w:hAnsi="Calibri" w:cs="Times New Roman"/>
                <w:sz w:val="24"/>
                <w:szCs w:val="24"/>
              </w:rPr>
              <w:t>Describe the assessment of the interconnected program learning outcome(s).</w:t>
            </w:r>
          </w:p>
          <w:sdt>
            <w:sdtPr>
              <w:rPr>
                <w:rFonts w:ascii="Calibri" w:hAnsi="Calibri" w:cs="Times New Roman"/>
                <w:sz w:val="24"/>
                <w:szCs w:val="24"/>
              </w:rPr>
              <w:alias w:val="Assessment of the interconnected program learning outcome(s)"/>
              <w:tag w:val="Assessment of the interconnected program learning outcome(s)"/>
              <w:id w:val="2137907307"/>
              <w:lock w:val="sdtLocked"/>
              <w:placeholder>
                <w:docPart w:val="D3A0DB336F7F494E90DB59F13C2515D6"/>
              </w:placeholder>
            </w:sdtPr>
            <w:sdtEndPr/>
            <w:sdtContent>
              <w:p w14:paraId="6EF276D5" w14:textId="3D75D0BB" w:rsidR="00BF6435" w:rsidRPr="00CE5ED6" w:rsidRDefault="00E53BF7" w:rsidP="00F36B03">
                <w:pPr>
                  <w:spacing w:after="240"/>
                  <w:contextualSpacing/>
                  <w:rPr>
                    <w:rFonts w:ascii="Calibri" w:hAnsi="Calibri" w:cs="Times New Roman"/>
                    <w:sz w:val="24"/>
                    <w:szCs w:val="24"/>
                  </w:rPr>
                </w:pPr>
                <w:r w:rsidRPr="00CE5ED6">
                  <w:rPr>
                    <w:rFonts w:ascii="Calibri" w:hAnsi="Calibri" w:cs="Times New Roman"/>
                    <w:sz w:val="24"/>
                    <w:szCs w:val="24"/>
                  </w:rPr>
                  <w:t xml:space="preserve">Various course level assessment instruments will be used to </w:t>
                </w:r>
                <w:r w:rsidR="00092614" w:rsidRPr="00CE5ED6">
                  <w:rPr>
                    <w:rFonts w:ascii="Calibri" w:hAnsi="Calibri" w:cs="Times New Roman"/>
                    <w:sz w:val="24"/>
                    <w:szCs w:val="24"/>
                  </w:rPr>
                  <w:t>target specific</w:t>
                </w:r>
                <w:r w:rsidRPr="00CE5ED6">
                  <w:rPr>
                    <w:rFonts w:ascii="Calibri" w:hAnsi="Calibri" w:cs="Times New Roman"/>
                    <w:sz w:val="24"/>
                    <w:szCs w:val="24"/>
                  </w:rPr>
                  <w:t xml:space="preserve"> program learning outcomes.</w:t>
                </w:r>
              </w:p>
            </w:sdtContent>
          </w:sdt>
          <w:p w14:paraId="66C5C130" w14:textId="77777777" w:rsidR="001A5F01" w:rsidRPr="00CE5ED6" w:rsidRDefault="001A5F01" w:rsidP="00F36B03">
            <w:pPr>
              <w:spacing w:after="240"/>
              <w:contextualSpacing/>
              <w:rPr>
                <w:rFonts w:ascii="Calibri" w:hAnsi="Calibri" w:cs="Times New Roman"/>
                <w:sz w:val="24"/>
                <w:szCs w:val="24"/>
              </w:rPr>
            </w:pPr>
          </w:p>
        </w:tc>
      </w:tr>
      <w:tr w:rsidR="0000768C" w:rsidRPr="00382ECB" w14:paraId="4EA7F96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D525FFB" w14:textId="77777777" w:rsidR="009A7939" w:rsidRPr="009A7939" w:rsidRDefault="009A7939" w:rsidP="00F36B03">
            <w:pPr>
              <w:spacing w:after="240"/>
              <w:contextualSpacing/>
              <w:rPr>
                <w:rFonts w:ascii="Calibri" w:hAnsi="Calibri" w:cs="Times New Roman"/>
                <w:b/>
                <w:sz w:val="12"/>
                <w:szCs w:val="12"/>
              </w:rPr>
            </w:pPr>
          </w:p>
          <w:p w14:paraId="7C38E6B0" w14:textId="77777777"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sdt>
            <w:sdtPr>
              <w:rPr>
                <w:rFonts w:ascii="Calibri" w:hAnsi="Calibri" w:cs="Times New Roman"/>
                <w:sz w:val="24"/>
                <w:szCs w:val="24"/>
              </w:rPr>
              <w:alias w:val="Course Outline"/>
              <w:tag w:val="Course Outline"/>
              <w:id w:val="1042323141"/>
              <w:lock w:val="sdtLocked"/>
              <w:placeholder>
                <w:docPart w:val="5F2FA8C556A0414195FB645346018841"/>
              </w:placeholder>
            </w:sdtPr>
            <w:sdtEndPr/>
            <w:sdtContent>
              <w:p w14:paraId="5B32ECD7" w14:textId="247B7239" w:rsidR="00DC11C2" w:rsidRPr="000A7F6C" w:rsidRDefault="00DC55F1" w:rsidP="00DC11C2">
                <w:pPr>
                  <w:rPr>
                    <w:sz w:val="24"/>
                    <w:szCs w:val="24"/>
                  </w:rPr>
                </w:pPr>
                <w:r>
                  <w:rPr>
                    <w:rFonts w:ascii="Calibri" w:hAnsi="Calibri" w:cs="Times New Roman"/>
                    <w:sz w:val="24"/>
                    <w:szCs w:val="24"/>
                  </w:rPr>
                  <w:t xml:space="preserve">Unit </w:t>
                </w:r>
                <w:r w:rsidR="00DC11C2" w:rsidRPr="000A7F6C">
                  <w:rPr>
                    <w:sz w:val="24"/>
                    <w:szCs w:val="24"/>
                  </w:rPr>
                  <w:t>I. Integration</w:t>
                </w:r>
              </w:p>
              <w:p w14:paraId="7331F569" w14:textId="244C2853" w:rsidR="00DC55F1" w:rsidRPr="00E97593" w:rsidRDefault="00E97593" w:rsidP="00E97593">
                <w:pPr>
                  <w:pStyle w:val="ListParagraph"/>
                  <w:numPr>
                    <w:ilvl w:val="0"/>
                    <w:numId w:val="21"/>
                  </w:numPr>
                  <w:rPr>
                    <w:sz w:val="24"/>
                    <w:szCs w:val="24"/>
                  </w:rPr>
                </w:pPr>
                <w:r>
                  <w:rPr>
                    <w:sz w:val="24"/>
                    <w:szCs w:val="24"/>
                  </w:rPr>
                  <w:t xml:space="preserve">Review of </w:t>
                </w:r>
                <w:r w:rsidR="00DC55F1" w:rsidRPr="00E97593">
                  <w:rPr>
                    <w:sz w:val="24"/>
                    <w:szCs w:val="24"/>
                  </w:rPr>
                  <w:t xml:space="preserve">Integration </w:t>
                </w:r>
                <w:r>
                  <w:rPr>
                    <w:sz w:val="24"/>
                    <w:szCs w:val="24"/>
                  </w:rPr>
                  <w:t>Techniques</w:t>
                </w:r>
              </w:p>
              <w:p w14:paraId="1A9F392C" w14:textId="434FC157" w:rsidR="00E97593" w:rsidRPr="00E97593" w:rsidRDefault="00E97593" w:rsidP="00E97593">
                <w:pPr>
                  <w:pStyle w:val="ListParagraph"/>
                  <w:ind w:left="1080"/>
                  <w:rPr>
                    <w:sz w:val="24"/>
                    <w:szCs w:val="24"/>
                  </w:rPr>
                </w:pPr>
                <w:r>
                  <w:rPr>
                    <w:sz w:val="24"/>
                    <w:szCs w:val="24"/>
                  </w:rPr>
                  <w:t>i.  Basic and U-Substitution</w:t>
                </w:r>
              </w:p>
              <w:p w14:paraId="4BB4EE03" w14:textId="186DB1EE" w:rsidR="00DC11C2" w:rsidRPr="000A7F6C" w:rsidRDefault="00E97593" w:rsidP="00E97593">
                <w:pPr>
                  <w:ind w:left="360" w:firstLine="720"/>
                  <w:rPr>
                    <w:sz w:val="24"/>
                    <w:szCs w:val="24"/>
                  </w:rPr>
                </w:pPr>
                <w:r>
                  <w:rPr>
                    <w:sz w:val="24"/>
                    <w:szCs w:val="24"/>
                  </w:rPr>
                  <w:t xml:space="preserve">ii. </w:t>
                </w:r>
                <w:r w:rsidR="00DC11C2" w:rsidRPr="000A7F6C">
                  <w:rPr>
                    <w:sz w:val="24"/>
                    <w:szCs w:val="24"/>
                  </w:rPr>
                  <w:t>Area Between Two Curves</w:t>
                </w:r>
              </w:p>
              <w:p w14:paraId="771BD73B" w14:textId="4C48F40B" w:rsidR="00DC11C2" w:rsidRDefault="00DC11C2" w:rsidP="00DC11C2">
                <w:pPr>
                  <w:rPr>
                    <w:sz w:val="24"/>
                    <w:szCs w:val="24"/>
                  </w:rPr>
                </w:pPr>
                <w:r w:rsidRPr="000A7F6C">
                  <w:rPr>
                    <w:sz w:val="24"/>
                    <w:szCs w:val="24"/>
                  </w:rPr>
                  <w:tab/>
                </w:r>
                <w:r w:rsidR="00E97593">
                  <w:rPr>
                    <w:sz w:val="24"/>
                    <w:szCs w:val="24"/>
                  </w:rPr>
                  <w:t xml:space="preserve">      iii. </w:t>
                </w:r>
                <w:r w:rsidRPr="000A7F6C">
                  <w:rPr>
                    <w:sz w:val="24"/>
                    <w:szCs w:val="24"/>
                  </w:rPr>
                  <w:t xml:space="preserve">Integration </w:t>
                </w:r>
                <w:r w:rsidR="00E97593">
                  <w:rPr>
                    <w:sz w:val="24"/>
                    <w:szCs w:val="24"/>
                  </w:rPr>
                  <w:t>by Parts</w:t>
                </w:r>
              </w:p>
              <w:p w14:paraId="25C737C5" w14:textId="022625F5" w:rsidR="00E97593" w:rsidRPr="000A7F6C" w:rsidRDefault="00E97593" w:rsidP="00DC11C2">
                <w:pPr>
                  <w:rPr>
                    <w:sz w:val="24"/>
                    <w:szCs w:val="24"/>
                  </w:rPr>
                </w:pPr>
                <w:r>
                  <w:rPr>
                    <w:sz w:val="24"/>
                    <w:szCs w:val="24"/>
                  </w:rPr>
                  <w:tab/>
                  <w:t xml:space="preserve">      iv. Partial Fraction Decomposition</w:t>
                </w:r>
              </w:p>
              <w:p w14:paraId="021CF317" w14:textId="6747E5D4" w:rsidR="00DC11C2" w:rsidRPr="000A7F6C" w:rsidRDefault="00DC11C2" w:rsidP="00DC11C2">
                <w:pPr>
                  <w:rPr>
                    <w:sz w:val="24"/>
                    <w:szCs w:val="24"/>
                  </w:rPr>
                </w:pPr>
                <w:r w:rsidRPr="000A7F6C">
                  <w:rPr>
                    <w:sz w:val="24"/>
                    <w:szCs w:val="24"/>
                  </w:rPr>
                  <w:tab/>
                </w:r>
                <w:r w:rsidR="00E97593">
                  <w:rPr>
                    <w:sz w:val="24"/>
                    <w:szCs w:val="24"/>
                  </w:rPr>
                  <w:t>B</w:t>
                </w:r>
                <w:r w:rsidRPr="000A7F6C">
                  <w:rPr>
                    <w:sz w:val="24"/>
                    <w:szCs w:val="24"/>
                  </w:rPr>
                  <w:t>. Double and Triple Integrals</w:t>
                </w:r>
              </w:p>
              <w:p w14:paraId="2BA66830" w14:textId="77777777" w:rsidR="00DC11C2" w:rsidRPr="000A7F6C" w:rsidRDefault="00DC11C2" w:rsidP="00DC11C2">
                <w:pPr>
                  <w:rPr>
                    <w:sz w:val="16"/>
                    <w:szCs w:val="16"/>
                  </w:rPr>
                </w:pPr>
              </w:p>
              <w:p w14:paraId="29F7C113" w14:textId="0648ECDC" w:rsidR="00DC11C2" w:rsidRPr="000A7F6C" w:rsidRDefault="00DC55F1" w:rsidP="00DC11C2">
                <w:pPr>
                  <w:rPr>
                    <w:sz w:val="24"/>
                    <w:szCs w:val="24"/>
                  </w:rPr>
                </w:pPr>
                <w:r>
                  <w:rPr>
                    <w:sz w:val="24"/>
                    <w:szCs w:val="24"/>
                  </w:rPr>
                  <w:t xml:space="preserve">Unit </w:t>
                </w:r>
                <w:r w:rsidR="00DC11C2" w:rsidRPr="000A7F6C">
                  <w:rPr>
                    <w:sz w:val="24"/>
                    <w:szCs w:val="24"/>
                  </w:rPr>
                  <w:t>II. Probability Theory</w:t>
                </w:r>
              </w:p>
              <w:p w14:paraId="20B6B2E5" w14:textId="77777777" w:rsidR="00DC11C2" w:rsidRPr="000A7F6C" w:rsidRDefault="00DC11C2" w:rsidP="00DC11C2">
                <w:pPr>
                  <w:rPr>
                    <w:sz w:val="24"/>
                    <w:szCs w:val="24"/>
                  </w:rPr>
                </w:pPr>
                <w:r w:rsidRPr="000A7F6C">
                  <w:rPr>
                    <w:sz w:val="24"/>
                    <w:szCs w:val="24"/>
                  </w:rPr>
                  <w:tab/>
                  <w:t>A. Set Theory</w:t>
                </w:r>
              </w:p>
              <w:p w14:paraId="1BF9CF7D" w14:textId="77777777" w:rsidR="00DC11C2" w:rsidRPr="000A7F6C" w:rsidRDefault="00DC11C2" w:rsidP="00DC11C2">
                <w:pPr>
                  <w:rPr>
                    <w:sz w:val="24"/>
                    <w:szCs w:val="24"/>
                  </w:rPr>
                </w:pPr>
                <w:r w:rsidRPr="000A7F6C">
                  <w:rPr>
                    <w:sz w:val="24"/>
                    <w:szCs w:val="24"/>
                  </w:rPr>
                  <w:lastRenderedPageBreak/>
                  <w:tab/>
                  <w:t>B. Basic of Probability Theory</w:t>
                </w:r>
              </w:p>
              <w:p w14:paraId="5999AF26" w14:textId="77777777" w:rsidR="00DC11C2" w:rsidRPr="000A7F6C" w:rsidRDefault="00DC11C2" w:rsidP="00DC11C2">
                <w:pPr>
                  <w:rPr>
                    <w:sz w:val="24"/>
                    <w:szCs w:val="24"/>
                  </w:rPr>
                </w:pPr>
                <w:r w:rsidRPr="000A7F6C">
                  <w:rPr>
                    <w:sz w:val="24"/>
                    <w:szCs w:val="24"/>
                  </w:rPr>
                  <w:tab/>
                  <w:t>C. Conditional Probability and Independence</w:t>
                </w:r>
              </w:p>
              <w:p w14:paraId="77E11C3E" w14:textId="77777777" w:rsidR="00DC11C2" w:rsidRPr="000A7F6C" w:rsidRDefault="00DC11C2" w:rsidP="00DC11C2">
                <w:pPr>
                  <w:rPr>
                    <w:sz w:val="24"/>
                    <w:szCs w:val="24"/>
                  </w:rPr>
                </w:pPr>
                <w:r w:rsidRPr="000A7F6C">
                  <w:rPr>
                    <w:sz w:val="24"/>
                    <w:szCs w:val="24"/>
                  </w:rPr>
                  <w:tab/>
                  <w:t>D. Random Variables</w:t>
                </w:r>
              </w:p>
              <w:p w14:paraId="120575C1" w14:textId="77777777" w:rsidR="00DC11C2" w:rsidRPr="000A7F6C" w:rsidRDefault="00DC11C2" w:rsidP="00DC11C2">
                <w:pPr>
                  <w:rPr>
                    <w:sz w:val="24"/>
                    <w:szCs w:val="24"/>
                  </w:rPr>
                </w:pPr>
                <w:r w:rsidRPr="000A7F6C">
                  <w:rPr>
                    <w:sz w:val="24"/>
                    <w:szCs w:val="24"/>
                  </w:rPr>
                  <w:tab/>
                  <w:t>E. Distribution Functions</w:t>
                </w:r>
              </w:p>
              <w:p w14:paraId="76833112" w14:textId="77777777" w:rsidR="00DC11C2" w:rsidRPr="000A7F6C" w:rsidRDefault="00DC11C2" w:rsidP="00DC11C2">
                <w:pPr>
                  <w:rPr>
                    <w:sz w:val="24"/>
                    <w:szCs w:val="24"/>
                  </w:rPr>
                </w:pPr>
                <w:r w:rsidRPr="000A7F6C">
                  <w:rPr>
                    <w:sz w:val="24"/>
                    <w:szCs w:val="24"/>
                  </w:rPr>
                  <w:tab/>
                  <w:t>F. Density and Mass Functions</w:t>
                </w:r>
              </w:p>
              <w:p w14:paraId="21FE7614" w14:textId="77777777" w:rsidR="00DC11C2" w:rsidRPr="000A7F6C" w:rsidRDefault="00DC11C2" w:rsidP="00DC11C2">
                <w:pPr>
                  <w:rPr>
                    <w:sz w:val="24"/>
                    <w:szCs w:val="24"/>
                  </w:rPr>
                </w:pPr>
                <w:r w:rsidRPr="000A7F6C">
                  <w:rPr>
                    <w:sz w:val="24"/>
                    <w:szCs w:val="24"/>
                  </w:rPr>
                  <w:tab/>
                </w:r>
              </w:p>
              <w:p w14:paraId="3A049E87" w14:textId="71AE3CC4" w:rsidR="00DC11C2" w:rsidRPr="000A7F6C" w:rsidRDefault="00DC55F1" w:rsidP="00DC11C2">
                <w:pPr>
                  <w:rPr>
                    <w:sz w:val="24"/>
                    <w:szCs w:val="24"/>
                  </w:rPr>
                </w:pPr>
                <w:r>
                  <w:rPr>
                    <w:sz w:val="24"/>
                    <w:szCs w:val="24"/>
                  </w:rPr>
                  <w:t xml:space="preserve">Unit </w:t>
                </w:r>
                <w:r w:rsidR="00DC11C2" w:rsidRPr="000A7F6C">
                  <w:rPr>
                    <w:sz w:val="24"/>
                    <w:szCs w:val="24"/>
                  </w:rPr>
                  <w:t>III. Transformations and Expectations</w:t>
                </w:r>
              </w:p>
              <w:p w14:paraId="5E4282E6" w14:textId="77777777" w:rsidR="00DC11C2" w:rsidRPr="000A7F6C" w:rsidRDefault="00DC11C2" w:rsidP="00DC11C2">
                <w:pPr>
                  <w:rPr>
                    <w:sz w:val="24"/>
                    <w:szCs w:val="24"/>
                  </w:rPr>
                </w:pPr>
                <w:r w:rsidRPr="000A7F6C">
                  <w:rPr>
                    <w:sz w:val="24"/>
                    <w:szCs w:val="24"/>
                  </w:rPr>
                  <w:tab/>
                  <w:t xml:space="preserve">A. Distribution of Functions of a Random Variable </w:t>
                </w:r>
              </w:p>
              <w:p w14:paraId="38A493F0" w14:textId="77777777" w:rsidR="00DC11C2" w:rsidRPr="000A7F6C" w:rsidRDefault="00DC11C2" w:rsidP="00DC11C2">
                <w:pPr>
                  <w:rPr>
                    <w:sz w:val="24"/>
                    <w:szCs w:val="24"/>
                  </w:rPr>
                </w:pPr>
                <w:r w:rsidRPr="000A7F6C">
                  <w:rPr>
                    <w:sz w:val="24"/>
                    <w:szCs w:val="24"/>
                  </w:rPr>
                  <w:tab/>
                  <w:t>B. Expected Values</w:t>
                </w:r>
              </w:p>
              <w:p w14:paraId="1CCC249F" w14:textId="77777777" w:rsidR="00DC11C2" w:rsidRPr="000A7F6C" w:rsidRDefault="00DC11C2" w:rsidP="00DC11C2">
                <w:pPr>
                  <w:rPr>
                    <w:sz w:val="24"/>
                    <w:szCs w:val="24"/>
                  </w:rPr>
                </w:pPr>
                <w:r w:rsidRPr="000A7F6C">
                  <w:rPr>
                    <w:sz w:val="24"/>
                    <w:szCs w:val="24"/>
                  </w:rPr>
                  <w:tab/>
                  <w:t>C. Moments and Moment Generating Functions</w:t>
                </w:r>
              </w:p>
              <w:p w14:paraId="5EA5B7B5" w14:textId="77777777" w:rsidR="00DC11C2" w:rsidRPr="000A7F6C" w:rsidRDefault="00DC11C2" w:rsidP="00DC11C2">
                <w:pPr>
                  <w:ind w:left="360"/>
                  <w:rPr>
                    <w:sz w:val="24"/>
                    <w:szCs w:val="24"/>
                  </w:rPr>
                </w:pPr>
                <w:r w:rsidRPr="000A7F6C">
                  <w:rPr>
                    <w:sz w:val="24"/>
                    <w:szCs w:val="24"/>
                  </w:rPr>
                  <w:tab/>
                  <w:t>D. Differentiating Under an Integral Sign</w:t>
                </w:r>
              </w:p>
              <w:p w14:paraId="168593B1" w14:textId="77777777" w:rsidR="00DC11C2" w:rsidRPr="000A7F6C" w:rsidRDefault="00DC11C2" w:rsidP="00DC11C2">
                <w:pPr>
                  <w:ind w:left="360"/>
                  <w:rPr>
                    <w:sz w:val="16"/>
                    <w:szCs w:val="16"/>
                  </w:rPr>
                </w:pPr>
              </w:p>
              <w:p w14:paraId="1D7FA739" w14:textId="75B8D052" w:rsidR="00DC11C2" w:rsidRPr="000A7F6C" w:rsidRDefault="00DC55F1" w:rsidP="00DC11C2">
                <w:pPr>
                  <w:rPr>
                    <w:sz w:val="24"/>
                    <w:szCs w:val="24"/>
                  </w:rPr>
                </w:pPr>
                <w:r>
                  <w:rPr>
                    <w:sz w:val="24"/>
                    <w:szCs w:val="24"/>
                  </w:rPr>
                  <w:t xml:space="preserve">Unit </w:t>
                </w:r>
                <w:r w:rsidR="00DC11C2" w:rsidRPr="000A7F6C">
                  <w:rPr>
                    <w:sz w:val="24"/>
                    <w:szCs w:val="24"/>
                  </w:rPr>
                  <w:t>IV. Common Families of Distributions</w:t>
                </w:r>
              </w:p>
              <w:p w14:paraId="453EF8D8" w14:textId="77777777" w:rsidR="00DC11C2" w:rsidRPr="000A7F6C" w:rsidRDefault="00DC11C2" w:rsidP="00DC11C2">
                <w:pPr>
                  <w:rPr>
                    <w:sz w:val="24"/>
                    <w:szCs w:val="24"/>
                  </w:rPr>
                </w:pPr>
                <w:r w:rsidRPr="000A7F6C">
                  <w:rPr>
                    <w:sz w:val="24"/>
                    <w:szCs w:val="24"/>
                  </w:rPr>
                  <w:tab/>
                  <w:t>A. Introduction</w:t>
                </w:r>
              </w:p>
              <w:p w14:paraId="1BDD46B8" w14:textId="77777777" w:rsidR="00DC11C2" w:rsidRPr="000A7F6C" w:rsidRDefault="00DC11C2" w:rsidP="00DC11C2">
                <w:pPr>
                  <w:rPr>
                    <w:sz w:val="24"/>
                    <w:szCs w:val="24"/>
                  </w:rPr>
                </w:pPr>
                <w:r w:rsidRPr="000A7F6C">
                  <w:rPr>
                    <w:sz w:val="24"/>
                    <w:szCs w:val="24"/>
                  </w:rPr>
                  <w:tab/>
                  <w:t>B. Discrete Distributions</w:t>
                </w:r>
              </w:p>
              <w:p w14:paraId="12EEC8EE" w14:textId="77777777" w:rsidR="00DC11C2" w:rsidRPr="000A7F6C" w:rsidRDefault="00DC11C2" w:rsidP="00DC11C2">
                <w:pPr>
                  <w:rPr>
                    <w:sz w:val="24"/>
                    <w:szCs w:val="24"/>
                  </w:rPr>
                </w:pPr>
                <w:r w:rsidRPr="000A7F6C">
                  <w:rPr>
                    <w:sz w:val="24"/>
                    <w:szCs w:val="24"/>
                  </w:rPr>
                  <w:tab/>
                  <w:t>C. Continuous Distributions</w:t>
                </w:r>
              </w:p>
              <w:p w14:paraId="6D9EFBE5" w14:textId="77777777" w:rsidR="00DC11C2" w:rsidRPr="000A7F6C" w:rsidRDefault="00DC11C2" w:rsidP="00DC11C2">
                <w:pPr>
                  <w:rPr>
                    <w:sz w:val="24"/>
                    <w:szCs w:val="24"/>
                  </w:rPr>
                </w:pPr>
                <w:r w:rsidRPr="000A7F6C">
                  <w:rPr>
                    <w:sz w:val="24"/>
                    <w:szCs w:val="24"/>
                  </w:rPr>
                  <w:t xml:space="preserve"> </w:t>
                </w:r>
                <w:r w:rsidRPr="000A7F6C">
                  <w:rPr>
                    <w:sz w:val="24"/>
                    <w:szCs w:val="24"/>
                  </w:rPr>
                  <w:tab/>
                  <w:t>D. Exponential Families</w:t>
                </w:r>
              </w:p>
              <w:p w14:paraId="07326B31" w14:textId="77777777" w:rsidR="00DC11C2" w:rsidRPr="000A7F6C" w:rsidRDefault="00DC11C2" w:rsidP="00DC11C2">
                <w:pPr>
                  <w:rPr>
                    <w:sz w:val="24"/>
                    <w:szCs w:val="24"/>
                  </w:rPr>
                </w:pPr>
                <w:r w:rsidRPr="000A7F6C">
                  <w:rPr>
                    <w:sz w:val="24"/>
                    <w:szCs w:val="24"/>
                  </w:rPr>
                  <w:tab/>
                  <w:t>E. Location and Scale Families</w:t>
                </w:r>
              </w:p>
              <w:p w14:paraId="3446F8F7" w14:textId="77777777" w:rsidR="00DC11C2" w:rsidRPr="000A7F6C" w:rsidRDefault="00DC11C2" w:rsidP="00DC11C2">
                <w:pPr>
                  <w:rPr>
                    <w:sz w:val="24"/>
                    <w:szCs w:val="24"/>
                  </w:rPr>
                </w:pPr>
                <w:r w:rsidRPr="000A7F6C">
                  <w:rPr>
                    <w:sz w:val="24"/>
                    <w:szCs w:val="24"/>
                  </w:rPr>
                  <w:tab/>
                  <w:t xml:space="preserve">     </w:t>
                </w:r>
              </w:p>
              <w:p w14:paraId="21C9DE1E" w14:textId="6519F0BD" w:rsidR="00DC11C2" w:rsidRPr="000A7F6C" w:rsidRDefault="00DC55F1" w:rsidP="00DC11C2">
                <w:pPr>
                  <w:rPr>
                    <w:sz w:val="24"/>
                    <w:szCs w:val="24"/>
                  </w:rPr>
                </w:pPr>
                <w:r>
                  <w:rPr>
                    <w:sz w:val="24"/>
                    <w:szCs w:val="24"/>
                  </w:rPr>
                  <w:t xml:space="preserve">Unit </w:t>
                </w:r>
                <w:r w:rsidR="00DC11C2" w:rsidRPr="000A7F6C">
                  <w:rPr>
                    <w:sz w:val="24"/>
                    <w:szCs w:val="24"/>
                  </w:rPr>
                  <w:t>V. Multiple Random Variables</w:t>
                </w:r>
              </w:p>
              <w:p w14:paraId="585AFC30" w14:textId="77777777" w:rsidR="00DC11C2" w:rsidRPr="000A7F6C" w:rsidRDefault="00DC11C2" w:rsidP="00DC11C2">
                <w:pPr>
                  <w:rPr>
                    <w:sz w:val="24"/>
                    <w:szCs w:val="24"/>
                  </w:rPr>
                </w:pPr>
                <w:r w:rsidRPr="000A7F6C">
                  <w:rPr>
                    <w:sz w:val="24"/>
                    <w:szCs w:val="24"/>
                  </w:rPr>
                  <w:tab/>
                  <w:t>A. Joint and Marginal Distributions</w:t>
                </w:r>
              </w:p>
              <w:p w14:paraId="3589AEBB" w14:textId="77777777" w:rsidR="00DC11C2" w:rsidRPr="000A7F6C" w:rsidRDefault="00DC11C2" w:rsidP="00DC11C2">
                <w:pPr>
                  <w:ind w:firstLine="720"/>
                  <w:rPr>
                    <w:sz w:val="24"/>
                    <w:szCs w:val="24"/>
                  </w:rPr>
                </w:pPr>
                <w:r w:rsidRPr="000A7F6C">
                  <w:rPr>
                    <w:sz w:val="24"/>
                    <w:szCs w:val="24"/>
                  </w:rPr>
                  <w:t>B. Conditional Distributions and Independence</w:t>
                </w:r>
              </w:p>
              <w:p w14:paraId="7E0107FB" w14:textId="77777777" w:rsidR="00DC11C2" w:rsidRPr="000A7F6C" w:rsidRDefault="00DC11C2" w:rsidP="00DC11C2">
                <w:pPr>
                  <w:rPr>
                    <w:sz w:val="24"/>
                    <w:szCs w:val="24"/>
                  </w:rPr>
                </w:pPr>
                <w:r w:rsidRPr="000A7F6C">
                  <w:rPr>
                    <w:sz w:val="24"/>
                    <w:szCs w:val="24"/>
                  </w:rPr>
                  <w:tab/>
                  <w:t>C. Bivariate Transformations</w:t>
                </w:r>
              </w:p>
              <w:p w14:paraId="089C3667" w14:textId="77777777" w:rsidR="00DC11C2" w:rsidRPr="000A7F6C" w:rsidRDefault="00DC11C2" w:rsidP="00DC11C2">
                <w:pPr>
                  <w:rPr>
                    <w:sz w:val="24"/>
                    <w:szCs w:val="24"/>
                  </w:rPr>
                </w:pPr>
                <w:r w:rsidRPr="000A7F6C">
                  <w:rPr>
                    <w:sz w:val="24"/>
                    <w:szCs w:val="24"/>
                  </w:rPr>
                  <w:tab/>
                  <w:t xml:space="preserve">D. Hierarchical Models and Mixture Distributions </w:t>
                </w:r>
              </w:p>
              <w:p w14:paraId="6BDFB79A" w14:textId="77777777" w:rsidR="00DC11C2" w:rsidRPr="000A7F6C" w:rsidRDefault="00DC11C2" w:rsidP="00DC11C2">
                <w:pPr>
                  <w:rPr>
                    <w:sz w:val="24"/>
                    <w:szCs w:val="24"/>
                  </w:rPr>
                </w:pPr>
                <w:r w:rsidRPr="000A7F6C">
                  <w:rPr>
                    <w:sz w:val="24"/>
                    <w:szCs w:val="24"/>
                  </w:rPr>
                  <w:tab/>
                  <w:t>E. Covariance and Correlation</w:t>
                </w:r>
              </w:p>
              <w:p w14:paraId="009372E7" w14:textId="77777777" w:rsidR="00DC11C2" w:rsidRPr="000A7F6C" w:rsidRDefault="00DC11C2" w:rsidP="00DC11C2">
                <w:pPr>
                  <w:rPr>
                    <w:sz w:val="24"/>
                    <w:szCs w:val="24"/>
                  </w:rPr>
                </w:pPr>
                <w:r w:rsidRPr="000A7F6C">
                  <w:rPr>
                    <w:sz w:val="24"/>
                    <w:szCs w:val="24"/>
                  </w:rPr>
                  <w:tab/>
                  <w:t>F. Multivariate Distributions</w:t>
                </w:r>
              </w:p>
              <w:p w14:paraId="33ABC762" w14:textId="77777777" w:rsidR="00DC11C2" w:rsidRPr="000A7F6C" w:rsidRDefault="00DC11C2" w:rsidP="00DC11C2">
                <w:pPr>
                  <w:rPr>
                    <w:sz w:val="24"/>
                    <w:szCs w:val="24"/>
                  </w:rPr>
                </w:pPr>
              </w:p>
              <w:p w14:paraId="600CCEAC" w14:textId="7B80582C" w:rsidR="00DC11C2" w:rsidRPr="000A7F6C" w:rsidRDefault="00DC55F1" w:rsidP="00DC11C2">
                <w:pPr>
                  <w:rPr>
                    <w:sz w:val="24"/>
                    <w:szCs w:val="24"/>
                  </w:rPr>
                </w:pPr>
                <w:r>
                  <w:rPr>
                    <w:sz w:val="24"/>
                    <w:szCs w:val="24"/>
                  </w:rPr>
                  <w:t xml:space="preserve">Unit </w:t>
                </w:r>
                <w:r w:rsidR="00DC11C2" w:rsidRPr="000A7F6C">
                  <w:rPr>
                    <w:sz w:val="24"/>
                    <w:szCs w:val="24"/>
                  </w:rPr>
                  <w:t>VI. Properties of a Random Sample</w:t>
                </w:r>
              </w:p>
              <w:p w14:paraId="66617A2E" w14:textId="77777777" w:rsidR="00DC11C2" w:rsidRPr="000A7F6C" w:rsidRDefault="00DC11C2" w:rsidP="00DC11C2">
                <w:pPr>
                  <w:rPr>
                    <w:sz w:val="24"/>
                    <w:szCs w:val="24"/>
                  </w:rPr>
                </w:pPr>
                <w:r w:rsidRPr="000A7F6C">
                  <w:rPr>
                    <w:sz w:val="24"/>
                    <w:szCs w:val="24"/>
                  </w:rPr>
                  <w:tab/>
                  <w:t>A. Basic Concepts of Random Samples</w:t>
                </w:r>
              </w:p>
              <w:p w14:paraId="44992934" w14:textId="77777777" w:rsidR="00DC11C2" w:rsidRPr="000A7F6C" w:rsidRDefault="00DC11C2" w:rsidP="00DC11C2">
                <w:pPr>
                  <w:ind w:firstLine="720"/>
                  <w:rPr>
                    <w:sz w:val="24"/>
                    <w:szCs w:val="24"/>
                  </w:rPr>
                </w:pPr>
                <w:r w:rsidRPr="000A7F6C">
                  <w:rPr>
                    <w:sz w:val="24"/>
                    <w:szCs w:val="24"/>
                  </w:rPr>
                  <w:t>B. Sums of Random Variables from a Random Sample</w:t>
                </w:r>
              </w:p>
              <w:p w14:paraId="42CE7859" w14:textId="77777777" w:rsidR="00DC11C2" w:rsidRPr="000A7F6C" w:rsidRDefault="00DC11C2" w:rsidP="00DC11C2">
                <w:pPr>
                  <w:rPr>
                    <w:sz w:val="24"/>
                    <w:szCs w:val="24"/>
                  </w:rPr>
                </w:pPr>
                <w:r w:rsidRPr="000A7F6C">
                  <w:rPr>
                    <w:sz w:val="24"/>
                    <w:szCs w:val="24"/>
                  </w:rPr>
                  <w:tab/>
                  <w:t>C. Sampling from the Normal Distribution</w:t>
                </w:r>
              </w:p>
              <w:p w14:paraId="05EBBA9D" w14:textId="77777777" w:rsidR="00DC11C2" w:rsidRPr="000A7F6C" w:rsidRDefault="00DC11C2" w:rsidP="00DC11C2">
                <w:pPr>
                  <w:rPr>
                    <w:sz w:val="24"/>
                    <w:szCs w:val="24"/>
                  </w:rPr>
                </w:pPr>
                <w:r w:rsidRPr="000A7F6C">
                  <w:rPr>
                    <w:sz w:val="24"/>
                    <w:szCs w:val="24"/>
                  </w:rPr>
                  <w:tab/>
                  <w:t>D. Convergence Concepts</w:t>
                </w:r>
              </w:p>
              <w:p w14:paraId="3F62C911" w14:textId="77777777" w:rsidR="00DC11C2" w:rsidRPr="000A7F6C" w:rsidRDefault="00DC11C2" w:rsidP="00DC11C2">
                <w:pPr>
                  <w:rPr>
                    <w:sz w:val="24"/>
                    <w:szCs w:val="24"/>
                  </w:rPr>
                </w:pPr>
                <w:r w:rsidRPr="000A7F6C">
                  <w:rPr>
                    <w:sz w:val="24"/>
                    <w:szCs w:val="24"/>
                  </w:rPr>
                  <w:tab/>
                  <w:t>E. Generating a Random Sample</w:t>
                </w:r>
              </w:p>
              <w:p w14:paraId="2DF6EB38" w14:textId="4BC85536" w:rsidR="00883D63" w:rsidRDefault="00C0648A" w:rsidP="00F36B03">
                <w:pPr>
                  <w:spacing w:after="240"/>
                  <w:contextualSpacing/>
                  <w:rPr>
                    <w:rFonts w:ascii="Calibri" w:hAnsi="Calibri" w:cs="Times New Roman"/>
                    <w:sz w:val="24"/>
                    <w:szCs w:val="24"/>
                  </w:rPr>
                </w:pPr>
              </w:p>
            </w:sdtContent>
          </w:sdt>
          <w:p w14:paraId="74AA91CA"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306E6CD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D17CA8C" w14:textId="77777777" w:rsidR="009A7939" w:rsidRPr="00CE5ED6" w:rsidRDefault="009A7939" w:rsidP="00F36B03">
            <w:pPr>
              <w:spacing w:after="240"/>
              <w:contextualSpacing/>
              <w:rPr>
                <w:rFonts w:ascii="Calibri" w:hAnsi="Calibri" w:cs="Times New Roman"/>
                <w:b/>
                <w:sz w:val="24"/>
                <w:szCs w:val="24"/>
              </w:rPr>
            </w:pPr>
          </w:p>
          <w:p w14:paraId="34C22671" w14:textId="77777777" w:rsidR="00FB6CD4" w:rsidRPr="00CE5ED6" w:rsidRDefault="002D2243" w:rsidP="00F36B03">
            <w:pPr>
              <w:spacing w:after="240"/>
              <w:contextualSpacing/>
              <w:rPr>
                <w:rFonts w:ascii="Calibri" w:hAnsi="Calibri" w:cs="Times New Roman"/>
                <w:b/>
                <w:sz w:val="24"/>
                <w:szCs w:val="24"/>
              </w:rPr>
            </w:pPr>
            <w:r w:rsidRPr="00CE5ED6">
              <w:rPr>
                <w:rFonts w:ascii="Calibri" w:hAnsi="Calibri" w:cs="Times New Roman"/>
                <w:b/>
                <w:sz w:val="24"/>
                <w:szCs w:val="24"/>
              </w:rPr>
              <w:t xml:space="preserve">Course Activities: </w:t>
            </w:r>
          </w:p>
          <w:p w14:paraId="17497EC4" w14:textId="77777777" w:rsidR="0000768C" w:rsidRPr="00CE5ED6" w:rsidRDefault="002D2243" w:rsidP="00F36B03">
            <w:pPr>
              <w:spacing w:after="240"/>
              <w:contextualSpacing/>
              <w:rPr>
                <w:rFonts w:ascii="Calibri" w:hAnsi="Calibri" w:cs="Times New Roman"/>
                <w:sz w:val="24"/>
                <w:szCs w:val="24"/>
              </w:rPr>
            </w:pPr>
            <w:r w:rsidRPr="00CE5ED6">
              <w:rPr>
                <w:rFonts w:ascii="Calibri" w:hAnsi="Calibri" w:cs="Times New Roman"/>
                <w:sz w:val="24"/>
                <w:szCs w:val="24"/>
              </w:rPr>
              <w:t xml:space="preserve"> </w:t>
            </w:r>
          </w:p>
          <w:sdt>
            <w:sdtPr>
              <w:rPr>
                <w:rFonts w:ascii="Calibri" w:hAnsi="Calibri" w:cs="Times New Roman"/>
                <w:sz w:val="24"/>
                <w:szCs w:val="24"/>
              </w:rPr>
              <w:id w:val="863944553"/>
              <w:placeholder>
                <w:docPart w:val="8A2D0BC045914F55897FDA5C034E13A6"/>
              </w:placeholder>
            </w:sdtPr>
            <w:sdtEndPr/>
            <w:sdtContent>
              <w:p w14:paraId="29616FE7" w14:textId="77777777" w:rsidR="00B4145C" w:rsidRPr="00CE5ED6" w:rsidRDefault="00B4145C" w:rsidP="00B414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RPr="00CE5ED6">
                  <w:rPr>
                    <w:color w:val="000000"/>
                    <w:sz w:val="24"/>
                    <w:szCs w:val="24"/>
                  </w:rPr>
                  <w:t xml:space="preserve">The classroom activities will include formal and informal lectures where new material and assigned problems will be explained.  Students will be encouraged to participate in discussion during the presentation and at times present problems on the whiteboard.  Time will be set aside to answer specific questions concerning homework problems and other previous material. </w:t>
                </w:r>
                <w:r w:rsidRPr="00CE5ED6">
                  <w:rPr>
                    <w:sz w:val="24"/>
                    <w:szCs w:val="24"/>
                  </w:rPr>
                  <w:t>Software and/or calculators (TI 83, 84, 89) exercises will be given and methods of analysis will be discussed.</w:t>
                </w:r>
              </w:p>
              <w:p w14:paraId="7990E424" w14:textId="1A0EB27C" w:rsidR="00C928BF" w:rsidRPr="00CE5ED6" w:rsidRDefault="00C0648A" w:rsidP="00F36B03">
                <w:pPr>
                  <w:spacing w:after="240"/>
                  <w:contextualSpacing/>
                  <w:rPr>
                    <w:rFonts w:ascii="Calibri" w:hAnsi="Calibri" w:cs="Times New Roman"/>
                    <w:sz w:val="24"/>
                    <w:szCs w:val="24"/>
                  </w:rPr>
                </w:pPr>
              </w:p>
            </w:sdtContent>
          </w:sdt>
          <w:p w14:paraId="468D2919" w14:textId="77777777" w:rsidR="009A7939" w:rsidRPr="00CE5ED6" w:rsidRDefault="009A7939" w:rsidP="00F36B03">
            <w:pPr>
              <w:spacing w:after="240"/>
              <w:contextualSpacing/>
              <w:rPr>
                <w:rFonts w:ascii="Calibri" w:hAnsi="Calibri" w:cs="Times New Roman"/>
                <w:sz w:val="24"/>
                <w:szCs w:val="24"/>
              </w:rPr>
            </w:pPr>
          </w:p>
        </w:tc>
      </w:tr>
      <w:tr w:rsidR="00FB6CD4" w:rsidRPr="00382ECB" w14:paraId="53E6534C"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175235E5" w14:textId="77777777" w:rsidR="009A7939" w:rsidRPr="009A7939" w:rsidRDefault="009A7939" w:rsidP="00F36B03">
            <w:pPr>
              <w:spacing w:after="240"/>
              <w:contextualSpacing/>
              <w:rPr>
                <w:rFonts w:ascii="Calibri" w:hAnsi="Calibri" w:cs="Times New Roman"/>
                <w:b/>
                <w:sz w:val="12"/>
                <w:szCs w:val="12"/>
              </w:rPr>
            </w:pPr>
          </w:p>
          <w:p w14:paraId="47EA5819"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0442A2FC" w14:textId="5225B077"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lastRenderedPageBreak/>
              <w:t xml:space="preserve">Textbook(s):  </w:t>
            </w:r>
            <w:r w:rsidR="0063154C" w:rsidRPr="00FC790C">
              <w:rPr>
                <w:rFonts w:ascii="Calibri" w:hAnsi="Calibri" w:cs="Times New Roman"/>
                <w:sz w:val="24"/>
                <w:szCs w:val="24"/>
              </w:rPr>
              <w:t xml:space="preserve"> </w:t>
            </w:r>
            <w:sdt>
              <w:sdtPr>
                <w:rPr>
                  <w:rFonts w:ascii="Calibri" w:hAnsi="Calibri" w:cs="Times New Roman"/>
                  <w:sz w:val="24"/>
                  <w:szCs w:val="24"/>
                </w:rPr>
                <w:id w:val="1574783224"/>
                <w:placeholder>
                  <w:docPart w:val="1910CEF1545F4A51ACCBD454DE174309"/>
                </w:placeholder>
                <w:text w:multiLine="1"/>
              </w:sdtPr>
              <w:sdtEndPr/>
              <w:sdtContent>
                <w:r w:rsidR="00986676">
                  <w:rPr>
                    <w:rFonts w:ascii="Calibri" w:hAnsi="Calibri" w:cs="Times New Roman"/>
                    <w:sz w:val="24"/>
                    <w:szCs w:val="24"/>
                  </w:rPr>
                  <w:t>TBD</w:t>
                </w:r>
              </w:sdtContent>
            </w:sdt>
          </w:p>
          <w:p w14:paraId="0B73403E" w14:textId="528C7DD3"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id w:val="-247654166"/>
                <w:placeholder>
                  <w:docPart w:val="A6E44C6C476749BCB5F356F2622A3075"/>
                </w:placeholder>
                <w:text w:multiLine="1"/>
              </w:sdtPr>
              <w:sdtEndPr/>
              <w:sdtContent>
                <w:r w:rsidR="00986676">
                  <w:t>TBD</w:t>
                </w:r>
              </w:sdtContent>
            </w:sdt>
          </w:p>
          <w:p w14:paraId="5F7441D2" w14:textId="3144B3B0"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rPr>
                  <w:rFonts w:ascii="Calibri" w:hAnsi="Calibri" w:cs="Times New Roman"/>
                  <w:sz w:val="24"/>
                  <w:szCs w:val="24"/>
                </w:rPr>
                <w:id w:val="1602675655"/>
                <w:placeholder>
                  <w:docPart w:val="FCDF5B3D2C264171B3AB2A54C1B8B8E4"/>
                </w:placeholder>
                <w:text w:multiLine="1"/>
              </w:sdtPr>
              <w:sdtEndPr/>
              <w:sdtContent>
                <w:r w:rsidR="00F043D0">
                  <w:rPr>
                    <w:rFonts w:ascii="Calibri" w:hAnsi="Calibri" w:cs="Times New Roman"/>
                    <w:sz w:val="24"/>
                    <w:szCs w:val="24"/>
                  </w:rPr>
                  <w:t>Free software tools</w:t>
                </w:r>
              </w:sdtContent>
            </w:sdt>
          </w:p>
          <w:p w14:paraId="0A0DF114" w14:textId="7FA228C0"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placeholder>
                  <w:docPart w:val="C9A963A2000549E3B7490C14676EF5E6"/>
                </w:placeholder>
                <w:text w:multiLine="1"/>
              </w:sdtPr>
              <w:sdtEndPr/>
              <w:sdtContent>
                <w:r w:rsidR="00F043D0">
                  <w:rPr>
                    <w:rFonts w:ascii="Calibri" w:hAnsi="Calibri" w:cs="Times New Roman"/>
                    <w:sz w:val="24"/>
                    <w:szCs w:val="24"/>
                  </w:rPr>
                  <w:t>Yes</w:t>
                </w:r>
              </w:sdtContent>
            </w:sdt>
          </w:p>
        </w:tc>
      </w:tr>
      <w:tr w:rsidR="00FB6CD4" w:rsidRPr="00382ECB" w14:paraId="1D7A56ED"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46166BF1" w14:textId="77777777" w:rsidR="009A7939" w:rsidRPr="00CE5ED6" w:rsidRDefault="009A7939" w:rsidP="00F36B03">
            <w:pPr>
              <w:spacing w:after="240"/>
              <w:contextualSpacing/>
              <w:rPr>
                <w:rFonts w:ascii="Calibri" w:hAnsi="Calibri" w:cs="Times New Roman"/>
                <w:b/>
                <w:sz w:val="24"/>
                <w:szCs w:val="24"/>
              </w:rPr>
            </w:pPr>
          </w:p>
          <w:p w14:paraId="6537D484" w14:textId="77777777" w:rsidR="00FB6CD4" w:rsidRPr="00CE5ED6" w:rsidRDefault="0057435D" w:rsidP="00F36B03">
            <w:pPr>
              <w:spacing w:after="240"/>
              <w:contextualSpacing/>
              <w:rPr>
                <w:rFonts w:ascii="Calibri" w:hAnsi="Calibri" w:cs="Times New Roman"/>
                <w:b/>
                <w:sz w:val="24"/>
                <w:szCs w:val="24"/>
              </w:rPr>
            </w:pPr>
            <w:r w:rsidRPr="00CE5ED6">
              <w:rPr>
                <w:rFonts w:ascii="Calibri" w:hAnsi="Calibri" w:cs="Times New Roman"/>
                <w:b/>
                <w:sz w:val="24"/>
                <w:szCs w:val="24"/>
              </w:rPr>
              <w:t>Course Assessment Plan</w:t>
            </w:r>
          </w:p>
          <w:p w14:paraId="29E0AF3C" w14:textId="77777777" w:rsidR="00D853F4" w:rsidRPr="00CE5ED6" w:rsidRDefault="0057435D" w:rsidP="00F36B03">
            <w:pPr>
              <w:spacing w:after="240"/>
              <w:contextualSpacing/>
              <w:rPr>
                <w:rFonts w:ascii="Calibri" w:hAnsi="Calibri" w:cs="Times New Roman"/>
                <w:sz w:val="24"/>
                <w:szCs w:val="24"/>
              </w:rPr>
            </w:pPr>
            <w:r w:rsidRPr="00CE5ED6">
              <w:rPr>
                <w:rFonts w:ascii="Calibri" w:hAnsi="Calibri" w:cs="Times New Roman"/>
                <w:sz w:val="24"/>
                <w:szCs w:val="24"/>
              </w:rPr>
              <w:t xml:space="preserve">How often and by what means will the effectiveness of this course as part of the curriculum be assessed? </w:t>
            </w:r>
          </w:p>
          <w:p w14:paraId="2BAF5E20" w14:textId="77777777" w:rsidR="0057435D" w:rsidRPr="00CE5ED6" w:rsidRDefault="0057435D" w:rsidP="00F36B03">
            <w:pPr>
              <w:spacing w:after="240"/>
              <w:contextualSpacing/>
              <w:rPr>
                <w:rFonts w:ascii="Calibri" w:hAnsi="Calibri" w:cs="Times New Roman"/>
                <w:sz w:val="24"/>
                <w:szCs w:val="24"/>
              </w:rPr>
            </w:pPr>
            <w:r w:rsidRPr="00CE5ED6">
              <w:rPr>
                <w:rFonts w:ascii="Calibri" w:hAnsi="Calibri" w:cs="Times New Roman"/>
                <w:sz w:val="24"/>
                <w:szCs w:val="24"/>
              </w:rPr>
              <w:t xml:space="preserve"> </w:t>
            </w:r>
          </w:p>
          <w:sdt>
            <w:sdtPr>
              <w:rPr>
                <w:rFonts w:ascii="Calibri" w:hAnsi="Calibri" w:cs="Times New Roman"/>
                <w:sz w:val="24"/>
                <w:szCs w:val="24"/>
              </w:rPr>
              <w:id w:val="-1417483358"/>
              <w:placeholder>
                <w:docPart w:val="8EF44C2F56AA4BF29674122E6895A0DA"/>
              </w:placeholder>
            </w:sdtPr>
            <w:sdtEndPr/>
            <w:sdtContent>
              <w:sdt>
                <w:sdtPr>
                  <w:rPr>
                    <w:rFonts w:ascii="Calibri" w:hAnsi="Calibri" w:cs="Times New Roman"/>
                    <w:sz w:val="24"/>
                    <w:szCs w:val="24"/>
                  </w:rPr>
                  <w:id w:val="-1761978134"/>
                  <w:placeholder>
                    <w:docPart w:val="293286941A6B42A1AB1C13F30D0B0EDC"/>
                  </w:placeholder>
                </w:sdtPr>
                <w:sdtEndPr/>
                <w:sdtContent>
                  <w:p w14:paraId="01BAB67D" w14:textId="468341CD" w:rsidR="00836AD6" w:rsidRPr="00CE5ED6" w:rsidRDefault="00F043D0" w:rsidP="00F36B03">
                    <w:pPr>
                      <w:spacing w:after="240"/>
                      <w:contextualSpacing/>
                      <w:rPr>
                        <w:rFonts w:ascii="Calibri" w:hAnsi="Calibri" w:cs="Times New Roman"/>
                        <w:sz w:val="24"/>
                        <w:szCs w:val="24"/>
                      </w:rPr>
                    </w:pPr>
                    <w:r w:rsidRPr="00CE5ED6">
                      <w:rPr>
                        <w:rFonts w:ascii="Calibri" w:hAnsi="Calibri" w:cs="Times New Roman"/>
                        <w:sz w:val="24"/>
                        <w:szCs w:val="24"/>
                      </w:rPr>
                      <w:t>Assessment cycle to be determined by the members of the Mathematics department.  S</w:t>
                    </w:r>
                    <w:r w:rsidRPr="00CE5ED6">
                      <w:rPr>
                        <w:sz w:val="24"/>
                        <w:szCs w:val="24"/>
                      </w:rPr>
                      <w:t xml:space="preserve">tudents will be evaluated on the degree to which student learning outcomes are achieved.  Assessment instruments may be in the form of tests and/or projects.  </w:t>
                    </w:r>
                  </w:p>
                </w:sdtContent>
              </w:sdt>
            </w:sdtContent>
          </w:sdt>
          <w:p w14:paraId="72F78A1C" w14:textId="77777777" w:rsidR="009A7939" w:rsidRPr="00CE5ED6" w:rsidRDefault="009A7939" w:rsidP="00F36B03">
            <w:pPr>
              <w:spacing w:after="240"/>
              <w:contextualSpacing/>
              <w:rPr>
                <w:rFonts w:ascii="Calibri" w:hAnsi="Calibri" w:cs="Times New Roman"/>
                <w:sz w:val="24"/>
                <w:szCs w:val="24"/>
              </w:rPr>
            </w:pPr>
          </w:p>
        </w:tc>
      </w:tr>
    </w:tbl>
    <w:p w14:paraId="79658B26" w14:textId="77777777" w:rsidR="001D3591" w:rsidRPr="00382ECB" w:rsidRDefault="001D3591" w:rsidP="00F36B03">
      <w:pPr>
        <w:spacing w:after="240"/>
        <w:contextualSpacing/>
        <w:rPr>
          <w:rFonts w:ascii="Calibri" w:hAnsi="Calibri" w:cs="Times New Roman"/>
          <w:sz w:val="24"/>
          <w:szCs w:val="24"/>
        </w:rPr>
      </w:pPr>
      <w:bookmarkStart w:id="1" w:name="_GoBack"/>
      <w:bookmarkEnd w:id="1"/>
    </w:p>
    <w:sectPr w:rsidR="001D3591" w:rsidRPr="00382ECB" w:rsidSect="009962D4">
      <w:headerReference w:type="even" r:id="rId10"/>
      <w:headerReference w:type="default" r:id="rId11"/>
      <w:footerReference w:type="default" r:id="rId12"/>
      <w:headerReference w:type="firs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8650B" w14:textId="77777777" w:rsidR="00CE5ED6" w:rsidRDefault="00CE5ED6" w:rsidP="00B13228">
      <w:pPr>
        <w:spacing w:after="0" w:line="240" w:lineRule="auto"/>
      </w:pPr>
      <w:r>
        <w:separator/>
      </w:r>
    </w:p>
  </w:endnote>
  <w:endnote w:type="continuationSeparator" w:id="0">
    <w:p w14:paraId="276E4C1E" w14:textId="77777777" w:rsidR="00CE5ED6" w:rsidRDefault="00CE5ED6"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669878"/>
      <w:docPartObj>
        <w:docPartGallery w:val="Page Numbers (Bottom of Page)"/>
        <w:docPartUnique/>
      </w:docPartObj>
    </w:sdtPr>
    <w:sdtEndPr>
      <w:rPr>
        <w:noProof/>
      </w:rPr>
    </w:sdtEndPr>
    <w:sdtContent>
      <w:p w14:paraId="175F7D54" w14:textId="77777777" w:rsidR="00CE5ED6" w:rsidRDefault="00CE5ED6">
        <w:pPr>
          <w:pStyle w:val="Footer"/>
          <w:jc w:val="right"/>
        </w:pPr>
        <w:r>
          <w:fldChar w:fldCharType="begin"/>
        </w:r>
        <w:r>
          <w:instrText xml:space="preserve"> PAGE   \* MERGEFORMAT </w:instrText>
        </w:r>
        <w:r>
          <w:fldChar w:fldCharType="separate"/>
        </w:r>
        <w:r w:rsidR="00C0648A">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F14E4" w14:textId="77777777" w:rsidR="00CE5ED6" w:rsidRDefault="00CE5ED6" w:rsidP="00B13228">
      <w:pPr>
        <w:spacing w:after="0" w:line="240" w:lineRule="auto"/>
      </w:pPr>
      <w:r>
        <w:separator/>
      </w:r>
    </w:p>
  </w:footnote>
  <w:footnote w:type="continuationSeparator" w:id="0">
    <w:p w14:paraId="2646EBB3" w14:textId="77777777" w:rsidR="00CE5ED6" w:rsidRDefault="00CE5ED6" w:rsidP="00B1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8848B" w14:textId="77777777" w:rsidR="00CE5ED6" w:rsidRDefault="00CE5ED6">
    <w:pPr>
      <w:pStyle w:val="Header"/>
    </w:pPr>
    <w:r>
      <w:rPr>
        <w:noProof/>
      </w:rPr>
      <mc:AlternateContent>
        <mc:Choice Requires="wps">
          <w:drawing>
            <wp:anchor distT="0" distB="0" distL="114300" distR="114300" simplePos="0" relativeHeight="251656192" behindDoc="1" locked="0" layoutInCell="0" allowOverlap="1" wp14:anchorId="5168F88D" wp14:editId="431408B9">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0F7B39F" w14:textId="77777777" w:rsidR="00CE5ED6" w:rsidRDefault="00CE5ED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20F7B39F" w14:textId="77777777" w:rsidR="00CE5ED6" w:rsidRDefault="00CE5ED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14855" w14:textId="77777777" w:rsidR="00CE5ED6" w:rsidRDefault="00CE5ED6" w:rsidP="00B13228">
    <w:pPr>
      <w:pStyle w:val="Header"/>
      <w:jc w:val="center"/>
    </w:pPr>
    <w:r>
      <w:rPr>
        <w:noProof/>
      </w:rPr>
      <mc:AlternateContent>
        <mc:Choice Requires="wps">
          <w:drawing>
            <wp:anchor distT="0" distB="0" distL="114300" distR="114300" simplePos="0" relativeHeight="251662336" behindDoc="1" locked="0" layoutInCell="0" allowOverlap="1" wp14:anchorId="729F7054" wp14:editId="69A53F86">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4A54DB3" w14:textId="77777777" w:rsidR="00CE5ED6" w:rsidRDefault="00CE5ED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BjJ9EzigIAAAQFAAAOAAAAAAAAAAAAAAAAAC4CAABkcnMvZTJvRG9jLnhtbFBLAQItABQABgAI&#10;AAAAIQBt2z223AAAAAYBAAAPAAAAAAAAAAAAAAAAAOQEAABkcnMvZG93bnJldi54bWxQSwUGAAAA&#10;AAQABADzAAAA7QUAAAAA&#10;" o:allowincell="f" filled="f" stroked="f">
              <v:stroke joinstyle="round"/>
              <o:lock v:ext="edit" shapetype="t"/>
              <v:textbox style="mso-fit-shape-to-text:t">
                <w:txbxContent>
                  <w:p w14:paraId="34A54DB3" w14:textId="77777777" w:rsidR="00CE5ED6" w:rsidRDefault="00CE5ED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7A5EC" w14:textId="77777777" w:rsidR="00CE5ED6" w:rsidRDefault="00CE5ED6">
    <w:pPr>
      <w:pStyle w:val="Header"/>
    </w:pPr>
    <w:r>
      <w:rPr>
        <w:noProof/>
      </w:rPr>
      <mc:AlternateContent>
        <mc:Choice Requires="wps">
          <w:drawing>
            <wp:anchor distT="0" distB="0" distL="114300" distR="114300" simplePos="0" relativeHeight="251655168" behindDoc="1" locked="0" layoutInCell="0" allowOverlap="1" wp14:anchorId="0382DF03" wp14:editId="4EB215B6">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85AA0A" w14:textId="77777777" w:rsidR="00CE5ED6" w:rsidRDefault="00CE5ED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R+iwIAAAQ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ISR0fosCAAAEBQAADgAAAAAAAAAAAAAAAAAuAgAAZHJzL2Uyb0RvYy54bWxQSwECLQAUAAYA&#10;CAAAACEAbds9ttwAAAAGAQAADwAAAAAAAAAAAAAAAADlBAAAZHJzL2Rvd25yZXYueG1sUEsFBgAA&#10;AAAEAAQA8wAAAO4FAAAAAA==&#10;" o:allowincell="f" filled="f" stroked="f">
              <v:stroke joinstyle="round"/>
              <o:lock v:ext="edit" shapetype="t"/>
              <v:textbox style="mso-fit-shape-to-text:t">
                <w:txbxContent>
                  <w:p w14:paraId="2E85AA0A" w14:textId="77777777" w:rsidR="00CE5ED6" w:rsidRDefault="00CE5ED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9427C"/>
    <w:multiLevelType w:val="hybridMultilevel"/>
    <w:tmpl w:val="796EFB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727C03"/>
    <w:multiLevelType w:val="hybridMultilevel"/>
    <w:tmpl w:val="F8EC373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2">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3416B6"/>
    <w:multiLevelType w:val="hybridMultilevel"/>
    <w:tmpl w:val="48F8C4C0"/>
    <w:lvl w:ilvl="0" w:tplc="DF6CE9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C900CBF"/>
    <w:multiLevelType w:val="hybridMultilevel"/>
    <w:tmpl w:val="71F2E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9">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6645F7"/>
    <w:multiLevelType w:val="hybridMultilevel"/>
    <w:tmpl w:val="3A9E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0"/>
  </w:num>
  <w:num w:numId="4">
    <w:abstractNumId w:val="1"/>
  </w:num>
  <w:num w:numId="5">
    <w:abstractNumId w:val="7"/>
  </w:num>
  <w:num w:numId="6">
    <w:abstractNumId w:val="18"/>
  </w:num>
  <w:num w:numId="7">
    <w:abstractNumId w:val="19"/>
  </w:num>
  <w:num w:numId="8">
    <w:abstractNumId w:val="3"/>
  </w:num>
  <w:num w:numId="9">
    <w:abstractNumId w:val="9"/>
  </w:num>
  <w:num w:numId="10">
    <w:abstractNumId w:val="12"/>
  </w:num>
  <w:num w:numId="11">
    <w:abstractNumId w:val="8"/>
  </w:num>
  <w:num w:numId="12">
    <w:abstractNumId w:val="6"/>
  </w:num>
  <w:num w:numId="13">
    <w:abstractNumId w:val="10"/>
  </w:num>
  <w:num w:numId="14">
    <w:abstractNumId w:val="2"/>
  </w:num>
  <w:num w:numId="15">
    <w:abstractNumId w:val="15"/>
  </w:num>
  <w:num w:numId="16">
    <w:abstractNumId w:val="11"/>
  </w:num>
  <w:num w:numId="17">
    <w:abstractNumId w:val="5"/>
  </w:num>
  <w:num w:numId="18">
    <w:abstractNumId w:val="17"/>
  </w:num>
  <w:num w:numId="19">
    <w:abstractNumId w:val="20"/>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styleLockTheme/>
  <w:styleLockQFSet/>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911"/>
    <w:rsid w:val="00002B68"/>
    <w:rsid w:val="00005B48"/>
    <w:rsid w:val="0000768C"/>
    <w:rsid w:val="00007D28"/>
    <w:rsid w:val="0001141D"/>
    <w:rsid w:val="00011600"/>
    <w:rsid w:val="00014613"/>
    <w:rsid w:val="00015D65"/>
    <w:rsid w:val="00040050"/>
    <w:rsid w:val="000400C6"/>
    <w:rsid w:val="00040FED"/>
    <w:rsid w:val="00051992"/>
    <w:rsid w:val="00052F8A"/>
    <w:rsid w:val="00055D75"/>
    <w:rsid w:val="000604B8"/>
    <w:rsid w:val="000605E8"/>
    <w:rsid w:val="00061FE6"/>
    <w:rsid w:val="000713E8"/>
    <w:rsid w:val="0007220D"/>
    <w:rsid w:val="0007236C"/>
    <w:rsid w:val="00074FA7"/>
    <w:rsid w:val="00087921"/>
    <w:rsid w:val="00090587"/>
    <w:rsid w:val="000925E1"/>
    <w:rsid w:val="00092614"/>
    <w:rsid w:val="000A1DB1"/>
    <w:rsid w:val="000A6B71"/>
    <w:rsid w:val="000B3DF4"/>
    <w:rsid w:val="000B5F9E"/>
    <w:rsid w:val="000C2BB4"/>
    <w:rsid w:val="000C2EFA"/>
    <w:rsid w:val="000C5283"/>
    <w:rsid w:val="000D0444"/>
    <w:rsid w:val="000E0860"/>
    <w:rsid w:val="000E09C8"/>
    <w:rsid w:val="000E56DF"/>
    <w:rsid w:val="000E79AD"/>
    <w:rsid w:val="000F036D"/>
    <w:rsid w:val="000F68C1"/>
    <w:rsid w:val="000F6F76"/>
    <w:rsid w:val="00107C43"/>
    <w:rsid w:val="00111358"/>
    <w:rsid w:val="001116B8"/>
    <w:rsid w:val="00123496"/>
    <w:rsid w:val="001249CE"/>
    <w:rsid w:val="00131E1C"/>
    <w:rsid w:val="001331A4"/>
    <w:rsid w:val="00136C52"/>
    <w:rsid w:val="001373A3"/>
    <w:rsid w:val="00145F96"/>
    <w:rsid w:val="0014606B"/>
    <w:rsid w:val="001470D7"/>
    <w:rsid w:val="001509E3"/>
    <w:rsid w:val="001558C3"/>
    <w:rsid w:val="001573BD"/>
    <w:rsid w:val="00166BE3"/>
    <w:rsid w:val="00172B3E"/>
    <w:rsid w:val="0017333A"/>
    <w:rsid w:val="001746F4"/>
    <w:rsid w:val="00175A36"/>
    <w:rsid w:val="00177EA7"/>
    <w:rsid w:val="00184D46"/>
    <w:rsid w:val="00190614"/>
    <w:rsid w:val="00192943"/>
    <w:rsid w:val="001940BA"/>
    <w:rsid w:val="001A5F01"/>
    <w:rsid w:val="001B287F"/>
    <w:rsid w:val="001B496F"/>
    <w:rsid w:val="001B5B1B"/>
    <w:rsid w:val="001C04A7"/>
    <w:rsid w:val="001C6136"/>
    <w:rsid w:val="001C6F7C"/>
    <w:rsid w:val="001D146C"/>
    <w:rsid w:val="001D14C3"/>
    <w:rsid w:val="001D3591"/>
    <w:rsid w:val="001D5F0C"/>
    <w:rsid w:val="001D7D1D"/>
    <w:rsid w:val="001E13D5"/>
    <w:rsid w:val="001E52D8"/>
    <w:rsid w:val="001E6897"/>
    <w:rsid w:val="001E6CF6"/>
    <w:rsid w:val="002006F5"/>
    <w:rsid w:val="0020149C"/>
    <w:rsid w:val="0020198E"/>
    <w:rsid w:val="002024AE"/>
    <w:rsid w:val="002043E1"/>
    <w:rsid w:val="00204A5A"/>
    <w:rsid w:val="00211C78"/>
    <w:rsid w:val="00212AD8"/>
    <w:rsid w:val="00214B6E"/>
    <w:rsid w:val="00214CF7"/>
    <w:rsid w:val="00215CE9"/>
    <w:rsid w:val="00217F23"/>
    <w:rsid w:val="002263F7"/>
    <w:rsid w:val="00231B68"/>
    <w:rsid w:val="0024011A"/>
    <w:rsid w:val="002467A6"/>
    <w:rsid w:val="00246F93"/>
    <w:rsid w:val="00251786"/>
    <w:rsid w:val="00262ADA"/>
    <w:rsid w:val="00263FA6"/>
    <w:rsid w:val="00264BFD"/>
    <w:rsid w:val="00265802"/>
    <w:rsid w:val="002750C8"/>
    <w:rsid w:val="00275E94"/>
    <w:rsid w:val="00277D90"/>
    <w:rsid w:val="00277FE3"/>
    <w:rsid w:val="00280046"/>
    <w:rsid w:val="00286A76"/>
    <w:rsid w:val="002934D1"/>
    <w:rsid w:val="00295694"/>
    <w:rsid w:val="002962ED"/>
    <w:rsid w:val="002A3BF3"/>
    <w:rsid w:val="002A6828"/>
    <w:rsid w:val="002A6C71"/>
    <w:rsid w:val="002B2343"/>
    <w:rsid w:val="002B24D4"/>
    <w:rsid w:val="002B3CC4"/>
    <w:rsid w:val="002B3EA0"/>
    <w:rsid w:val="002C0398"/>
    <w:rsid w:val="002C4A57"/>
    <w:rsid w:val="002D2243"/>
    <w:rsid w:val="002D70E1"/>
    <w:rsid w:val="002D7687"/>
    <w:rsid w:val="002E175B"/>
    <w:rsid w:val="002E73ED"/>
    <w:rsid w:val="002F03B1"/>
    <w:rsid w:val="002F2934"/>
    <w:rsid w:val="00301E68"/>
    <w:rsid w:val="0031148E"/>
    <w:rsid w:val="00312B9C"/>
    <w:rsid w:val="00322EFC"/>
    <w:rsid w:val="00323086"/>
    <w:rsid w:val="00335E92"/>
    <w:rsid w:val="003376C2"/>
    <w:rsid w:val="003440E5"/>
    <w:rsid w:val="003547EF"/>
    <w:rsid w:val="00356811"/>
    <w:rsid w:val="00357216"/>
    <w:rsid w:val="00357AFD"/>
    <w:rsid w:val="00363678"/>
    <w:rsid w:val="00372641"/>
    <w:rsid w:val="00373A8A"/>
    <w:rsid w:val="003769C6"/>
    <w:rsid w:val="00382ECB"/>
    <w:rsid w:val="00387B60"/>
    <w:rsid w:val="003924DC"/>
    <w:rsid w:val="003945AF"/>
    <w:rsid w:val="003952BE"/>
    <w:rsid w:val="003956B1"/>
    <w:rsid w:val="00396631"/>
    <w:rsid w:val="003969BD"/>
    <w:rsid w:val="00396B4D"/>
    <w:rsid w:val="00397E3E"/>
    <w:rsid w:val="003A3A25"/>
    <w:rsid w:val="003A4A15"/>
    <w:rsid w:val="003A4B2D"/>
    <w:rsid w:val="003B012E"/>
    <w:rsid w:val="003B0446"/>
    <w:rsid w:val="003B4CD9"/>
    <w:rsid w:val="003B73EA"/>
    <w:rsid w:val="003C0407"/>
    <w:rsid w:val="003C57BD"/>
    <w:rsid w:val="003D1FE5"/>
    <w:rsid w:val="003D5449"/>
    <w:rsid w:val="003E246F"/>
    <w:rsid w:val="003E527D"/>
    <w:rsid w:val="003E5CE2"/>
    <w:rsid w:val="00413984"/>
    <w:rsid w:val="00417654"/>
    <w:rsid w:val="00417B4A"/>
    <w:rsid w:val="00423249"/>
    <w:rsid w:val="004255C7"/>
    <w:rsid w:val="00427E21"/>
    <w:rsid w:val="00431F0C"/>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497F"/>
    <w:rsid w:val="0049540B"/>
    <w:rsid w:val="00495D16"/>
    <w:rsid w:val="00495D78"/>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475F"/>
    <w:rsid w:val="004F64FC"/>
    <w:rsid w:val="005010BC"/>
    <w:rsid w:val="00513272"/>
    <w:rsid w:val="00516EF1"/>
    <w:rsid w:val="00520CAE"/>
    <w:rsid w:val="00523854"/>
    <w:rsid w:val="005239B3"/>
    <w:rsid w:val="00530A38"/>
    <w:rsid w:val="005360BA"/>
    <w:rsid w:val="00540AAD"/>
    <w:rsid w:val="005420CA"/>
    <w:rsid w:val="00543923"/>
    <w:rsid w:val="00555A09"/>
    <w:rsid w:val="00556F4D"/>
    <w:rsid w:val="005628F6"/>
    <w:rsid w:val="00563E9A"/>
    <w:rsid w:val="0056520B"/>
    <w:rsid w:val="00566AD7"/>
    <w:rsid w:val="005708E8"/>
    <w:rsid w:val="00573194"/>
    <w:rsid w:val="0057435D"/>
    <w:rsid w:val="00582464"/>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4D14"/>
    <w:rsid w:val="005D694A"/>
    <w:rsid w:val="005E2129"/>
    <w:rsid w:val="005E5337"/>
    <w:rsid w:val="005E54E7"/>
    <w:rsid w:val="005F3768"/>
    <w:rsid w:val="005F3D82"/>
    <w:rsid w:val="005F7E3F"/>
    <w:rsid w:val="00601A6A"/>
    <w:rsid w:val="0060465D"/>
    <w:rsid w:val="00604DCB"/>
    <w:rsid w:val="006051E9"/>
    <w:rsid w:val="0060592F"/>
    <w:rsid w:val="006104BD"/>
    <w:rsid w:val="00611649"/>
    <w:rsid w:val="00625B5B"/>
    <w:rsid w:val="0063154C"/>
    <w:rsid w:val="006355D1"/>
    <w:rsid w:val="00636F6E"/>
    <w:rsid w:val="006433FE"/>
    <w:rsid w:val="00653CA2"/>
    <w:rsid w:val="0065417A"/>
    <w:rsid w:val="00656B0F"/>
    <w:rsid w:val="00657709"/>
    <w:rsid w:val="00657F28"/>
    <w:rsid w:val="0067353E"/>
    <w:rsid w:val="00675A4D"/>
    <w:rsid w:val="00675B75"/>
    <w:rsid w:val="006774DA"/>
    <w:rsid w:val="00677822"/>
    <w:rsid w:val="006803D1"/>
    <w:rsid w:val="006835B8"/>
    <w:rsid w:val="006841B1"/>
    <w:rsid w:val="0068695E"/>
    <w:rsid w:val="00690385"/>
    <w:rsid w:val="00691C7C"/>
    <w:rsid w:val="0069232C"/>
    <w:rsid w:val="006932F4"/>
    <w:rsid w:val="00693CE8"/>
    <w:rsid w:val="006968E8"/>
    <w:rsid w:val="006A0F6D"/>
    <w:rsid w:val="006A5C8F"/>
    <w:rsid w:val="006A773A"/>
    <w:rsid w:val="006B18FC"/>
    <w:rsid w:val="006B6C71"/>
    <w:rsid w:val="006C0F45"/>
    <w:rsid w:val="006C5AB4"/>
    <w:rsid w:val="006D1FD7"/>
    <w:rsid w:val="006D34CA"/>
    <w:rsid w:val="006D46D9"/>
    <w:rsid w:val="006E0206"/>
    <w:rsid w:val="006E18ED"/>
    <w:rsid w:val="006F1E41"/>
    <w:rsid w:val="00704B34"/>
    <w:rsid w:val="00710751"/>
    <w:rsid w:val="00711BAE"/>
    <w:rsid w:val="0071445E"/>
    <w:rsid w:val="00716278"/>
    <w:rsid w:val="007250EA"/>
    <w:rsid w:val="007304EC"/>
    <w:rsid w:val="0073496D"/>
    <w:rsid w:val="0073571C"/>
    <w:rsid w:val="007357C1"/>
    <w:rsid w:val="00742C61"/>
    <w:rsid w:val="00750A69"/>
    <w:rsid w:val="00752B5C"/>
    <w:rsid w:val="00752FCB"/>
    <w:rsid w:val="00753CB8"/>
    <w:rsid w:val="00754C42"/>
    <w:rsid w:val="00756FD4"/>
    <w:rsid w:val="00764911"/>
    <w:rsid w:val="00766553"/>
    <w:rsid w:val="007735FC"/>
    <w:rsid w:val="00773A83"/>
    <w:rsid w:val="00773AD9"/>
    <w:rsid w:val="007754A6"/>
    <w:rsid w:val="007811B0"/>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03EB"/>
    <w:rsid w:val="007C1F0A"/>
    <w:rsid w:val="007D4866"/>
    <w:rsid w:val="007D4EA3"/>
    <w:rsid w:val="007D5E1C"/>
    <w:rsid w:val="007D7363"/>
    <w:rsid w:val="007E13D8"/>
    <w:rsid w:val="007E193E"/>
    <w:rsid w:val="007E2C82"/>
    <w:rsid w:val="0080325A"/>
    <w:rsid w:val="00803453"/>
    <w:rsid w:val="008056D0"/>
    <w:rsid w:val="008072D6"/>
    <w:rsid w:val="00811AD8"/>
    <w:rsid w:val="00816730"/>
    <w:rsid w:val="00816E23"/>
    <w:rsid w:val="008229AE"/>
    <w:rsid w:val="00832DBA"/>
    <w:rsid w:val="00836AD6"/>
    <w:rsid w:val="00837CA1"/>
    <w:rsid w:val="008509E6"/>
    <w:rsid w:val="00854CDC"/>
    <w:rsid w:val="00860576"/>
    <w:rsid w:val="00861D12"/>
    <w:rsid w:val="00872B4D"/>
    <w:rsid w:val="00874232"/>
    <w:rsid w:val="00883D63"/>
    <w:rsid w:val="00887BB6"/>
    <w:rsid w:val="00894AC8"/>
    <w:rsid w:val="008A47E0"/>
    <w:rsid w:val="008A48FE"/>
    <w:rsid w:val="008A49E3"/>
    <w:rsid w:val="008B0295"/>
    <w:rsid w:val="008B32E9"/>
    <w:rsid w:val="008B73B7"/>
    <w:rsid w:val="008C346A"/>
    <w:rsid w:val="008D2CBC"/>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03091"/>
    <w:rsid w:val="0091068A"/>
    <w:rsid w:val="00910D99"/>
    <w:rsid w:val="009111E5"/>
    <w:rsid w:val="00913A8F"/>
    <w:rsid w:val="009205D1"/>
    <w:rsid w:val="0092072B"/>
    <w:rsid w:val="009317C9"/>
    <w:rsid w:val="00934429"/>
    <w:rsid w:val="00935B2D"/>
    <w:rsid w:val="00936483"/>
    <w:rsid w:val="009376A1"/>
    <w:rsid w:val="00944B89"/>
    <w:rsid w:val="00944F15"/>
    <w:rsid w:val="00945404"/>
    <w:rsid w:val="00945E17"/>
    <w:rsid w:val="00955608"/>
    <w:rsid w:val="00957514"/>
    <w:rsid w:val="009640F9"/>
    <w:rsid w:val="0096420F"/>
    <w:rsid w:val="00964B8C"/>
    <w:rsid w:val="00965D33"/>
    <w:rsid w:val="00966FDF"/>
    <w:rsid w:val="00971799"/>
    <w:rsid w:val="00974284"/>
    <w:rsid w:val="0098567B"/>
    <w:rsid w:val="00986676"/>
    <w:rsid w:val="00986D17"/>
    <w:rsid w:val="00992C47"/>
    <w:rsid w:val="009962D4"/>
    <w:rsid w:val="009A31C4"/>
    <w:rsid w:val="009A3F0A"/>
    <w:rsid w:val="009A7921"/>
    <w:rsid w:val="009A7939"/>
    <w:rsid w:val="009B0FDE"/>
    <w:rsid w:val="009B462A"/>
    <w:rsid w:val="009B5A79"/>
    <w:rsid w:val="009D22E2"/>
    <w:rsid w:val="009D2B22"/>
    <w:rsid w:val="009D72A9"/>
    <w:rsid w:val="009D7CE5"/>
    <w:rsid w:val="009E096C"/>
    <w:rsid w:val="009E4DBA"/>
    <w:rsid w:val="009F0516"/>
    <w:rsid w:val="009F1378"/>
    <w:rsid w:val="009F29AA"/>
    <w:rsid w:val="009F3417"/>
    <w:rsid w:val="009F3FAE"/>
    <w:rsid w:val="00A0324C"/>
    <w:rsid w:val="00A14602"/>
    <w:rsid w:val="00A156E5"/>
    <w:rsid w:val="00A17369"/>
    <w:rsid w:val="00A21101"/>
    <w:rsid w:val="00A32875"/>
    <w:rsid w:val="00A33A2B"/>
    <w:rsid w:val="00A35C8E"/>
    <w:rsid w:val="00A42846"/>
    <w:rsid w:val="00A43BF7"/>
    <w:rsid w:val="00A46035"/>
    <w:rsid w:val="00A53EA5"/>
    <w:rsid w:val="00A56368"/>
    <w:rsid w:val="00A60DB4"/>
    <w:rsid w:val="00A720BB"/>
    <w:rsid w:val="00A765C5"/>
    <w:rsid w:val="00A775AE"/>
    <w:rsid w:val="00A925F1"/>
    <w:rsid w:val="00A940D2"/>
    <w:rsid w:val="00A96747"/>
    <w:rsid w:val="00AA1250"/>
    <w:rsid w:val="00AB0EE3"/>
    <w:rsid w:val="00AB3100"/>
    <w:rsid w:val="00AB5A63"/>
    <w:rsid w:val="00AB7583"/>
    <w:rsid w:val="00AE0EDB"/>
    <w:rsid w:val="00AF0248"/>
    <w:rsid w:val="00AF0395"/>
    <w:rsid w:val="00AF5028"/>
    <w:rsid w:val="00AF5B51"/>
    <w:rsid w:val="00AF60BD"/>
    <w:rsid w:val="00B00F4B"/>
    <w:rsid w:val="00B06C4F"/>
    <w:rsid w:val="00B13228"/>
    <w:rsid w:val="00B17B1B"/>
    <w:rsid w:val="00B2119F"/>
    <w:rsid w:val="00B26757"/>
    <w:rsid w:val="00B355AC"/>
    <w:rsid w:val="00B35ABB"/>
    <w:rsid w:val="00B36496"/>
    <w:rsid w:val="00B36866"/>
    <w:rsid w:val="00B40DC1"/>
    <w:rsid w:val="00B4145C"/>
    <w:rsid w:val="00B507DE"/>
    <w:rsid w:val="00B52935"/>
    <w:rsid w:val="00B54AC0"/>
    <w:rsid w:val="00B577CC"/>
    <w:rsid w:val="00B64136"/>
    <w:rsid w:val="00B664B0"/>
    <w:rsid w:val="00B70816"/>
    <w:rsid w:val="00B73D1D"/>
    <w:rsid w:val="00B85D86"/>
    <w:rsid w:val="00B87034"/>
    <w:rsid w:val="00B87D91"/>
    <w:rsid w:val="00B90A6B"/>
    <w:rsid w:val="00B9303D"/>
    <w:rsid w:val="00B96305"/>
    <w:rsid w:val="00BA0754"/>
    <w:rsid w:val="00BA21DF"/>
    <w:rsid w:val="00BA503A"/>
    <w:rsid w:val="00BA669B"/>
    <w:rsid w:val="00BB685F"/>
    <w:rsid w:val="00BC46C2"/>
    <w:rsid w:val="00BC6509"/>
    <w:rsid w:val="00BC7202"/>
    <w:rsid w:val="00BD0AFE"/>
    <w:rsid w:val="00BD22FB"/>
    <w:rsid w:val="00BE374A"/>
    <w:rsid w:val="00BE47A5"/>
    <w:rsid w:val="00BF6435"/>
    <w:rsid w:val="00C05AE2"/>
    <w:rsid w:val="00C05CD5"/>
    <w:rsid w:val="00C0648A"/>
    <w:rsid w:val="00C100E8"/>
    <w:rsid w:val="00C119B2"/>
    <w:rsid w:val="00C132F8"/>
    <w:rsid w:val="00C16452"/>
    <w:rsid w:val="00C167C0"/>
    <w:rsid w:val="00C2341A"/>
    <w:rsid w:val="00C2550A"/>
    <w:rsid w:val="00C25BAA"/>
    <w:rsid w:val="00C36FC9"/>
    <w:rsid w:val="00C4052B"/>
    <w:rsid w:val="00C43F7D"/>
    <w:rsid w:val="00C44064"/>
    <w:rsid w:val="00C44A61"/>
    <w:rsid w:val="00C56183"/>
    <w:rsid w:val="00C61D78"/>
    <w:rsid w:val="00C6411F"/>
    <w:rsid w:val="00C66910"/>
    <w:rsid w:val="00C705C4"/>
    <w:rsid w:val="00C775A0"/>
    <w:rsid w:val="00C77906"/>
    <w:rsid w:val="00C84704"/>
    <w:rsid w:val="00C928BF"/>
    <w:rsid w:val="00C93606"/>
    <w:rsid w:val="00C95259"/>
    <w:rsid w:val="00CA0403"/>
    <w:rsid w:val="00CA2144"/>
    <w:rsid w:val="00CB03E0"/>
    <w:rsid w:val="00CB1D31"/>
    <w:rsid w:val="00CB4EA4"/>
    <w:rsid w:val="00CC3461"/>
    <w:rsid w:val="00CD2242"/>
    <w:rsid w:val="00CD2371"/>
    <w:rsid w:val="00CD4BED"/>
    <w:rsid w:val="00CE5ED6"/>
    <w:rsid w:val="00CF03C0"/>
    <w:rsid w:val="00CF7DBB"/>
    <w:rsid w:val="00D111E8"/>
    <w:rsid w:val="00D12CEA"/>
    <w:rsid w:val="00D13AC7"/>
    <w:rsid w:val="00D14C42"/>
    <w:rsid w:val="00D2769C"/>
    <w:rsid w:val="00D277D8"/>
    <w:rsid w:val="00D46E5C"/>
    <w:rsid w:val="00D559C1"/>
    <w:rsid w:val="00D615E9"/>
    <w:rsid w:val="00D62057"/>
    <w:rsid w:val="00D63437"/>
    <w:rsid w:val="00D63C8A"/>
    <w:rsid w:val="00D80BD2"/>
    <w:rsid w:val="00D8425D"/>
    <w:rsid w:val="00D853F4"/>
    <w:rsid w:val="00D85679"/>
    <w:rsid w:val="00D87C86"/>
    <w:rsid w:val="00D9232E"/>
    <w:rsid w:val="00D96673"/>
    <w:rsid w:val="00DA44E5"/>
    <w:rsid w:val="00DA67FB"/>
    <w:rsid w:val="00DB29FC"/>
    <w:rsid w:val="00DB5E38"/>
    <w:rsid w:val="00DB6326"/>
    <w:rsid w:val="00DC11C2"/>
    <w:rsid w:val="00DC1D31"/>
    <w:rsid w:val="00DC55F1"/>
    <w:rsid w:val="00DD7170"/>
    <w:rsid w:val="00DD7553"/>
    <w:rsid w:val="00DD7E76"/>
    <w:rsid w:val="00DE1362"/>
    <w:rsid w:val="00DE2760"/>
    <w:rsid w:val="00DE7844"/>
    <w:rsid w:val="00DF08EB"/>
    <w:rsid w:val="00DF43A7"/>
    <w:rsid w:val="00DF4841"/>
    <w:rsid w:val="00DF4CF6"/>
    <w:rsid w:val="00E016EB"/>
    <w:rsid w:val="00E0213B"/>
    <w:rsid w:val="00E02740"/>
    <w:rsid w:val="00E1641D"/>
    <w:rsid w:val="00E21B45"/>
    <w:rsid w:val="00E21BB3"/>
    <w:rsid w:val="00E224D8"/>
    <w:rsid w:val="00E338FD"/>
    <w:rsid w:val="00E361B2"/>
    <w:rsid w:val="00E37A3A"/>
    <w:rsid w:val="00E4403D"/>
    <w:rsid w:val="00E45F8F"/>
    <w:rsid w:val="00E5084F"/>
    <w:rsid w:val="00E53BF7"/>
    <w:rsid w:val="00E62093"/>
    <w:rsid w:val="00E63D35"/>
    <w:rsid w:val="00E66675"/>
    <w:rsid w:val="00E6741E"/>
    <w:rsid w:val="00E727D3"/>
    <w:rsid w:val="00E76186"/>
    <w:rsid w:val="00E83DA2"/>
    <w:rsid w:val="00E97593"/>
    <w:rsid w:val="00EA1AE9"/>
    <w:rsid w:val="00EA35A5"/>
    <w:rsid w:val="00EA36D8"/>
    <w:rsid w:val="00EA78FF"/>
    <w:rsid w:val="00EB1C0B"/>
    <w:rsid w:val="00EC0801"/>
    <w:rsid w:val="00EC3C5C"/>
    <w:rsid w:val="00EC46D8"/>
    <w:rsid w:val="00ED0CED"/>
    <w:rsid w:val="00ED30CD"/>
    <w:rsid w:val="00EF516A"/>
    <w:rsid w:val="00EF676E"/>
    <w:rsid w:val="00EF73F0"/>
    <w:rsid w:val="00F018F1"/>
    <w:rsid w:val="00F028B8"/>
    <w:rsid w:val="00F043D0"/>
    <w:rsid w:val="00F06CD1"/>
    <w:rsid w:val="00F072BD"/>
    <w:rsid w:val="00F100B0"/>
    <w:rsid w:val="00F14ADF"/>
    <w:rsid w:val="00F20294"/>
    <w:rsid w:val="00F2363D"/>
    <w:rsid w:val="00F277FF"/>
    <w:rsid w:val="00F36551"/>
    <w:rsid w:val="00F36B03"/>
    <w:rsid w:val="00F37CEE"/>
    <w:rsid w:val="00F42625"/>
    <w:rsid w:val="00F4761D"/>
    <w:rsid w:val="00F47CFC"/>
    <w:rsid w:val="00F54E75"/>
    <w:rsid w:val="00F56EA2"/>
    <w:rsid w:val="00F615B8"/>
    <w:rsid w:val="00F6500D"/>
    <w:rsid w:val="00F701DD"/>
    <w:rsid w:val="00F70545"/>
    <w:rsid w:val="00F7080F"/>
    <w:rsid w:val="00F70A57"/>
    <w:rsid w:val="00F73D89"/>
    <w:rsid w:val="00F83375"/>
    <w:rsid w:val="00F93D76"/>
    <w:rsid w:val="00F95FDA"/>
    <w:rsid w:val="00FA2FB5"/>
    <w:rsid w:val="00FA6737"/>
    <w:rsid w:val="00FB381D"/>
    <w:rsid w:val="00FB5385"/>
    <w:rsid w:val="00FB6CD4"/>
    <w:rsid w:val="00FC0743"/>
    <w:rsid w:val="00FC2293"/>
    <w:rsid w:val="00FC790C"/>
    <w:rsid w:val="00FD414A"/>
    <w:rsid w:val="00FD7AB5"/>
    <w:rsid w:val="00FE1C1F"/>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3F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semiHidden/>
    <w:rsid w:val="00DC11C2"/>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semiHidden/>
    <w:rsid w:val="00DC11C2"/>
    <w:rPr>
      <w:rFonts w:ascii="Consolas" w:eastAsia="Times New Roman"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semiHidden/>
    <w:rsid w:val="00DC11C2"/>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semiHidden/>
    <w:rsid w:val="00DC11C2"/>
    <w:rPr>
      <w:rFonts w:ascii="Consolas" w:eastAsia="Times New Roman"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23751">
      <w:bodyDiv w:val="1"/>
      <w:marLeft w:val="0"/>
      <w:marRight w:val="0"/>
      <w:marTop w:val="0"/>
      <w:marBottom w:val="0"/>
      <w:divBdr>
        <w:top w:val="none" w:sz="0" w:space="0" w:color="auto"/>
        <w:left w:val="none" w:sz="0" w:space="0" w:color="auto"/>
        <w:bottom w:val="none" w:sz="0" w:space="0" w:color="auto"/>
        <w:right w:val="none" w:sz="0" w:space="0" w:color="auto"/>
      </w:divBdr>
    </w:div>
    <w:div w:id="726104969">
      <w:bodyDiv w:val="1"/>
      <w:marLeft w:val="0"/>
      <w:marRight w:val="0"/>
      <w:marTop w:val="0"/>
      <w:marBottom w:val="0"/>
      <w:divBdr>
        <w:top w:val="none" w:sz="0" w:space="0" w:color="auto"/>
        <w:left w:val="none" w:sz="0" w:space="0" w:color="auto"/>
        <w:bottom w:val="none" w:sz="0" w:space="0" w:color="auto"/>
        <w:right w:val="none" w:sz="0" w:space="0" w:color="auto"/>
      </w:divBdr>
    </w:div>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0Diaco\Desktop\JD\MTH_CCC\Data%20Science%20Cert\Course%20Proposal%20Form%2018-19(1-19).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60D993B3AD43CCA54053095E8F3FD2"/>
        <w:category>
          <w:name w:val="General"/>
          <w:gallery w:val="placeholder"/>
        </w:category>
        <w:types>
          <w:type w:val="bbPlcHdr"/>
        </w:types>
        <w:behaviors>
          <w:behavior w:val="content"/>
        </w:behaviors>
        <w:guid w:val="{0DD036A7-9EFA-44B9-9C4E-6367928ED588}"/>
      </w:docPartPr>
      <w:docPartBody>
        <w:p w:rsidR="0086749A" w:rsidRDefault="00E34B50">
          <w:pPr>
            <w:pStyle w:val="6B60D993B3AD43CCA54053095E8F3FD2"/>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C682E13ACB2D40CCBFE4478A2F6F2F91"/>
        <w:category>
          <w:name w:val="General"/>
          <w:gallery w:val="placeholder"/>
        </w:category>
        <w:types>
          <w:type w:val="bbPlcHdr"/>
        </w:types>
        <w:behaviors>
          <w:behavior w:val="content"/>
        </w:behaviors>
        <w:guid w:val="{8515F89C-AA0E-49C7-9047-577E91381630}"/>
      </w:docPartPr>
      <w:docPartBody>
        <w:p w:rsidR="0086749A" w:rsidRDefault="00E34B50">
          <w:pPr>
            <w:pStyle w:val="C682E13ACB2D40CCBFE4478A2F6F2F91"/>
          </w:pPr>
          <w:r>
            <w:rPr>
              <w:rStyle w:val="PlaceholderText"/>
              <w:rFonts w:ascii="Calibri" w:hAnsi="Calibri"/>
            </w:rPr>
            <w:t>Enter the official course title.</w:t>
          </w:r>
        </w:p>
      </w:docPartBody>
    </w:docPart>
    <w:docPart>
      <w:docPartPr>
        <w:name w:val="F4E8E8175119403ABF0707FF54678720"/>
        <w:category>
          <w:name w:val="General"/>
          <w:gallery w:val="placeholder"/>
        </w:category>
        <w:types>
          <w:type w:val="bbPlcHdr"/>
        </w:types>
        <w:behaviors>
          <w:behavior w:val="content"/>
        </w:behaviors>
        <w:guid w:val="{D3469DE9-7411-49DC-AC2C-28C5EFD69E84}"/>
      </w:docPartPr>
      <w:docPartBody>
        <w:p w:rsidR="0086749A" w:rsidRDefault="00E34B50">
          <w:pPr>
            <w:pStyle w:val="F4E8E8175119403ABF0707FF54678720"/>
          </w:pPr>
          <w:r w:rsidRPr="00382ECB">
            <w:rPr>
              <w:rStyle w:val="PlaceholderText"/>
              <w:rFonts w:ascii="Calibri" w:hAnsi="Calibri"/>
            </w:rPr>
            <w:t>Click here &amp; enter your department/program.</w:t>
          </w:r>
        </w:p>
      </w:docPartBody>
    </w:docPart>
    <w:docPart>
      <w:docPartPr>
        <w:name w:val="50F734DC63C9411282526BBA8802A5A2"/>
        <w:category>
          <w:name w:val="General"/>
          <w:gallery w:val="placeholder"/>
        </w:category>
        <w:types>
          <w:type w:val="bbPlcHdr"/>
        </w:types>
        <w:behaviors>
          <w:behavior w:val="content"/>
        </w:behaviors>
        <w:guid w:val="{80CF07F2-0C0B-4C4B-AE0F-DD463B1B917C}"/>
      </w:docPartPr>
      <w:docPartBody>
        <w:p w:rsidR="0086749A" w:rsidRDefault="00E34B50">
          <w:pPr>
            <w:pStyle w:val="50F734DC63C9411282526BBA8802A5A2"/>
          </w:pPr>
          <w:r w:rsidRPr="00EB44DD">
            <w:rPr>
              <w:rStyle w:val="PlaceholderText"/>
            </w:rPr>
            <w:t>C</w:t>
          </w:r>
          <w:r>
            <w:rPr>
              <w:rStyle w:val="PlaceholderText"/>
            </w:rPr>
            <w:t>lick here to select a month</w:t>
          </w:r>
          <w:r w:rsidRPr="00EB44DD">
            <w:rPr>
              <w:rStyle w:val="PlaceholderText"/>
            </w:rPr>
            <w:t>.</w:t>
          </w:r>
        </w:p>
      </w:docPartBody>
    </w:docPart>
    <w:docPart>
      <w:docPartPr>
        <w:name w:val="FA617A541FB6493791869CE396018D96"/>
        <w:category>
          <w:name w:val="General"/>
          <w:gallery w:val="placeholder"/>
        </w:category>
        <w:types>
          <w:type w:val="bbPlcHdr"/>
        </w:types>
        <w:behaviors>
          <w:behavior w:val="content"/>
        </w:behaviors>
        <w:guid w:val="{2841361B-AD91-4599-9F8B-2E4916094FC1}"/>
      </w:docPartPr>
      <w:docPartBody>
        <w:p w:rsidR="0086749A" w:rsidRDefault="00E34B50">
          <w:pPr>
            <w:pStyle w:val="FA617A541FB6493791869CE396018D96"/>
          </w:pPr>
          <w:r w:rsidRPr="00EB44DD">
            <w:rPr>
              <w:rStyle w:val="PlaceholderText"/>
            </w:rPr>
            <w:t>C</w:t>
          </w:r>
          <w:r>
            <w:rPr>
              <w:rStyle w:val="PlaceholderText"/>
            </w:rPr>
            <w:t>lick here to select a year</w:t>
          </w:r>
          <w:r w:rsidRPr="00EB44DD">
            <w:rPr>
              <w:rStyle w:val="PlaceholderText"/>
            </w:rPr>
            <w:t>.</w:t>
          </w:r>
        </w:p>
      </w:docPartBody>
    </w:docPart>
    <w:docPart>
      <w:docPartPr>
        <w:name w:val="B1FA0056739C43AC9D2B83F39564ABFB"/>
        <w:category>
          <w:name w:val="General"/>
          <w:gallery w:val="placeholder"/>
        </w:category>
        <w:types>
          <w:type w:val="bbPlcHdr"/>
        </w:types>
        <w:behaviors>
          <w:behavior w:val="content"/>
        </w:behaviors>
        <w:guid w:val="{8D570FD6-1863-4E44-B246-4480145C535D}"/>
      </w:docPartPr>
      <w:docPartBody>
        <w:p w:rsidR="0086749A" w:rsidRDefault="00E34B50">
          <w:pPr>
            <w:pStyle w:val="B1FA0056739C43AC9D2B83F39564ABFB"/>
          </w:pPr>
          <w:r w:rsidRPr="00EB44DD">
            <w:rPr>
              <w:rStyle w:val="PlaceholderText"/>
            </w:rPr>
            <w:t>C</w:t>
          </w:r>
          <w:r>
            <w:rPr>
              <w:rStyle w:val="PlaceholderText"/>
            </w:rPr>
            <w:t>lick here to select a month</w:t>
          </w:r>
          <w:r w:rsidRPr="00EB44DD">
            <w:rPr>
              <w:rStyle w:val="PlaceholderText"/>
            </w:rPr>
            <w:t>.</w:t>
          </w:r>
        </w:p>
      </w:docPartBody>
    </w:docPart>
    <w:docPart>
      <w:docPartPr>
        <w:name w:val="DC8458AB06AF40678B29529985499EB3"/>
        <w:category>
          <w:name w:val="General"/>
          <w:gallery w:val="placeholder"/>
        </w:category>
        <w:types>
          <w:type w:val="bbPlcHdr"/>
        </w:types>
        <w:behaviors>
          <w:behavior w:val="content"/>
        </w:behaviors>
        <w:guid w:val="{BC1E1284-3950-460C-A2DB-A9E0C5BF3F69}"/>
      </w:docPartPr>
      <w:docPartBody>
        <w:p w:rsidR="0086749A" w:rsidRDefault="00E34B50">
          <w:pPr>
            <w:pStyle w:val="DC8458AB06AF40678B29529985499EB3"/>
          </w:pPr>
          <w:r w:rsidRPr="00EB44DD">
            <w:rPr>
              <w:rStyle w:val="PlaceholderText"/>
            </w:rPr>
            <w:t>C</w:t>
          </w:r>
          <w:r>
            <w:rPr>
              <w:rStyle w:val="PlaceholderText"/>
            </w:rPr>
            <w:t>lick here to select a year</w:t>
          </w:r>
          <w:r w:rsidRPr="00EB44DD">
            <w:rPr>
              <w:rStyle w:val="PlaceholderText"/>
            </w:rPr>
            <w:t>.</w:t>
          </w:r>
        </w:p>
      </w:docPartBody>
    </w:docPart>
    <w:docPart>
      <w:docPartPr>
        <w:name w:val="A61ED5FD3D3C4D0884CFB34656D13A14"/>
        <w:category>
          <w:name w:val="General"/>
          <w:gallery w:val="placeholder"/>
        </w:category>
        <w:types>
          <w:type w:val="bbPlcHdr"/>
        </w:types>
        <w:behaviors>
          <w:behavior w:val="content"/>
        </w:behaviors>
        <w:guid w:val="{662E02D8-3B9D-4251-8BF4-E837F47C7984}"/>
      </w:docPartPr>
      <w:docPartBody>
        <w:p w:rsidR="0086749A" w:rsidRDefault="00E34B50">
          <w:pPr>
            <w:pStyle w:val="A61ED5FD3D3C4D0884CFB34656D13A14"/>
          </w:pPr>
          <w:r w:rsidRPr="00EB44DD">
            <w:rPr>
              <w:rStyle w:val="PlaceholderText"/>
            </w:rPr>
            <w:t>Choose an item.</w:t>
          </w:r>
        </w:p>
      </w:docPartBody>
    </w:docPart>
    <w:docPart>
      <w:docPartPr>
        <w:name w:val="592719FAC288413D9D7FFD272686973A"/>
        <w:category>
          <w:name w:val="General"/>
          <w:gallery w:val="placeholder"/>
        </w:category>
        <w:types>
          <w:type w:val="bbPlcHdr"/>
        </w:types>
        <w:behaviors>
          <w:behavior w:val="content"/>
        </w:behaviors>
        <w:guid w:val="{07E7F82B-DA19-4A9D-BF92-9DB7D9E7D5F2}"/>
      </w:docPartPr>
      <w:docPartBody>
        <w:p w:rsidR="0086749A" w:rsidRDefault="00E34B50">
          <w:pPr>
            <w:pStyle w:val="592719FAC288413D9D7FFD272686973A"/>
          </w:pPr>
          <w:r w:rsidRPr="00E46A72">
            <w:rPr>
              <w:rStyle w:val="PlaceholderText"/>
            </w:rPr>
            <w:t>Choose an item.</w:t>
          </w:r>
        </w:p>
      </w:docPartBody>
    </w:docPart>
    <w:docPart>
      <w:docPartPr>
        <w:name w:val="7EF244BB4A4C4ADEA52376EDB283A979"/>
        <w:category>
          <w:name w:val="General"/>
          <w:gallery w:val="placeholder"/>
        </w:category>
        <w:types>
          <w:type w:val="bbPlcHdr"/>
        </w:types>
        <w:behaviors>
          <w:behavior w:val="content"/>
        </w:behaviors>
        <w:guid w:val="{F861BE3A-CB36-452F-B740-CD1A60A1338F}"/>
      </w:docPartPr>
      <w:docPartBody>
        <w:p w:rsidR="0086749A" w:rsidRDefault="00E34B50">
          <w:pPr>
            <w:pStyle w:val="7EF244BB4A4C4ADEA52376EDB283A979"/>
          </w:pPr>
          <w:r w:rsidRPr="00E46A72">
            <w:rPr>
              <w:rStyle w:val="PlaceholderText"/>
            </w:rPr>
            <w:t>Choose an item.</w:t>
          </w:r>
        </w:p>
      </w:docPartBody>
    </w:docPart>
    <w:docPart>
      <w:docPartPr>
        <w:name w:val="87C13FAEE7B04B16B86E775E964EEE13"/>
        <w:category>
          <w:name w:val="General"/>
          <w:gallery w:val="placeholder"/>
        </w:category>
        <w:types>
          <w:type w:val="bbPlcHdr"/>
        </w:types>
        <w:behaviors>
          <w:behavior w:val="content"/>
        </w:behaviors>
        <w:guid w:val="{BE14C8B1-E63A-4004-B10C-88DF2F2F27F0}"/>
      </w:docPartPr>
      <w:docPartBody>
        <w:p w:rsidR="0086749A" w:rsidRDefault="00E34B50">
          <w:pPr>
            <w:pStyle w:val="87C13FAEE7B04B16B86E775E964EEE13"/>
          </w:pPr>
          <w:r>
            <w:rPr>
              <w:rStyle w:val="PlaceholderText"/>
            </w:rPr>
            <w:t>Type here; enter 0 if there are none.</w:t>
          </w:r>
        </w:p>
      </w:docPartBody>
    </w:docPart>
    <w:docPart>
      <w:docPartPr>
        <w:name w:val="EB36D9731FAE4A5EAAC407679A2AF2B7"/>
        <w:category>
          <w:name w:val="General"/>
          <w:gallery w:val="placeholder"/>
        </w:category>
        <w:types>
          <w:type w:val="bbPlcHdr"/>
        </w:types>
        <w:behaviors>
          <w:behavior w:val="content"/>
        </w:behaviors>
        <w:guid w:val="{70103345-862F-431A-A66F-6F48C0EF8D0F}"/>
      </w:docPartPr>
      <w:docPartBody>
        <w:p w:rsidR="0086749A" w:rsidRDefault="00E34B50">
          <w:pPr>
            <w:pStyle w:val="EB36D9731FAE4A5EAAC407679A2AF2B7"/>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3DF2F993E5DA45B1A737F53464397693"/>
        <w:category>
          <w:name w:val="General"/>
          <w:gallery w:val="placeholder"/>
        </w:category>
        <w:types>
          <w:type w:val="bbPlcHdr"/>
        </w:types>
        <w:behaviors>
          <w:behavior w:val="content"/>
        </w:behaviors>
        <w:guid w:val="{4035C870-7704-4D8B-AA21-727F0F84DAD8}"/>
      </w:docPartPr>
      <w:docPartBody>
        <w:p w:rsidR="0086749A" w:rsidRDefault="00E34B50">
          <w:pPr>
            <w:pStyle w:val="3DF2F993E5DA45B1A737F53464397693"/>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1FD3A9DBED2B4DA58236249476C85DF8"/>
        <w:category>
          <w:name w:val="General"/>
          <w:gallery w:val="placeholder"/>
        </w:category>
        <w:types>
          <w:type w:val="bbPlcHdr"/>
        </w:types>
        <w:behaviors>
          <w:behavior w:val="content"/>
        </w:behaviors>
        <w:guid w:val="{5CC0145A-38C7-4EC5-9920-0D5E6D279FD9}"/>
      </w:docPartPr>
      <w:docPartBody>
        <w:p w:rsidR="0086749A" w:rsidRDefault="00E34B50">
          <w:pPr>
            <w:pStyle w:val="1FD3A9DBED2B4DA58236249476C85DF8"/>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742BA63BB66744378F693268158FD43D"/>
        <w:category>
          <w:name w:val="General"/>
          <w:gallery w:val="placeholder"/>
        </w:category>
        <w:types>
          <w:type w:val="bbPlcHdr"/>
        </w:types>
        <w:behaviors>
          <w:behavior w:val="content"/>
        </w:behaviors>
        <w:guid w:val="{B5245DED-98E8-416A-9CB9-16F131401458}"/>
      </w:docPartPr>
      <w:docPartBody>
        <w:p w:rsidR="0086749A" w:rsidRDefault="00E34B50">
          <w:pPr>
            <w:pStyle w:val="742BA63BB66744378F693268158FD43D"/>
          </w:pPr>
          <w:r w:rsidRPr="00471AE9">
            <w:rPr>
              <w:rStyle w:val="PlaceholderText"/>
            </w:rPr>
            <w:t>Click here to enter text.</w:t>
          </w:r>
        </w:p>
      </w:docPartBody>
    </w:docPart>
    <w:docPart>
      <w:docPartPr>
        <w:name w:val="F66802BDDC2448C2A57C0DED2D136C3E"/>
        <w:category>
          <w:name w:val="General"/>
          <w:gallery w:val="placeholder"/>
        </w:category>
        <w:types>
          <w:type w:val="bbPlcHdr"/>
        </w:types>
        <w:behaviors>
          <w:behavior w:val="content"/>
        </w:behaviors>
        <w:guid w:val="{5710D0A6-FA45-45DE-AE30-C987B3AA4724}"/>
      </w:docPartPr>
      <w:docPartBody>
        <w:p w:rsidR="0086749A" w:rsidRDefault="00E34B50">
          <w:pPr>
            <w:pStyle w:val="F66802BDDC2448C2A57C0DED2D136C3E"/>
          </w:pPr>
          <w:r w:rsidRPr="00471AE9">
            <w:rPr>
              <w:rStyle w:val="PlaceholderText"/>
            </w:rPr>
            <w:t>Click here to enter text.</w:t>
          </w:r>
        </w:p>
      </w:docPartBody>
    </w:docPart>
    <w:docPart>
      <w:docPartPr>
        <w:name w:val="E69CABD1EB7B42B3809F00CEFF57F4F6"/>
        <w:category>
          <w:name w:val="General"/>
          <w:gallery w:val="placeholder"/>
        </w:category>
        <w:types>
          <w:type w:val="bbPlcHdr"/>
        </w:types>
        <w:behaviors>
          <w:behavior w:val="content"/>
        </w:behaviors>
        <w:guid w:val="{ABA36EFF-E3CC-4247-89AC-0DF7C132F055}"/>
      </w:docPartPr>
      <w:docPartBody>
        <w:p w:rsidR="0086749A" w:rsidRDefault="00E34B50">
          <w:pPr>
            <w:pStyle w:val="E69CABD1EB7B42B3809F00CEFF57F4F6"/>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CACA3CD4811B4C989AA69EFD9AAE368D"/>
        <w:category>
          <w:name w:val="General"/>
          <w:gallery w:val="placeholder"/>
        </w:category>
        <w:types>
          <w:type w:val="bbPlcHdr"/>
        </w:types>
        <w:behaviors>
          <w:behavior w:val="content"/>
        </w:behaviors>
        <w:guid w:val="{8385F000-38B1-4115-A218-43763852FAD8}"/>
      </w:docPartPr>
      <w:docPartBody>
        <w:p w:rsidR="0086749A" w:rsidRDefault="00E34B50">
          <w:pPr>
            <w:pStyle w:val="CACA3CD4811B4C989AA69EFD9AAE368D"/>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0046CAD2A1394A789176233D91783B0F"/>
        <w:category>
          <w:name w:val="General"/>
          <w:gallery w:val="placeholder"/>
        </w:category>
        <w:types>
          <w:type w:val="bbPlcHdr"/>
        </w:types>
        <w:behaviors>
          <w:behavior w:val="content"/>
        </w:behaviors>
        <w:guid w:val="{92892477-BBA9-4313-B8D4-ABC7B70A55B0}"/>
      </w:docPartPr>
      <w:docPartBody>
        <w:p w:rsidR="0086749A" w:rsidRDefault="00E34B50">
          <w:pPr>
            <w:pStyle w:val="0046CAD2A1394A789176233D91783B0F"/>
          </w:pPr>
          <w:r w:rsidRPr="00EB44DD">
            <w:rPr>
              <w:rStyle w:val="PlaceholderText"/>
            </w:rPr>
            <w:t>Click here to enter text.</w:t>
          </w:r>
        </w:p>
      </w:docPartBody>
    </w:docPart>
    <w:docPart>
      <w:docPartPr>
        <w:name w:val="D3A0DB336F7F494E90DB59F13C2515D6"/>
        <w:category>
          <w:name w:val="General"/>
          <w:gallery w:val="placeholder"/>
        </w:category>
        <w:types>
          <w:type w:val="bbPlcHdr"/>
        </w:types>
        <w:behaviors>
          <w:behavior w:val="content"/>
        </w:behaviors>
        <w:guid w:val="{C5BC9245-B8B7-4E8F-9E34-FB9DE137C3BF}"/>
      </w:docPartPr>
      <w:docPartBody>
        <w:p w:rsidR="0086749A" w:rsidRDefault="00E34B50">
          <w:pPr>
            <w:pStyle w:val="D3A0DB336F7F494E90DB59F13C2515D6"/>
          </w:pPr>
          <w:r w:rsidRPr="00EB44DD">
            <w:rPr>
              <w:rStyle w:val="PlaceholderText"/>
            </w:rPr>
            <w:t>Click here to enter text.</w:t>
          </w:r>
        </w:p>
      </w:docPartBody>
    </w:docPart>
    <w:docPart>
      <w:docPartPr>
        <w:name w:val="5F2FA8C556A0414195FB645346018841"/>
        <w:category>
          <w:name w:val="General"/>
          <w:gallery w:val="placeholder"/>
        </w:category>
        <w:types>
          <w:type w:val="bbPlcHdr"/>
        </w:types>
        <w:behaviors>
          <w:behavior w:val="content"/>
        </w:behaviors>
        <w:guid w:val="{79605F8B-B4DD-4F58-B5C8-BF9828E641BE}"/>
      </w:docPartPr>
      <w:docPartBody>
        <w:p w:rsidR="0086749A" w:rsidRDefault="00E34B50">
          <w:pPr>
            <w:pStyle w:val="5F2FA8C556A0414195FB645346018841"/>
          </w:pPr>
          <w:r w:rsidRPr="00EB44DD">
            <w:rPr>
              <w:rStyle w:val="PlaceholderText"/>
            </w:rPr>
            <w:t xml:space="preserve">Click here </w:t>
          </w:r>
          <w:r>
            <w:rPr>
              <w:rStyle w:val="PlaceholderText"/>
            </w:rPr>
            <w:t>to add course outline.</w:t>
          </w:r>
        </w:p>
      </w:docPartBody>
    </w:docPart>
    <w:docPart>
      <w:docPartPr>
        <w:name w:val="8A2D0BC045914F55897FDA5C034E13A6"/>
        <w:category>
          <w:name w:val="General"/>
          <w:gallery w:val="placeholder"/>
        </w:category>
        <w:types>
          <w:type w:val="bbPlcHdr"/>
        </w:types>
        <w:behaviors>
          <w:behavior w:val="content"/>
        </w:behaviors>
        <w:guid w:val="{FC676A3D-1FC7-4403-9E59-B21FAC3F6356}"/>
      </w:docPartPr>
      <w:docPartBody>
        <w:p w:rsidR="0086749A" w:rsidRDefault="00E34B50">
          <w:pPr>
            <w:pStyle w:val="8A2D0BC045914F55897FDA5C034E13A6"/>
          </w:pPr>
          <w:r w:rsidRPr="00471AE9">
            <w:rPr>
              <w:rStyle w:val="PlaceholderText"/>
            </w:rPr>
            <w:t>Click here to enter text.</w:t>
          </w:r>
        </w:p>
      </w:docPartBody>
    </w:docPart>
    <w:docPart>
      <w:docPartPr>
        <w:name w:val="1910CEF1545F4A51ACCBD454DE174309"/>
        <w:category>
          <w:name w:val="General"/>
          <w:gallery w:val="placeholder"/>
        </w:category>
        <w:types>
          <w:type w:val="bbPlcHdr"/>
        </w:types>
        <w:behaviors>
          <w:behavior w:val="content"/>
        </w:behaviors>
        <w:guid w:val="{620CDC13-DDF4-4F64-B61A-778ACA058F1A}"/>
      </w:docPartPr>
      <w:docPartBody>
        <w:p w:rsidR="0086749A" w:rsidRDefault="00E34B50">
          <w:pPr>
            <w:pStyle w:val="1910CEF1545F4A51ACCBD454DE174309"/>
          </w:pPr>
          <w:r w:rsidRPr="00471AE9">
            <w:rPr>
              <w:rStyle w:val="PlaceholderText"/>
            </w:rPr>
            <w:t>Click here to enter text.</w:t>
          </w:r>
        </w:p>
      </w:docPartBody>
    </w:docPart>
    <w:docPart>
      <w:docPartPr>
        <w:name w:val="A6E44C6C476749BCB5F356F2622A3075"/>
        <w:category>
          <w:name w:val="General"/>
          <w:gallery w:val="placeholder"/>
        </w:category>
        <w:types>
          <w:type w:val="bbPlcHdr"/>
        </w:types>
        <w:behaviors>
          <w:behavior w:val="content"/>
        </w:behaviors>
        <w:guid w:val="{D9DCF56F-3486-4C51-9894-21753D92393B}"/>
      </w:docPartPr>
      <w:docPartBody>
        <w:p w:rsidR="0086749A" w:rsidRDefault="00E34B50">
          <w:pPr>
            <w:pStyle w:val="A6E44C6C476749BCB5F356F2622A3075"/>
          </w:pPr>
          <w:r w:rsidRPr="00471AE9">
            <w:rPr>
              <w:rStyle w:val="PlaceholderText"/>
            </w:rPr>
            <w:t>C</w:t>
          </w:r>
          <w:r>
            <w:rPr>
              <w:rStyle w:val="PlaceholderText"/>
            </w:rPr>
            <w:t>lick here to enter text or N/A</w:t>
          </w:r>
        </w:p>
      </w:docPartBody>
    </w:docPart>
    <w:docPart>
      <w:docPartPr>
        <w:name w:val="FCDF5B3D2C264171B3AB2A54C1B8B8E4"/>
        <w:category>
          <w:name w:val="General"/>
          <w:gallery w:val="placeholder"/>
        </w:category>
        <w:types>
          <w:type w:val="bbPlcHdr"/>
        </w:types>
        <w:behaviors>
          <w:behavior w:val="content"/>
        </w:behaviors>
        <w:guid w:val="{29306A60-EEFB-4D85-9AC6-ED745542624E}"/>
      </w:docPartPr>
      <w:docPartBody>
        <w:p w:rsidR="0086749A" w:rsidRDefault="00E34B50">
          <w:pPr>
            <w:pStyle w:val="FCDF5B3D2C264171B3AB2A54C1B8B8E4"/>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C9A963A2000549E3B7490C14676EF5E6"/>
        <w:category>
          <w:name w:val="General"/>
          <w:gallery w:val="placeholder"/>
        </w:category>
        <w:types>
          <w:type w:val="bbPlcHdr"/>
        </w:types>
        <w:behaviors>
          <w:behavior w:val="content"/>
        </w:behaviors>
        <w:guid w:val="{B1CD59B5-EA38-4BE3-A289-B70E6C4E1ED8}"/>
      </w:docPartPr>
      <w:docPartBody>
        <w:p w:rsidR="0086749A" w:rsidRDefault="00E34B50">
          <w:pPr>
            <w:pStyle w:val="C9A963A2000549E3B7490C14676EF5E6"/>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8EF44C2F56AA4BF29674122E6895A0DA"/>
        <w:category>
          <w:name w:val="General"/>
          <w:gallery w:val="placeholder"/>
        </w:category>
        <w:types>
          <w:type w:val="bbPlcHdr"/>
        </w:types>
        <w:behaviors>
          <w:behavior w:val="content"/>
        </w:behaviors>
        <w:guid w:val="{2129FC88-2ACD-402C-913F-0C5B7A506EC3}"/>
      </w:docPartPr>
      <w:docPartBody>
        <w:p w:rsidR="0086749A" w:rsidRDefault="00E34B50">
          <w:pPr>
            <w:pStyle w:val="8EF44C2F56AA4BF29674122E6895A0DA"/>
          </w:pPr>
          <w:r w:rsidRPr="00471AE9">
            <w:rPr>
              <w:rStyle w:val="PlaceholderText"/>
            </w:rPr>
            <w:t>Click here to enter text.</w:t>
          </w:r>
        </w:p>
      </w:docPartBody>
    </w:docPart>
    <w:docPart>
      <w:docPartPr>
        <w:name w:val="57C0E8A6F5F143B9B26A8BF18E70DBD9"/>
        <w:category>
          <w:name w:val="General"/>
          <w:gallery w:val="placeholder"/>
        </w:category>
        <w:types>
          <w:type w:val="bbPlcHdr"/>
        </w:types>
        <w:behaviors>
          <w:behavior w:val="content"/>
        </w:behaviors>
        <w:guid w:val="{F9146780-4173-4978-A9F0-ABF6E7A7A697}"/>
      </w:docPartPr>
      <w:docPartBody>
        <w:p w:rsidR="00A25993" w:rsidRDefault="00DF0129" w:rsidP="00DF0129">
          <w:pPr>
            <w:pStyle w:val="57C0E8A6F5F143B9B26A8BF18E70DBD9"/>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293286941A6B42A1AB1C13F30D0B0EDC"/>
        <w:category>
          <w:name w:val="General"/>
          <w:gallery w:val="placeholder"/>
        </w:category>
        <w:types>
          <w:type w:val="bbPlcHdr"/>
        </w:types>
        <w:behaviors>
          <w:behavior w:val="content"/>
        </w:behaviors>
        <w:guid w:val="{572C7775-9953-4E53-B459-79C77CB805A4}"/>
      </w:docPartPr>
      <w:docPartBody>
        <w:p w:rsidR="004F4E00" w:rsidRDefault="006914F9" w:rsidP="006914F9">
          <w:pPr>
            <w:pStyle w:val="293286941A6B42A1AB1C13F30D0B0EDC"/>
          </w:pPr>
          <w:r w:rsidRPr="00471AE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B50"/>
    <w:rsid w:val="000263BC"/>
    <w:rsid w:val="00093D26"/>
    <w:rsid w:val="000E40E4"/>
    <w:rsid w:val="0039272D"/>
    <w:rsid w:val="004F4E00"/>
    <w:rsid w:val="006463E9"/>
    <w:rsid w:val="006914F9"/>
    <w:rsid w:val="006A5722"/>
    <w:rsid w:val="00804971"/>
    <w:rsid w:val="0086749A"/>
    <w:rsid w:val="00885574"/>
    <w:rsid w:val="00900066"/>
    <w:rsid w:val="00A25993"/>
    <w:rsid w:val="00B249CF"/>
    <w:rsid w:val="00B67B4A"/>
    <w:rsid w:val="00DF0129"/>
    <w:rsid w:val="00E34B50"/>
    <w:rsid w:val="00EA195D"/>
    <w:rsid w:val="00ED3969"/>
    <w:rsid w:val="00FB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72D"/>
    <w:rPr>
      <w:color w:val="808080"/>
    </w:rPr>
  </w:style>
  <w:style w:type="paragraph" w:customStyle="1" w:styleId="BFDBC3260B544AF1AD988981EEABD4C7">
    <w:name w:val="BFDBC3260B544AF1AD988981EEABD4C7"/>
  </w:style>
  <w:style w:type="paragraph" w:customStyle="1" w:styleId="F5E5CEDDB996478DBB4D2DCA405B3B02">
    <w:name w:val="F5E5CEDDB996478DBB4D2DCA405B3B02"/>
  </w:style>
  <w:style w:type="paragraph" w:customStyle="1" w:styleId="F58CEEAEBDE54CAEB2E2376FC74C2847">
    <w:name w:val="F58CEEAEBDE54CAEB2E2376FC74C2847"/>
  </w:style>
  <w:style w:type="paragraph" w:customStyle="1" w:styleId="C28FABEF19EE480590697CBDCD72ADD5">
    <w:name w:val="C28FABEF19EE480590697CBDCD72ADD5"/>
  </w:style>
  <w:style w:type="paragraph" w:customStyle="1" w:styleId="D45CFD902A6F4E819A490B49BCAEED25">
    <w:name w:val="D45CFD902A6F4E819A490B49BCAEED25"/>
  </w:style>
  <w:style w:type="paragraph" w:customStyle="1" w:styleId="E615E09C0A734788BB4731E8CDCC542A">
    <w:name w:val="E615E09C0A734788BB4731E8CDCC542A"/>
  </w:style>
  <w:style w:type="paragraph" w:customStyle="1" w:styleId="EFDBC6150B54459A8DAE6532B5E60150">
    <w:name w:val="EFDBC6150B54459A8DAE6532B5E60150"/>
  </w:style>
  <w:style w:type="paragraph" w:customStyle="1" w:styleId="FF9A3068FA184F05BF8889406224CA8D">
    <w:name w:val="FF9A3068FA184F05BF8889406224CA8D"/>
  </w:style>
  <w:style w:type="paragraph" w:customStyle="1" w:styleId="AD44502566F045CF97080F9D404BBAB6">
    <w:name w:val="AD44502566F045CF97080F9D404BBAB6"/>
  </w:style>
  <w:style w:type="paragraph" w:customStyle="1" w:styleId="A0727C42164E49C18799BDEF071059B8">
    <w:name w:val="A0727C42164E49C18799BDEF071059B8"/>
  </w:style>
  <w:style w:type="paragraph" w:customStyle="1" w:styleId="7B238AC69B0B4C5F95023207E3ADC8EA">
    <w:name w:val="7B238AC69B0B4C5F95023207E3ADC8EA"/>
  </w:style>
  <w:style w:type="paragraph" w:customStyle="1" w:styleId="6B60D993B3AD43CCA54053095E8F3FD2">
    <w:name w:val="6B60D993B3AD43CCA54053095E8F3FD2"/>
  </w:style>
  <w:style w:type="paragraph" w:customStyle="1" w:styleId="C682E13ACB2D40CCBFE4478A2F6F2F91">
    <w:name w:val="C682E13ACB2D40CCBFE4478A2F6F2F91"/>
  </w:style>
  <w:style w:type="paragraph" w:customStyle="1" w:styleId="F4E8E8175119403ABF0707FF54678720">
    <w:name w:val="F4E8E8175119403ABF0707FF54678720"/>
  </w:style>
  <w:style w:type="paragraph" w:customStyle="1" w:styleId="50F734DC63C9411282526BBA8802A5A2">
    <w:name w:val="50F734DC63C9411282526BBA8802A5A2"/>
  </w:style>
  <w:style w:type="paragraph" w:customStyle="1" w:styleId="FA617A541FB6493791869CE396018D96">
    <w:name w:val="FA617A541FB6493791869CE396018D96"/>
  </w:style>
  <w:style w:type="paragraph" w:customStyle="1" w:styleId="B1FA0056739C43AC9D2B83F39564ABFB">
    <w:name w:val="B1FA0056739C43AC9D2B83F39564ABFB"/>
  </w:style>
  <w:style w:type="paragraph" w:customStyle="1" w:styleId="DC8458AB06AF40678B29529985499EB3">
    <w:name w:val="DC8458AB06AF40678B29529985499EB3"/>
  </w:style>
  <w:style w:type="paragraph" w:customStyle="1" w:styleId="A61ED5FD3D3C4D0884CFB34656D13A14">
    <w:name w:val="A61ED5FD3D3C4D0884CFB34656D13A14"/>
  </w:style>
  <w:style w:type="paragraph" w:customStyle="1" w:styleId="592719FAC288413D9D7FFD272686973A">
    <w:name w:val="592719FAC288413D9D7FFD272686973A"/>
  </w:style>
  <w:style w:type="paragraph" w:customStyle="1" w:styleId="7EF244BB4A4C4ADEA52376EDB283A979">
    <w:name w:val="7EF244BB4A4C4ADEA52376EDB283A979"/>
  </w:style>
  <w:style w:type="paragraph" w:customStyle="1" w:styleId="87C13FAEE7B04B16B86E775E964EEE13">
    <w:name w:val="87C13FAEE7B04B16B86E775E964EEE13"/>
  </w:style>
  <w:style w:type="paragraph" w:customStyle="1" w:styleId="EB36D9731FAE4A5EAAC407679A2AF2B7">
    <w:name w:val="EB36D9731FAE4A5EAAC407679A2AF2B7"/>
  </w:style>
  <w:style w:type="paragraph" w:customStyle="1" w:styleId="3DF2F993E5DA45B1A737F53464397693">
    <w:name w:val="3DF2F993E5DA45B1A737F53464397693"/>
  </w:style>
  <w:style w:type="paragraph" w:customStyle="1" w:styleId="1FD3A9DBED2B4DA58236249476C85DF8">
    <w:name w:val="1FD3A9DBED2B4DA58236249476C85DF8"/>
  </w:style>
  <w:style w:type="paragraph" w:customStyle="1" w:styleId="742BA63BB66744378F693268158FD43D">
    <w:name w:val="742BA63BB66744378F693268158FD43D"/>
  </w:style>
  <w:style w:type="paragraph" w:customStyle="1" w:styleId="F66802BDDC2448C2A57C0DED2D136C3E">
    <w:name w:val="F66802BDDC2448C2A57C0DED2D136C3E"/>
  </w:style>
  <w:style w:type="paragraph" w:customStyle="1" w:styleId="E69CABD1EB7B42B3809F00CEFF57F4F6">
    <w:name w:val="E69CABD1EB7B42B3809F00CEFF57F4F6"/>
  </w:style>
  <w:style w:type="paragraph" w:customStyle="1" w:styleId="CACA3CD4811B4C989AA69EFD9AAE368D">
    <w:name w:val="CACA3CD4811B4C989AA69EFD9AAE368D"/>
  </w:style>
  <w:style w:type="paragraph" w:customStyle="1" w:styleId="0046CAD2A1394A789176233D91783B0F">
    <w:name w:val="0046CAD2A1394A789176233D91783B0F"/>
  </w:style>
  <w:style w:type="paragraph" w:customStyle="1" w:styleId="D3A0DB336F7F494E90DB59F13C2515D6">
    <w:name w:val="D3A0DB336F7F494E90DB59F13C2515D6"/>
  </w:style>
  <w:style w:type="paragraph" w:customStyle="1" w:styleId="5F2FA8C556A0414195FB645346018841">
    <w:name w:val="5F2FA8C556A0414195FB645346018841"/>
  </w:style>
  <w:style w:type="paragraph" w:customStyle="1" w:styleId="8A2D0BC045914F55897FDA5C034E13A6">
    <w:name w:val="8A2D0BC045914F55897FDA5C034E13A6"/>
  </w:style>
  <w:style w:type="paragraph" w:customStyle="1" w:styleId="1910CEF1545F4A51ACCBD454DE174309">
    <w:name w:val="1910CEF1545F4A51ACCBD454DE174309"/>
  </w:style>
  <w:style w:type="paragraph" w:customStyle="1" w:styleId="A6E44C6C476749BCB5F356F2622A3075">
    <w:name w:val="A6E44C6C476749BCB5F356F2622A3075"/>
  </w:style>
  <w:style w:type="paragraph" w:customStyle="1" w:styleId="FCDF5B3D2C264171B3AB2A54C1B8B8E4">
    <w:name w:val="FCDF5B3D2C264171B3AB2A54C1B8B8E4"/>
  </w:style>
  <w:style w:type="paragraph" w:customStyle="1" w:styleId="C9A963A2000549E3B7490C14676EF5E6">
    <w:name w:val="C9A963A2000549E3B7490C14676EF5E6"/>
  </w:style>
  <w:style w:type="paragraph" w:customStyle="1" w:styleId="8EF44C2F56AA4BF29674122E6895A0DA">
    <w:name w:val="8EF44C2F56AA4BF29674122E6895A0DA"/>
  </w:style>
  <w:style w:type="paragraph" w:customStyle="1" w:styleId="F826BE351B5749D4A3ABE7C2707E6AA5">
    <w:name w:val="F826BE351B5749D4A3ABE7C2707E6AA5"/>
  </w:style>
  <w:style w:type="paragraph" w:customStyle="1" w:styleId="41BE08EF70464A7E90EB99CA274E0002">
    <w:name w:val="41BE08EF70464A7E90EB99CA274E0002"/>
  </w:style>
  <w:style w:type="paragraph" w:customStyle="1" w:styleId="E030E2D138AD452CB3E0540448763093">
    <w:name w:val="E030E2D138AD452CB3E0540448763093"/>
  </w:style>
  <w:style w:type="paragraph" w:customStyle="1" w:styleId="E106D74E9E5644078C7188188AF23A58">
    <w:name w:val="E106D74E9E5644078C7188188AF23A58"/>
  </w:style>
  <w:style w:type="paragraph" w:customStyle="1" w:styleId="A94396FF9AFD482699A6672C745A0C88">
    <w:name w:val="A94396FF9AFD482699A6672C745A0C88"/>
  </w:style>
  <w:style w:type="paragraph" w:customStyle="1" w:styleId="7D22AF2A3AA34FB9B9E2C9D480533CF7">
    <w:name w:val="7D22AF2A3AA34FB9B9E2C9D480533CF7"/>
  </w:style>
  <w:style w:type="paragraph" w:customStyle="1" w:styleId="FC5C4FC4A6894D9D8F29164E72EE31F6">
    <w:name w:val="FC5C4FC4A6894D9D8F29164E72EE31F6"/>
  </w:style>
  <w:style w:type="paragraph" w:customStyle="1" w:styleId="289E91F4C984448FB11E502D3E9CD273">
    <w:name w:val="289E91F4C984448FB11E502D3E9CD273"/>
  </w:style>
  <w:style w:type="paragraph" w:customStyle="1" w:styleId="E0F33D2A07CA459498B1D80E8F9B9FE5">
    <w:name w:val="E0F33D2A07CA459498B1D80E8F9B9FE5"/>
  </w:style>
  <w:style w:type="paragraph" w:customStyle="1" w:styleId="07CF437B37CC44D7BC15FDCB454F013B">
    <w:name w:val="07CF437B37CC44D7BC15FDCB454F013B"/>
  </w:style>
  <w:style w:type="paragraph" w:customStyle="1" w:styleId="6D3E773AE0B04A078F329FE9ACF7DFE1">
    <w:name w:val="6D3E773AE0B04A078F329FE9ACF7DFE1"/>
  </w:style>
  <w:style w:type="paragraph" w:customStyle="1" w:styleId="AFD839B5C8294D4EB70F91C81580BC6A">
    <w:name w:val="AFD839B5C8294D4EB70F91C81580BC6A"/>
  </w:style>
  <w:style w:type="paragraph" w:customStyle="1" w:styleId="C736A39109874D128938568401E572D0">
    <w:name w:val="C736A39109874D128938568401E572D0"/>
  </w:style>
  <w:style w:type="paragraph" w:customStyle="1" w:styleId="2C47E72A41474705997E1A911D80A5D9">
    <w:name w:val="2C47E72A41474705997E1A911D80A5D9"/>
  </w:style>
  <w:style w:type="paragraph" w:customStyle="1" w:styleId="079255F110B142E3AD79C8A422CFD8A4">
    <w:name w:val="079255F110B142E3AD79C8A422CFD8A4"/>
  </w:style>
  <w:style w:type="paragraph" w:customStyle="1" w:styleId="37C0E84F6CEF4249AF14A6F7C054270E">
    <w:name w:val="37C0E84F6CEF4249AF14A6F7C054270E"/>
  </w:style>
  <w:style w:type="paragraph" w:customStyle="1" w:styleId="9DB1EE434FA3473DBBBB7BCA5E18EAD0">
    <w:name w:val="9DB1EE434FA3473DBBBB7BCA5E18EAD0"/>
  </w:style>
  <w:style w:type="paragraph" w:customStyle="1" w:styleId="F7724E3910AE4B69A09DD01BDB01FF05">
    <w:name w:val="F7724E3910AE4B69A09DD01BDB01FF05"/>
  </w:style>
  <w:style w:type="paragraph" w:customStyle="1" w:styleId="C22747D9270E4476AF61A035A7D0ADF8">
    <w:name w:val="C22747D9270E4476AF61A035A7D0ADF8"/>
  </w:style>
  <w:style w:type="paragraph" w:customStyle="1" w:styleId="758DE7908506492CBB1EF07AA8B822D9">
    <w:name w:val="758DE7908506492CBB1EF07AA8B822D9"/>
  </w:style>
  <w:style w:type="paragraph" w:customStyle="1" w:styleId="4AD959E335464A9D958B9ECF26F5F992">
    <w:name w:val="4AD959E335464A9D958B9ECF26F5F992"/>
  </w:style>
  <w:style w:type="paragraph" w:customStyle="1" w:styleId="19EACD3C27F644B9BBE37EBAD9DBA207">
    <w:name w:val="19EACD3C27F644B9BBE37EBAD9DBA207"/>
  </w:style>
  <w:style w:type="paragraph" w:customStyle="1" w:styleId="6DB543AB095E42A493A7CD9AD8AA1130">
    <w:name w:val="6DB543AB095E42A493A7CD9AD8AA1130"/>
  </w:style>
  <w:style w:type="paragraph" w:customStyle="1" w:styleId="AB24529B1E0541B381E50872841020E7">
    <w:name w:val="AB24529B1E0541B381E50872841020E7"/>
  </w:style>
  <w:style w:type="paragraph" w:customStyle="1" w:styleId="DDACBCB4F5784DBBA14CBF1E32F915C4">
    <w:name w:val="DDACBCB4F5784DBBA14CBF1E32F915C4"/>
  </w:style>
  <w:style w:type="paragraph" w:customStyle="1" w:styleId="CCEC457473F54C25AC9B6B73D5436F8F">
    <w:name w:val="CCEC457473F54C25AC9B6B73D5436F8F"/>
  </w:style>
  <w:style w:type="paragraph" w:customStyle="1" w:styleId="370A90673A75494AA50FCA23F0CCB266">
    <w:name w:val="370A90673A75494AA50FCA23F0CCB266"/>
  </w:style>
  <w:style w:type="paragraph" w:customStyle="1" w:styleId="946DE55BFAFB464CA41FB97F4B8C098D">
    <w:name w:val="946DE55BFAFB464CA41FB97F4B8C098D"/>
  </w:style>
  <w:style w:type="paragraph" w:customStyle="1" w:styleId="957389A3F21D46759561761E734A21D2">
    <w:name w:val="957389A3F21D46759561761E734A21D2"/>
  </w:style>
  <w:style w:type="paragraph" w:customStyle="1" w:styleId="51399A4E01F14D6E91B41AEBED7EA0C8">
    <w:name w:val="51399A4E01F14D6E91B41AEBED7EA0C8"/>
  </w:style>
  <w:style w:type="paragraph" w:customStyle="1" w:styleId="0B641E2D26D8447A8E0D170C0E61E974">
    <w:name w:val="0B641E2D26D8447A8E0D170C0E61E974"/>
  </w:style>
  <w:style w:type="paragraph" w:customStyle="1" w:styleId="7E17B5F39D0341918337514D82A8DE36">
    <w:name w:val="7E17B5F39D0341918337514D82A8DE36"/>
  </w:style>
  <w:style w:type="paragraph" w:customStyle="1" w:styleId="CEF6BB4EA0CB4535A8DCA5F38997056C">
    <w:name w:val="CEF6BB4EA0CB4535A8DCA5F38997056C"/>
  </w:style>
  <w:style w:type="paragraph" w:customStyle="1" w:styleId="99573ACF0D3A4809B5616259251DD9E6">
    <w:name w:val="99573ACF0D3A4809B5616259251DD9E6"/>
  </w:style>
  <w:style w:type="paragraph" w:customStyle="1" w:styleId="672113112F214C3FAE7413A237AA692B">
    <w:name w:val="672113112F214C3FAE7413A237AA692B"/>
  </w:style>
  <w:style w:type="paragraph" w:customStyle="1" w:styleId="13BA5D0FCB1C44E9AB609D1390DCC556">
    <w:name w:val="13BA5D0FCB1C44E9AB609D1390DCC556"/>
  </w:style>
  <w:style w:type="paragraph" w:customStyle="1" w:styleId="7EFA7DC178BC45319E5E9C126FA542B1">
    <w:name w:val="7EFA7DC178BC45319E5E9C126FA542B1"/>
  </w:style>
  <w:style w:type="paragraph" w:customStyle="1" w:styleId="CC48DA94A7CD417E99D02E71EC08F000">
    <w:name w:val="CC48DA94A7CD417E99D02E71EC08F000"/>
  </w:style>
  <w:style w:type="paragraph" w:customStyle="1" w:styleId="135F22EDAC154195A865930B75B95B7A">
    <w:name w:val="135F22EDAC154195A865930B75B95B7A"/>
  </w:style>
  <w:style w:type="paragraph" w:customStyle="1" w:styleId="2790705528354F798CCEF546F1DBDCF8">
    <w:name w:val="2790705528354F798CCEF546F1DBDCF8"/>
  </w:style>
  <w:style w:type="paragraph" w:customStyle="1" w:styleId="10F412B7C28B49198696ACFB24F61B02">
    <w:name w:val="10F412B7C28B49198696ACFB24F61B02"/>
  </w:style>
  <w:style w:type="paragraph" w:customStyle="1" w:styleId="F8BBBD3E21EA429E82876467B8478129">
    <w:name w:val="F8BBBD3E21EA429E82876467B8478129"/>
  </w:style>
  <w:style w:type="paragraph" w:customStyle="1" w:styleId="1430E34305DF4414BDFED8E5B4BBF945">
    <w:name w:val="1430E34305DF4414BDFED8E5B4BBF945"/>
  </w:style>
  <w:style w:type="paragraph" w:customStyle="1" w:styleId="C38DF8EF8AF743949A107F0D22932F55">
    <w:name w:val="C38DF8EF8AF743949A107F0D22932F55"/>
  </w:style>
  <w:style w:type="paragraph" w:customStyle="1" w:styleId="A92CA31509E24E89AA661AA64BE5CFDF">
    <w:name w:val="A92CA31509E24E89AA661AA64BE5CFDF"/>
  </w:style>
  <w:style w:type="paragraph" w:customStyle="1" w:styleId="92D02415600244DF9D6BB9ED29C146E7">
    <w:name w:val="92D02415600244DF9D6BB9ED29C146E7"/>
  </w:style>
  <w:style w:type="paragraph" w:customStyle="1" w:styleId="E425B9E641F948FE8A444793F8314539">
    <w:name w:val="E425B9E641F948FE8A444793F8314539"/>
  </w:style>
  <w:style w:type="paragraph" w:customStyle="1" w:styleId="F50E6C224F2742B3919D3AF0F79ED013">
    <w:name w:val="F50E6C224F2742B3919D3AF0F79ED013"/>
  </w:style>
  <w:style w:type="paragraph" w:customStyle="1" w:styleId="2A5129075930413E9F9154E633BE1367">
    <w:name w:val="2A5129075930413E9F9154E633BE1367"/>
  </w:style>
  <w:style w:type="paragraph" w:customStyle="1" w:styleId="CA8B92625F504DF9AC8B4DB7470B9863">
    <w:name w:val="CA8B92625F504DF9AC8B4DB7470B9863"/>
  </w:style>
  <w:style w:type="paragraph" w:customStyle="1" w:styleId="1C1B92841E1942BFB5BB451C0FF0FE24">
    <w:name w:val="1C1B92841E1942BFB5BB451C0FF0FE24"/>
  </w:style>
  <w:style w:type="paragraph" w:customStyle="1" w:styleId="89C01763F08D4E7881A8B2C31A22CB25">
    <w:name w:val="89C01763F08D4E7881A8B2C31A22CB25"/>
  </w:style>
  <w:style w:type="paragraph" w:customStyle="1" w:styleId="74D02EB4166B4359937B2799343D24C1">
    <w:name w:val="74D02EB4166B4359937B2799343D24C1"/>
  </w:style>
  <w:style w:type="paragraph" w:customStyle="1" w:styleId="48E43281DF5F49868E65867F77EB49EE">
    <w:name w:val="48E43281DF5F49868E65867F77EB49EE"/>
  </w:style>
  <w:style w:type="paragraph" w:customStyle="1" w:styleId="85E2B6CD0E51464482FE9C06ACD335CA">
    <w:name w:val="85E2B6CD0E51464482FE9C06ACD335CA"/>
  </w:style>
  <w:style w:type="paragraph" w:customStyle="1" w:styleId="2D7C68D12A394865BB7116617584B0CC">
    <w:name w:val="2D7C68D12A394865BB7116617584B0CC"/>
  </w:style>
  <w:style w:type="paragraph" w:customStyle="1" w:styleId="5A7082A9141F4D76A866B4E6F502F9E2">
    <w:name w:val="5A7082A9141F4D76A866B4E6F502F9E2"/>
  </w:style>
  <w:style w:type="paragraph" w:customStyle="1" w:styleId="7A03848A350C4795BEA9AA5434F32346">
    <w:name w:val="7A03848A350C4795BEA9AA5434F32346"/>
  </w:style>
  <w:style w:type="paragraph" w:customStyle="1" w:styleId="3F1691A9785E46CBA62A6F894D1E78E6">
    <w:name w:val="3F1691A9785E46CBA62A6F894D1E78E6"/>
  </w:style>
  <w:style w:type="paragraph" w:customStyle="1" w:styleId="DA606FF516B845B3B7DD5DEA01F652F2">
    <w:name w:val="DA606FF516B845B3B7DD5DEA01F652F2"/>
  </w:style>
  <w:style w:type="paragraph" w:customStyle="1" w:styleId="165CCD32FD1848FFA6DF246EE8DCE3B6">
    <w:name w:val="165CCD32FD1848FFA6DF246EE8DCE3B6"/>
  </w:style>
  <w:style w:type="paragraph" w:customStyle="1" w:styleId="04FD9591ED0142D2AF6AAD5B17A7D996">
    <w:name w:val="04FD9591ED0142D2AF6AAD5B17A7D996"/>
  </w:style>
  <w:style w:type="paragraph" w:customStyle="1" w:styleId="4AECBCF1ECF448E49362F8936509B29E">
    <w:name w:val="4AECBCF1ECF448E49362F8936509B29E"/>
  </w:style>
  <w:style w:type="paragraph" w:customStyle="1" w:styleId="D0B9F2F4071740AE96CD08AFF2D53345">
    <w:name w:val="D0B9F2F4071740AE96CD08AFF2D53345"/>
  </w:style>
  <w:style w:type="paragraph" w:customStyle="1" w:styleId="96814DDBAC174103B33150D0961A8F54">
    <w:name w:val="96814DDBAC174103B33150D0961A8F54"/>
  </w:style>
  <w:style w:type="paragraph" w:customStyle="1" w:styleId="9B4990F8E2F448B2977DC3C2E0515262">
    <w:name w:val="9B4990F8E2F448B2977DC3C2E0515262"/>
  </w:style>
  <w:style w:type="paragraph" w:customStyle="1" w:styleId="D303C2AAC61144D886742817DDDEC1BB">
    <w:name w:val="D303C2AAC61144D886742817DDDEC1BB"/>
  </w:style>
  <w:style w:type="paragraph" w:customStyle="1" w:styleId="58A6FFCF23AC4DEEB25EC13F3E74877F">
    <w:name w:val="58A6FFCF23AC4DEEB25EC13F3E74877F"/>
  </w:style>
  <w:style w:type="paragraph" w:customStyle="1" w:styleId="5447C26CA8AC4D11AA6B49F64F6EB4FF">
    <w:name w:val="5447C26CA8AC4D11AA6B49F64F6EB4FF"/>
  </w:style>
  <w:style w:type="paragraph" w:customStyle="1" w:styleId="56DEE8E32B174D25984F48FBED5A5145">
    <w:name w:val="56DEE8E32B174D25984F48FBED5A5145"/>
  </w:style>
  <w:style w:type="paragraph" w:customStyle="1" w:styleId="DCD6E480D9744830B560F43EB8CFC4DA">
    <w:name w:val="DCD6E480D9744830B560F43EB8CFC4DA"/>
  </w:style>
  <w:style w:type="paragraph" w:customStyle="1" w:styleId="85BBD1E31DCA43EFB0D1CD3C47127A1F">
    <w:name w:val="85BBD1E31DCA43EFB0D1CD3C47127A1F"/>
  </w:style>
  <w:style w:type="paragraph" w:customStyle="1" w:styleId="865AB6F4D3CD40E99F5A9E39EDB84DFF">
    <w:name w:val="865AB6F4D3CD40E99F5A9E39EDB84DFF"/>
  </w:style>
  <w:style w:type="paragraph" w:customStyle="1" w:styleId="F09511BFDDAB4722BB7103939AF5BFFF">
    <w:name w:val="F09511BFDDAB4722BB7103939AF5BFFF"/>
  </w:style>
  <w:style w:type="paragraph" w:customStyle="1" w:styleId="60FEC62520754BDAAD205D12D2E9FE80">
    <w:name w:val="60FEC62520754BDAAD205D12D2E9FE80"/>
  </w:style>
  <w:style w:type="paragraph" w:customStyle="1" w:styleId="DA1F6F0F3C9D47D4B5DCD5EF20B01149">
    <w:name w:val="DA1F6F0F3C9D47D4B5DCD5EF20B01149"/>
  </w:style>
  <w:style w:type="paragraph" w:customStyle="1" w:styleId="3E5667E9DD8C48CF8DA848AC3446CBB6">
    <w:name w:val="3E5667E9DD8C48CF8DA848AC3446CBB6"/>
  </w:style>
  <w:style w:type="paragraph" w:customStyle="1" w:styleId="EEF4CD5ED0924131ACD89873BE1BEC63">
    <w:name w:val="EEF4CD5ED0924131ACD89873BE1BEC63"/>
  </w:style>
  <w:style w:type="paragraph" w:customStyle="1" w:styleId="9610AC1D5AFD4EF8990CFF57BD94EF5E">
    <w:name w:val="9610AC1D5AFD4EF8990CFF57BD94EF5E"/>
  </w:style>
  <w:style w:type="paragraph" w:customStyle="1" w:styleId="C6EF558EA75F4D3790CE33DE1FD7A650">
    <w:name w:val="C6EF558EA75F4D3790CE33DE1FD7A650"/>
  </w:style>
  <w:style w:type="paragraph" w:customStyle="1" w:styleId="D8E3DDE2C0804CBD8319E3679F0F0DD1">
    <w:name w:val="D8E3DDE2C0804CBD8319E3679F0F0DD1"/>
  </w:style>
  <w:style w:type="paragraph" w:customStyle="1" w:styleId="577E9C497011428091470308AC81328B">
    <w:name w:val="577E9C497011428091470308AC81328B"/>
  </w:style>
  <w:style w:type="paragraph" w:customStyle="1" w:styleId="7B234FA787D1409087ADD13CBCB935C9">
    <w:name w:val="7B234FA787D1409087ADD13CBCB935C9"/>
  </w:style>
  <w:style w:type="paragraph" w:customStyle="1" w:styleId="0487805082884168B4B446190CB2DC98">
    <w:name w:val="0487805082884168B4B446190CB2DC98"/>
  </w:style>
  <w:style w:type="paragraph" w:customStyle="1" w:styleId="CC9C6BFC3341463BA069A64B737DAA6F">
    <w:name w:val="CC9C6BFC3341463BA069A64B737DAA6F"/>
  </w:style>
  <w:style w:type="paragraph" w:customStyle="1" w:styleId="85CF567E094041E583DA4AAB5E57B0D4">
    <w:name w:val="85CF567E094041E583DA4AAB5E57B0D4"/>
  </w:style>
  <w:style w:type="paragraph" w:customStyle="1" w:styleId="10A3ECD138C048688334CD23A9B8E99E">
    <w:name w:val="10A3ECD138C048688334CD23A9B8E99E"/>
  </w:style>
  <w:style w:type="paragraph" w:customStyle="1" w:styleId="6DD5201612D54DF0A5C66349E425265C">
    <w:name w:val="6DD5201612D54DF0A5C66349E425265C"/>
  </w:style>
  <w:style w:type="paragraph" w:customStyle="1" w:styleId="4474255E2B2248D1B42051F37B543CDB">
    <w:name w:val="4474255E2B2248D1B42051F37B543CDB"/>
  </w:style>
  <w:style w:type="paragraph" w:customStyle="1" w:styleId="3BE8431B479A4F9792F3060A2F624A64">
    <w:name w:val="3BE8431B479A4F9792F3060A2F624A64"/>
  </w:style>
  <w:style w:type="paragraph" w:customStyle="1" w:styleId="8DF10D3F9E1B4027BC666A2C26D2107D">
    <w:name w:val="8DF10D3F9E1B4027BC666A2C26D2107D"/>
  </w:style>
  <w:style w:type="paragraph" w:customStyle="1" w:styleId="F7B81B98421B4A6C85E3F6A9F0503B02">
    <w:name w:val="F7B81B98421B4A6C85E3F6A9F0503B02"/>
  </w:style>
  <w:style w:type="paragraph" w:customStyle="1" w:styleId="16B817DA17E147DD82AC29A8A7A58440">
    <w:name w:val="16B817DA17E147DD82AC29A8A7A58440"/>
  </w:style>
  <w:style w:type="paragraph" w:customStyle="1" w:styleId="88BCF1382D5A4A37B899D60F977C7BBE">
    <w:name w:val="88BCF1382D5A4A37B899D60F977C7BBE"/>
  </w:style>
  <w:style w:type="paragraph" w:customStyle="1" w:styleId="71406CF27F194EF080DEE526FD9D6E1C">
    <w:name w:val="71406CF27F194EF080DEE526FD9D6E1C"/>
  </w:style>
  <w:style w:type="paragraph" w:customStyle="1" w:styleId="6EF1979D9F08440E8D455A38A0A6AFC8">
    <w:name w:val="6EF1979D9F08440E8D455A38A0A6AFC8"/>
  </w:style>
  <w:style w:type="paragraph" w:customStyle="1" w:styleId="60590B3DAFD14CA68622918841DA47E4">
    <w:name w:val="60590B3DAFD14CA68622918841DA47E4"/>
  </w:style>
  <w:style w:type="paragraph" w:customStyle="1" w:styleId="365C9F4DB9564633ACC6DD49CDF57295">
    <w:name w:val="365C9F4DB9564633ACC6DD49CDF57295"/>
  </w:style>
  <w:style w:type="paragraph" w:customStyle="1" w:styleId="0EF3ABCD94E24F63874AF5E112EF66C9">
    <w:name w:val="0EF3ABCD94E24F63874AF5E112EF66C9"/>
  </w:style>
  <w:style w:type="paragraph" w:customStyle="1" w:styleId="D76C87DF50604C49BEFA24B6CC2C14E1">
    <w:name w:val="D76C87DF50604C49BEFA24B6CC2C14E1"/>
  </w:style>
  <w:style w:type="paragraph" w:customStyle="1" w:styleId="880BAEAEBA6A46FE8D37AD51B20AF1EA">
    <w:name w:val="880BAEAEBA6A46FE8D37AD51B20AF1EA"/>
  </w:style>
  <w:style w:type="paragraph" w:customStyle="1" w:styleId="E72A013D93D34E5699A60E32CB687E2B">
    <w:name w:val="E72A013D93D34E5699A60E32CB687E2B"/>
  </w:style>
  <w:style w:type="paragraph" w:customStyle="1" w:styleId="5A1DBB8AC9274662B78DC178E2F9C504">
    <w:name w:val="5A1DBB8AC9274662B78DC178E2F9C504"/>
    <w:rsid w:val="00B67B4A"/>
  </w:style>
  <w:style w:type="paragraph" w:customStyle="1" w:styleId="ED3316229E61417FBC6045109C2EC51D">
    <w:name w:val="ED3316229E61417FBC6045109C2EC51D"/>
    <w:rsid w:val="00B67B4A"/>
  </w:style>
  <w:style w:type="paragraph" w:customStyle="1" w:styleId="1560F6470C814E07AD8E7963C5D8544E">
    <w:name w:val="1560F6470C814E07AD8E7963C5D8544E"/>
    <w:rsid w:val="00B67B4A"/>
  </w:style>
  <w:style w:type="paragraph" w:customStyle="1" w:styleId="57C0E8A6F5F143B9B26A8BF18E70DBD9">
    <w:name w:val="57C0E8A6F5F143B9B26A8BF18E70DBD9"/>
    <w:rsid w:val="00DF0129"/>
  </w:style>
  <w:style w:type="paragraph" w:customStyle="1" w:styleId="293286941A6B42A1AB1C13F30D0B0EDC">
    <w:name w:val="293286941A6B42A1AB1C13F30D0B0EDC"/>
    <w:rsid w:val="006914F9"/>
  </w:style>
  <w:style w:type="paragraph" w:customStyle="1" w:styleId="B845E45236F94D8CA99834FDF46D75F5">
    <w:name w:val="B845E45236F94D8CA99834FDF46D75F5"/>
    <w:rsid w:val="00900066"/>
  </w:style>
  <w:style w:type="paragraph" w:customStyle="1" w:styleId="7B238AC69B0B4C5F95023207E3ADC8EA1">
    <w:name w:val="7B238AC69B0B4C5F95023207E3ADC8EA1"/>
    <w:rsid w:val="0039272D"/>
    <w:pPr>
      <w:spacing w:after="200" w:line="276" w:lineRule="auto"/>
    </w:pPr>
    <w:rPr>
      <w:rFonts w:eastAsiaTheme="minorHAnsi"/>
    </w:rPr>
  </w:style>
  <w:style w:type="paragraph" w:customStyle="1" w:styleId="DDACBCB4F5784DBBA14CBF1E32F915C41">
    <w:name w:val="DDACBCB4F5784DBBA14CBF1E32F915C41"/>
    <w:rsid w:val="0039272D"/>
    <w:pPr>
      <w:spacing w:after="200" w:line="276" w:lineRule="auto"/>
      <w:ind w:left="720"/>
      <w:contextualSpacing/>
    </w:pPr>
    <w:rPr>
      <w:rFonts w:eastAsiaTheme="minorHAnsi"/>
    </w:rPr>
  </w:style>
  <w:style w:type="paragraph" w:customStyle="1" w:styleId="CCEC457473F54C25AC9B6B73D5436F8F1">
    <w:name w:val="CCEC457473F54C25AC9B6B73D5436F8F1"/>
    <w:rsid w:val="0039272D"/>
    <w:pPr>
      <w:spacing w:after="200" w:line="276" w:lineRule="auto"/>
      <w:ind w:left="720"/>
      <w:contextualSpacing/>
    </w:pPr>
    <w:rPr>
      <w:rFonts w:eastAsiaTheme="minorHAnsi"/>
    </w:rPr>
  </w:style>
  <w:style w:type="paragraph" w:customStyle="1" w:styleId="370A90673A75494AA50FCA23F0CCB2661">
    <w:name w:val="370A90673A75494AA50FCA23F0CCB2661"/>
    <w:rsid w:val="0039272D"/>
    <w:pPr>
      <w:spacing w:after="200" w:line="276" w:lineRule="auto"/>
      <w:ind w:left="720"/>
      <w:contextualSpacing/>
    </w:pPr>
    <w:rPr>
      <w:rFonts w:eastAsiaTheme="minorHAnsi"/>
    </w:rPr>
  </w:style>
  <w:style w:type="paragraph" w:customStyle="1" w:styleId="946DE55BFAFB464CA41FB97F4B8C098D1">
    <w:name w:val="946DE55BFAFB464CA41FB97F4B8C098D1"/>
    <w:rsid w:val="0039272D"/>
    <w:pPr>
      <w:spacing w:after="200" w:line="276" w:lineRule="auto"/>
      <w:ind w:left="720"/>
      <w:contextualSpacing/>
    </w:pPr>
    <w:rPr>
      <w:rFonts w:eastAsiaTheme="minorHAnsi"/>
    </w:rPr>
  </w:style>
  <w:style w:type="paragraph" w:customStyle="1" w:styleId="2790705528354F798CCEF546F1DBDCF81">
    <w:name w:val="2790705528354F798CCEF546F1DBDCF81"/>
    <w:rsid w:val="0039272D"/>
    <w:pPr>
      <w:spacing w:after="200" w:line="276" w:lineRule="auto"/>
    </w:pPr>
    <w:rPr>
      <w:rFonts w:eastAsiaTheme="minorHAnsi"/>
    </w:rPr>
  </w:style>
  <w:style w:type="paragraph" w:customStyle="1" w:styleId="C38DF8EF8AF743949A107F0D22932F551">
    <w:name w:val="C38DF8EF8AF743949A107F0D22932F551"/>
    <w:rsid w:val="0039272D"/>
    <w:pPr>
      <w:spacing w:after="200" w:line="276" w:lineRule="auto"/>
    </w:pPr>
    <w:rPr>
      <w:rFonts w:eastAsiaTheme="minorHAnsi"/>
    </w:rPr>
  </w:style>
  <w:style w:type="paragraph" w:customStyle="1" w:styleId="A92CA31509E24E89AA661AA64BE5CFDF1">
    <w:name w:val="A92CA31509E24E89AA661AA64BE5CFDF1"/>
    <w:rsid w:val="0039272D"/>
    <w:pPr>
      <w:spacing w:after="200" w:line="276" w:lineRule="auto"/>
    </w:pPr>
    <w:rPr>
      <w:rFonts w:eastAsiaTheme="minorHAnsi"/>
    </w:rPr>
  </w:style>
  <w:style w:type="paragraph" w:customStyle="1" w:styleId="92D02415600244DF9D6BB9ED29C146E71">
    <w:name w:val="92D02415600244DF9D6BB9ED29C146E71"/>
    <w:rsid w:val="0039272D"/>
    <w:pPr>
      <w:spacing w:after="200" w:line="276" w:lineRule="auto"/>
    </w:pPr>
    <w:rPr>
      <w:rFonts w:eastAsiaTheme="minorHAnsi"/>
    </w:rPr>
  </w:style>
  <w:style w:type="paragraph" w:customStyle="1" w:styleId="E425B9E641F948FE8A444793F83145391">
    <w:name w:val="E425B9E641F948FE8A444793F83145391"/>
    <w:rsid w:val="0039272D"/>
    <w:pPr>
      <w:spacing w:after="200" w:line="276" w:lineRule="auto"/>
    </w:pPr>
    <w:rPr>
      <w:rFonts w:eastAsiaTheme="minorHAnsi"/>
    </w:rPr>
  </w:style>
  <w:style w:type="paragraph" w:customStyle="1" w:styleId="F50E6C224F2742B3919D3AF0F79ED0131">
    <w:name w:val="F50E6C224F2742B3919D3AF0F79ED0131"/>
    <w:rsid w:val="0039272D"/>
    <w:pPr>
      <w:spacing w:after="200" w:line="276" w:lineRule="auto"/>
    </w:pPr>
    <w:rPr>
      <w:rFonts w:eastAsiaTheme="minorHAnsi"/>
    </w:rPr>
  </w:style>
  <w:style w:type="paragraph" w:customStyle="1" w:styleId="2A5129075930413E9F9154E633BE13671">
    <w:name w:val="2A5129075930413E9F9154E633BE13671"/>
    <w:rsid w:val="0039272D"/>
    <w:pPr>
      <w:spacing w:after="200" w:line="276" w:lineRule="auto"/>
    </w:pPr>
    <w:rPr>
      <w:rFonts w:eastAsiaTheme="minorHAnsi"/>
    </w:rPr>
  </w:style>
  <w:style w:type="paragraph" w:customStyle="1" w:styleId="CA8B92625F504DF9AC8B4DB7470B98631">
    <w:name w:val="CA8B92625F504DF9AC8B4DB7470B98631"/>
    <w:rsid w:val="0039272D"/>
    <w:pPr>
      <w:spacing w:after="200" w:line="276" w:lineRule="auto"/>
    </w:pPr>
    <w:rPr>
      <w:rFonts w:eastAsiaTheme="minorHAnsi"/>
    </w:rPr>
  </w:style>
  <w:style w:type="paragraph" w:customStyle="1" w:styleId="1C1B92841E1942BFB5BB451C0FF0FE241">
    <w:name w:val="1C1B92841E1942BFB5BB451C0FF0FE241"/>
    <w:rsid w:val="0039272D"/>
    <w:pPr>
      <w:spacing w:after="200" w:line="276" w:lineRule="auto"/>
    </w:pPr>
    <w:rPr>
      <w:rFonts w:eastAsiaTheme="minorHAnsi"/>
    </w:rPr>
  </w:style>
  <w:style w:type="paragraph" w:customStyle="1" w:styleId="89C01763F08D4E7881A8B2C31A22CB251">
    <w:name w:val="89C01763F08D4E7881A8B2C31A22CB251"/>
    <w:rsid w:val="0039272D"/>
    <w:pPr>
      <w:spacing w:after="200" w:line="276" w:lineRule="auto"/>
    </w:pPr>
    <w:rPr>
      <w:rFonts w:eastAsiaTheme="minorHAnsi"/>
    </w:rPr>
  </w:style>
  <w:style w:type="paragraph" w:customStyle="1" w:styleId="74D02EB4166B4359937B2799343D24C11">
    <w:name w:val="74D02EB4166B4359937B2799343D24C11"/>
    <w:rsid w:val="0039272D"/>
    <w:pPr>
      <w:spacing w:after="200" w:line="276" w:lineRule="auto"/>
    </w:pPr>
    <w:rPr>
      <w:rFonts w:eastAsiaTheme="minorHAnsi"/>
    </w:rPr>
  </w:style>
  <w:style w:type="paragraph" w:customStyle="1" w:styleId="48E43281DF5F49868E65867F77EB49EE1">
    <w:name w:val="48E43281DF5F49868E65867F77EB49EE1"/>
    <w:rsid w:val="0039272D"/>
    <w:pPr>
      <w:spacing w:after="200" w:line="276" w:lineRule="auto"/>
    </w:pPr>
    <w:rPr>
      <w:rFonts w:eastAsiaTheme="minorHAnsi"/>
    </w:rPr>
  </w:style>
  <w:style w:type="paragraph" w:customStyle="1" w:styleId="85E2B6CD0E51464482FE9C06ACD335CA1">
    <w:name w:val="85E2B6CD0E51464482FE9C06ACD335CA1"/>
    <w:rsid w:val="0039272D"/>
    <w:pPr>
      <w:spacing w:after="200" w:line="276" w:lineRule="auto"/>
    </w:pPr>
    <w:rPr>
      <w:rFonts w:eastAsiaTheme="minorHAnsi"/>
    </w:rPr>
  </w:style>
  <w:style w:type="paragraph" w:customStyle="1" w:styleId="2D7C68D12A394865BB7116617584B0CC1">
    <w:name w:val="2D7C68D12A394865BB7116617584B0CC1"/>
    <w:rsid w:val="0039272D"/>
    <w:pPr>
      <w:spacing w:after="200" w:line="276" w:lineRule="auto"/>
    </w:pPr>
    <w:rPr>
      <w:rFonts w:eastAsiaTheme="minorHAnsi"/>
    </w:rPr>
  </w:style>
  <w:style w:type="paragraph" w:customStyle="1" w:styleId="5A7082A9141F4D76A866B4E6F502F9E21">
    <w:name w:val="5A7082A9141F4D76A866B4E6F502F9E21"/>
    <w:rsid w:val="0039272D"/>
    <w:pPr>
      <w:spacing w:after="200" w:line="276" w:lineRule="auto"/>
    </w:pPr>
    <w:rPr>
      <w:rFonts w:eastAsiaTheme="minorHAnsi"/>
    </w:rPr>
  </w:style>
  <w:style w:type="paragraph" w:customStyle="1" w:styleId="7A03848A350C4795BEA9AA5434F323461">
    <w:name w:val="7A03848A350C4795BEA9AA5434F323461"/>
    <w:rsid w:val="0039272D"/>
    <w:pPr>
      <w:spacing w:after="200" w:line="276" w:lineRule="auto"/>
    </w:pPr>
    <w:rPr>
      <w:rFonts w:eastAsiaTheme="minorHAnsi"/>
    </w:rPr>
  </w:style>
  <w:style w:type="paragraph" w:customStyle="1" w:styleId="3F1691A9785E46CBA62A6F894D1E78E61">
    <w:name w:val="3F1691A9785E46CBA62A6F894D1E78E61"/>
    <w:rsid w:val="0039272D"/>
    <w:pPr>
      <w:spacing w:after="200" w:line="276" w:lineRule="auto"/>
    </w:pPr>
    <w:rPr>
      <w:rFonts w:eastAsiaTheme="minorHAnsi"/>
    </w:rPr>
  </w:style>
  <w:style w:type="paragraph" w:customStyle="1" w:styleId="DA606FF516B845B3B7DD5DEA01F652F21">
    <w:name w:val="DA606FF516B845B3B7DD5DEA01F652F21"/>
    <w:rsid w:val="0039272D"/>
    <w:pPr>
      <w:spacing w:after="200" w:line="276" w:lineRule="auto"/>
    </w:pPr>
    <w:rPr>
      <w:rFonts w:eastAsiaTheme="minorHAnsi"/>
    </w:rPr>
  </w:style>
  <w:style w:type="paragraph" w:customStyle="1" w:styleId="165CCD32FD1848FFA6DF246EE8DCE3B61">
    <w:name w:val="165CCD32FD1848FFA6DF246EE8DCE3B61"/>
    <w:rsid w:val="0039272D"/>
    <w:pPr>
      <w:spacing w:after="200" w:line="276" w:lineRule="auto"/>
    </w:pPr>
    <w:rPr>
      <w:rFonts w:eastAsiaTheme="minorHAnsi"/>
    </w:rPr>
  </w:style>
  <w:style w:type="paragraph" w:customStyle="1" w:styleId="04FD9591ED0142D2AF6AAD5B17A7D9961">
    <w:name w:val="04FD9591ED0142D2AF6AAD5B17A7D9961"/>
    <w:rsid w:val="0039272D"/>
    <w:pPr>
      <w:spacing w:after="200" w:line="276" w:lineRule="auto"/>
    </w:pPr>
    <w:rPr>
      <w:rFonts w:eastAsiaTheme="minorHAnsi"/>
    </w:rPr>
  </w:style>
  <w:style w:type="paragraph" w:customStyle="1" w:styleId="4AECBCF1ECF448E49362F8936509B29E1">
    <w:name w:val="4AECBCF1ECF448E49362F8936509B29E1"/>
    <w:rsid w:val="0039272D"/>
    <w:pPr>
      <w:spacing w:after="200" w:line="276" w:lineRule="auto"/>
    </w:pPr>
    <w:rPr>
      <w:rFonts w:eastAsiaTheme="minorHAnsi"/>
    </w:rPr>
  </w:style>
  <w:style w:type="paragraph" w:customStyle="1" w:styleId="D0B9F2F4071740AE96CD08AFF2D533451">
    <w:name w:val="D0B9F2F4071740AE96CD08AFF2D533451"/>
    <w:rsid w:val="0039272D"/>
    <w:pPr>
      <w:spacing w:after="200" w:line="276" w:lineRule="auto"/>
    </w:pPr>
    <w:rPr>
      <w:rFonts w:eastAsiaTheme="minorHAnsi"/>
    </w:rPr>
  </w:style>
  <w:style w:type="paragraph" w:customStyle="1" w:styleId="DCD6E480D9744830B560F43EB8CFC4DA1">
    <w:name w:val="DCD6E480D9744830B560F43EB8CFC4DA1"/>
    <w:rsid w:val="0039272D"/>
    <w:pPr>
      <w:spacing w:after="200" w:line="276" w:lineRule="auto"/>
    </w:pPr>
    <w:rPr>
      <w:rFonts w:eastAsiaTheme="minorHAnsi"/>
    </w:rPr>
  </w:style>
  <w:style w:type="paragraph" w:customStyle="1" w:styleId="85BBD1E31DCA43EFB0D1CD3C47127A1F1">
    <w:name w:val="85BBD1E31DCA43EFB0D1CD3C47127A1F1"/>
    <w:rsid w:val="0039272D"/>
    <w:pPr>
      <w:spacing w:after="200" w:line="276" w:lineRule="auto"/>
    </w:pPr>
    <w:rPr>
      <w:rFonts w:eastAsiaTheme="minorHAnsi"/>
    </w:rPr>
  </w:style>
  <w:style w:type="paragraph" w:customStyle="1" w:styleId="865AB6F4D3CD40E99F5A9E39EDB84DFF1">
    <w:name w:val="865AB6F4D3CD40E99F5A9E39EDB84DFF1"/>
    <w:rsid w:val="0039272D"/>
    <w:pPr>
      <w:spacing w:after="200" w:line="276" w:lineRule="auto"/>
    </w:pPr>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72D"/>
    <w:rPr>
      <w:color w:val="808080"/>
    </w:rPr>
  </w:style>
  <w:style w:type="paragraph" w:customStyle="1" w:styleId="BFDBC3260B544AF1AD988981EEABD4C7">
    <w:name w:val="BFDBC3260B544AF1AD988981EEABD4C7"/>
  </w:style>
  <w:style w:type="paragraph" w:customStyle="1" w:styleId="F5E5CEDDB996478DBB4D2DCA405B3B02">
    <w:name w:val="F5E5CEDDB996478DBB4D2DCA405B3B02"/>
  </w:style>
  <w:style w:type="paragraph" w:customStyle="1" w:styleId="F58CEEAEBDE54CAEB2E2376FC74C2847">
    <w:name w:val="F58CEEAEBDE54CAEB2E2376FC74C2847"/>
  </w:style>
  <w:style w:type="paragraph" w:customStyle="1" w:styleId="C28FABEF19EE480590697CBDCD72ADD5">
    <w:name w:val="C28FABEF19EE480590697CBDCD72ADD5"/>
  </w:style>
  <w:style w:type="paragraph" w:customStyle="1" w:styleId="D45CFD902A6F4E819A490B49BCAEED25">
    <w:name w:val="D45CFD902A6F4E819A490B49BCAEED25"/>
  </w:style>
  <w:style w:type="paragraph" w:customStyle="1" w:styleId="E615E09C0A734788BB4731E8CDCC542A">
    <w:name w:val="E615E09C0A734788BB4731E8CDCC542A"/>
  </w:style>
  <w:style w:type="paragraph" w:customStyle="1" w:styleId="EFDBC6150B54459A8DAE6532B5E60150">
    <w:name w:val="EFDBC6150B54459A8DAE6532B5E60150"/>
  </w:style>
  <w:style w:type="paragraph" w:customStyle="1" w:styleId="FF9A3068FA184F05BF8889406224CA8D">
    <w:name w:val="FF9A3068FA184F05BF8889406224CA8D"/>
  </w:style>
  <w:style w:type="paragraph" w:customStyle="1" w:styleId="AD44502566F045CF97080F9D404BBAB6">
    <w:name w:val="AD44502566F045CF97080F9D404BBAB6"/>
  </w:style>
  <w:style w:type="paragraph" w:customStyle="1" w:styleId="A0727C42164E49C18799BDEF071059B8">
    <w:name w:val="A0727C42164E49C18799BDEF071059B8"/>
  </w:style>
  <w:style w:type="paragraph" w:customStyle="1" w:styleId="7B238AC69B0B4C5F95023207E3ADC8EA">
    <w:name w:val="7B238AC69B0B4C5F95023207E3ADC8EA"/>
  </w:style>
  <w:style w:type="paragraph" w:customStyle="1" w:styleId="6B60D993B3AD43CCA54053095E8F3FD2">
    <w:name w:val="6B60D993B3AD43CCA54053095E8F3FD2"/>
  </w:style>
  <w:style w:type="paragraph" w:customStyle="1" w:styleId="C682E13ACB2D40CCBFE4478A2F6F2F91">
    <w:name w:val="C682E13ACB2D40CCBFE4478A2F6F2F91"/>
  </w:style>
  <w:style w:type="paragraph" w:customStyle="1" w:styleId="F4E8E8175119403ABF0707FF54678720">
    <w:name w:val="F4E8E8175119403ABF0707FF54678720"/>
  </w:style>
  <w:style w:type="paragraph" w:customStyle="1" w:styleId="50F734DC63C9411282526BBA8802A5A2">
    <w:name w:val="50F734DC63C9411282526BBA8802A5A2"/>
  </w:style>
  <w:style w:type="paragraph" w:customStyle="1" w:styleId="FA617A541FB6493791869CE396018D96">
    <w:name w:val="FA617A541FB6493791869CE396018D96"/>
  </w:style>
  <w:style w:type="paragraph" w:customStyle="1" w:styleId="B1FA0056739C43AC9D2B83F39564ABFB">
    <w:name w:val="B1FA0056739C43AC9D2B83F39564ABFB"/>
  </w:style>
  <w:style w:type="paragraph" w:customStyle="1" w:styleId="DC8458AB06AF40678B29529985499EB3">
    <w:name w:val="DC8458AB06AF40678B29529985499EB3"/>
  </w:style>
  <w:style w:type="paragraph" w:customStyle="1" w:styleId="A61ED5FD3D3C4D0884CFB34656D13A14">
    <w:name w:val="A61ED5FD3D3C4D0884CFB34656D13A14"/>
  </w:style>
  <w:style w:type="paragraph" w:customStyle="1" w:styleId="592719FAC288413D9D7FFD272686973A">
    <w:name w:val="592719FAC288413D9D7FFD272686973A"/>
  </w:style>
  <w:style w:type="paragraph" w:customStyle="1" w:styleId="7EF244BB4A4C4ADEA52376EDB283A979">
    <w:name w:val="7EF244BB4A4C4ADEA52376EDB283A979"/>
  </w:style>
  <w:style w:type="paragraph" w:customStyle="1" w:styleId="87C13FAEE7B04B16B86E775E964EEE13">
    <w:name w:val="87C13FAEE7B04B16B86E775E964EEE13"/>
  </w:style>
  <w:style w:type="paragraph" w:customStyle="1" w:styleId="EB36D9731FAE4A5EAAC407679A2AF2B7">
    <w:name w:val="EB36D9731FAE4A5EAAC407679A2AF2B7"/>
  </w:style>
  <w:style w:type="paragraph" w:customStyle="1" w:styleId="3DF2F993E5DA45B1A737F53464397693">
    <w:name w:val="3DF2F993E5DA45B1A737F53464397693"/>
  </w:style>
  <w:style w:type="paragraph" w:customStyle="1" w:styleId="1FD3A9DBED2B4DA58236249476C85DF8">
    <w:name w:val="1FD3A9DBED2B4DA58236249476C85DF8"/>
  </w:style>
  <w:style w:type="paragraph" w:customStyle="1" w:styleId="742BA63BB66744378F693268158FD43D">
    <w:name w:val="742BA63BB66744378F693268158FD43D"/>
  </w:style>
  <w:style w:type="paragraph" w:customStyle="1" w:styleId="F66802BDDC2448C2A57C0DED2D136C3E">
    <w:name w:val="F66802BDDC2448C2A57C0DED2D136C3E"/>
  </w:style>
  <w:style w:type="paragraph" w:customStyle="1" w:styleId="E69CABD1EB7B42B3809F00CEFF57F4F6">
    <w:name w:val="E69CABD1EB7B42B3809F00CEFF57F4F6"/>
  </w:style>
  <w:style w:type="paragraph" w:customStyle="1" w:styleId="CACA3CD4811B4C989AA69EFD9AAE368D">
    <w:name w:val="CACA3CD4811B4C989AA69EFD9AAE368D"/>
  </w:style>
  <w:style w:type="paragraph" w:customStyle="1" w:styleId="0046CAD2A1394A789176233D91783B0F">
    <w:name w:val="0046CAD2A1394A789176233D91783B0F"/>
  </w:style>
  <w:style w:type="paragraph" w:customStyle="1" w:styleId="D3A0DB336F7F494E90DB59F13C2515D6">
    <w:name w:val="D3A0DB336F7F494E90DB59F13C2515D6"/>
  </w:style>
  <w:style w:type="paragraph" w:customStyle="1" w:styleId="5F2FA8C556A0414195FB645346018841">
    <w:name w:val="5F2FA8C556A0414195FB645346018841"/>
  </w:style>
  <w:style w:type="paragraph" w:customStyle="1" w:styleId="8A2D0BC045914F55897FDA5C034E13A6">
    <w:name w:val="8A2D0BC045914F55897FDA5C034E13A6"/>
  </w:style>
  <w:style w:type="paragraph" w:customStyle="1" w:styleId="1910CEF1545F4A51ACCBD454DE174309">
    <w:name w:val="1910CEF1545F4A51ACCBD454DE174309"/>
  </w:style>
  <w:style w:type="paragraph" w:customStyle="1" w:styleId="A6E44C6C476749BCB5F356F2622A3075">
    <w:name w:val="A6E44C6C476749BCB5F356F2622A3075"/>
  </w:style>
  <w:style w:type="paragraph" w:customStyle="1" w:styleId="FCDF5B3D2C264171B3AB2A54C1B8B8E4">
    <w:name w:val="FCDF5B3D2C264171B3AB2A54C1B8B8E4"/>
  </w:style>
  <w:style w:type="paragraph" w:customStyle="1" w:styleId="C9A963A2000549E3B7490C14676EF5E6">
    <w:name w:val="C9A963A2000549E3B7490C14676EF5E6"/>
  </w:style>
  <w:style w:type="paragraph" w:customStyle="1" w:styleId="8EF44C2F56AA4BF29674122E6895A0DA">
    <w:name w:val="8EF44C2F56AA4BF29674122E6895A0DA"/>
  </w:style>
  <w:style w:type="paragraph" w:customStyle="1" w:styleId="F826BE351B5749D4A3ABE7C2707E6AA5">
    <w:name w:val="F826BE351B5749D4A3ABE7C2707E6AA5"/>
  </w:style>
  <w:style w:type="paragraph" w:customStyle="1" w:styleId="41BE08EF70464A7E90EB99CA274E0002">
    <w:name w:val="41BE08EF70464A7E90EB99CA274E0002"/>
  </w:style>
  <w:style w:type="paragraph" w:customStyle="1" w:styleId="E030E2D138AD452CB3E0540448763093">
    <w:name w:val="E030E2D138AD452CB3E0540448763093"/>
  </w:style>
  <w:style w:type="paragraph" w:customStyle="1" w:styleId="E106D74E9E5644078C7188188AF23A58">
    <w:name w:val="E106D74E9E5644078C7188188AF23A58"/>
  </w:style>
  <w:style w:type="paragraph" w:customStyle="1" w:styleId="A94396FF9AFD482699A6672C745A0C88">
    <w:name w:val="A94396FF9AFD482699A6672C745A0C88"/>
  </w:style>
  <w:style w:type="paragraph" w:customStyle="1" w:styleId="7D22AF2A3AA34FB9B9E2C9D480533CF7">
    <w:name w:val="7D22AF2A3AA34FB9B9E2C9D480533CF7"/>
  </w:style>
  <w:style w:type="paragraph" w:customStyle="1" w:styleId="FC5C4FC4A6894D9D8F29164E72EE31F6">
    <w:name w:val="FC5C4FC4A6894D9D8F29164E72EE31F6"/>
  </w:style>
  <w:style w:type="paragraph" w:customStyle="1" w:styleId="289E91F4C984448FB11E502D3E9CD273">
    <w:name w:val="289E91F4C984448FB11E502D3E9CD273"/>
  </w:style>
  <w:style w:type="paragraph" w:customStyle="1" w:styleId="E0F33D2A07CA459498B1D80E8F9B9FE5">
    <w:name w:val="E0F33D2A07CA459498B1D80E8F9B9FE5"/>
  </w:style>
  <w:style w:type="paragraph" w:customStyle="1" w:styleId="07CF437B37CC44D7BC15FDCB454F013B">
    <w:name w:val="07CF437B37CC44D7BC15FDCB454F013B"/>
  </w:style>
  <w:style w:type="paragraph" w:customStyle="1" w:styleId="6D3E773AE0B04A078F329FE9ACF7DFE1">
    <w:name w:val="6D3E773AE0B04A078F329FE9ACF7DFE1"/>
  </w:style>
  <w:style w:type="paragraph" w:customStyle="1" w:styleId="AFD839B5C8294D4EB70F91C81580BC6A">
    <w:name w:val="AFD839B5C8294D4EB70F91C81580BC6A"/>
  </w:style>
  <w:style w:type="paragraph" w:customStyle="1" w:styleId="C736A39109874D128938568401E572D0">
    <w:name w:val="C736A39109874D128938568401E572D0"/>
  </w:style>
  <w:style w:type="paragraph" w:customStyle="1" w:styleId="2C47E72A41474705997E1A911D80A5D9">
    <w:name w:val="2C47E72A41474705997E1A911D80A5D9"/>
  </w:style>
  <w:style w:type="paragraph" w:customStyle="1" w:styleId="079255F110B142E3AD79C8A422CFD8A4">
    <w:name w:val="079255F110B142E3AD79C8A422CFD8A4"/>
  </w:style>
  <w:style w:type="paragraph" w:customStyle="1" w:styleId="37C0E84F6CEF4249AF14A6F7C054270E">
    <w:name w:val="37C0E84F6CEF4249AF14A6F7C054270E"/>
  </w:style>
  <w:style w:type="paragraph" w:customStyle="1" w:styleId="9DB1EE434FA3473DBBBB7BCA5E18EAD0">
    <w:name w:val="9DB1EE434FA3473DBBBB7BCA5E18EAD0"/>
  </w:style>
  <w:style w:type="paragraph" w:customStyle="1" w:styleId="F7724E3910AE4B69A09DD01BDB01FF05">
    <w:name w:val="F7724E3910AE4B69A09DD01BDB01FF05"/>
  </w:style>
  <w:style w:type="paragraph" w:customStyle="1" w:styleId="C22747D9270E4476AF61A035A7D0ADF8">
    <w:name w:val="C22747D9270E4476AF61A035A7D0ADF8"/>
  </w:style>
  <w:style w:type="paragraph" w:customStyle="1" w:styleId="758DE7908506492CBB1EF07AA8B822D9">
    <w:name w:val="758DE7908506492CBB1EF07AA8B822D9"/>
  </w:style>
  <w:style w:type="paragraph" w:customStyle="1" w:styleId="4AD959E335464A9D958B9ECF26F5F992">
    <w:name w:val="4AD959E335464A9D958B9ECF26F5F992"/>
  </w:style>
  <w:style w:type="paragraph" w:customStyle="1" w:styleId="19EACD3C27F644B9BBE37EBAD9DBA207">
    <w:name w:val="19EACD3C27F644B9BBE37EBAD9DBA207"/>
  </w:style>
  <w:style w:type="paragraph" w:customStyle="1" w:styleId="6DB543AB095E42A493A7CD9AD8AA1130">
    <w:name w:val="6DB543AB095E42A493A7CD9AD8AA1130"/>
  </w:style>
  <w:style w:type="paragraph" w:customStyle="1" w:styleId="AB24529B1E0541B381E50872841020E7">
    <w:name w:val="AB24529B1E0541B381E50872841020E7"/>
  </w:style>
  <w:style w:type="paragraph" w:customStyle="1" w:styleId="DDACBCB4F5784DBBA14CBF1E32F915C4">
    <w:name w:val="DDACBCB4F5784DBBA14CBF1E32F915C4"/>
  </w:style>
  <w:style w:type="paragraph" w:customStyle="1" w:styleId="CCEC457473F54C25AC9B6B73D5436F8F">
    <w:name w:val="CCEC457473F54C25AC9B6B73D5436F8F"/>
  </w:style>
  <w:style w:type="paragraph" w:customStyle="1" w:styleId="370A90673A75494AA50FCA23F0CCB266">
    <w:name w:val="370A90673A75494AA50FCA23F0CCB266"/>
  </w:style>
  <w:style w:type="paragraph" w:customStyle="1" w:styleId="946DE55BFAFB464CA41FB97F4B8C098D">
    <w:name w:val="946DE55BFAFB464CA41FB97F4B8C098D"/>
  </w:style>
  <w:style w:type="paragraph" w:customStyle="1" w:styleId="957389A3F21D46759561761E734A21D2">
    <w:name w:val="957389A3F21D46759561761E734A21D2"/>
  </w:style>
  <w:style w:type="paragraph" w:customStyle="1" w:styleId="51399A4E01F14D6E91B41AEBED7EA0C8">
    <w:name w:val="51399A4E01F14D6E91B41AEBED7EA0C8"/>
  </w:style>
  <w:style w:type="paragraph" w:customStyle="1" w:styleId="0B641E2D26D8447A8E0D170C0E61E974">
    <w:name w:val="0B641E2D26D8447A8E0D170C0E61E974"/>
  </w:style>
  <w:style w:type="paragraph" w:customStyle="1" w:styleId="7E17B5F39D0341918337514D82A8DE36">
    <w:name w:val="7E17B5F39D0341918337514D82A8DE36"/>
  </w:style>
  <w:style w:type="paragraph" w:customStyle="1" w:styleId="CEF6BB4EA0CB4535A8DCA5F38997056C">
    <w:name w:val="CEF6BB4EA0CB4535A8DCA5F38997056C"/>
  </w:style>
  <w:style w:type="paragraph" w:customStyle="1" w:styleId="99573ACF0D3A4809B5616259251DD9E6">
    <w:name w:val="99573ACF0D3A4809B5616259251DD9E6"/>
  </w:style>
  <w:style w:type="paragraph" w:customStyle="1" w:styleId="672113112F214C3FAE7413A237AA692B">
    <w:name w:val="672113112F214C3FAE7413A237AA692B"/>
  </w:style>
  <w:style w:type="paragraph" w:customStyle="1" w:styleId="13BA5D0FCB1C44E9AB609D1390DCC556">
    <w:name w:val="13BA5D0FCB1C44E9AB609D1390DCC556"/>
  </w:style>
  <w:style w:type="paragraph" w:customStyle="1" w:styleId="7EFA7DC178BC45319E5E9C126FA542B1">
    <w:name w:val="7EFA7DC178BC45319E5E9C126FA542B1"/>
  </w:style>
  <w:style w:type="paragraph" w:customStyle="1" w:styleId="CC48DA94A7CD417E99D02E71EC08F000">
    <w:name w:val="CC48DA94A7CD417E99D02E71EC08F000"/>
  </w:style>
  <w:style w:type="paragraph" w:customStyle="1" w:styleId="135F22EDAC154195A865930B75B95B7A">
    <w:name w:val="135F22EDAC154195A865930B75B95B7A"/>
  </w:style>
  <w:style w:type="paragraph" w:customStyle="1" w:styleId="2790705528354F798CCEF546F1DBDCF8">
    <w:name w:val="2790705528354F798CCEF546F1DBDCF8"/>
  </w:style>
  <w:style w:type="paragraph" w:customStyle="1" w:styleId="10F412B7C28B49198696ACFB24F61B02">
    <w:name w:val="10F412B7C28B49198696ACFB24F61B02"/>
  </w:style>
  <w:style w:type="paragraph" w:customStyle="1" w:styleId="F8BBBD3E21EA429E82876467B8478129">
    <w:name w:val="F8BBBD3E21EA429E82876467B8478129"/>
  </w:style>
  <w:style w:type="paragraph" w:customStyle="1" w:styleId="1430E34305DF4414BDFED8E5B4BBF945">
    <w:name w:val="1430E34305DF4414BDFED8E5B4BBF945"/>
  </w:style>
  <w:style w:type="paragraph" w:customStyle="1" w:styleId="C38DF8EF8AF743949A107F0D22932F55">
    <w:name w:val="C38DF8EF8AF743949A107F0D22932F55"/>
  </w:style>
  <w:style w:type="paragraph" w:customStyle="1" w:styleId="A92CA31509E24E89AA661AA64BE5CFDF">
    <w:name w:val="A92CA31509E24E89AA661AA64BE5CFDF"/>
  </w:style>
  <w:style w:type="paragraph" w:customStyle="1" w:styleId="92D02415600244DF9D6BB9ED29C146E7">
    <w:name w:val="92D02415600244DF9D6BB9ED29C146E7"/>
  </w:style>
  <w:style w:type="paragraph" w:customStyle="1" w:styleId="E425B9E641F948FE8A444793F8314539">
    <w:name w:val="E425B9E641F948FE8A444793F8314539"/>
  </w:style>
  <w:style w:type="paragraph" w:customStyle="1" w:styleId="F50E6C224F2742B3919D3AF0F79ED013">
    <w:name w:val="F50E6C224F2742B3919D3AF0F79ED013"/>
  </w:style>
  <w:style w:type="paragraph" w:customStyle="1" w:styleId="2A5129075930413E9F9154E633BE1367">
    <w:name w:val="2A5129075930413E9F9154E633BE1367"/>
  </w:style>
  <w:style w:type="paragraph" w:customStyle="1" w:styleId="CA8B92625F504DF9AC8B4DB7470B9863">
    <w:name w:val="CA8B92625F504DF9AC8B4DB7470B9863"/>
  </w:style>
  <w:style w:type="paragraph" w:customStyle="1" w:styleId="1C1B92841E1942BFB5BB451C0FF0FE24">
    <w:name w:val="1C1B92841E1942BFB5BB451C0FF0FE24"/>
  </w:style>
  <w:style w:type="paragraph" w:customStyle="1" w:styleId="89C01763F08D4E7881A8B2C31A22CB25">
    <w:name w:val="89C01763F08D4E7881A8B2C31A22CB25"/>
  </w:style>
  <w:style w:type="paragraph" w:customStyle="1" w:styleId="74D02EB4166B4359937B2799343D24C1">
    <w:name w:val="74D02EB4166B4359937B2799343D24C1"/>
  </w:style>
  <w:style w:type="paragraph" w:customStyle="1" w:styleId="48E43281DF5F49868E65867F77EB49EE">
    <w:name w:val="48E43281DF5F49868E65867F77EB49EE"/>
  </w:style>
  <w:style w:type="paragraph" w:customStyle="1" w:styleId="85E2B6CD0E51464482FE9C06ACD335CA">
    <w:name w:val="85E2B6CD0E51464482FE9C06ACD335CA"/>
  </w:style>
  <w:style w:type="paragraph" w:customStyle="1" w:styleId="2D7C68D12A394865BB7116617584B0CC">
    <w:name w:val="2D7C68D12A394865BB7116617584B0CC"/>
  </w:style>
  <w:style w:type="paragraph" w:customStyle="1" w:styleId="5A7082A9141F4D76A866B4E6F502F9E2">
    <w:name w:val="5A7082A9141F4D76A866B4E6F502F9E2"/>
  </w:style>
  <w:style w:type="paragraph" w:customStyle="1" w:styleId="7A03848A350C4795BEA9AA5434F32346">
    <w:name w:val="7A03848A350C4795BEA9AA5434F32346"/>
  </w:style>
  <w:style w:type="paragraph" w:customStyle="1" w:styleId="3F1691A9785E46CBA62A6F894D1E78E6">
    <w:name w:val="3F1691A9785E46CBA62A6F894D1E78E6"/>
  </w:style>
  <w:style w:type="paragraph" w:customStyle="1" w:styleId="DA606FF516B845B3B7DD5DEA01F652F2">
    <w:name w:val="DA606FF516B845B3B7DD5DEA01F652F2"/>
  </w:style>
  <w:style w:type="paragraph" w:customStyle="1" w:styleId="165CCD32FD1848FFA6DF246EE8DCE3B6">
    <w:name w:val="165CCD32FD1848FFA6DF246EE8DCE3B6"/>
  </w:style>
  <w:style w:type="paragraph" w:customStyle="1" w:styleId="04FD9591ED0142D2AF6AAD5B17A7D996">
    <w:name w:val="04FD9591ED0142D2AF6AAD5B17A7D996"/>
  </w:style>
  <w:style w:type="paragraph" w:customStyle="1" w:styleId="4AECBCF1ECF448E49362F8936509B29E">
    <w:name w:val="4AECBCF1ECF448E49362F8936509B29E"/>
  </w:style>
  <w:style w:type="paragraph" w:customStyle="1" w:styleId="D0B9F2F4071740AE96CD08AFF2D53345">
    <w:name w:val="D0B9F2F4071740AE96CD08AFF2D53345"/>
  </w:style>
  <w:style w:type="paragraph" w:customStyle="1" w:styleId="96814DDBAC174103B33150D0961A8F54">
    <w:name w:val="96814DDBAC174103B33150D0961A8F54"/>
  </w:style>
  <w:style w:type="paragraph" w:customStyle="1" w:styleId="9B4990F8E2F448B2977DC3C2E0515262">
    <w:name w:val="9B4990F8E2F448B2977DC3C2E0515262"/>
  </w:style>
  <w:style w:type="paragraph" w:customStyle="1" w:styleId="D303C2AAC61144D886742817DDDEC1BB">
    <w:name w:val="D303C2AAC61144D886742817DDDEC1BB"/>
  </w:style>
  <w:style w:type="paragraph" w:customStyle="1" w:styleId="58A6FFCF23AC4DEEB25EC13F3E74877F">
    <w:name w:val="58A6FFCF23AC4DEEB25EC13F3E74877F"/>
  </w:style>
  <w:style w:type="paragraph" w:customStyle="1" w:styleId="5447C26CA8AC4D11AA6B49F64F6EB4FF">
    <w:name w:val="5447C26CA8AC4D11AA6B49F64F6EB4FF"/>
  </w:style>
  <w:style w:type="paragraph" w:customStyle="1" w:styleId="56DEE8E32B174D25984F48FBED5A5145">
    <w:name w:val="56DEE8E32B174D25984F48FBED5A5145"/>
  </w:style>
  <w:style w:type="paragraph" w:customStyle="1" w:styleId="DCD6E480D9744830B560F43EB8CFC4DA">
    <w:name w:val="DCD6E480D9744830B560F43EB8CFC4DA"/>
  </w:style>
  <w:style w:type="paragraph" w:customStyle="1" w:styleId="85BBD1E31DCA43EFB0D1CD3C47127A1F">
    <w:name w:val="85BBD1E31DCA43EFB0D1CD3C47127A1F"/>
  </w:style>
  <w:style w:type="paragraph" w:customStyle="1" w:styleId="865AB6F4D3CD40E99F5A9E39EDB84DFF">
    <w:name w:val="865AB6F4D3CD40E99F5A9E39EDB84DFF"/>
  </w:style>
  <w:style w:type="paragraph" w:customStyle="1" w:styleId="F09511BFDDAB4722BB7103939AF5BFFF">
    <w:name w:val="F09511BFDDAB4722BB7103939AF5BFFF"/>
  </w:style>
  <w:style w:type="paragraph" w:customStyle="1" w:styleId="60FEC62520754BDAAD205D12D2E9FE80">
    <w:name w:val="60FEC62520754BDAAD205D12D2E9FE80"/>
  </w:style>
  <w:style w:type="paragraph" w:customStyle="1" w:styleId="DA1F6F0F3C9D47D4B5DCD5EF20B01149">
    <w:name w:val="DA1F6F0F3C9D47D4B5DCD5EF20B01149"/>
  </w:style>
  <w:style w:type="paragraph" w:customStyle="1" w:styleId="3E5667E9DD8C48CF8DA848AC3446CBB6">
    <w:name w:val="3E5667E9DD8C48CF8DA848AC3446CBB6"/>
  </w:style>
  <w:style w:type="paragraph" w:customStyle="1" w:styleId="EEF4CD5ED0924131ACD89873BE1BEC63">
    <w:name w:val="EEF4CD5ED0924131ACD89873BE1BEC63"/>
  </w:style>
  <w:style w:type="paragraph" w:customStyle="1" w:styleId="9610AC1D5AFD4EF8990CFF57BD94EF5E">
    <w:name w:val="9610AC1D5AFD4EF8990CFF57BD94EF5E"/>
  </w:style>
  <w:style w:type="paragraph" w:customStyle="1" w:styleId="C6EF558EA75F4D3790CE33DE1FD7A650">
    <w:name w:val="C6EF558EA75F4D3790CE33DE1FD7A650"/>
  </w:style>
  <w:style w:type="paragraph" w:customStyle="1" w:styleId="D8E3DDE2C0804CBD8319E3679F0F0DD1">
    <w:name w:val="D8E3DDE2C0804CBD8319E3679F0F0DD1"/>
  </w:style>
  <w:style w:type="paragraph" w:customStyle="1" w:styleId="577E9C497011428091470308AC81328B">
    <w:name w:val="577E9C497011428091470308AC81328B"/>
  </w:style>
  <w:style w:type="paragraph" w:customStyle="1" w:styleId="7B234FA787D1409087ADD13CBCB935C9">
    <w:name w:val="7B234FA787D1409087ADD13CBCB935C9"/>
  </w:style>
  <w:style w:type="paragraph" w:customStyle="1" w:styleId="0487805082884168B4B446190CB2DC98">
    <w:name w:val="0487805082884168B4B446190CB2DC98"/>
  </w:style>
  <w:style w:type="paragraph" w:customStyle="1" w:styleId="CC9C6BFC3341463BA069A64B737DAA6F">
    <w:name w:val="CC9C6BFC3341463BA069A64B737DAA6F"/>
  </w:style>
  <w:style w:type="paragraph" w:customStyle="1" w:styleId="85CF567E094041E583DA4AAB5E57B0D4">
    <w:name w:val="85CF567E094041E583DA4AAB5E57B0D4"/>
  </w:style>
  <w:style w:type="paragraph" w:customStyle="1" w:styleId="10A3ECD138C048688334CD23A9B8E99E">
    <w:name w:val="10A3ECD138C048688334CD23A9B8E99E"/>
  </w:style>
  <w:style w:type="paragraph" w:customStyle="1" w:styleId="6DD5201612D54DF0A5C66349E425265C">
    <w:name w:val="6DD5201612D54DF0A5C66349E425265C"/>
  </w:style>
  <w:style w:type="paragraph" w:customStyle="1" w:styleId="4474255E2B2248D1B42051F37B543CDB">
    <w:name w:val="4474255E2B2248D1B42051F37B543CDB"/>
  </w:style>
  <w:style w:type="paragraph" w:customStyle="1" w:styleId="3BE8431B479A4F9792F3060A2F624A64">
    <w:name w:val="3BE8431B479A4F9792F3060A2F624A64"/>
  </w:style>
  <w:style w:type="paragraph" w:customStyle="1" w:styleId="8DF10D3F9E1B4027BC666A2C26D2107D">
    <w:name w:val="8DF10D3F9E1B4027BC666A2C26D2107D"/>
  </w:style>
  <w:style w:type="paragraph" w:customStyle="1" w:styleId="F7B81B98421B4A6C85E3F6A9F0503B02">
    <w:name w:val="F7B81B98421B4A6C85E3F6A9F0503B02"/>
  </w:style>
  <w:style w:type="paragraph" w:customStyle="1" w:styleId="16B817DA17E147DD82AC29A8A7A58440">
    <w:name w:val="16B817DA17E147DD82AC29A8A7A58440"/>
  </w:style>
  <w:style w:type="paragraph" w:customStyle="1" w:styleId="88BCF1382D5A4A37B899D60F977C7BBE">
    <w:name w:val="88BCF1382D5A4A37B899D60F977C7BBE"/>
  </w:style>
  <w:style w:type="paragraph" w:customStyle="1" w:styleId="71406CF27F194EF080DEE526FD9D6E1C">
    <w:name w:val="71406CF27F194EF080DEE526FD9D6E1C"/>
  </w:style>
  <w:style w:type="paragraph" w:customStyle="1" w:styleId="6EF1979D9F08440E8D455A38A0A6AFC8">
    <w:name w:val="6EF1979D9F08440E8D455A38A0A6AFC8"/>
  </w:style>
  <w:style w:type="paragraph" w:customStyle="1" w:styleId="60590B3DAFD14CA68622918841DA47E4">
    <w:name w:val="60590B3DAFD14CA68622918841DA47E4"/>
  </w:style>
  <w:style w:type="paragraph" w:customStyle="1" w:styleId="365C9F4DB9564633ACC6DD49CDF57295">
    <w:name w:val="365C9F4DB9564633ACC6DD49CDF57295"/>
  </w:style>
  <w:style w:type="paragraph" w:customStyle="1" w:styleId="0EF3ABCD94E24F63874AF5E112EF66C9">
    <w:name w:val="0EF3ABCD94E24F63874AF5E112EF66C9"/>
  </w:style>
  <w:style w:type="paragraph" w:customStyle="1" w:styleId="D76C87DF50604C49BEFA24B6CC2C14E1">
    <w:name w:val="D76C87DF50604C49BEFA24B6CC2C14E1"/>
  </w:style>
  <w:style w:type="paragraph" w:customStyle="1" w:styleId="880BAEAEBA6A46FE8D37AD51B20AF1EA">
    <w:name w:val="880BAEAEBA6A46FE8D37AD51B20AF1EA"/>
  </w:style>
  <w:style w:type="paragraph" w:customStyle="1" w:styleId="E72A013D93D34E5699A60E32CB687E2B">
    <w:name w:val="E72A013D93D34E5699A60E32CB687E2B"/>
  </w:style>
  <w:style w:type="paragraph" w:customStyle="1" w:styleId="5A1DBB8AC9274662B78DC178E2F9C504">
    <w:name w:val="5A1DBB8AC9274662B78DC178E2F9C504"/>
    <w:rsid w:val="00B67B4A"/>
  </w:style>
  <w:style w:type="paragraph" w:customStyle="1" w:styleId="ED3316229E61417FBC6045109C2EC51D">
    <w:name w:val="ED3316229E61417FBC6045109C2EC51D"/>
    <w:rsid w:val="00B67B4A"/>
  </w:style>
  <w:style w:type="paragraph" w:customStyle="1" w:styleId="1560F6470C814E07AD8E7963C5D8544E">
    <w:name w:val="1560F6470C814E07AD8E7963C5D8544E"/>
    <w:rsid w:val="00B67B4A"/>
  </w:style>
  <w:style w:type="paragraph" w:customStyle="1" w:styleId="57C0E8A6F5F143B9B26A8BF18E70DBD9">
    <w:name w:val="57C0E8A6F5F143B9B26A8BF18E70DBD9"/>
    <w:rsid w:val="00DF0129"/>
  </w:style>
  <w:style w:type="paragraph" w:customStyle="1" w:styleId="293286941A6B42A1AB1C13F30D0B0EDC">
    <w:name w:val="293286941A6B42A1AB1C13F30D0B0EDC"/>
    <w:rsid w:val="006914F9"/>
  </w:style>
  <w:style w:type="paragraph" w:customStyle="1" w:styleId="B845E45236F94D8CA99834FDF46D75F5">
    <w:name w:val="B845E45236F94D8CA99834FDF46D75F5"/>
    <w:rsid w:val="00900066"/>
  </w:style>
  <w:style w:type="paragraph" w:customStyle="1" w:styleId="7B238AC69B0B4C5F95023207E3ADC8EA1">
    <w:name w:val="7B238AC69B0B4C5F95023207E3ADC8EA1"/>
    <w:rsid w:val="0039272D"/>
    <w:pPr>
      <w:spacing w:after="200" w:line="276" w:lineRule="auto"/>
    </w:pPr>
    <w:rPr>
      <w:rFonts w:eastAsiaTheme="minorHAnsi"/>
    </w:rPr>
  </w:style>
  <w:style w:type="paragraph" w:customStyle="1" w:styleId="DDACBCB4F5784DBBA14CBF1E32F915C41">
    <w:name w:val="DDACBCB4F5784DBBA14CBF1E32F915C41"/>
    <w:rsid w:val="0039272D"/>
    <w:pPr>
      <w:spacing w:after="200" w:line="276" w:lineRule="auto"/>
      <w:ind w:left="720"/>
      <w:contextualSpacing/>
    </w:pPr>
    <w:rPr>
      <w:rFonts w:eastAsiaTheme="minorHAnsi"/>
    </w:rPr>
  </w:style>
  <w:style w:type="paragraph" w:customStyle="1" w:styleId="CCEC457473F54C25AC9B6B73D5436F8F1">
    <w:name w:val="CCEC457473F54C25AC9B6B73D5436F8F1"/>
    <w:rsid w:val="0039272D"/>
    <w:pPr>
      <w:spacing w:after="200" w:line="276" w:lineRule="auto"/>
      <w:ind w:left="720"/>
      <w:contextualSpacing/>
    </w:pPr>
    <w:rPr>
      <w:rFonts w:eastAsiaTheme="minorHAnsi"/>
    </w:rPr>
  </w:style>
  <w:style w:type="paragraph" w:customStyle="1" w:styleId="370A90673A75494AA50FCA23F0CCB2661">
    <w:name w:val="370A90673A75494AA50FCA23F0CCB2661"/>
    <w:rsid w:val="0039272D"/>
    <w:pPr>
      <w:spacing w:after="200" w:line="276" w:lineRule="auto"/>
      <w:ind w:left="720"/>
      <w:contextualSpacing/>
    </w:pPr>
    <w:rPr>
      <w:rFonts w:eastAsiaTheme="minorHAnsi"/>
    </w:rPr>
  </w:style>
  <w:style w:type="paragraph" w:customStyle="1" w:styleId="946DE55BFAFB464CA41FB97F4B8C098D1">
    <w:name w:val="946DE55BFAFB464CA41FB97F4B8C098D1"/>
    <w:rsid w:val="0039272D"/>
    <w:pPr>
      <w:spacing w:after="200" w:line="276" w:lineRule="auto"/>
      <w:ind w:left="720"/>
      <w:contextualSpacing/>
    </w:pPr>
    <w:rPr>
      <w:rFonts w:eastAsiaTheme="minorHAnsi"/>
    </w:rPr>
  </w:style>
  <w:style w:type="paragraph" w:customStyle="1" w:styleId="2790705528354F798CCEF546F1DBDCF81">
    <w:name w:val="2790705528354F798CCEF546F1DBDCF81"/>
    <w:rsid w:val="0039272D"/>
    <w:pPr>
      <w:spacing w:after="200" w:line="276" w:lineRule="auto"/>
    </w:pPr>
    <w:rPr>
      <w:rFonts w:eastAsiaTheme="minorHAnsi"/>
    </w:rPr>
  </w:style>
  <w:style w:type="paragraph" w:customStyle="1" w:styleId="C38DF8EF8AF743949A107F0D22932F551">
    <w:name w:val="C38DF8EF8AF743949A107F0D22932F551"/>
    <w:rsid w:val="0039272D"/>
    <w:pPr>
      <w:spacing w:after="200" w:line="276" w:lineRule="auto"/>
    </w:pPr>
    <w:rPr>
      <w:rFonts w:eastAsiaTheme="minorHAnsi"/>
    </w:rPr>
  </w:style>
  <w:style w:type="paragraph" w:customStyle="1" w:styleId="A92CA31509E24E89AA661AA64BE5CFDF1">
    <w:name w:val="A92CA31509E24E89AA661AA64BE5CFDF1"/>
    <w:rsid w:val="0039272D"/>
    <w:pPr>
      <w:spacing w:after="200" w:line="276" w:lineRule="auto"/>
    </w:pPr>
    <w:rPr>
      <w:rFonts w:eastAsiaTheme="minorHAnsi"/>
    </w:rPr>
  </w:style>
  <w:style w:type="paragraph" w:customStyle="1" w:styleId="92D02415600244DF9D6BB9ED29C146E71">
    <w:name w:val="92D02415600244DF9D6BB9ED29C146E71"/>
    <w:rsid w:val="0039272D"/>
    <w:pPr>
      <w:spacing w:after="200" w:line="276" w:lineRule="auto"/>
    </w:pPr>
    <w:rPr>
      <w:rFonts w:eastAsiaTheme="minorHAnsi"/>
    </w:rPr>
  </w:style>
  <w:style w:type="paragraph" w:customStyle="1" w:styleId="E425B9E641F948FE8A444793F83145391">
    <w:name w:val="E425B9E641F948FE8A444793F83145391"/>
    <w:rsid w:val="0039272D"/>
    <w:pPr>
      <w:spacing w:after="200" w:line="276" w:lineRule="auto"/>
    </w:pPr>
    <w:rPr>
      <w:rFonts w:eastAsiaTheme="minorHAnsi"/>
    </w:rPr>
  </w:style>
  <w:style w:type="paragraph" w:customStyle="1" w:styleId="F50E6C224F2742B3919D3AF0F79ED0131">
    <w:name w:val="F50E6C224F2742B3919D3AF0F79ED0131"/>
    <w:rsid w:val="0039272D"/>
    <w:pPr>
      <w:spacing w:after="200" w:line="276" w:lineRule="auto"/>
    </w:pPr>
    <w:rPr>
      <w:rFonts w:eastAsiaTheme="minorHAnsi"/>
    </w:rPr>
  </w:style>
  <w:style w:type="paragraph" w:customStyle="1" w:styleId="2A5129075930413E9F9154E633BE13671">
    <w:name w:val="2A5129075930413E9F9154E633BE13671"/>
    <w:rsid w:val="0039272D"/>
    <w:pPr>
      <w:spacing w:after="200" w:line="276" w:lineRule="auto"/>
    </w:pPr>
    <w:rPr>
      <w:rFonts w:eastAsiaTheme="minorHAnsi"/>
    </w:rPr>
  </w:style>
  <w:style w:type="paragraph" w:customStyle="1" w:styleId="CA8B92625F504DF9AC8B4DB7470B98631">
    <w:name w:val="CA8B92625F504DF9AC8B4DB7470B98631"/>
    <w:rsid w:val="0039272D"/>
    <w:pPr>
      <w:spacing w:after="200" w:line="276" w:lineRule="auto"/>
    </w:pPr>
    <w:rPr>
      <w:rFonts w:eastAsiaTheme="minorHAnsi"/>
    </w:rPr>
  </w:style>
  <w:style w:type="paragraph" w:customStyle="1" w:styleId="1C1B92841E1942BFB5BB451C0FF0FE241">
    <w:name w:val="1C1B92841E1942BFB5BB451C0FF0FE241"/>
    <w:rsid w:val="0039272D"/>
    <w:pPr>
      <w:spacing w:after="200" w:line="276" w:lineRule="auto"/>
    </w:pPr>
    <w:rPr>
      <w:rFonts w:eastAsiaTheme="minorHAnsi"/>
    </w:rPr>
  </w:style>
  <w:style w:type="paragraph" w:customStyle="1" w:styleId="89C01763F08D4E7881A8B2C31A22CB251">
    <w:name w:val="89C01763F08D4E7881A8B2C31A22CB251"/>
    <w:rsid w:val="0039272D"/>
    <w:pPr>
      <w:spacing w:after="200" w:line="276" w:lineRule="auto"/>
    </w:pPr>
    <w:rPr>
      <w:rFonts w:eastAsiaTheme="minorHAnsi"/>
    </w:rPr>
  </w:style>
  <w:style w:type="paragraph" w:customStyle="1" w:styleId="74D02EB4166B4359937B2799343D24C11">
    <w:name w:val="74D02EB4166B4359937B2799343D24C11"/>
    <w:rsid w:val="0039272D"/>
    <w:pPr>
      <w:spacing w:after="200" w:line="276" w:lineRule="auto"/>
    </w:pPr>
    <w:rPr>
      <w:rFonts w:eastAsiaTheme="minorHAnsi"/>
    </w:rPr>
  </w:style>
  <w:style w:type="paragraph" w:customStyle="1" w:styleId="48E43281DF5F49868E65867F77EB49EE1">
    <w:name w:val="48E43281DF5F49868E65867F77EB49EE1"/>
    <w:rsid w:val="0039272D"/>
    <w:pPr>
      <w:spacing w:after="200" w:line="276" w:lineRule="auto"/>
    </w:pPr>
    <w:rPr>
      <w:rFonts w:eastAsiaTheme="minorHAnsi"/>
    </w:rPr>
  </w:style>
  <w:style w:type="paragraph" w:customStyle="1" w:styleId="85E2B6CD0E51464482FE9C06ACD335CA1">
    <w:name w:val="85E2B6CD0E51464482FE9C06ACD335CA1"/>
    <w:rsid w:val="0039272D"/>
    <w:pPr>
      <w:spacing w:after="200" w:line="276" w:lineRule="auto"/>
    </w:pPr>
    <w:rPr>
      <w:rFonts w:eastAsiaTheme="minorHAnsi"/>
    </w:rPr>
  </w:style>
  <w:style w:type="paragraph" w:customStyle="1" w:styleId="2D7C68D12A394865BB7116617584B0CC1">
    <w:name w:val="2D7C68D12A394865BB7116617584B0CC1"/>
    <w:rsid w:val="0039272D"/>
    <w:pPr>
      <w:spacing w:after="200" w:line="276" w:lineRule="auto"/>
    </w:pPr>
    <w:rPr>
      <w:rFonts w:eastAsiaTheme="minorHAnsi"/>
    </w:rPr>
  </w:style>
  <w:style w:type="paragraph" w:customStyle="1" w:styleId="5A7082A9141F4D76A866B4E6F502F9E21">
    <w:name w:val="5A7082A9141F4D76A866B4E6F502F9E21"/>
    <w:rsid w:val="0039272D"/>
    <w:pPr>
      <w:spacing w:after="200" w:line="276" w:lineRule="auto"/>
    </w:pPr>
    <w:rPr>
      <w:rFonts w:eastAsiaTheme="minorHAnsi"/>
    </w:rPr>
  </w:style>
  <w:style w:type="paragraph" w:customStyle="1" w:styleId="7A03848A350C4795BEA9AA5434F323461">
    <w:name w:val="7A03848A350C4795BEA9AA5434F323461"/>
    <w:rsid w:val="0039272D"/>
    <w:pPr>
      <w:spacing w:after="200" w:line="276" w:lineRule="auto"/>
    </w:pPr>
    <w:rPr>
      <w:rFonts w:eastAsiaTheme="minorHAnsi"/>
    </w:rPr>
  </w:style>
  <w:style w:type="paragraph" w:customStyle="1" w:styleId="3F1691A9785E46CBA62A6F894D1E78E61">
    <w:name w:val="3F1691A9785E46CBA62A6F894D1E78E61"/>
    <w:rsid w:val="0039272D"/>
    <w:pPr>
      <w:spacing w:after="200" w:line="276" w:lineRule="auto"/>
    </w:pPr>
    <w:rPr>
      <w:rFonts w:eastAsiaTheme="minorHAnsi"/>
    </w:rPr>
  </w:style>
  <w:style w:type="paragraph" w:customStyle="1" w:styleId="DA606FF516B845B3B7DD5DEA01F652F21">
    <w:name w:val="DA606FF516B845B3B7DD5DEA01F652F21"/>
    <w:rsid w:val="0039272D"/>
    <w:pPr>
      <w:spacing w:after="200" w:line="276" w:lineRule="auto"/>
    </w:pPr>
    <w:rPr>
      <w:rFonts w:eastAsiaTheme="minorHAnsi"/>
    </w:rPr>
  </w:style>
  <w:style w:type="paragraph" w:customStyle="1" w:styleId="165CCD32FD1848FFA6DF246EE8DCE3B61">
    <w:name w:val="165CCD32FD1848FFA6DF246EE8DCE3B61"/>
    <w:rsid w:val="0039272D"/>
    <w:pPr>
      <w:spacing w:after="200" w:line="276" w:lineRule="auto"/>
    </w:pPr>
    <w:rPr>
      <w:rFonts w:eastAsiaTheme="minorHAnsi"/>
    </w:rPr>
  </w:style>
  <w:style w:type="paragraph" w:customStyle="1" w:styleId="04FD9591ED0142D2AF6AAD5B17A7D9961">
    <w:name w:val="04FD9591ED0142D2AF6AAD5B17A7D9961"/>
    <w:rsid w:val="0039272D"/>
    <w:pPr>
      <w:spacing w:after="200" w:line="276" w:lineRule="auto"/>
    </w:pPr>
    <w:rPr>
      <w:rFonts w:eastAsiaTheme="minorHAnsi"/>
    </w:rPr>
  </w:style>
  <w:style w:type="paragraph" w:customStyle="1" w:styleId="4AECBCF1ECF448E49362F8936509B29E1">
    <w:name w:val="4AECBCF1ECF448E49362F8936509B29E1"/>
    <w:rsid w:val="0039272D"/>
    <w:pPr>
      <w:spacing w:after="200" w:line="276" w:lineRule="auto"/>
    </w:pPr>
    <w:rPr>
      <w:rFonts w:eastAsiaTheme="minorHAnsi"/>
    </w:rPr>
  </w:style>
  <w:style w:type="paragraph" w:customStyle="1" w:styleId="D0B9F2F4071740AE96CD08AFF2D533451">
    <w:name w:val="D0B9F2F4071740AE96CD08AFF2D533451"/>
    <w:rsid w:val="0039272D"/>
    <w:pPr>
      <w:spacing w:after="200" w:line="276" w:lineRule="auto"/>
    </w:pPr>
    <w:rPr>
      <w:rFonts w:eastAsiaTheme="minorHAnsi"/>
    </w:rPr>
  </w:style>
  <w:style w:type="paragraph" w:customStyle="1" w:styleId="DCD6E480D9744830B560F43EB8CFC4DA1">
    <w:name w:val="DCD6E480D9744830B560F43EB8CFC4DA1"/>
    <w:rsid w:val="0039272D"/>
    <w:pPr>
      <w:spacing w:after="200" w:line="276" w:lineRule="auto"/>
    </w:pPr>
    <w:rPr>
      <w:rFonts w:eastAsiaTheme="minorHAnsi"/>
    </w:rPr>
  </w:style>
  <w:style w:type="paragraph" w:customStyle="1" w:styleId="85BBD1E31DCA43EFB0D1CD3C47127A1F1">
    <w:name w:val="85BBD1E31DCA43EFB0D1CD3C47127A1F1"/>
    <w:rsid w:val="0039272D"/>
    <w:pPr>
      <w:spacing w:after="200" w:line="276" w:lineRule="auto"/>
    </w:pPr>
    <w:rPr>
      <w:rFonts w:eastAsiaTheme="minorHAnsi"/>
    </w:rPr>
  </w:style>
  <w:style w:type="paragraph" w:customStyle="1" w:styleId="865AB6F4D3CD40E99F5A9E39EDB84DFF1">
    <w:name w:val="865AB6F4D3CD40E99F5A9E39EDB84DFF1"/>
    <w:rsid w:val="0039272D"/>
    <w:pPr>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581BE-3EA3-4072-B04A-821BBEAC7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Proposal Form 18-19(1-19)</Template>
  <TotalTime>1</TotalTime>
  <Pages>4</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Diaco</dc:creator>
  <cp:lastModifiedBy>mbarnhill</cp:lastModifiedBy>
  <cp:revision>3</cp:revision>
  <cp:lastPrinted>2018-09-19T14:43:00Z</cp:lastPrinted>
  <dcterms:created xsi:type="dcterms:W3CDTF">2020-03-26T14:45:00Z</dcterms:created>
  <dcterms:modified xsi:type="dcterms:W3CDTF">2020-03-26T14:45:00Z</dcterms:modified>
</cp:coreProperties>
</file>