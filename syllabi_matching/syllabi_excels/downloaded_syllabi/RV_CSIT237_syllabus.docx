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702C" w14:textId="77777777" w:rsidR="00CA5EF5" w:rsidRPr="00C04C41" w:rsidRDefault="00CA5EF5">
      <w:pPr>
        <w:jc w:val="center"/>
        <w:rPr>
          <w:b/>
          <w:bCs/>
          <w:caps/>
          <w:sz w:val="28"/>
        </w:rPr>
      </w:pPr>
      <w:r w:rsidRPr="00C04C41">
        <w:rPr>
          <w:b/>
          <w:bCs/>
          <w:caps/>
          <w:sz w:val="28"/>
        </w:rPr>
        <w:t>Raritan Valley Community College</w:t>
      </w:r>
    </w:p>
    <w:p w14:paraId="08C7FEC3" w14:textId="77777777" w:rsidR="00CA5EF5" w:rsidRPr="00C04C41" w:rsidRDefault="00020A68">
      <w:pPr>
        <w:jc w:val="center"/>
        <w:rPr>
          <w:b/>
          <w:bCs/>
          <w:sz w:val="28"/>
        </w:rPr>
      </w:pPr>
      <w:r w:rsidRPr="00C04C41">
        <w:rPr>
          <w:b/>
          <w:bCs/>
          <w:caps/>
          <w:sz w:val="28"/>
        </w:rPr>
        <w:t xml:space="preserve">ACADEMIC </w:t>
      </w:r>
      <w:r w:rsidR="00AD3A8B" w:rsidRPr="00C04C41">
        <w:rPr>
          <w:b/>
          <w:bCs/>
          <w:caps/>
          <w:sz w:val="28"/>
        </w:rPr>
        <w:t xml:space="preserve">Course </w:t>
      </w:r>
      <w:r w:rsidR="00CA5EF5" w:rsidRPr="00C04C41">
        <w:rPr>
          <w:b/>
          <w:bCs/>
          <w:caps/>
          <w:sz w:val="28"/>
        </w:rPr>
        <w:t>Outline</w:t>
      </w:r>
      <w:r w:rsidR="00CA5EF5" w:rsidRPr="00C04C41">
        <w:rPr>
          <w:b/>
          <w:bCs/>
          <w:sz w:val="28"/>
        </w:rPr>
        <w:t xml:space="preserve"> </w:t>
      </w:r>
    </w:p>
    <w:p w14:paraId="7B8529D8" w14:textId="77777777" w:rsidR="00AD3A8B" w:rsidRPr="00C04C41" w:rsidRDefault="00AD3A8B">
      <w:pPr>
        <w:jc w:val="center"/>
        <w:rPr>
          <w:b/>
          <w:bCs/>
          <w:sz w:val="28"/>
        </w:rPr>
      </w:pPr>
    </w:p>
    <w:p w14:paraId="3EA34DB6" w14:textId="77777777" w:rsidR="00CA5EF5" w:rsidRPr="00E61251" w:rsidRDefault="00C410D4" w:rsidP="00917160">
      <w:pPr>
        <w:jc w:val="center"/>
        <w:rPr>
          <w:b/>
          <w:bCs/>
          <w:sz w:val="28"/>
        </w:rPr>
      </w:pPr>
      <w:r w:rsidRPr="00E61251">
        <w:rPr>
          <w:b/>
          <w:bCs/>
          <w:sz w:val="28"/>
        </w:rPr>
        <w:t>CSIT</w:t>
      </w:r>
      <w:r w:rsidR="00917160" w:rsidRPr="00E61251">
        <w:rPr>
          <w:b/>
          <w:bCs/>
          <w:sz w:val="28"/>
        </w:rPr>
        <w:t xml:space="preserve"> 237</w:t>
      </w:r>
      <w:r w:rsidR="00CF7B85" w:rsidRPr="00E61251">
        <w:rPr>
          <w:b/>
          <w:bCs/>
          <w:sz w:val="28"/>
        </w:rPr>
        <w:t xml:space="preserve"> </w:t>
      </w:r>
      <w:r w:rsidR="00917160" w:rsidRPr="00E61251">
        <w:rPr>
          <w:b/>
          <w:bCs/>
          <w:sz w:val="28"/>
        </w:rPr>
        <w:t>-</w:t>
      </w:r>
      <w:r w:rsidR="00CF7B85" w:rsidRPr="00E61251">
        <w:rPr>
          <w:b/>
          <w:bCs/>
          <w:sz w:val="28"/>
        </w:rPr>
        <w:t xml:space="preserve"> </w:t>
      </w:r>
      <w:r w:rsidR="00917160" w:rsidRPr="00E61251">
        <w:rPr>
          <w:b/>
          <w:bCs/>
          <w:sz w:val="28"/>
        </w:rPr>
        <w:t>UNIX and Linux</w:t>
      </w:r>
    </w:p>
    <w:p w14:paraId="19E91DE7" w14:textId="77777777" w:rsidR="00CA5EF5" w:rsidRPr="00E61251" w:rsidRDefault="00CA5EF5">
      <w:pPr>
        <w:rPr>
          <w:b/>
          <w:bCs/>
        </w:rPr>
      </w:pPr>
    </w:p>
    <w:p w14:paraId="1F2CF824" w14:textId="77777777" w:rsidR="00CA5EF5" w:rsidRPr="00E61251" w:rsidRDefault="00CA5EF5" w:rsidP="000750C6">
      <w:pPr>
        <w:rPr>
          <w:b/>
          <w:bCs/>
        </w:rPr>
      </w:pPr>
      <w:r w:rsidRPr="00E61251">
        <w:rPr>
          <w:b/>
          <w:bCs/>
        </w:rPr>
        <w:t>I. Basic Course Information</w:t>
      </w:r>
    </w:p>
    <w:p w14:paraId="1B385306" w14:textId="77777777" w:rsidR="00CA5EF5" w:rsidRPr="00E61251" w:rsidRDefault="00CA5EF5"/>
    <w:p w14:paraId="5AD5CDC4" w14:textId="77777777" w:rsidR="00C61DFB" w:rsidRPr="00E61251" w:rsidRDefault="00AD3A8B" w:rsidP="00C61DFB">
      <w:pPr>
        <w:ind w:left="4320" w:hanging="3600"/>
      </w:pPr>
      <w:r w:rsidRPr="00E61251">
        <w:t xml:space="preserve">A. </w:t>
      </w:r>
      <w:r w:rsidR="00C61DFB" w:rsidRPr="00E61251">
        <w:t xml:space="preserve"> </w:t>
      </w:r>
      <w:r w:rsidRPr="00E61251">
        <w:t>Course number and Title:</w:t>
      </w:r>
      <w:r w:rsidR="00C61DFB" w:rsidRPr="00E61251">
        <w:tab/>
      </w:r>
      <w:r w:rsidR="00C410D4" w:rsidRPr="00E61251">
        <w:rPr>
          <w:bCs/>
        </w:rPr>
        <w:t>CSIT</w:t>
      </w:r>
      <w:r w:rsidR="004A4474" w:rsidRPr="00E61251">
        <w:rPr>
          <w:bCs/>
        </w:rPr>
        <w:t xml:space="preserve"> 237</w:t>
      </w:r>
      <w:r w:rsidRPr="00E61251">
        <w:t xml:space="preserve">- </w:t>
      </w:r>
      <w:r w:rsidR="004A4474" w:rsidRPr="00E61251">
        <w:t>UNIX and Linux</w:t>
      </w:r>
    </w:p>
    <w:p w14:paraId="5743C812" w14:textId="77777777" w:rsidR="00C61DFB" w:rsidRPr="00E61251" w:rsidRDefault="00C61DFB" w:rsidP="00C61DFB">
      <w:pPr>
        <w:ind w:left="4320" w:hanging="3600"/>
      </w:pPr>
    </w:p>
    <w:p w14:paraId="5E5F3BA5" w14:textId="77777777" w:rsidR="00C61DFB" w:rsidRPr="00E61251" w:rsidRDefault="00C61DFB" w:rsidP="00C61DFB">
      <w:pPr>
        <w:ind w:left="4320" w:hanging="3600"/>
      </w:pPr>
      <w:r w:rsidRPr="00E61251">
        <w:t>B.  New or Modified Course:</w:t>
      </w:r>
      <w:r w:rsidRPr="00E61251">
        <w:tab/>
        <w:t>Modified</w:t>
      </w:r>
    </w:p>
    <w:p w14:paraId="0680125F" w14:textId="77777777" w:rsidR="004A4474" w:rsidRPr="00E61251" w:rsidRDefault="004A4474" w:rsidP="00EC3686">
      <w:pPr>
        <w:ind w:left="4320" w:hanging="3600"/>
      </w:pPr>
    </w:p>
    <w:p w14:paraId="7A4D696D" w14:textId="18CE1507" w:rsidR="00FF6019" w:rsidRPr="00E61251" w:rsidRDefault="00C61DFB" w:rsidP="00EC3686">
      <w:pPr>
        <w:tabs>
          <w:tab w:val="left" w:pos="3348"/>
        </w:tabs>
        <w:ind w:left="720"/>
      </w:pPr>
      <w:r w:rsidRPr="00E61251">
        <w:t>C</w:t>
      </w:r>
      <w:r w:rsidR="00AD3A8B" w:rsidRPr="00E61251">
        <w:t xml:space="preserve">. </w:t>
      </w:r>
      <w:r w:rsidRPr="00E61251">
        <w:t xml:space="preserve"> </w:t>
      </w:r>
      <w:r w:rsidR="00AD3A8B" w:rsidRPr="00E61251">
        <w:t>Date of Proposal:</w:t>
      </w:r>
      <w:r w:rsidR="00AD3A8B" w:rsidRPr="00E61251">
        <w:tab/>
      </w:r>
      <w:r w:rsidRPr="00E61251">
        <w:tab/>
      </w:r>
      <w:r w:rsidRPr="00E61251">
        <w:tab/>
        <w:t xml:space="preserve">Semester:  </w:t>
      </w:r>
      <w:r w:rsidR="00C410D4" w:rsidRPr="00E61251">
        <w:t>Fall</w:t>
      </w:r>
      <w:r w:rsidR="00020A68" w:rsidRPr="00E61251">
        <w:t xml:space="preserve">   </w:t>
      </w:r>
      <w:r w:rsidRPr="00E61251">
        <w:t>Year:  20</w:t>
      </w:r>
      <w:r w:rsidR="007F2BBA" w:rsidRPr="00E61251">
        <w:t>2</w:t>
      </w:r>
      <w:r w:rsidR="004D7333" w:rsidRPr="00E61251">
        <w:t>4</w:t>
      </w:r>
      <w:r w:rsidR="004A4474" w:rsidRPr="00E61251">
        <w:rPr>
          <w:bCs/>
        </w:rPr>
        <w:t xml:space="preserve"> </w:t>
      </w:r>
      <w:r w:rsidR="00AD3A8B" w:rsidRPr="00E61251">
        <w:rPr>
          <w:bCs/>
        </w:rPr>
        <w:br/>
      </w:r>
      <w:r w:rsidR="00AD3A8B" w:rsidRPr="00E61251">
        <w:rPr>
          <w:bCs/>
        </w:rPr>
        <w:br/>
      </w:r>
      <w:r w:rsidR="00C410D4" w:rsidRPr="00E61251">
        <w:t>D.  Effective Term:</w:t>
      </w:r>
      <w:r w:rsidR="00C410D4" w:rsidRPr="00E61251">
        <w:tab/>
      </w:r>
      <w:r w:rsidR="00C410D4" w:rsidRPr="00E61251">
        <w:tab/>
      </w:r>
      <w:r w:rsidR="00C410D4" w:rsidRPr="00E61251">
        <w:tab/>
        <w:t xml:space="preserve">Fall </w:t>
      </w:r>
      <w:r w:rsidR="007F2BBA" w:rsidRPr="00E61251">
        <w:t>202</w:t>
      </w:r>
      <w:r w:rsidR="004D7333" w:rsidRPr="00E61251">
        <w:t>5</w:t>
      </w:r>
    </w:p>
    <w:p w14:paraId="06D26D2B" w14:textId="77777777" w:rsidR="00FF6019" w:rsidRPr="00E61251" w:rsidRDefault="00FF6019" w:rsidP="00EC3686">
      <w:pPr>
        <w:tabs>
          <w:tab w:val="left" w:pos="3348"/>
        </w:tabs>
        <w:ind w:left="720"/>
      </w:pPr>
    </w:p>
    <w:p w14:paraId="51B2B3C2" w14:textId="77777777" w:rsidR="00AD3A8B" w:rsidRPr="00E61251" w:rsidRDefault="00FF6019" w:rsidP="00EC3686">
      <w:pPr>
        <w:tabs>
          <w:tab w:val="left" w:pos="3348"/>
        </w:tabs>
        <w:ind w:left="720"/>
      </w:pPr>
      <w:r w:rsidRPr="00E61251">
        <w:t>E</w:t>
      </w:r>
      <w:r w:rsidR="00AD3A8B" w:rsidRPr="00E61251">
        <w:t xml:space="preserve">. </w:t>
      </w:r>
      <w:r w:rsidR="00C61DFB" w:rsidRPr="00E61251">
        <w:t xml:space="preserve"> </w:t>
      </w:r>
      <w:r w:rsidR="00AD3A8B" w:rsidRPr="00E61251">
        <w:t>Sponsoring Department</w:t>
      </w:r>
      <w:r w:rsidR="00C61DFB" w:rsidRPr="00E61251">
        <w:t>:</w:t>
      </w:r>
      <w:r w:rsidR="00C61DFB" w:rsidRPr="00E61251">
        <w:tab/>
      </w:r>
      <w:r w:rsidR="00C410D4" w:rsidRPr="00E61251">
        <w:rPr>
          <w:bCs/>
        </w:rPr>
        <w:t>Mathematics &amp; Computer Science</w:t>
      </w:r>
      <w:r w:rsidR="004A4474" w:rsidRPr="00E61251">
        <w:rPr>
          <w:bCs/>
        </w:rPr>
        <w:t xml:space="preserve">                                </w:t>
      </w:r>
      <w:r w:rsidR="00AD3A8B" w:rsidRPr="00E61251">
        <w:rPr>
          <w:bCs/>
        </w:rPr>
        <w:br/>
      </w:r>
      <w:r w:rsidR="00AD3A8B" w:rsidRPr="00E61251">
        <w:rPr>
          <w:bCs/>
        </w:rPr>
        <w:br/>
      </w:r>
      <w:r w:rsidRPr="00E61251">
        <w:t>F</w:t>
      </w:r>
      <w:r w:rsidR="00AD3A8B" w:rsidRPr="00E61251">
        <w:t>.</w:t>
      </w:r>
      <w:r w:rsidR="00C61DFB" w:rsidRPr="00E61251">
        <w:t xml:space="preserve"> </w:t>
      </w:r>
      <w:r w:rsidR="00AD3A8B" w:rsidRPr="00E61251">
        <w:t xml:space="preserve"> Semester Credit Hours:</w:t>
      </w:r>
      <w:r w:rsidR="00AD3A8B" w:rsidRPr="00E61251">
        <w:tab/>
      </w:r>
      <w:r w:rsidR="00C61DFB" w:rsidRPr="00E61251">
        <w:tab/>
      </w:r>
      <w:r w:rsidR="004A4474" w:rsidRPr="00E61251">
        <w:rPr>
          <w:bCs/>
        </w:rPr>
        <w:t>3</w:t>
      </w:r>
      <w:r w:rsidR="00AD3A8B" w:rsidRPr="00E61251">
        <w:rPr>
          <w:bCs/>
        </w:rPr>
        <w:br/>
      </w:r>
    </w:p>
    <w:p w14:paraId="4FA6E89A" w14:textId="77777777" w:rsidR="00AD3A8B" w:rsidRPr="00E61251" w:rsidRDefault="00FF6019" w:rsidP="00EC3686">
      <w:pPr>
        <w:ind w:left="720"/>
      </w:pPr>
      <w:r w:rsidRPr="00E61251">
        <w:t>G</w:t>
      </w:r>
      <w:r w:rsidR="00AD3A8B" w:rsidRPr="00E61251">
        <w:t xml:space="preserve">. </w:t>
      </w:r>
      <w:r w:rsidR="000750C6" w:rsidRPr="00E61251">
        <w:t xml:space="preserve"> </w:t>
      </w:r>
      <w:r w:rsidR="00AD3A8B" w:rsidRPr="00E61251">
        <w:t xml:space="preserve">Weekly Contact Hours: </w:t>
      </w:r>
      <w:proofErr w:type="gramStart"/>
      <w:r w:rsidR="00AD3A8B" w:rsidRPr="00E61251">
        <w:tab/>
        <w:t xml:space="preserve">  </w:t>
      </w:r>
      <w:r w:rsidR="004D4B05" w:rsidRPr="00E61251">
        <w:t>4</w:t>
      </w:r>
      <w:proofErr w:type="gramEnd"/>
      <w:r w:rsidR="00AD3A8B" w:rsidRPr="00E61251">
        <w:t xml:space="preserve">     </w:t>
      </w:r>
      <w:r w:rsidR="00C61DFB" w:rsidRPr="00E61251">
        <w:tab/>
      </w:r>
      <w:r w:rsidR="00AD3A8B" w:rsidRPr="00E61251">
        <w:t>Lecture</w:t>
      </w:r>
      <w:r w:rsidR="00C61DFB" w:rsidRPr="00E61251">
        <w:t>:  2</w:t>
      </w:r>
      <w:r w:rsidR="00AD3A8B" w:rsidRPr="00E61251">
        <w:t xml:space="preserve"> </w:t>
      </w:r>
    </w:p>
    <w:p w14:paraId="51362E97" w14:textId="77777777" w:rsidR="00AD3A8B" w:rsidRPr="00E61251" w:rsidRDefault="00AD3A8B" w:rsidP="00EC3686">
      <w:pPr>
        <w:ind w:left="720"/>
      </w:pPr>
      <w:r w:rsidRPr="00E61251">
        <w:tab/>
      </w:r>
      <w:r w:rsidRPr="00E61251">
        <w:tab/>
      </w:r>
      <w:r w:rsidRPr="00E61251">
        <w:tab/>
      </w:r>
      <w:r w:rsidRPr="00E61251">
        <w:tab/>
      </w:r>
      <w:r w:rsidRPr="00E61251">
        <w:tab/>
        <w:t>Lab</w:t>
      </w:r>
      <w:r w:rsidR="000750C6" w:rsidRPr="00E61251">
        <w:t>:</w:t>
      </w:r>
      <w:r w:rsidRPr="00E61251">
        <w:t xml:space="preserve">      </w:t>
      </w:r>
      <w:r w:rsidR="00C61DFB" w:rsidRPr="00E61251">
        <w:t xml:space="preserve">  2</w:t>
      </w:r>
      <w:r w:rsidR="00FF6019" w:rsidRPr="00E61251">
        <w:br/>
      </w:r>
      <w:r w:rsidR="00FF6019" w:rsidRPr="00E61251">
        <w:tab/>
      </w:r>
      <w:r w:rsidR="00FF6019" w:rsidRPr="00E61251">
        <w:tab/>
      </w:r>
      <w:r w:rsidR="00FF6019" w:rsidRPr="00E61251">
        <w:tab/>
      </w:r>
      <w:r w:rsidR="00FF6019" w:rsidRPr="00E61251">
        <w:tab/>
      </w:r>
      <w:r w:rsidR="00FF6019" w:rsidRPr="00E61251">
        <w:tab/>
        <w:t>Out of class student work per week: 5</w:t>
      </w:r>
      <w:r w:rsidR="000750C6" w:rsidRPr="00E61251">
        <w:br/>
      </w:r>
    </w:p>
    <w:p w14:paraId="26A63E1C" w14:textId="73B4CC4E" w:rsidR="00EC415E" w:rsidRPr="00E61251" w:rsidRDefault="00FF6019" w:rsidP="003F4FBF">
      <w:pPr>
        <w:tabs>
          <w:tab w:val="left" w:pos="3348"/>
        </w:tabs>
        <w:spacing w:after="120"/>
        <w:ind w:left="720"/>
      </w:pPr>
      <w:r w:rsidRPr="00E61251">
        <w:t>H</w:t>
      </w:r>
      <w:r w:rsidR="00AD3A8B" w:rsidRPr="00E61251">
        <w:t>.</w:t>
      </w:r>
      <w:r w:rsidR="000750C6" w:rsidRPr="00E61251">
        <w:t xml:space="preserve"> </w:t>
      </w:r>
      <w:r w:rsidR="00926EAE" w:rsidRPr="00E61251">
        <w:t xml:space="preserve"> </w:t>
      </w:r>
      <w:sdt>
        <w:sdtPr>
          <w:rPr>
            <w:b/>
          </w:rPr>
          <w:id w:val="132460819"/>
          <w15:appearance w15:val="hidden"/>
          <w14:checkbox>
            <w14:checked w14:val="1"/>
            <w14:checkedState w14:val="2612" w14:font="MS Gothic"/>
            <w14:uncheckedState w14:val="2610" w14:font="MS Gothic"/>
          </w14:checkbox>
        </w:sdtPr>
        <w:sdtEndPr/>
        <w:sdtContent>
          <w:r w:rsidR="00EC415E" w:rsidRPr="00E61251">
            <w:rPr>
              <w:rFonts w:ascii="MS Gothic" w:eastAsia="MS Gothic" w:hAnsi="MS Gothic" w:hint="eastAsia"/>
              <w:b/>
            </w:rPr>
            <w:t>☒</w:t>
          </w:r>
        </w:sdtContent>
      </w:sdt>
      <w:r w:rsidR="00EC415E" w:rsidRPr="00E61251">
        <w:t xml:space="preserve"> Prerequisite (s):</w:t>
      </w:r>
      <w:r w:rsidR="003F4FBF" w:rsidRPr="00E61251">
        <w:rPr>
          <w:bCs/>
        </w:rPr>
        <w:t xml:space="preserve"> </w:t>
      </w:r>
      <w:r w:rsidR="00050AF0" w:rsidRPr="00E61251">
        <w:rPr>
          <w:bCs/>
        </w:rPr>
        <w:t>a</w:t>
      </w:r>
      <w:r w:rsidR="003F4FBF" w:rsidRPr="00E61251">
        <w:rPr>
          <w:bCs/>
        </w:rPr>
        <w:t xml:space="preserve"> grade of C or better in CSIT 103 </w:t>
      </w:r>
      <w:proofErr w:type="gramStart"/>
      <w:r w:rsidR="003F4FBF" w:rsidRPr="00E61251">
        <w:rPr>
          <w:bCs/>
        </w:rPr>
        <w:t>-  Computer</w:t>
      </w:r>
      <w:proofErr w:type="gramEnd"/>
      <w:r w:rsidR="003F4FBF" w:rsidRPr="00E61251">
        <w:rPr>
          <w:bCs/>
        </w:rPr>
        <w:t xml:space="preserve"> Concepts &amp; Programming, or </w:t>
      </w:r>
      <w:r w:rsidR="00050AF0" w:rsidRPr="00E61251">
        <w:rPr>
          <w:bCs/>
        </w:rPr>
        <w:t>a</w:t>
      </w:r>
      <w:r w:rsidR="003F4FBF" w:rsidRPr="00E61251">
        <w:rPr>
          <w:bCs/>
        </w:rPr>
        <w:t xml:space="preserve"> grade of C or better in CSIT 105 Foundations of Computer Science, or </w:t>
      </w:r>
      <w:r w:rsidR="00050AF0" w:rsidRPr="00E61251">
        <w:rPr>
          <w:bCs/>
        </w:rPr>
        <w:t>a</w:t>
      </w:r>
      <w:r w:rsidR="003F4FBF" w:rsidRPr="00E61251">
        <w:rPr>
          <w:bCs/>
        </w:rPr>
        <w:t xml:space="preserve"> grade of C or better in CSIT 125 - Programming for Business Majors or equivalent experience or training.</w:t>
      </w:r>
    </w:p>
    <w:p w14:paraId="52A97730" w14:textId="77777777" w:rsidR="00EC415E" w:rsidRPr="00E61251" w:rsidRDefault="00EC415E" w:rsidP="00EC415E">
      <w:pPr>
        <w:ind w:left="720"/>
      </w:pPr>
      <w:r w:rsidRPr="00E61251">
        <w:t xml:space="preserve">     </w:t>
      </w:r>
      <w:sdt>
        <w:sdtPr>
          <w:rPr>
            <w:b/>
          </w:rPr>
          <w:id w:val="-271254803"/>
          <w15:appearance w15:val="hidden"/>
          <w14:checkbox>
            <w14:checked w14:val="0"/>
            <w14:checkedState w14:val="2612" w14:font="MS Gothic"/>
            <w14:uncheckedState w14:val="2610" w14:font="MS Gothic"/>
          </w14:checkbox>
        </w:sdtPr>
        <w:sdtEndPr/>
        <w:sdtContent>
          <w:r w:rsidRPr="00E61251">
            <w:rPr>
              <w:rFonts w:ascii="MS Gothic" w:eastAsia="MS Gothic" w:hAnsi="MS Gothic" w:hint="eastAsia"/>
              <w:b/>
            </w:rPr>
            <w:t>☐</w:t>
          </w:r>
        </w:sdtContent>
      </w:sdt>
      <w:r w:rsidRPr="00E61251">
        <w:t xml:space="preserve"> Corequisite (s):</w:t>
      </w:r>
    </w:p>
    <w:p w14:paraId="3689535F" w14:textId="77777777" w:rsidR="00EC415E" w:rsidRPr="00E61251" w:rsidRDefault="000750C6" w:rsidP="00926EAE">
      <w:pPr>
        <w:tabs>
          <w:tab w:val="left" w:pos="3348"/>
        </w:tabs>
        <w:ind w:left="2880" w:hanging="2160"/>
        <w:rPr>
          <w:bCs/>
        </w:rPr>
      </w:pPr>
      <w:r w:rsidRPr="00E61251">
        <w:rPr>
          <w:bCs/>
        </w:rPr>
        <w:tab/>
      </w:r>
    </w:p>
    <w:p w14:paraId="7A7C422D" w14:textId="77777777" w:rsidR="00FF6019" w:rsidRPr="00E61251" w:rsidRDefault="00FF6019" w:rsidP="00FF6019">
      <w:pPr>
        <w:tabs>
          <w:tab w:val="left" w:pos="3348"/>
        </w:tabs>
        <w:ind w:left="720"/>
        <w:rPr>
          <w:bCs/>
        </w:rPr>
      </w:pPr>
      <w:r w:rsidRPr="00E61251">
        <w:t>I</w:t>
      </w:r>
      <w:r w:rsidR="00AD3A8B" w:rsidRPr="00E61251">
        <w:t xml:space="preserve">. </w:t>
      </w:r>
      <w:r w:rsidR="000750C6" w:rsidRPr="00E61251">
        <w:t xml:space="preserve"> </w:t>
      </w:r>
      <w:r w:rsidR="004D4B05" w:rsidRPr="00E61251">
        <w:t>Additional Fees</w:t>
      </w:r>
      <w:r w:rsidR="00AD3A8B" w:rsidRPr="00E61251">
        <w:t>:</w:t>
      </w:r>
      <w:r w:rsidR="00AD3A8B" w:rsidRPr="00E61251">
        <w:tab/>
      </w:r>
      <w:r w:rsidR="001F0FA7" w:rsidRPr="00E61251">
        <w:tab/>
      </w:r>
      <w:r w:rsidR="00C53E2E" w:rsidRPr="00E61251">
        <w:tab/>
      </w:r>
      <w:r w:rsidR="004D4B05" w:rsidRPr="00E61251">
        <w:rPr>
          <w:bCs/>
        </w:rPr>
        <w:t>None</w:t>
      </w:r>
      <w:r w:rsidR="000750C6" w:rsidRPr="00E61251">
        <w:rPr>
          <w:bCs/>
        </w:rPr>
        <w:br/>
      </w:r>
    </w:p>
    <w:p w14:paraId="0C58D8D5" w14:textId="77777777" w:rsidR="00FF6019" w:rsidRPr="00E61251" w:rsidRDefault="00FF6019">
      <w:pPr>
        <w:rPr>
          <w:b/>
          <w:bCs/>
        </w:rPr>
      </w:pPr>
    </w:p>
    <w:p w14:paraId="37362918" w14:textId="77777777" w:rsidR="00CA5EF5" w:rsidRPr="00E61251" w:rsidRDefault="00CA5EF5">
      <w:pPr>
        <w:rPr>
          <w:b/>
          <w:bCs/>
        </w:rPr>
      </w:pPr>
      <w:r w:rsidRPr="00E61251">
        <w:rPr>
          <w:b/>
          <w:bCs/>
        </w:rPr>
        <w:t>II</w:t>
      </w:r>
      <w:r w:rsidR="00B27B7B" w:rsidRPr="00E61251">
        <w:rPr>
          <w:b/>
          <w:bCs/>
        </w:rPr>
        <w:t>. Catalog</w:t>
      </w:r>
      <w:r w:rsidRPr="00E61251">
        <w:rPr>
          <w:b/>
          <w:bCs/>
        </w:rPr>
        <w:t xml:space="preserve"> Description</w:t>
      </w:r>
    </w:p>
    <w:p w14:paraId="33D34ECB" w14:textId="77777777" w:rsidR="00CA5EF5" w:rsidRPr="00E61251" w:rsidRDefault="00CA5EF5"/>
    <w:p w14:paraId="4C8289C0" w14:textId="111C31F5" w:rsidR="00CA5EF5" w:rsidRPr="00E61251" w:rsidRDefault="00E324A4">
      <w:pPr>
        <w:rPr>
          <w:iCs/>
        </w:rPr>
      </w:pPr>
      <w:r w:rsidRPr="00E61251">
        <w:rPr>
          <w:b/>
          <w:i/>
          <w:iCs/>
        </w:rPr>
        <w:t>Prerequisite:</w:t>
      </w:r>
      <w:r w:rsidR="000C3453" w:rsidRPr="00E61251">
        <w:rPr>
          <w:b/>
          <w:i/>
          <w:iCs/>
        </w:rPr>
        <w:t xml:space="preserve"> </w:t>
      </w:r>
      <w:r w:rsidR="00093816" w:rsidRPr="00E61251">
        <w:rPr>
          <w:b/>
          <w:i/>
          <w:iCs/>
        </w:rPr>
        <w:t xml:space="preserve">A grade of C or better in </w:t>
      </w:r>
      <w:r w:rsidR="00C410D4" w:rsidRPr="00E61251">
        <w:rPr>
          <w:b/>
          <w:i/>
          <w:iCs/>
        </w:rPr>
        <w:t>CSIT</w:t>
      </w:r>
      <w:r w:rsidR="0062443B" w:rsidRPr="00E61251">
        <w:rPr>
          <w:b/>
          <w:i/>
          <w:iCs/>
        </w:rPr>
        <w:t>-103</w:t>
      </w:r>
      <w:r w:rsidRPr="00E61251">
        <w:rPr>
          <w:b/>
          <w:i/>
          <w:iCs/>
        </w:rPr>
        <w:t xml:space="preserve"> Computer </w:t>
      </w:r>
      <w:r w:rsidR="0062443B" w:rsidRPr="00E61251">
        <w:rPr>
          <w:b/>
          <w:i/>
          <w:iCs/>
        </w:rPr>
        <w:t xml:space="preserve">Concepts &amp; Programming, or </w:t>
      </w:r>
      <w:r w:rsidR="00050AF0" w:rsidRPr="00E61251">
        <w:rPr>
          <w:b/>
          <w:i/>
          <w:iCs/>
        </w:rPr>
        <w:t>a</w:t>
      </w:r>
      <w:r w:rsidR="00093816" w:rsidRPr="00E61251">
        <w:rPr>
          <w:b/>
          <w:i/>
          <w:iCs/>
        </w:rPr>
        <w:t xml:space="preserve"> grade of C or better in </w:t>
      </w:r>
      <w:r w:rsidR="00C410D4" w:rsidRPr="00E61251">
        <w:rPr>
          <w:b/>
          <w:i/>
          <w:iCs/>
        </w:rPr>
        <w:t xml:space="preserve">CSIT </w:t>
      </w:r>
      <w:r w:rsidR="0062443B" w:rsidRPr="00E61251">
        <w:rPr>
          <w:b/>
          <w:i/>
          <w:iCs/>
        </w:rPr>
        <w:t>-105 Foundations of Computer Science,</w:t>
      </w:r>
      <w:r w:rsidRPr="00E61251">
        <w:rPr>
          <w:b/>
          <w:i/>
          <w:iCs/>
        </w:rPr>
        <w:t xml:space="preserve"> </w:t>
      </w:r>
      <w:r w:rsidR="00E47B32" w:rsidRPr="00E61251">
        <w:rPr>
          <w:b/>
          <w:i/>
          <w:iCs/>
        </w:rPr>
        <w:t xml:space="preserve">or </w:t>
      </w:r>
      <w:r w:rsidR="00050AF0" w:rsidRPr="00E61251">
        <w:rPr>
          <w:b/>
          <w:i/>
          <w:iCs/>
        </w:rPr>
        <w:t>a</w:t>
      </w:r>
      <w:r w:rsidR="00093816" w:rsidRPr="00E61251">
        <w:rPr>
          <w:b/>
          <w:i/>
          <w:iCs/>
        </w:rPr>
        <w:t xml:space="preserve"> grade of C or better in </w:t>
      </w:r>
      <w:r w:rsidR="00C410D4" w:rsidRPr="00E61251">
        <w:rPr>
          <w:b/>
          <w:i/>
          <w:iCs/>
        </w:rPr>
        <w:t>CSIT</w:t>
      </w:r>
      <w:r w:rsidR="00E47B32" w:rsidRPr="00E61251">
        <w:rPr>
          <w:b/>
          <w:i/>
          <w:iCs/>
        </w:rPr>
        <w:t xml:space="preserve"> 125 Programming for Business Majors, </w:t>
      </w:r>
      <w:r w:rsidRPr="00E61251">
        <w:rPr>
          <w:b/>
          <w:i/>
          <w:iCs/>
        </w:rPr>
        <w:t>or equivalent experience or training</w:t>
      </w:r>
      <w:r w:rsidR="00093816" w:rsidRPr="00E61251">
        <w:rPr>
          <w:b/>
          <w:i/>
          <w:iCs/>
        </w:rPr>
        <w:t>.</w:t>
      </w:r>
      <w:r w:rsidR="000C3453" w:rsidRPr="00E61251">
        <w:rPr>
          <w:i/>
          <w:iCs/>
        </w:rPr>
        <w:t xml:space="preserve"> </w:t>
      </w:r>
      <w:r w:rsidR="00D81298" w:rsidRPr="00E61251">
        <w:rPr>
          <w:iCs/>
        </w:rPr>
        <w:t>Introduces the student to concepts and features of the UNIX and Linux Operating Systems.  Topics include directory and file structures, file management, I/O redirection, regular expressions, and the shell command language.  Emphasis is placed on the development of shell scripts to manage data files and automate administrative tasks.  Students will write programs and procedures using the shell.</w:t>
      </w:r>
    </w:p>
    <w:p w14:paraId="46EB79F2" w14:textId="77777777" w:rsidR="00D81298" w:rsidRPr="00E61251" w:rsidRDefault="00D81298"/>
    <w:p w14:paraId="52B201AB" w14:textId="77777777" w:rsidR="00CA5EF5" w:rsidRPr="00E61251" w:rsidRDefault="00CA5EF5">
      <w:pPr>
        <w:rPr>
          <w:b/>
          <w:bCs/>
        </w:rPr>
      </w:pPr>
      <w:r w:rsidRPr="00E61251">
        <w:rPr>
          <w:b/>
          <w:bCs/>
        </w:rPr>
        <w:t>III</w:t>
      </w:r>
      <w:r w:rsidR="00B27B7B" w:rsidRPr="00E61251">
        <w:rPr>
          <w:b/>
          <w:bCs/>
        </w:rPr>
        <w:t>. Statement</w:t>
      </w:r>
      <w:r w:rsidRPr="00E61251">
        <w:rPr>
          <w:b/>
          <w:bCs/>
        </w:rPr>
        <w:t xml:space="preserve"> of Course Need</w:t>
      </w:r>
    </w:p>
    <w:p w14:paraId="11F6E546" w14:textId="77777777" w:rsidR="00CA5EF5" w:rsidRPr="00E61251" w:rsidRDefault="00CA5EF5">
      <w:pPr>
        <w:rPr>
          <w:b/>
          <w:bCs/>
        </w:rPr>
      </w:pPr>
    </w:p>
    <w:p w14:paraId="47C67456" w14:textId="77777777" w:rsidR="00751390" w:rsidRPr="00E61251" w:rsidRDefault="00D81298" w:rsidP="00C53EA0">
      <w:pPr>
        <w:numPr>
          <w:ilvl w:val="0"/>
          <w:numId w:val="9"/>
        </w:numPr>
        <w:spacing w:after="100" w:afterAutospacing="1"/>
      </w:pPr>
      <w:r w:rsidRPr="00E61251">
        <w:lastRenderedPageBreak/>
        <w:t xml:space="preserve">The UNIX and Linux operating systems are major server environments today. </w:t>
      </w:r>
      <w:r w:rsidR="0062443B" w:rsidRPr="00E61251">
        <w:t xml:space="preserve">This course provides students with the foundation to be able to efficiently use and administer these systems.  Students will be able to automate tasks that in a graphical environment could take many hours to perform.  </w:t>
      </w:r>
      <w:r w:rsidRPr="00E61251">
        <w:t xml:space="preserve">In addition, </w:t>
      </w:r>
      <w:r w:rsidR="0062443B" w:rsidRPr="00E61251">
        <w:t xml:space="preserve">as </w:t>
      </w:r>
      <w:r w:rsidRPr="00E61251">
        <w:t>the Open So</w:t>
      </w:r>
      <w:r w:rsidR="0062443B" w:rsidRPr="00E61251">
        <w:t xml:space="preserve">urce movement continues to grow, </w:t>
      </w:r>
      <w:r w:rsidRPr="00E61251">
        <w:t xml:space="preserve">this course </w:t>
      </w:r>
      <w:r w:rsidR="0062443B" w:rsidRPr="00E61251">
        <w:t>familiarizes</w:t>
      </w:r>
      <w:r w:rsidRPr="00E61251">
        <w:t xml:space="preserve"> students </w:t>
      </w:r>
      <w:r w:rsidR="0062443B" w:rsidRPr="00E61251">
        <w:t>with</w:t>
      </w:r>
      <w:r w:rsidRPr="00E61251">
        <w:t xml:space="preserve"> the fundamental environment for Open Source applications.</w:t>
      </w:r>
      <w:r w:rsidR="00C53EA0" w:rsidRPr="00E61251">
        <w:br/>
      </w:r>
    </w:p>
    <w:p w14:paraId="2369F324" w14:textId="77777777" w:rsidR="00C53EA0" w:rsidRPr="00E61251" w:rsidRDefault="00C53EA0" w:rsidP="00C53EA0">
      <w:pPr>
        <w:numPr>
          <w:ilvl w:val="0"/>
          <w:numId w:val="9"/>
        </w:numPr>
        <w:spacing w:after="100" w:afterAutospacing="1"/>
      </w:pPr>
      <w:r w:rsidRPr="00E61251">
        <w:t>This course does have a laboratory component.  Students use computers that are attached to the RVCC network to access a centralized, UNIX Server to write and test scripts</w:t>
      </w:r>
      <w:r w:rsidRPr="00E61251">
        <w:br/>
      </w:r>
    </w:p>
    <w:p w14:paraId="32A17522" w14:textId="4D3C2F19" w:rsidR="00D81298" w:rsidRPr="00E61251" w:rsidRDefault="00C53EA0" w:rsidP="002464CF">
      <w:pPr>
        <w:numPr>
          <w:ilvl w:val="0"/>
          <w:numId w:val="9"/>
        </w:numPr>
        <w:spacing w:after="100" w:afterAutospacing="1"/>
      </w:pPr>
      <w:r w:rsidRPr="00E61251">
        <w:t xml:space="preserve">This course transfers to most four-year schools as either an equivalent course </w:t>
      </w:r>
      <w:r w:rsidR="004057F8" w:rsidRPr="00E61251">
        <w:t>in a Computer Science or related major or as a free elective</w:t>
      </w:r>
      <w:r w:rsidR="00013BF1" w:rsidRPr="00E61251">
        <w:t xml:space="preserve"> dependent on the transfer institution.</w:t>
      </w:r>
      <w:r w:rsidRPr="00E61251">
        <w:br/>
      </w:r>
    </w:p>
    <w:p w14:paraId="77177702" w14:textId="77777777" w:rsidR="00CA5EF5" w:rsidRPr="00E61251" w:rsidRDefault="00CA5EF5" w:rsidP="00C6450D">
      <w:pPr>
        <w:spacing w:after="100" w:afterAutospacing="1"/>
        <w:rPr>
          <w:b/>
          <w:bCs/>
        </w:rPr>
      </w:pPr>
      <w:r w:rsidRPr="00E61251">
        <w:rPr>
          <w:b/>
          <w:bCs/>
        </w:rPr>
        <w:t>IV. Place of Course in College Curriculum</w:t>
      </w:r>
    </w:p>
    <w:p w14:paraId="5A3D89E0" w14:textId="77777777" w:rsidR="00071822" w:rsidRPr="00E61251" w:rsidRDefault="00071822" w:rsidP="00071822">
      <w:pPr>
        <w:numPr>
          <w:ilvl w:val="0"/>
          <w:numId w:val="8"/>
        </w:numPr>
        <w:rPr>
          <w:bCs/>
        </w:rPr>
      </w:pPr>
      <w:r w:rsidRPr="00E61251">
        <w:rPr>
          <w:bCs/>
        </w:rPr>
        <w:t>Free Elective</w:t>
      </w:r>
    </w:p>
    <w:p w14:paraId="05DF43D9" w14:textId="240451E4" w:rsidR="00071822" w:rsidRPr="00E61251" w:rsidRDefault="00071822" w:rsidP="00071822">
      <w:pPr>
        <w:numPr>
          <w:ilvl w:val="0"/>
          <w:numId w:val="8"/>
        </w:numPr>
        <w:rPr>
          <w:bCs/>
        </w:rPr>
      </w:pPr>
      <w:r w:rsidRPr="00E61251">
        <w:rPr>
          <w:bCs/>
        </w:rPr>
        <w:t xml:space="preserve">This course </w:t>
      </w:r>
      <w:r w:rsidR="00DE6E4A" w:rsidRPr="00E61251">
        <w:rPr>
          <w:bCs/>
        </w:rPr>
        <w:t xml:space="preserve">is </w:t>
      </w:r>
      <w:r w:rsidRPr="00E61251">
        <w:rPr>
          <w:bCs/>
        </w:rPr>
        <w:t xml:space="preserve">a program </w:t>
      </w:r>
      <w:r w:rsidR="00DE6E4A" w:rsidRPr="00E61251">
        <w:rPr>
          <w:bCs/>
        </w:rPr>
        <w:t>option in</w:t>
      </w:r>
      <w:r w:rsidRPr="00E61251">
        <w:rPr>
          <w:bCs/>
        </w:rPr>
        <w:t>:</w:t>
      </w:r>
    </w:p>
    <w:p w14:paraId="613A9DC4" w14:textId="77777777" w:rsidR="00640BA6" w:rsidRPr="00E61251" w:rsidRDefault="00640BA6" w:rsidP="00640BA6">
      <w:pPr>
        <w:numPr>
          <w:ilvl w:val="1"/>
          <w:numId w:val="13"/>
        </w:numPr>
        <w:rPr>
          <w:bCs/>
        </w:rPr>
      </w:pPr>
      <w:r w:rsidRPr="00E61251">
        <w:rPr>
          <w:bCs/>
        </w:rPr>
        <w:t xml:space="preserve">Computer Networking </w:t>
      </w:r>
      <w:r w:rsidR="00C410D4" w:rsidRPr="00E61251">
        <w:rPr>
          <w:bCs/>
        </w:rPr>
        <w:t xml:space="preserve">&amp; Cybersecurity </w:t>
      </w:r>
      <w:r w:rsidRPr="00E61251">
        <w:rPr>
          <w:bCs/>
        </w:rPr>
        <w:t>A.A.S. Degree</w:t>
      </w:r>
    </w:p>
    <w:p w14:paraId="02A339CE" w14:textId="7F395CB3" w:rsidR="00D371F3" w:rsidRPr="00E61251" w:rsidRDefault="00D371F3" w:rsidP="00640BA6">
      <w:pPr>
        <w:numPr>
          <w:ilvl w:val="1"/>
          <w:numId w:val="13"/>
        </w:numPr>
        <w:rPr>
          <w:bCs/>
        </w:rPr>
      </w:pPr>
      <w:r w:rsidRPr="00E61251">
        <w:rPr>
          <w:bCs/>
        </w:rPr>
        <w:t>Information Systems &amp; Technology A. S</w:t>
      </w:r>
      <w:r w:rsidR="005D1C36" w:rsidRPr="00E61251">
        <w:rPr>
          <w:bCs/>
        </w:rPr>
        <w:t>. Degree</w:t>
      </w:r>
    </w:p>
    <w:p w14:paraId="4AED3747" w14:textId="747AE99B" w:rsidR="00C53EA0" w:rsidRPr="00E61251" w:rsidRDefault="00640BA6" w:rsidP="00C53EA0">
      <w:pPr>
        <w:numPr>
          <w:ilvl w:val="0"/>
          <w:numId w:val="8"/>
        </w:numPr>
        <w:rPr>
          <w:bCs/>
        </w:rPr>
      </w:pPr>
      <w:r w:rsidRPr="00E61251">
        <w:rPr>
          <w:bCs/>
        </w:rPr>
        <w:t xml:space="preserve">This course </w:t>
      </w:r>
      <w:r w:rsidR="00AE7E4E" w:rsidRPr="00E61251">
        <w:rPr>
          <w:bCs/>
        </w:rPr>
        <w:t>serves a</w:t>
      </w:r>
      <w:r w:rsidRPr="00E61251">
        <w:rPr>
          <w:bCs/>
        </w:rPr>
        <w:t xml:space="preserve">s a </w:t>
      </w:r>
      <w:r w:rsidR="00CA16E0" w:rsidRPr="00E61251">
        <w:rPr>
          <w:bCs/>
        </w:rPr>
        <w:t>Programming</w:t>
      </w:r>
      <w:r w:rsidR="00C410D4" w:rsidRPr="00E61251">
        <w:rPr>
          <w:bCs/>
        </w:rPr>
        <w:t xml:space="preserve"> Elective on the Computer and Programming Electives List</w:t>
      </w:r>
    </w:p>
    <w:p w14:paraId="096E756B" w14:textId="77777777" w:rsidR="00C53EA0" w:rsidRPr="00E61251" w:rsidRDefault="00C53EA0" w:rsidP="00C53EA0">
      <w:pPr>
        <w:numPr>
          <w:ilvl w:val="0"/>
          <w:numId w:val="8"/>
        </w:numPr>
        <w:rPr>
          <w:bCs/>
        </w:rPr>
      </w:pPr>
      <w:r w:rsidRPr="00E61251">
        <w:rPr>
          <w:bCs/>
        </w:rPr>
        <w:t xml:space="preserve">To see course transferability: a) for New Jersey Schools, go to the NJ Transfer Website, </w:t>
      </w:r>
      <w:hyperlink r:id="rId7" w:history="1">
        <w:r w:rsidRPr="00E61251">
          <w:rPr>
            <w:rStyle w:val="Hyperlink"/>
            <w:bCs/>
          </w:rPr>
          <w:t>www.njtransfer.org</w:t>
        </w:r>
      </w:hyperlink>
      <w:r w:rsidRPr="00E61251">
        <w:rPr>
          <w:bCs/>
        </w:rPr>
        <w:t>; b) for all other colleges and universities, go to their individual websites</w:t>
      </w:r>
    </w:p>
    <w:p w14:paraId="0C0D95DA" w14:textId="77777777" w:rsidR="00E47B32" w:rsidRPr="00E61251" w:rsidRDefault="00E47B32" w:rsidP="00C53EA0">
      <w:pPr>
        <w:tabs>
          <w:tab w:val="left" w:pos="1530"/>
        </w:tabs>
      </w:pPr>
    </w:p>
    <w:p w14:paraId="751D8D11" w14:textId="77777777" w:rsidR="00CA5EF5" w:rsidRPr="00E61251" w:rsidRDefault="00CA5EF5">
      <w:pPr>
        <w:pStyle w:val="Heading4"/>
        <w:spacing w:before="0" w:beforeAutospacing="0" w:after="0" w:afterAutospacing="0"/>
        <w:rPr>
          <w:szCs w:val="20"/>
        </w:rPr>
      </w:pPr>
      <w:r w:rsidRPr="00E61251">
        <w:rPr>
          <w:szCs w:val="20"/>
        </w:rPr>
        <w:t>V. Outline of Course Content</w:t>
      </w:r>
    </w:p>
    <w:p w14:paraId="09B9AA8F" w14:textId="77777777" w:rsidR="00CA5EF5" w:rsidRPr="00E61251" w:rsidRDefault="00CA5EF5"/>
    <w:p w14:paraId="32D0DA49" w14:textId="77777777" w:rsidR="00CA5EF5" w:rsidRPr="00E61251" w:rsidRDefault="00CA5EF5" w:rsidP="00EA7575">
      <w:pPr>
        <w:ind w:left="720"/>
      </w:pPr>
      <w:r w:rsidRPr="00E61251">
        <w:t>This course explore</w:t>
      </w:r>
      <w:r w:rsidR="00902B78" w:rsidRPr="00E61251">
        <w:t>s</w:t>
      </w:r>
      <w:r w:rsidRPr="00E61251">
        <w:t xml:space="preserve"> the following topics:</w:t>
      </w:r>
    </w:p>
    <w:p w14:paraId="1152EE0D" w14:textId="77777777" w:rsidR="00CA5EF5" w:rsidRPr="00E61251" w:rsidRDefault="00CA5EF5" w:rsidP="00EA7575">
      <w:pPr>
        <w:ind w:left="720"/>
      </w:pPr>
    </w:p>
    <w:p w14:paraId="35831FCC" w14:textId="77777777" w:rsidR="00B73ADE" w:rsidRPr="00E61251" w:rsidRDefault="00D81298" w:rsidP="00EA7575">
      <w:pPr>
        <w:pStyle w:val="Header"/>
        <w:numPr>
          <w:ilvl w:val="0"/>
          <w:numId w:val="10"/>
        </w:numPr>
        <w:tabs>
          <w:tab w:val="clear" w:pos="4320"/>
          <w:tab w:val="clear" w:pos="8640"/>
        </w:tabs>
        <w:ind w:left="1080"/>
      </w:pPr>
      <w:r w:rsidRPr="00E61251">
        <w:t>Directory and file structures</w:t>
      </w:r>
    </w:p>
    <w:p w14:paraId="02679BFF" w14:textId="77777777" w:rsidR="00B73ADE" w:rsidRPr="00E61251" w:rsidRDefault="00D81298" w:rsidP="00EA7575">
      <w:pPr>
        <w:pStyle w:val="Header"/>
        <w:numPr>
          <w:ilvl w:val="0"/>
          <w:numId w:val="10"/>
        </w:numPr>
        <w:tabs>
          <w:tab w:val="clear" w:pos="4320"/>
          <w:tab w:val="clear" w:pos="8640"/>
        </w:tabs>
        <w:ind w:left="1080"/>
      </w:pPr>
      <w:r w:rsidRPr="00E61251">
        <w:t>Standard files</w:t>
      </w:r>
      <w:r w:rsidR="00B73ADE" w:rsidRPr="00E61251">
        <w:t xml:space="preserve"> and their uses</w:t>
      </w:r>
    </w:p>
    <w:p w14:paraId="5BD832AB" w14:textId="77777777" w:rsidR="00B73ADE" w:rsidRPr="00E61251" w:rsidRDefault="00D81298" w:rsidP="00EA7575">
      <w:pPr>
        <w:pStyle w:val="Header"/>
        <w:numPr>
          <w:ilvl w:val="0"/>
          <w:numId w:val="10"/>
        </w:numPr>
        <w:tabs>
          <w:tab w:val="clear" w:pos="4320"/>
          <w:tab w:val="clear" w:pos="8640"/>
        </w:tabs>
        <w:ind w:left="1080"/>
      </w:pPr>
      <w:r w:rsidRPr="00E61251">
        <w:t>Basic commands</w:t>
      </w:r>
      <w:r w:rsidR="00B73ADE" w:rsidRPr="00E61251">
        <w:t xml:space="preserve"> for UNIX and Linux</w:t>
      </w:r>
    </w:p>
    <w:p w14:paraId="101CAA56" w14:textId="77777777" w:rsidR="00B73ADE" w:rsidRPr="00E61251" w:rsidRDefault="00D81298" w:rsidP="00EA7575">
      <w:pPr>
        <w:pStyle w:val="Header"/>
        <w:numPr>
          <w:ilvl w:val="0"/>
          <w:numId w:val="10"/>
        </w:numPr>
        <w:tabs>
          <w:tab w:val="clear" w:pos="4320"/>
          <w:tab w:val="clear" w:pos="8640"/>
        </w:tabs>
        <w:ind w:left="1080"/>
      </w:pPr>
      <w:r w:rsidRPr="00E61251">
        <w:t>I/O redirection</w:t>
      </w:r>
    </w:p>
    <w:p w14:paraId="36BF520D" w14:textId="77777777" w:rsidR="00B73ADE" w:rsidRPr="00E61251" w:rsidRDefault="00D81298" w:rsidP="00EA7575">
      <w:pPr>
        <w:pStyle w:val="Header"/>
        <w:numPr>
          <w:ilvl w:val="0"/>
          <w:numId w:val="10"/>
        </w:numPr>
        <w:tabs>
          <w:tab w:val="clear" w:pos="4320"/>
          <w:tab w:val="clear" w:pos="8640"/>
        </w:tabs>
        <w:ind w:left="1080"/>
      </w:pPr>
      <w:r w:rsidRPr="00E61251">
        <w:t>Pipes and filters</w:t>
      </w:r>
    </w:p>
    <w:p w14:paraId="64BB8806" w14:textId="77777777" w:rsidR="00B73ADE" w:rsidRPr="00E61251" w:rsidRDefault="00D81298" w:rsidP="00EA7575">
      <w:pPr>
        <w:pStyle w:val="Header"/>
        <w:numPr>
          <w:ilvl w:val="0"/>
          <w:numId w:val="10"/>
        </w:numPr>
        <w:tabs>
          <w:tab w:val="clear" w:pos="4320"/>
          <w:tab w:val="clear" w:pos="8640"/>
        </w:tabs>
        <w:ind w:left="1080"/>
      </w:pPr>
      <w:r w:rsidRPr="00E61251">
        <w:t>Regular expressions</w:t>
      </w:r>
    </w:p>
    <w:p w14:paraId="095E3D14" w14:textId="77777777" w:rsidR="00B73ADE" w:rsidRPr="00E61251" w:rsidRDefault="00D81298" w:rsidP="00EA7575">
      <w:pPr>
        <w:pStyle w:val="Header"/>
        <w:numPr>
          <w:ilvl w:val="0"/>
          <w:numId w:val="10"/>
        </w:numPr>
        <w:tabs>
          <w:tab w:val="clear" w:pos="4320"/>
          <w:tab w:val="clear" w:pos="8640"/>
        </w:tabs>
        <w:ind w:left="1080"/>
      </w:pPr>
      <w:r w:rsidRPr="00E61251">
        <w:t>Shell programs</w:t>
      </w:r>
    </w:p>
    <w:p w14:paraId="7F59D525" w14:textId="77777777" w:rsidR="00CD0A60" w:rsidRPr="00E61251" w:rsidRDefault="00D81298" w:rsidP="00EA7575">
      <w:pPr>
        <w:pStyle w:val="Header"/>
        <w:numPr>
          <w:ilvl w:val="0"/>
          <w:numId w:val="10"/>
        </w:numPr>
        <w:tabs>
          <w:tab w:val="clear" w:pos="4320"/>
          <w:tab w:val="clear" w:pos="8640"/>
        </w:tabs>
        <w:ind w:left="1080"/>
      </w:pPr>
      <w:r w:rsidRPr="00E61251">
        <w:t>Control logic</w:t>
      </w:r>
      <w:r w:rsidR="00B73ADE" w:rsidRPr="00E61251">
        <w:t xml:space="preserve"> in the Operating System</w:t>
      </w:r>
    </w:p>
    <w:p w14:paraId="3452E514" w14:textId="77777777" w:rsidR="00B73ADE" w:rsidRPr="00E61251" w:rsidRDefault="00B73ADE" w:rsidP="00EA7575">
      <w:pPr>
        <w:pStyle w:val="Header"/>
        <w:numPr>
          <w:ilvl w:val="0"/>
          <w:numId w:val="10"/>
        </w:numPr>
        <w:tabs>
          <w:tab w:val="clear" w:pos="4320"/>
          <w:tab w:val="clear" w:pos="8640"/>
        </w:tabs>
        <w:ind w:left="1080"/>
      </w:pPr>
      <w:r w:rsidRPr="00E61251">
        <w:t>Environment Variables and how to manipulate them</w:t>
      </w:r>
    </w:p>
    <w:p w14:paraId="6B2AF4D3" w14:textId="616E4704" w:rsidR="009F4D20" w:rsidRPr="00E61251" w:rsidRDefault="009F4D20">
      <w:r w:rsidRPr="00E61251">
        <w:br w:type="page"/>
      </w:r>
    </w:p>
    <w:p w14:paraId="5EA7493B" w14:textId="77777777" w:rsidR="00B73ADE" w:rsidRPr="00E61251" w:rsidRDefault="00B73ADE" w:rsidP="00B73ADE">
      <w:pPr>
        <w:pStyle w:val="Header"/>
        <w:tabs>
          <w:tab w:val="clear" w:pos="4320"/>
          <w:tab w:val="clear" w:pos="8640"/>
        </w:tabs>
      </w:pPr>
    </w:p>
    <w:p w14:paraId="7C1CF245" w14:textId="7EDBC48A" w:rsidR="00CA5EF5" w:rsidRPr="00E61251" w:rsidRDefault="00CA5EF5" w:rsidP="006A1450">
      <w:r w:rsidRPr="00E61251">
        <w:rPr>
          <w:b/>
          <w:bCs/>
        </w:rPr>
        <w:t xml:space="preserve">VI. </w:t>
      </w:r>
      <w:r w:rsidR="00902B78" w:rsidRPr="00E61251">
        <w:rPr>
          <w:b/>
          <w:bCs/>
        </w:rPr>
        <w:t xml:space="preserve">A. </w:t>
      </w:r>
      <w:r w:rsidR="007F2BBA" w:rsidRPr="00E61251">
        <w:rPr>
          <w:b/>
          <w:bCs/>
        </w:rPr>
        <w:t>Course Learning Outcomes</w:t>
      </w:r>
    </w:p>
    <w:p w14:paraId="7D874C48" w14:textId="77777777" w:rsidR="00CA5EF5" w:rsidRPr="00E61251" w:rsidRDefault="00CA5EF5">
      <w:pPr>
        <w:overflowPunct w:val="0"/>
        <w:autoSpaceDE w:val="0"/>
        <w:autoSpaceDN w:val="0"/>
        <w:adjustRightInd w:val="0"/>
        <w:jc w:val="both"/>
        <w:textAlignment w:val="baseline"/>
        <w:rPr>
          <w:b/>
        </w:rPr>
      </w:pPr>
    </w:p>
    <w:p w14:paraId="4A8652E0" w14:textId="77777777" w:rsidR="00CA5EF5" w:rsidRPr="00E61251" w:rsidRDefault="00CA5EF5" w:rsidP="00B73ADE">
      <w:pPr>
        <w:autoSpaceDE w:val="0"/>
        <w:autoSpaceDN w:val="0"/>
        <w:adjustRightInd w:val="0"/>
        <w:ind w:firstLine="720"/>
      </w:pPr>
      <w:r w:rsidRPr="00E61251">
        <w:t>At the conclusion of the course, students will be able to:</w:t>
      </w:r>
      <w:r w:rsidR="00902B78" w:rsidRPr="00E61251">
        <w:br/>
      </w:r>
    </w:p>
    <w:p w14:paraId="1E264ACC" w14:textId="2499BF43" w:rsidR="00CA5EF5" w:rsidRPr="00E61251" w:rsidRDefault="00B73ADE" w:rsidP="00B73ADE">
      <w:pPr>
        <w:numPr>
          <w:ilvl w:val="0"/>
          <w:numId w:val="11"/>
        </w:numPr>
        <w:overflowPunct w:val="0"/>
        <w:autoSpaceDE w:val="0"/>
        <w:autoSpaceDN w:val="0"/>
        <w:adjustRightInd w:val="0"/>
        <w:textAlignment w:val="baseline"/>
      </w:pPr>
      <w:r w:rsidRPr="00E61251">
        <w:t>Describe the major components of the UNIX Operating System</w:t>
      </w:r>
      <w:r w:rsidR="00E31795" w:rsidRPr="00E61251">
        <w:t xml:space="preserve"> (GE-1,4)</w:t>
      </w:r>
    </w:p>
    <w:p w14:paraId="3E102B68" w14:textId="61721566" w:rsidR="00B73ADE" w:rsidRPr="00E61251" w:rsidRDefault="00B73ADE" w:rsidP="00B73ADE">
      <w:pPr>
        <w:numPr>
          <w:ilvl w:val="0"/>
          <w:numId w:val="11"/>
        </w:numPr>
        <w:overflowPunct w:val="0"/>
        <w:autoSpaceDE w:val="0"/>
        <w:autoSpaceDN w:val="0"/>
        <w:adjustRightInd w:val="0"/>
        <w:textAlignment w:val="baseline"/>
      </w:pPr>
      <w:r w:rsidRPr="00E61251">
        <w:t>Demonstrate the use of system commands to manipulate File Directories and individual files</w:t>
      </w:r>
      <w:r w:rsidR="00E31795" w:rsidRPr="00E61251">
        <w:t xml:space="preserve"> (GE-4)</w:t>
      </w:r>
    </w:p>
    <w:p w14:paraId="0D5E1092" w14:textId="782D0917" w:rsidR="00B73ADE" w:rsidRPr="00E61251" w:rsidRDefault="00B73ADE" w:rsidP="00B73ADE">
      <w:pPr>
        <w:numPr>
          <w:ilvl w:val="0"/>
          <w:numId w:val="11"/>
        </w:numPr>
        <w:overflowPunct w:val="0"/>
        <w:autoSpaceDE w:val="0"/>
        <w:autoSpaceDN w:val="0"/>
        <w:adjustRightInd w:val="0"/>
        <w:textAlignment w:val="baseline"/>
      </w:pPr>
      <w:r w:rsidRPr="00E61251">
        <w:t>Create and execute UNIX shell pro</w:t>
      </w:r>
      <w:r w:rsidR="008527EB" w:rsidRPr="00E61251">
        <w:t>grams</w:t>
      </w:r>
      <w:r w:rsidR="00E31795" w:rsidRPr="00E61251">
        <w:t xml:space="preserve"> (GE-4)</w:t>
      </w:r>
    </w:p>
    <w:p w14:paraId="6CAE7812" w14:textId="16389977" w:rsidR="00B73ADE" w:rsidRPr="00E61251" w:rsidRDefault="00B73ADE" w:rsidP="00B73ADE">
      <w:pPr>
        <w:numPr>
          <w:ilvl w:val="0"/>
          <w:numId w:val="11"/>
        </w:numPr>
        <w:overflowPunct w:val="0"/>
        <w:autoSpaceDE w:val="0"/>
        <w:autoSpaceDN w:val="0"/>
        <w:adjustRightInd w:val="0"/>
        <w:textAlignment w:val="baseline"/>
      </w:pPr>
      <w:r w:rsidRPr="00E61251">
        <w:t>Develop regular expressions for data manipulation</w:t>
      </w:r>
      <w:r w:rsidR="00E31795" w:rsidRPr="00E61251">
        <w:t xml:space="preserve"> (GE-4)</w:t>
      </w:r>
    </w:p>
    <w:p w14:paraId="7C412BDE" w14:textId="77777777" w:rsidR="00B73ADE" w:rsidRPr="00E61251" w:rsidRDefault="00B73ADE" w:rsidP="00544395">
      <w:pPr>
        <w:overflowPunct w:val="0"/>
        <w:autoSpaceDE w:val="0"/>
        <w:autoSpaceDN w:val="0"/>
        <w:adjustRightInd w:val="0"/>
        <w:ind w:left="90"/>
        <w:textAlignment w:val="baseline"/>
      </w:pPr>
    </w:p>
    <w:p w14:paraId="6B3CE20D" w14:textId="77777777" w:rsidR="00EA7575" w:rsidRPr="00E61251" w:rsidRDefault="00EC415E" w:rsidP="00EA7575">
      <w:pPr>
        <w:overflowPunct w:val="0"/>
        <w:autoSpaceDE w:val="0"/>
        <w:autoSpaceDN w:val="0"/>
        <w:adjustRightInd w:val="0"/>
        <w:ind w:firstLine="720"/>
        <w:textAlignment w:val="baseline"/>
        <w:rPr>
          <w:bCs/>
        </w:rPr>
      </w:pPr>
      <w:r w:rsidRPr="00E61251">
        <w:rPr>
          <w:b/>
        </w:rPr>
        <w:t>B</w:t>
      </w:r>
      <w:r w:rsidR="00EA7575" w:rsidRPr="00E61251">
        <w:rPr>
          <w:b/>
        </w:rPr>
        <w:t>.  Assessment Instruments</w:t>
      </w:r>
    </w:p>
    <w:p w14:paraId="19B8F70C" w14:textId="77777777" w:rsidR="00EA7575" w:rsidRPr="00E61251" w:rsidRDefault="00EA7575" w:rsidP="00544395">
      <w:pPr>
        <w:overflowPunct w:val="0"/>
        <w:autoSpaceDE w:val="0"/>
        <w:autoSpaceDN w:val="0"/>
        <w:adjustRightInd w:val="0"/>
        <w:ind w:left="90"/>
        <w:textAlignment w:val="baseline"/>
      </w:pPr>
    </w:p>
    <w:p w14:paraId="67EA579B" w14:textId="77777777" w:rsidR="00EC415E" w:rsidRPr="00E61251" w:rsidRDefault="00EC415E" w:rsidP="00544395">
      <w:pPr>
        <w:overflowPunct w:val="0"/>
        <w:autoSpaceDE w:val="0"/>
        <w:autoSpaceDN w:val="0"/>
        <w:adjustRightInd w:val="0"/>
        <w:ind w:left="90"/>
        <w:textAlignment w:val="baseline"/>
      </w:pPr>
    </w:p>
    <w:p w14:paraId="242FC3C1" w14:textId="77777777" w:rsidR="00EA7575" w:rsidRPr="00E61251" w:rsidRDefault="00EA7575" w:rsidP="00EA7575">
      <w:pPr>
        <w:numPr>
          <w:ilvl w:val="0"/>
          <w:numId w:val="15"/>
        </w:numPr>
      </w:pPr>
      <w:r w:rsidRPr="00E61251">
        <w:t>Shell Programs as Laboratory exercises and/or homework</w:t>
      </w:r>
    </w:p>
    <w:p w14:paraId="577592E9" w14:textId="77777777" w:rsidR="00EA7575" w:rsidRPr="00E61251" w:rsidRDefault="00EA7575" w:rsidP="00EA7575">
      <w:pPr>
        <w:numPr>
          <w:ilvl w:val="0"/>
          <w:numId w:val="15"/>
        </w:numPr>
      </w:pPr>
      <w:r w:rsidRPr="00E61251">
        <w:t>Quizzes</w:t>
      </w:r>
    </w:p>
    <w:p w14:paraId="5491DFA4" w14:textId="77777777" w:rsidR="00EA7575" w:rsidRPr="00E61251" w:rsidRDefault="00EA7575" w:rsidP="00EA7575">
      <w:pPr>
        <w:numPr>
          <w:ilvl w:val="0"/>
          <w:numId w:val="15"/>
        </w:numPr>
      </w:pPr>
      <w:r w:rsidRPr="00E61251">
        <w:t>Exams--</w:t>
      </w:r>
      <w:proofErr w:type="spellStart"/>
      <w:r w:rsidRPr="00E61251">
        <w:t>Exams</w:t>
      </w:r>
      <w:proofErr w:type="spellEnd"/>
      <w:r w:rsidRPr="00E61251">
        <w:t xml:space="preserve"> will assess both conceptual knowledge and practical knowledge</w:t>
      </w:r>
    </w:p>
    <w:p w14:paraId="7B3D7F1A" w14:textId="77777777" w:rsidR="00EA7575" w:rsidRPr="00E61251" w:rsidRDefault="00EA7575" w:rsidP="00EA7575">
      <w:pPr>
        <w:numPr>
          <w:ilvl w:val="0"/>
          <w:numId w:val="15"/>
        </w:numPr>
      </w:pPr>
      <w:r w:rsidRPr="00E61251">
        <w:t>Forum Discussions (for online versions of this course)</w:t>
      </w:r>
      <w:r w:rsidRPr="00E61251">
        <w:br/>
        <w:t xml:space="preserve"> </w:t>
      </w:r>
    </w:p>
    <w:p w14:paraId="0141F133" w14:textId="77777777" w:rsidR="00EA7575" w:rsidRPr="00E61251" w:rsidRDefault="00EA7575" w:rsidP="00544395">
      <w:pPr>
        <w:overflowPunct w:val="0"/>
        <w:autoSpaceDE w:val="0"/>
        <w:autoSpaceDN w:val="0"/>
        <w:adjustRightInd w:val="0"/>
        <w:ind w:left="90"/>
        <w:textAlignment w:val="baseline"/>
      </w:pPr>
    </w:p>
    <w:p w14:paraId="59CEE29B" w14:textId="77777777" w:rsidR="00EA7575" w:rsidRPr="00E61251" w:rsidRDefault="00EA7575" w:rsidP="00544395">
      <w:pPr>
        <w:overflowPunct w:val="0"/>
        <w:autoSpaceDE w:val="0"/>
        <w:autoSpaceDN w:val="0"/>
        <w:adjustRightInd w:val="0"/>
        <w:ind w:left="90"/>
        <w:textAlignment w:val="baseline"/>
      </w:pPr>
    </w:p>
    <w:p w14:paraId="70D82D2C" w14:textId="77777777" w:rsidR="00C73144" w:rsidRPr="00E61251" w:rsidRDefault="00C73144" w:rsidP="00C73144">
      <w:r w:rsidRPr="00E61251">
        <w:rPr>
          <w:b/>
          <w:bCs/>
        </w:rPr>
        <w:t>VII. Grade Determinants</w:t>
      </w:r>
      <w:r w:rsidRPr="00E61251">
        <w:rPr>
          <w:b/>
          <w:bCs/>
        </w:rPr>
        <w:br/>
      </w:r>
    </w:p>
    <w:p w14:paraId="3049E6A0" w14:textId="77777777" w:rsidR="00C73144" w:rsidRPr="00E61251" w:rsidRDefault="00C73144" w:rsidP="00C73144">
      <w:pPr>
        <w:numPr>
          <w:ilvl w:val="0"/>
          <w:numId w:val="4"/>
        </w:numPr>
        <w:rPr>
          <w:bCs/>
        </w:rPr>
      </w:pPr>
      <w:r w:rsidRPr="00E61251">
        <w:rPr>
          <w:bCs/>
        </w:rPr>
        <w:t xml:space="preserve">Individual homework </w:t>
      </w:r>
    </w:p>
    <w:p w14:paraId="1E21427F" w14:textId="77777777" w:rsidR="00C73144" w:rsidRPr="00E61251" w:rsidRDefault="00C73144" w:rsidP="00C73144">
      <w:pPr>
        <w:numPr>
          <w:ilvl w:val="0"/>
          <w:numId w:val="4"/>
        </w:numPr>
        <w:rPr>
          <w:bCs/>
        </w:rPr>
      </w:pPr>
      <w:r w:rsidRPr="00E61251">
        <w:rPr>
          <w:bCs/>
        </w:rPr>
        <w:t>Participation in forums (for online versions of this course)</w:t>
      </w:r>
    </w:p>
    <w:p w14:paraId="7D00C8B7" w14:textId="77777777" w:rsidR="00C73144" w:rsidRPr="00E61251" w:rsidRDefault="00C73144" w:rsidP="00C73144">
      <w:pPr>
        <w:numPr>
          <w:ilvl w:val="0"/>
          <w:numId w:val="4"/>
        </w:numPr>
        <w:rPr>
          <w:bCs/>
        </w:rPr>
      </w:pPr>
      <w:r w:rsidRPr="00E61251">
        <w:rPr>
          <w:bCs/>
        </w:rPr>
        <w:t>Quizzes</w:t>
      </w:r>
    </w:p>
    <w:p w14:paraId="222118BB" w14:textId="77777777" w:rsidR="00C73144" w:rsidRPr="00E61251" w:rsidRDefault="00C73144" w:rsidP="00C73144">
      <w:pPr>
        <w:numPr>
          <w:ilvl w:val="0"/>
          <w:numId w:val="4"/>
        </w:numPr>
        <w:rPr>
          <w:bCs/>
        </w:rPr>
      </w:pPr>
      <w:r w:rsidRPr="00E61251">
        <w:rPr>
          <w:bCs/>
        </w:rPr>
        <w:t>Mid-Term Exam</w:t>
      </w:r>
    </w:p>
    <w:p w14:paraId="6ABE8856" w14:textId="77777777" w:rsidR="00C73144" w:rsidRPr="00E61251" w:rsidRDefault="00C73144" w:rsidP="00C73144">
      <w:pPr>
        <w:numPr>
          <w:ilvl w:val="0"/>
          <w:numId w:val="4"/>
        </w:numPr>
        <w:rPr>
          <w:bCs/>
        </w:rPr>
      </w:pPr>
      <w:r w:rsidRPr="00E61251">
        <w:rPr>
          <w:bCs/>
        </w:rPr>
        <w:t>Final Exam</w:t>
      </w:r>
    </w:p>
    <w:p w14:paraId="2A81333F" w14:textId="77777777" w:rsidR="00C73144" w:rsidRPr="00E61251" w:rsidRDefault="00C73144" w:rsidP="00C73144">
      <w:pPr>
        <w:numPr>
          <w:ilvl w:val="0"/>
          <w:numId w:val="4"/>
        </w:numPr>
        <w:rPr>
          <w:bCs/>
        </w:rPr>
      </w:pPr>
      <w:r w:rsidRPr="00E61251">
        <w:rPr>
          <w:bCs/>
        </w:rPr>
        <w:t>Laboratory exercises</w:t>
      </w:r>
    </w:p>
    <w:p w14:paraId="3997AFDC" w14:textId="77777777" w:rsidR="00C73144" w:rsidRPr="00E61251" w:rsidRDefault="00C73144" w:rsidP="00C73144">
      <w:pPr>
        <w:numPr>
          <w:ilvl w:val="0"/>
          <w:numId w:val="4"/>
        </w:numPr>
        <w:rPr>
          <w:bCs/>
        </w:rPr>
      </w:pPr>
      <w:r w:rsidRPr="00E61251">
        <w:rPr>
          <w:bCs/>
        </w:rPr>
        <w:t>Homework</w:t>
      </w:r>
      <w:r w:rsidRPr="00E61251">
        <w:rPr>
          <w:bCs/>
        </w:rPr>
        <w:br/>
      </w:r>
    </w:p>
    <w:p w14:paraId="0B4258B3" w14:textId="77777777" w:rsidR="00C73144" w:rsidRPr="00E61251" w:rsidRDefault="00C73144" w:rsidP="00C73144">
      <w:pPr>
        <w:ind w:left="720"/>
        <w:rPr>
          <w:bCs/>
        </w:rPr>
      </w:pPr>
      <w:r w:rsidRPr="00E61251">
        <w:rPr>
          <w:bCs/>
        </w:rPr>
        <w:t>Methods for teaching and learning that may be used in the course:</w:t>
      </w:r>
    </w:p>
    <w:p w14:paraId="0B519356" w14:textId="77777777" w:rsidR="00C73144" w:rsidRPr="00E61251" w:rsidRDefault="00C73144" w:rsidP="00C73144">
      <w:pPr>
        <w:keepLines/>
        <w:numPr>
          <w:ilvl w:val="0"/>
          <w:numId w:val="2"/>
        </w:numPr>
      </w:pPr>
      <w:r w:rsidRPr="00E61251">
        <w:t>Lecture/Discussion.</w:t>
      </w:r>
    </w:p>
    <w:p w14:paraId="538E0895" w14:textId="77777777" w:rsidR="00C73144" w:rsidRPr="00E61251" w:rsidRDefault="00C73144" w:rsidP="00C73144">
      <w:pPr>
        <w:keepLines/>
        <w:numPr>
          <w:ilvl w:val="0"/>
          <w:numId w:val="2"/>
        </w:numPr>
      </w:pPr>
      <w:r w:rsidRPr="00E61251">
        <w:t xml:space="preserve"> Laboratory exercises</w:t>
      </w:r>
      <w:r w:rsidRPr="00E61251">
        <w:br/>
      </w:r>
    </w:p>
    <w:p w14:paraId="0AEC1AC4" w14:textId="77777777" w:rsidR="00C73144" w:rsidRPr="00E61251" w:rsidRDefault="00C73144" w:rsidP="00640D7B">
      <w:pPr>
        <w:rPr>
          <w:b/>
          <w:bCs/>
        </w:rPr>
      </w:pPr>
    </w:p>
    <w:p w14:paraId="1ECB947E" w14:textId="77777777" w:rsidR="00D0552B" w:rsidRPr="00E61251" w:rsidRDefault="00DD106F" w:rsidP="00AC3A2D">
      <w:pPr>
        <w:rPr>
          <w:szCs w:val="24"/>
        </w:rPr>
      </w:pPr>
      <w:r w:rsidRPr="00E61251">
        <w:rPr>
          <w:b/>
          <w:bCs/>
        </w:rPr>
        <w:t>VIII. Text</w:t>
      </w:r>
      <w:r w:rsidR="00C73144" w:rsidRPr="00E61251">
        <w:rPr>
          <w:b/>
          <w:bCs/>
        </w:rPr>
        <w:t>s</w:t>
      </w:r>
      <w:r w:rsidRPr="00E61251">
        <w:rPr>
          <w:b/>
          <w:bCs/>
        </w:rPr>
        <w:t xml:space="preserve"> and Materials</w:t>
      </w:r>
      <w:r w:rsidR="00AC3A2D" w:rsidRPr="00E61251">
        <w:rPr>
          <w:b/>
          <w:bCs/>
        </w:rPr>
        <w:br/>
      </w:r>
      <w:r w:rsidR="00AC3A2D" w:rsidRPr="00E61251">
        <w:rPr>
          <w:bCs/>
        </w:rPr>
        <w:br/>
      </w:r>
    </w:p>
    <w:p w14:paraId="030C5D99" w14:textId="77777777" w:rsidR="00C73144" w:rsidRPr="00E61251" w:rsidRDefault="00C73144" w:rsidP="00C73144">
      <w:pPr>
        <w:ind w:left="720"/>
        <w:rPr>
          <w:szCs w:val="24"/>
        </w:rPr>
      </w:pPr>
      <w:r w:rsidRPr="00E61251">
        <w:rPr>
          <w:szCs w:val="24"/>
        </w:rPr>
        <w:t xml:space="preserve">Wood, Patrick and Kochan, Stephen, Shell Programming in Unix, Linux, and OS X, Pearson, 4th edition. </w:t>
      </w:r>
    </w:p>
    <w:p w14:paraId="0C6F766D" w14:textId="77777777" w:rsidR="00D0552B" w:rsidRPr="00E61251" w:rsidRDefault="00D0552B" w:rsidP="00AC3A2D">
      <w:pPr>
        <w:ind w:left="720"/>
        <w:rPr>
          <w:szCs w:val="24"/>
        </w:rPr>
      </w:pPr>
    </w:p>
    <w:p w14:paraId="2B1EDDC9" w14:textId="77777777" w:rsidR="00DD106F" w:rsidRPr="00E61251" w:rsidRDefault="00F42654" w:rsidP="00AC3A2D">
      <w:pPr>
        <w:ind w:left="720"/>
        <w:rPr>
          <w:bCs/>
        </w:rPr>
      </w:pPr>
      <w:r w:rsidRPr="00E61251">
        <w:rPr>
          <w:szCs w:val="24"/>
        </w:rPr>
        <w:t xml:space="preserve">(Note: The course outline is intended only as a guide to course content and resources.  Do </w:t>
      </w:r>
      <w:r w:rsidRPr="00E61251">
        <w:rPr>
          <w:b/>
          <w:szCs w:val="24"/>
        </w:rPr>
        <w:t>NOT</w:t>
      </w:r>
      <w:r w:rsidRPr="00E61251">
        <w:rPr>
          <w:szCs w:val="24"/>
        </w:rPr>
        <w:t xml:space="preserve"> purchase textbooks based on this outline.  The RVCC Bookstore is the sole resource for the most up-to-date information about </w:t>
      </w:r>
      <w:r w:rsidRPr="00E61251">
        <w:rPr>
          <w:szCs w:val="24"/>
        </w:rPr>
        <w:lastRenderedPageBreak/>
        <w:t>textbooks.)</w:t>
      </w:r>
      <w:r w:rsidR="00DD106F" w:rsidRPr="00E61251">
        <w:rPr>
          <w:szCs w:val="24"/>
        </w:rPr>
        <w:br/>
      </w:r>
    </w:p>
    <w:p w14:paraId="5A2F3C9A" w14:textId="77777777" w:rsidR="00CA5EF5" w:rsidRPr="00E61251" w:rsidRDefault="00ED03FD">
      <w:pPr>
        <w:rPr>
          <w:b/>
          <w:bCs/>
        </w:rPr>
      </w:pPr>
      <w:r w:rsidRPr="00E61251">
        <w:rPr>
          <w:b/>
          <w:bCs/>
        </w:rPr>
        <w:t>IX</w:t>
      </w:r>
      <w:r w:rsidR="00CA5EF5" w:rsidRPr="00E61251">
        <w:rPr>
          <w:b/>
          <w:bCs/>
        </w:rPr>
        <w:t>. Resources</w:t>
      </w:r>
      <w:r w:rsidR="00902B78" w:rsidRPr="00E61251">
        <w:rPr>
          <w:b/>
          <w:bCs/>
        </w:rPr>
        <w:br/>
      </w:r>
    </w:p>
    <w:p w14:paraId="6134D3AC" w14:textId="77777777" w:rsidR="008527EB" w:rsidRPr="00E61251" w:rsidRDefault="008527EB" w:rsidP="008527EB">
      <w:pPr>
        <w:numPr>
          <w:ilvl w:val="0"/>
          <w:numId w:val="12"/>
        </w:numPr>
        <w:rPr>
          <w:b/>
          <w:bCs/>
        </w:rPr>
      </w:pPr>
      <w:r w:rsidRPr="00E61251">
        <w:rPr>
          <w:bCs/>
        </w:rPr>
        <w:t>Computer Lab with access to RVCC network on campus</w:t>
      </w:r>
    </w:p>
    <w:p w14:paraId="42A9490C" w14:textId="77777777" w:rsidR="00C73144" w:rsidRPr="00E61251" w:rsidRDefault="00C73144" w:rsidP="008527EB">
      <w:pPr>
        <w:numPr>
          <w:ilvl w:val="0"/>
          <w:numId w:val="12"/>
        </w:numPr>
        <w:rPr>
          <w:b/>
          <w:bCs/>
        </w:rPr>
      </w:pPr>
      <w:r w:rsidRPr="00E61251">
        <w:rPr>
          <w:bCs/>
        </w:rPr>
        <w:t>A secure Telnet program like PuTTY</w:t>
      </w:r>
    </w:p>
    <w:p w14:paraId="736429D9" w14:textId="77777777" w:rsidR="008527EB" w:rsidRPr="00E61251" w:rsidRDefault="00C73144" w:rsidP="00C73144">
      <w:pPr>
        <w:numPr>
          <w:ilvl w:val="0"/>
          <w:numId w:val="12"/>
        </w:numPr>
        <w:rPr>
          <w:b/>
          <w:bCs/>
        </w:rPr>
      </w:pPr>
      <w:r w:rsidRPr="00E61251">
        <w:rPr>
          <w:bCs/>
        </w:rPr>
        <w:t>On campus and off campus</w:t>
      </w:r>
      <w:r w:rsidR="008527EB" w:rsidRPr="00E61251">
        <w:rPr>
          <w:bCs/>
        </w:rPr>
        <w:t xml:space="preserve"> access to </w:t>
      </w:r>
      <w:r w:rsidRPr="00E61251">
        <w:rPr>
          <w:bCs/>
        </w:rPr>
        <w:t>Linux</w:t>
      </w:r>
      <w:r w:rsidR="008527EB" w:rsidRPr="00E61251">
        <w:rPr>
          <w:bCs/>
        </w:rPr>
        <w:t xml:space="preserve"> on </w:t>
      </w:r>
      <w:r w:rsidRPr="00E61251">
        <w:rPr>
          <w:bCs/>
        </w:rPr>
        <w:t>the rvccmccs01 server.</w:t>
      </w:r>
    </w:p>
    <w:p w14:paraId="64A65786" w14:textId="77777777" w:rsidR="00C73144" w:rsidRPr="00E61251" w:rsidRDefault="00C73144" w:rsidP="00C73144">
      <w:pPr>
        <w:rPr>
          <w:bCs/>
        </w:rPr>
      </w:pPr>
    </w:p>
    <w:p w14:paraId="5C78ACE2" w14:textId="77777777" w:rsidR="00C73144" w:rsidRPr="00E61251" w:rsidRDefault="00C73144" w:rsidP="00C73144">
      <w:pPr>
        <w:rPr>
          <w:b/>
          <w:bCs/>
        </w:rPr>
      </w:pPr>
    </w:p>
    <w:p w14:paraId="1C8D47F3" w14:textId="77777777" w:rsidR="00C73144" w:rsidRPr="00FF6019" w:rsidRDefault="00ED03FD" w:rsidP="00C73144">
      <w:pPr>
        <w:rPr>
          <w:b/>
          <w:bCs/>
        </w:rPr>
      </w:pPr>
      <w:r w:rsidRPr="00E61251">
        <w:rPr>
          <w:b/>
          <w:bCs/>
        </w:rPr>
        <w:t xml:space="preserve">X.  Check One: </w:t>
      </w:r>
      <w:sdt>
        <w:sdtPr>
          <w:rPr>
            <w:b/>
            <w:bCs/>
          </w:rPr>
          <w:id w:val="-964892060"/>
          <w14:checkbox>
            <w14:checked w14:val="0"/>
            <w14:checkedState w14:val="2612" w14:font="MS Gothic"/>
            <w14:uncheckedState w14:val="2610" w14:font="MS Gothic"/>
          </w14:checkbox>
        </w:sdtPr>
        <w:sdtEndPr/>
        <w:sdtContent>
          <w:r w:rsidRPr="00E61251">
            <w:rPr>
              <w:rFonts w:ascii="MS Gothic" w:eastAsia="MS Gothic" w:hAnsi="MS Gothic" w:hint="eastAsia"/>
              <w:b/>
              <w:bCs/>
            </w:rPr>
            <w:t>☐</w:t>
          </w:r>
        </w:sdtContent>
      </w:sdt>
      <w:r w:rsidRPr="00E61251">
        <w:rPr>
          <w:b/>
          <w:bCs/>
        </w:rPr>
        <w:t xml:space="preserve">Honors Course  </w:t>
      </w:r>
      <w:sdt>
        <w:sdtPr>
          <w:id w:val="1157431300"/>
          <w14:checkbox>
            <w14:checked w14:val="0"/>
            <w14:checkedState w14:val="2612" w14:font="MS Gothic"/>
            <w14:uncheckedState w14:val="2610" w14:font="MS Gothic"/>
          </w14:checkbox>
        </w:sdtPr>
        <w:sdtEndPr/>
        <w:sdtContent>
          <w:r w:rsidRPr="00E61251">
            <w:rPr>
              <w:rFonts w:ascii="MS Gothic" w:eastAsia="MS Gothic" w:hAnsi="MS Gothic" w:hint="eastAsia"/>
              <w:b/>
              <w:bCs/>
            </w:rPr>
            <w:t>☐</w:t>
          </w:r>
        </w:sdtContent>
      </w:sdt>
      <w:r w:rsidRPr="00E61251">
        <w:rPr>
          <w:b/>
          <w:bCs/>
        </w:rPr>
        <w:t xml:space="preserve">Honors Options </w:t>
      </w:r>
      <w:sdt>
        <w:sdtPr>
          <w:id w:val="727585761"/>
          <w14:checkbox>
            <w14:checked w14:val="1"/>
            <w14:checkedState w14:val="2612" w14:font="MS Gothic"/>
            <w14:uncheckedState w14:val="2610" w14:font="MS Gothic"/>
          </w14:checkbox>
        </w:sdtPr>
        <w:sdtEndPr/>
        <w:sdtContent>
          <w:r w:rsidRPr="00E61251">
            <w:rPr>
              <w:rFonts w:ascii="MS Gothic" w:eastAsia="MS Gothic" w:hAnsi="MS Gothic" w:hint="eastAsia"/>
            </w:rPr>
            <w:t>☒</w:t>
          </w:r>
        </w:sdtContent>
      </w:sdt>
      <w:r w:rsidRPr="00E61251">
        <w:rPr>
          <w:b/>
          <w:bCs/>
        </w:rPr>
        <w:t xml:space="preserve"> N/A</w:t>
      </w:r>
      <w:r w:rsidRPr="00560DDC">
        <w:rPr>
          <w:b/>
          <w:bCs/>
        </w:rPr>
        <w:t xml:space="preserve">   </w:t>
      </w:r>
    </w:p>
    <w:sectPr w:rsidR="00C73144" w:rsidRPr="00FF6019">
      <w:headerReference w:type="even" r:id="rId8"/>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B64D" w14:textId="77777777" w:rsidR="00A41A7A" w:rsidRDefault="00A41A7A">
      <w:r>
        <w:separator/>
      </w:r>
    </w:p>
  </w:endnote>
  <w:endnote w:type="continuationSeparator" w:id="0">
    <w:p w14:paraId="4C857386" w14:textId="77777777" w:rsidR="00A41A7A" w:rsidRDefault="00A41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4861" w14:textId="77777777" w:rsidR="000750C6" w:rsidRPr="007457AC" w:rsidRDefault="000750C6" w:rsidP="007457AC">
    <w:pPr>
      <w:pStyle w:val="Footer"/>
      <w:jc w:val="right"/>
      <w:rPr>
        <w:sz w:val="16"/>
        <w:szCs w:val="16"/>
      </w:rPr>
    </w:pPr>
    <w:r w:rsidRPr="007457AC">
      <w:rPr>
        <w:sz w:val="16"/>
        <w:szCs w:val="16"/>
      </w:rPr>
      <w:t xml:space="preserve">Page </w:t>
    </w:r>
    <w:r w:rsidRPr="007457AC">
      <w:rPr>
        <w:sz w:val="16"/>
        <w:szCs w:val="16"/>
      </w:rPr>
      <w:fldChar w:fldCharType="begin"/>
    </w:r>
    <w:r w:rsidRPr="007457AC">
      <w:rPr>
        <w:sz w:val="16"/>
        <w:szCs w:val="16"/>
      </w:rPr>
      <w:instrText xml:space="preserve"> PAGE </w:instrText>
    </w:r>
    <w:r w:rsidRPr="007457AC">
      <w:rPr>
        <w:sz w:val="16"/>
        <w:szCs w:val="16"/>
      </w:rPr>
      <w:fldChar w:fldCharType="separate"/>
    </w:r>
    <w:r w:rsidR="00C410D4">
      <w:rPr>
        <w:noProof/>
        <w:sz w:val="16"/>
        <w:szCs w:val="16"/>
      </w:rPr>
      <w:t>1</w:t>
    </w:r>
    <w:r w:rsidRPr="007457AC">
      <w:rPr>
        <w:sz w:val="16"/>
        <w:szCs w:val="16"/>
      </w:rPr>
      <w:fldChar w:fldCharType="end"/>
    </w:r>
    <w:r w:rsidRPr="007457AC">
      <w:rPr>
        <w:sz w:val="16"/>
        <w:szCs w:val="16"/>
      </w:rPr>
      <w:t xml:space="preserve"> of </w:t>
    </w:r>
    <w:r w:rsidRPr="007457AC">
      <w:rPr>
        <w:sz w:val="16"/>
        <w:szCs w:val="16"/>
      </w:rPr>
      <w:fldChar w:fldCharType="begin"/>
    </w:r>
    <w:r w:rsidRPr="007457AC">
      <w:rPr>
        <w:sz w:val="16"/>
        <w:szCs w:val="16"/>
      </w:rPr>
      <w:instrText xml:space="preserve"> NUMPAGES </w:instrText>
    </w:r>
    <w:r w:rsidRPr="007457AC">
      <w:rPr>
        <w:sz w:val="16"/>
        <w:szCs w:val="16"/>
      </w:rPr>
      <w:fldChar w:fldCharType="separate"/>
    </w:r>
    <w:r w:rsidR="00C410D4">
      <w:rPr>
        <w:noProof/>
        <w:sz w:val="16"/>
        <w:szCs w:val="16"/>
      </w:rPr>
      <w:t>4</w:t>
    </w:r>
    <w:r w:rsidRPr="007457A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700B2" w14:textId="77777777" w:rsidR="00A41A7A" w:rsidRDefault="00A41A7A">
      <w:r>
        <w:separator/>
      </w:r>
    </w:p>
  </w:footnote>
  <w:footnote w:type="continuationSeparator" w:id="0">
    <w:p w14:paraId="347AEB81" w14:textId="77777777" w:rsidR="00A41A7A" w:rsidRDefault="00A41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305B" w14:textId="77777777" w:rsidR="000750C6" w:rsidRDefault="000750C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E1FD15" w14:textId="77777777" w:rsidR="000750C6" w:rsidRDefault="000750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93B6" w14:textId="77777777" w:rsidR="000750C6" w:rsidRDefault="000750C6">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18B"/>
    <w:multiLevelType w:val="hybridMultilevel"/>
    <w:tmpl w:val="179047AA"/>
    <w:lvl w:ilvl="0" w:tplc="DF206CE2">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14DC6"/>
    <w:multiLevelType w:val="hybridMultilevel"/>
    <w:tmpl w:val="B4C22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971CD"/>
    <w:multiLevelType w:val="hybridMultilevel"/>
    <w:tmpl w:val="10F62F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C3175"/>
    <w:multiLevelType w:val="hybridMultilevel"/>
    <w:tmpl w:val="C91E0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51E9A"/>
    <w:multiLevelType w:val="hybridMultilevel"/>
    <w:tmpl w:val="4192CD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91BC4"/>
    <w:multiLevelType w:val="hybridMultilevel"/>
    <w:tmpl w:val="A406F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B0A6C"/>
    <w:multiLevelType w:val="hybridMultilevel"/>
    <w:tmpl w:val="1FCA08D6"/>
    <w:lvl w:ilvl="0" w:tplc="0409000F">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892E97"/>
    <w:multiLevelType w:val="hybridMultilevel"/>
    <w:tmpl w:val="1974EE9C"/>
    <w:lvl w:ilvl="0" w:tplc="178E2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E1245E"/>
    <w:multiLevelType w:val="hybridMultilevel"/>
    <w:tmpl w:val="C42AF432"/>
    <w:lvl w:ilvl="0" w:tplc="DF206CE2">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37682D"/>
    <w:multiLevelType w:val="hybridMultilevel"/>
    <w:tmpl w:val="82D8403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AE84A0C"/>
    <w:multiLevelType w:val="hybridMultilevel"/>
    <w:tmpl w:val="E55EDF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F264F8"/>
    <w:multiLevelType w:val="hybridMultilevel"/>
    <w:tmpl w:val="995CE51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70314"/>
    <w:multiLevelType w:val="hybridMultilevel"/>
    <w:tmpl w:val="F5BA8AF0"/>
    <w:lvl w:ilvl="0" w:tplc="8BEC5E8A">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B128C"/>
    <w:multiLevelType w:val="hybridMultilevel"/>
    <w:tmpl w:val="81C618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7B1723"/>
    <w:multiLevelType w:val="hybridMultilevel"/>
    <w:tmpl w:val="9738DE4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0"/>
  </w:num>
  <w:num w:numId="5">
    <w:abstractNumId w:val="2"/>
  </w:num>
  <w:num w:numId="6">
    <w:abstractNumId w:val="3"/>
  </w:num>
  <w:num w:numId="7">
    <w:abstractNumId w:val="5"/>
  </w:num>
  <w:num w:numId="8">
    <w:abstractNumId w:val="13"/>
  </w:num>
  <w:num w:numId="9">
    <w:abstractNumId w:val="1"/>
  </w:num>
  <w:num w:numId="10">
    <w:abstractNumId w:val="4"/>
  </w:num>
  <w:num w:numId="11">
    <w:abstractNumId w:val="10"/>
  </w:num>
  <w:num w:numId="12">
    <w:abstractNumId w:val="12"/>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7CD"/>
    <w:rsid w:val="00013BF1"/>
    <w:rsid w:val="00020A68"/>
    <w:rsid w:val="00050AF0"/>
    <w:rsid w:val="0005679D"/>
    <w:rsid w:val="00071822"/>
    <w:rsid w:val="000750C6"/>
    <w:rsid w:val="00093816"/>
    <w:rsid w:val="00093921"/>
    <w:rsid w:val="000C3453"/>
    <w:rsid w:val="001042AB"/>
    <w:rsid w:val="0010595E"/>
    <w:rsid w:val="00157770"/>
    <w:rsid w:val="001847CD"/>
    <w:rsid w:val="001C1303"/>
    <w:rsid w:val="001D4A3C"/>
    <w:rsid w:val="001E2F5E"/>
    <w:rsid w:val="001F0FA7"/>
    <w:rsid w:val="001F35D5"/>
    <w:rsid w:val="002204D8"/>
    <w:rsid w:val="002464CF"/>
    <w:rsid w:val="00266CCB"/>
    <w:rsid w:val="00284644"/>
    <w:rsid w:val="00297855"/>
    <w:rsid w:val="002B089C"/>
    <w:rsid w:val="002B685E"/>
    <w:rsid w:val="002C43A4"/>
    <w:rsid w:val="002C5C06"/>
    <w:rsid w:val="002D391F"/>
    <w:rsid w:val="003C7529"/>
    <w:rsid w:val="003F4FBF"/>
    <w:rsid w:val="00404B65"/>
    <w:rsid w:val="004057F8"/>
    <w:rsid w:val="004160F0"/>
    <w:rsid w:val="00422E71"/>
    <w:rsid w:val="00432E01"/>
    <w:rsid w:val="00437540"/>
    <w:rsid w:val="004461C2"/>
    <w:rsid w:val="00462B91"/>
    <w:rsid w:val="004A4474"/>
    <w:rsid w:val="004D4B05"/>
    <w:rsid w:val="004D7333"/>
    <w:rsid w:val="004F6747"/>
    <w:rsid w:val="00502380"/>
    <w:rsid w:val="00517548"/>
    <w:rsid w:val="00544395"/>
    <w:rsid w:val="005973B9"/>
    <w:rsid w:val="005C217E"/>
    <w:rsid w:val="005D1C36"/>
    <w:rsid w:val="00607378"/>
    <w:rsid w:val="00613971"/>
    <w:rsid w:val="0061591D"/>
    <w:rsid w:val="0062443B"/>
    <w:rsid w:val="00640BA6"/>
    <w:rsid w:val="00640D7B"/>
    <w:rsid w:val="0067394E"/>
    <w:rsid w:val="00696310"/>
    <w:rsid w:val="006A1450"/>
    <w:rsid w:val="007457AC"/>
    <w:rsid w:val="00751390"/>
    <w:rsid w:val="00751AA5"/>
    <w:rsid w:val="007C1A63"/>
    <w:rsid w:val="007F2BBA"/>
    <w:rsid w:val="00844F6C"/>
    <w:rsid w:val="008527EB"/>
    <w:rsid w:val="0085692A"/>
    <w:rsid w:val="00871765"/>
    <w:rsid w:val="008A7133"/>
    <w:rsid w:val="008D3E2C"/>
    <w:rsid w:val="008D7A6C"/>
    <w:rsid w:val="00902B78"/>
    <w:rsid w:val="00917160"/>
    <w:rsid w:val="00926EAE"/>
    <w:rsid w:val="00970CE0"/>
    <w:rsid w:val="0098229E"/>
    <w:rsid w:val="00983292"/>
    <w:rsid w:val="0099771C"/>
    <w:rsid w:val="009D249C"/>
    <w:rsid w:val="009F4D20"/>
    <w:rsid w:val="00A051E4"/>
    <w:rsid w:val="00A146F3"/>
    <w:rsid w:val="00A26956"/>
    <w:rsid w:val="00A41A7A"/>
    <w:rsid w:val="00A41D1E"/>
    <w:rsid w:val="00A5573D"/>
    <w:rsid w:val="00A6198A"/>
    <w:rsid w:val="00AC3A2D"/>
    <w:rsid w:val="00AD3A8B"/>
    <w:rsid w:val="00AE3202"/>
    <w:rsid w:val="00AE4BC6"/>
    <w:rsid w:val="00AE7E4E"/>
    <w:rsid w:val="00AE7FDC"/>
    <w:rsid w:val="00B01BE3"/>
    <w:rsid w:val="00B26266"/>
    <w:rsid w:val="00B27B7B"/>
    <w:rsid w:val="00B50493"/>
    <w:rsid w:val="00B70A32"/>
    <w:rsid w:val="00B73ADE"/>
    <w:rsid w:val="00B76DEF"/>
    <w:rsid w:val="00B9532F"/>
    <w:rsid w:val="00B965BB"/>
    <w:rsid w:val="00BD5570"/>
    <w:rsid w:val="00BD689B"/>
    <w:rsid w:val="00BF34ED"/>
    <w:rsid w:val="00BF6E55"/>
    <w:rsid w:val="00C04C41"/>
    <w:rsid w:val="00C410D4"/>
    <w:rsid w:val="00C53E2E"/>
    <w:rsid w:val="00C53EA0"/>
    <w:rsid w:val="00C57E10"/>
    <w:rsid w:val="00C61DFB"/>
    <w:rsid w:val="00C6450D"/>
    <w:rsid w:val="00C73144"/>
    <w:rsid w:val="00C91299"/>
    <w:rsid w:val="00C9553C"/>
    <w:rsid w:val="00C96993"/>
    <w:rsid w:val="00CA16E0"/>
    <w:rsid w:val="00CA5EF5"/>
    <w:rsid w:val="00CD0A60"/>
    <w:rsid w:val="00CE4993"/>
    <w:rsid w:val="00CF7B85"/>
    <w:rsid w:val="00D0552B"/>
    <w:rsid w:val="00D37173"/>
    <w:rsid w:val="00D371F3"/>
    <w:rsid w:val="00D81298"/>
    <w:rsid w:val="00DD106F"/>
    <w:rsid w:val="00DE6E4A"/>
    <w:rsid w:val="00E04F99"/>
    <w:rsid w:val="00E07E9A"/>
    <w:rsid w:val="00E220EF"/>
    <w:rsid w:val="00E31795"/>
    <w:rsid w:val="00E324A4"/>
    <w:rsid w:val="00E4021A"/>
    <w:rsid w:val="00E4616E"/>
    <w:rsid w:val="00E47B32"/>
    <w:rsid w:val="00E61251"/>
    <w:rsid w:val="00E72A07"/>
    <w:rsid w:val="00E776C0"/>
    <w:rsid w:val="00E93795"/>
    <w:rsid w:val="00EA6222"/>
    <w:rsid w:val="00EA7575"/>
    <w:rsid w:val="00EB67A7"/>
    <w:rsid w:val="00EC3686"/>
    <w:rsid w:val="00EC415E"/>
    <w:rsid w:val="00ED03FD"/>
    <w:rsid w:val="00F42654"/>
    <w:rsid w:val="00F572C1"/>
    <w:rsid w:val="00F65F04"/>
    <w:rsid w:val="00F832EC"/>
    <w:rsid w:val="00FC37FC"/>
    <w:rsid w:val="00FE3C2C"/>
    <w:rsid w:val="00FE4B44"/>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81269"/>
  <w15:chartTrackingRefBased/>
  <w15:docId w15:val="{47EB814E-01CD-4CBB-B574-86932BCA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autoSpaceDE w:val="0"/>
      <w:autoSpaceDN w:val="0"/>
      <w:adjustRightInd w:val="0"/>
      <w:outlineLvl w:val="0"/>
    </w:pPr>
    <w:rPr>
      <w:rFonts w:ascii="Arial" w:hAnsi="Arial" w:cs="Arial"/>
      <w:b/>
      <w:bCs/>
      <w:sz w:val="22"/>
    </w:rPr>
  </w:style>
  <w:style w:type="paragraph" w:styleId="Heading4">
    <w:name w:val="heading 4"/>
    <w:basedOn w:val="Normal"/>
    <w:qFormat/>
    <w:pPr>
      <w:spacing w:before="100" w:beforeAutospacing="1" w:after="100" w:afterAutospacing="1"/>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2880"/>
    </w:pPr>
    <w:rPr>
      <w:rFonts w:ascii="Arial" w:hAnsi="Arial" w:cs="Arial"/>
    </w:rPr>
  </w:style>
  <w:style w:type="paragraph" w:styleId="BodyTextIndent2">
    <w:name w:val="Body Text Indent 2"/>
    <w:basedOn w:val="Normal"/>
    <w:pPr>
      <w:ind w:left="720"/>
    </w:pPr>
    <w:rPr>
      <w:bCs/>
    </w:rPr>
  </w:style>
  <w:style w:type="paragraph" w:styleId="BodyTextIndent3">
    <w:name w:val="Body Text Indent 3"/>
    <w:basedOn w:val="Normal"/>
    <w:pPr>
      <w:ind w:left="360"/>
    </w:pPr>
    <w:rPr>
      <w:rFonts w:ascii="Arial" w:hAnsi="Arial" w:cs="Arial"/>
    </w:rPr>
  </w:style>
  <w:style w:type="character" w:customStyle="1" w:styleId="ft31">
    <w:name w:val="ft31"/>
    <w:rPr>
      <w:rFonts w:ascii="Times New Roman" w:hAnsi="Times New Roman" w:cs="Times New Roman" w:hint="default"/>
    </w:rPr>
  </w:style>
  <w:style w:type="paragraph" w:styleId="NormalWeb">
    <w:name w:val="Normal (Web)"/>
    <w:basedOn w:val="Normal"/>
    <w:pPr>
      <w:spacing w:before="100" w:beforeAutospacing="1" w:after="100" w:afterAutospacing="1"/>
    </w:pPr>
    <w:rPr>
      <w:szCs w:val="24"/>
    </w:rPr>
  </w:style>
  <w:style w:type="character" w:customStyle="1" w:styleId="smalltext1">
    <w:name w:val="smalltext1"/>
    <w:rPr>
      <w:rFonts w:ascii="Arial" w:hAnsi="Arial" w:cs="Arial" w:hint="default"/>
      <w:sz w:val="16"/>
      <w:szCs w:val="16"/>
    </w:rPr>
  </w:style>
  <w:style w:type="character" w:customStyle="1" w:styleId="grouplistinfo1">
    <w:name w:val="grouplistinfo1"/>
    <w:rPr>
      <w:rFonts w:ascii="Verdana" w:hAnsi="Verdana" w:hint="default"/>
      <w:strike w:val="0"/>
      <w:dstrike w:val="0"/>
      <w:color w:val="000000"/>
      <w:sz w:val="16"/>
      <w:szCs w:val="16"/>
      <w:u w:val="none"/>
      <w:effect w:val="none"/>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styleId="BodyText">
    <w:name w:val="Body Text"/>
    <w:basedOn w:val="Normal"/>
    <w:pPr>
      <w:spacing w:after="120"/>
    </w:pPr>
  </w:style>
  <w:style w:type="paragraph" w:styleId="BalloonText">
    <w:name w:val="Balloon Text"/>
    <w:basedOn w:val="Normal"/>
    <w:semiHidden/>
    <w:rsid w:val="00E07E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jtransf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klinger\My%20Documents\RVCC\Admin%20stuff\department\Course%20outlines\UNIX%20and%20Linux%20-%20no%20honors%20op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UNIX and Linux - no honors option</Template>
  <TotalTime>1</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Raritan Valley Community College</vt:lpstr>
    </vt:vector>
  </TitlesOfParts>
  <Company>Raritan Valley Community College</Company>
  <LinksUpToDate>false</LinksUpToDate>
  <CharactersWithSpaces>4678</CharactersWithSpaces>
  <SharedDoc>false</SharedDoc>
  <HLinks>
    <vt:vector size="6" baseType="variant">
      <vt:variant>
        <vt:i4>3473466</vt:i4>
      </vt:variant>
      <vt:variant>
        <vt:i4>0</vt:i4>
      </vt:variant>
      <vt:variant>
        <vt:i4>0</vt:i4>
      </vt:variant>
      <vt:variant>
        <vt:i4>5</vt:i4>
      </vt:variant>
      <vt:variant>
        <vt:lpwstr>http://www.njtransfer.org/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Raritan Valley Community College</dc:title>
  <dc:subject/>
  <dc:creator>W. J. Klinger</dc:creator>
  <cp:keywords/>
  <cp:lastModifiedBy>Estreicher, Jacqueline</cp:lastModifiedBy>
  <cp:revision>2</cp:revision>
  <cp:lastPrinted>2013-08-27T18:09:00Z</cp:lastPrinted>
  <dcterms:created xsi:type="dcterms:W3CDTF">2024-12-02T14:13:00Z</dcterms:created>
  <dcterms:modified xsi:type="dcterms:W3CDTF">2024-12-02T14:13:00Z</dcterms:modified>
</cp:coreProperties>
</file>