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B7A00" w14:textId="77777777" w:rsidR="00C95259" w:rsidRPr="00382ECB" w:rsidRDefault="007D5E1C" w:rsidP="007D5E1C">
      <w:pPr>
        <w:spacing w:after="240" w:line="240" w:lineRule="auto"/>
        <w:contextualSpacing/>
        <w:rPr>
          <w:rFonts w:ascii="Calibri" w:hAnsi="Calibri" w:cs="Times New Roman"/>
          <w:b/>
          <w:sz w:val="24"/>
          <w:szCs w:val="24"/>
        </w:rPr>
      </w:pPr>
      <w:bookmarkStart w:id="0" w:name="_GoBack"/>
      <w:bookmarkEnd w:id="0"/>
      <w:r>
        <w:rPr>
          <w:rFonts w:ascii="Arial" w:hAnsi="Arial" w:cs="Arial"/>
          <w:noProof/>
          <w:color w:val="333333"/>
        </w:rPr>
        <w:drawing>
          <wp:anchor distT="0" distB="0" distL="114300" distR="114300" simplePos="0" relativeHeight="251667968" behindDoc="1" locked="0" layoutInCell="1" allowOverlap="1" wp14:anchorId="34AA7EBB" wp14:editId="0BCCA2C7">
            <wp:simplePos x="0" y="0"/>
            <wp:positionH relativeFrom="column">
              <wp:posOffset>0</wp:posOffset>
            </wp:positionH>
            <wp:positionV relativeFrom="paragraph">
              <wp:posOffset>635</wp:posOffset>
            </wp:positionV>
            <wp:extent cx="574408" cy="752475"/>
            <wp:effectExtent l="0" t="0" r="0" b="0"/>
            <wp:wrapNone/>
            <wp:docPr id="1" name="Picture 1"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408"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3FA62" w14:textId="77777777" w:rsidR="00C95259" w:rsidRPr="00382ECB" w:rsidRDefault="00C95259" w:rsidP="00F36B03">
      <w:pPr>
        <w:spacing w:after="240" w:line="240" w:lineRule="auto"/>
        <w:contextualSpacing/>
        <w:jc w:val="center"/>
        <w:rPr>
          <w:rFonts w:ascii="Calibri" w:hAnsi="Calibri" w:cs="Times New Roman"/>
          <w:b/>
          <w:sz w:val="24"/>
          <w:szCs w:val="24"/>
        </w:rPr>
      </w:pPr>
    </w:p>
    <w:p w14:paraId="5F89A39F" w14:textId="77777777" w:rsidR="008E3FB3" w:rsidRPr="00382ECB" w:rsidRDefault="00944B89" w:rsidP="001573BD">
      <w:pPr>
        <w:rPr>
          <w:rFonts w:ascii="Calibri" w:hAnsi="Calibri" w:cs="Times New Roman"/>
          <w:sz w:val="24"/>
          <w:szCs w:val="24"/>
        </w:rPr>
      </w:pPr>
      <w:r>
        <w:rPr>
          <w:rFonts w:ascii="Arial" w:hAnsi="Arial" w:cs="Arial"/>
          <w:noProof/>
          <w:color w:val="333333"/>
        </w:rPr>
        <w:drawing>
          <wp:anchor distT="0" distB="0" distL="114300" distR="114300" simplePos="0" relativeHeight="251666944" behindDoc="1" locked="0" layoutInCell="1" allowOverlap="1" wp14:anchorId="448D73C6" wp14:editId="019F57B6">
            <wp:simplePos x="914400" y="628650"/>
            <wp:positionH relativeFrom="margin">
              <wp:align>left</wp:align>
            </wp:positionH>
            <wp:positionV relativeFrom="margin">
              <wp:align>top</wp:align>
            </wp:positionV>
            <wp:extent cx="574040" cy="752475"/>
            <wp:effectExtent l="0" t="0" r="0" b="9525"/>
            <wp:wrapNone/>
            <wp:docPr id="5" name="Picture 5"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40" cy="752475"/>
                    </a:xfrm>
                    <a:prstGeom prst="rect">
                      <a:avLst/>
                    </a:prstGeom>
                    <a:noFill/>
                    <a:ln>
                      <a:noFill/>
                    </a:ln>
                  </pic:spPr>
                </pic:pic>
              </a:graphicData>
            </a:graphic>
          </wp:anchor>
        </w:drawing>
      </w:r>
    </w:p>
    <w:p w14:paraId="2833469C" w14:textId="77777777" w:rsidR="00677822" w:rsidRPr="00413984" w:rsidRDefault="00516EF1" w:rsidP="00413984">
      <w:pPr>
        <w:pStyle w:val="Heading1"/>
        <w:jc w:val="center"/>
        <w:rPr>
          <w:rFonts w:asciiTheme="minorHAnsi" w:hAnsiTheme="minorHAnsi"/>
        </w:rPr>
      </w:pPr>
      <w:r w:rsidRPr="00413984">
        <w:rPr>
          <w:rFonts w:asciiTheme="minorHAnsi" w:hAnsiTheme="minorHAnsi"/>
        </w:rPr>
        <w:t>Department Master Syllabus</w:t>
      </w:r>
    </w:p>
    <w:p w14:paraId="522889B7" w14:textId="77777777" w:rsidR="00516EF1" w:rsidRPr="00382ECB" w:rsidRDefault="00516EF1"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Camden County College</w:t>
      </w:r>
    </w:p>
    <w:p w14:paraId="78381069" w14:textId="77777777" w:rsidR="00675A4D" w:rsidRPr="00382ECB" w:rsidRDefault="00675A4D"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Blackwood, New Jersey</w:t>
      </w:r>
    </w:p>
    <w:p w14:paraId="19DA91AB" w14:textId="77777777" w:rsidR="00111358" w:rsidRPr="00382ECB" w:rsidRDefault="00111358" w:rsidP="00F36B03">
      <w:pPr>
        <w:spacing w:line="240" w:lineRule="auto"/>
        <w:contextualSpacing/>
        <w:jc w:val="center"/>
        <w:rPr>
          <w:rFonts w:ascii="Calibri" w:hAnsi="Calibri"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350"/>
        <w:gridCol w:w="1710"/>
        <w:gridCol w:w="450"/>
        <w:gridCol w:w="2160"/>
        <w:gridCol w:w="2988"/>
      </w:tblGrid>
      <w:tr w:rsidR="001D3591" w:rsidRPr="00382ECB" w14:paraId="476A5047" w14:textId="77777777" w:rsidTr="00530A38">
        <w:trPr>
          <w:trHeight w:val="80"/>
        </w:trPr>
        <w:tc>
          <w:tcPr>
            <w:tcW w:w="2988" w:type="dxa"/>
            <w:gridSpan w:val="2"/>
            <w:tcBorders>
              <w:top w:val="single" w:sz="4" w:space="0" w:color="7F7F7F" w:themeColor="text1" w:themeTint="80"/>
              <w:bottom w:val="single" w:sz="4" w:space="0" w:color="7F7F7F" w:themeColor="text1" w:themeTint="80"/>
            </w:tcBorders>
          </w:tcPr>
          <w:p w14:paraId="71131AF8"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Number:</w:t>
            </w:r>
          </w:p>
          <w:sdt>
            <w:sdtPr>
              <w:rPr>
                <w:rFonts w:ascii="Calibri" w:hAnsi="Calibri" w:cs="Times New Roman"/>
                <w:sz w:val="24"/>
                <w:szCs w:val="24"/>
              </w:rPr>
              <w:id w:val="-369460435"/>
              <w:placeholder>
                <w:docPart w:val="6B60D993B3AD43CCA54053095E8F3FD2"/>
              </w:placeholder>
            </w:sdtPr>
            <w:sdtEndPr/>
            <w:sdtContent>
              <w:p w14:paraId="04FE91BC" w14:textId="5FF55364" w:rsidR="001D3591" w:rsidRPr="00382ECB" w:rsidRDefault="007F25A7" w:rsidP="00F36B03">
                <w:pPr>
                  <w:spacing w:after="240"/>
                  <w:contextualSpacing/>
                  <w:rPr>
                    <w:rFonts w:ascii="Calibri" w:hAnsi="Calibri" w:cs="Times New Roman"/>
                    <w:sz w:val="24"/>
                    <w:szCs w:val="24"/>
                  </w:rPr>
                </w:pPr>
                <w:r>
                  <w:rPr>
                    <w:rFonts w:ascii="Calibri" w:hAnsi="Calibri" w:cs="Times New Roman"/>
                    <w:sz w:val="24"/>
                    <w:szCs w:val="24"/>
                  </w:rPr>
                  <w:t>DSC-10</w:t>
                </w:r>
                <w:r w:rsidR="00265802">
                  <w:rPr>
                    <w:rFonts w:ascii="Calibri" w:hAnsi="Calibri" w:cs="Times New Roman"/>
                    <w:sz w:val="24"/>
                    <w:szCs w:val="24"/>
                  </w:rPr>
                  <w:t>1</w:t>
                </w:r>
              </w:p>
            </w:sdtContent>
          </w:sdt>
        </w:tc>
        <w:tc>
          <w:tcPr>
            <w:tcW w:w="7308" w:type="dxa"/>
            <w:gridSpan w:val="4"/>
            <w:tcBorders>
              <w:top w:val="single" w:sz="4" w:space="0" w:color="7F7F7F" w:themeColor="text1" w:themeTint="80"/>
              <w:bottom w:val="single" w:sz="4" w:space="0" w:color="7F7F7F" w:themeColor="text1" w:themeTint="80"/>
            </w:tcBorders>
          </w:tcPr>
          <w:p w14:paraId="352993AB"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Title:</w:t>
            </w:r>
          </w:p>
          <w:p w14:paraId="1712CDB5" w14:textId="14AFB891" w:rsidR="001D3591" w:rsidRPr="00382ECB" w:rsidRDefault="00794A4A" w:rsidP="005E2129">
            <w:pPr>
              <w:spacing w:after="240"/>
              <w:contextualSpacing/>
              <w:rPr>
                <w:rFonts w:ascii="Calibri" w:hAnsi="Calibri" w:cs="Times New Roman"/>
                <w:sz w:val="24"/>
                <w:szCs w:val="24"/>
              </w:rPr>
            </w:pPr>
            <w:sdt>
              <w:sdtPr>
                <w:rPr>
                  <w:rFonts w:ascii="Calibri" w:hAnsi="Calibri" w:cs="Times New Roman"/>
                  <w:sz w:val="24"/>
                  <w:szCs w:val="24"/>
                </w:rPr>
                <w:id w:val="-709030087"/>
                <w:placeholder>
                  <w:docPart w:val="C682E13ACB2D40CCBFE4478A2F6F2F91"/>
                </w:placeholder>
              </w:sdtPr>
              <w:sdtEndPr/>
              <w:sdtContent>
                <w:r w:rsidR="007F25A7">
                  <w:rPr>
                    <w:rFonts w:ascii="Calibri" w:hAnsi="Calibri" w:cs="Times New Roman"/>
                    <w:sz w:val="24"/>
                    <w:szCs w:val="24"/>
                  </w:rPr>
                  <w:t>Data Science I</w:t>
                </w:r>
              </w:sdtContent>
            </w:sdt>
          </w:p>
        </w:tc>
      </w:tr>
      <w:tr w:rsidR="00693CE8" w:rsidRPr="00382ECB" w14:paraId="2C714C4C" w14:textId="77777777" w:rsidTr="000604B8">
        <w:trPr>
          <w:trHeight w:val="377"/>
        </w:trPr>
        <w:tc>
          <w:tcPr>
            <w:tcW w:w="10296" w:type="dxa"/>
            <w:gridSpan w:val="6"/>
            <w:tcBorders>
              <w:top w:val="single" w:sz="4" w:space="0" w:color="7F7F7F" w:themeColor="text1" w:themeTint="80"/>
              <w:bottom w:val="single" w:sz="4" w:space="0" w:color="7F7F7F" w:themeColor="text1" w:themeTint="80"/>
            </w:tcBorders>
          </w:tcPr>
          <w:p w14:paraId="54967E1F" w14:textId="7690107E" w:rsidR="00693CE8" w:rsidRPr="00382ECB" w:rsidRDefault="00693CE8" w:rsidP="00F36B03">
            <w:pPr>
              <w:spacing w:after="240"/>
              <w:contextualSpacing/>
              <w:rPr>
                <w:rFonts w:ascii="Calibri" w:hAnsi="Calibri" w:cs="Times New Roman"/>
                <w:b/>
                <w:sz w:val="24"/>
                <w:szCs w:val="24"/>
              </w:rPr>
            </w:pPr>
            <w:r w:rsidRPr="00382ECB">
              <w:rPr>
                <w:rFonts w:ascii="Calibri" w:hAnsi="Calibri" w:cs="Times New Roman"/>
                <w:b/>
                <w:sz w:val="24"/>
                <w:szCs w:val="24"/>
              </w:rPr>
              <w:t>Department/Program:</w:t>
            </w:r>
            <w:r w:rsidRPr="00382ECB">
              <w:rPr>
                <w:rFonts w:ascii="Calibri" w:hAnsi="Calibri" w:cs="Times New Roman"/>
                <w:sz w:val="24"/>
                <w:szCs w:val="24"/>
              </w:rPr>
              <w:t xml:space="preserve"> </w:t>
            </w:r>
            <w:sdt>
              <w:sdtPr>
                <w:rPr>
                  <w:rFonts w:ascii="Calibri" w:hAnsi="Calibri" w:cs="Times New Roman"/>
                  <w:sz w:val="24"/>
                  <w:szCs w:val="24"/>
                </w:rPr>
                <w:id w:val="532076256"/>
                <w:placeholder>
                  <w:docPart w:val="F4E8E8175119403ABF0707FF54678720"/>
                </w:placeholder>
              </w:sdtPr>
              <w:sdtEndPr/>
              <w:sdtContent>
                <w:r w:rsidR="00764911">
                  <w:rPr>
                    <w:rFonts w:ascii="Calibri" w:hAnsi="Calibri" w:cs="Times New Roman"/>
                    <w:sz w:val="24"/>
                    <w:szCs w:val="24"/>
                  </w:rPr>
                  <w:t>Mathematics</w:t>
                </w:r>
              </w:sdtContent>
            </w:sdt>
          </w:p>
        </w:tc>
      </w:tr>
      <w:tr w:rsidR="00052F8A" w:rsidRPr="00382ECB" w14:paraId="1B6BF893" w14:textId="77777777" w:rsidTr="000604B8">
        <w:trPr>
          <w:trHeight w:val="80"/>
        </w:trPr>
        <w:tc>
          <w:tcPr>
            <w:tcW w:w="2988" w:type="dxa"/>
            <w:gridSpan w:val="2"/>
            <w:tcBorders>
              <w:top w:val="single" w:sz="4" w:space="0" w:color="7F7F7F" w:themeColor="text1" w:themeTint="80"/>
              <w:bottom w:val="single" w:sz="4" w:space="0" w:color="7F7F7F" w:themeColor="text1" w:themeTint="80"/>
            </w:tcBorders>
          </w:tcPr>
          <w:p w14:paraId="1188BBB4" w14:textId="4517228D" w:rsidR="00052F8A" w:rsidRPr="004A4C83" w:rsidRDefault="00052F8A" w:rsidP="00911B9B">
            <w:pPr>
              <w:spacing w:after="240"/>
              <w:contextualSpacing/>
              <w:rPr>
                <w:rFonts w:ascii="Calibri" w:hAnsi="Calibri" w:cs="Times New Roman"/>
                <w:sz w:val="24"/>
                <w:szCs w:val="24"/>
              </w:rPr>
            </w:pPr>
            <w:r w:rsidRPr="00107C43">
              <w:rPr>
                <w:rFonts w:ascii="Calibri" w:hAnsi="Calibri" w:cs="Times New Roman"/>
                <w:b/>
                <w:sz w:val="24"/>
                <w:szCs w:val="24"/>
              </w:rPr>
              <w:t>Date of Review:</w:t>
            </w:r>
            <w:r>
              <w:rPr>
                <w:rFonts w:ascii="Calibri" w:hAnsi="Calibri" w:cs="Times New Roman"/>
                <w:sz w:val="24"/>
                <w:szCs w:val="24"/>
              </w:rPr>
              <w:t xml:space="preserve">  </w:t>
            </w:r>
          </w:p>
        </w:tc>
        <w:tc>
          <w:tcPr>
            <w:tcW w:w="7308" w:type="dxa"/>
            <w:gridSpan w:val="4"/>
            <w:tcBorders>
              <w:top w:val="single" w:sz="4" w:space="0" w:color="7F7F7F" w:themeColor="text1" w:themeTint="80"/>
              <w:bottom w:val="single" w:sz="4" w:space="0" w:color="7F7F7F" w:themeColor="text1" w:themeTint="80"/>
            </w:tcBorders>
          </w:tcPr>
          <w:p w14:paraId="4595B5CB" w14:textId="2395579C" w:rsidR="009D7CE5" w:rsidRPr="004A4C83" w:rsidRDefault="009D7CE5" w:rsidP="00F36B03">
            <w:pPr>
              <w:spacing w:after="240"/>
              <w:contextualSpacing/>
              <w:rPr>
                <w:rFonts w:ascii="Calibri" w:hAnsi="Calibri" w:cs="Times New Roman"/>
                <w:sz w:val="24"/>
                <w:szCs w:val="24"/>
              </w:rPr>
            </w:pPr>
          </w:p>
        </w:tc>
      </w:tr>
      <w:tr w:rsidR="00693CE8" w:rsidRPr="00382ECB" w14:paraId="68FD1D17"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182BF25A" w14:textId="77777777" w:rsidR="00693CE8" w:rsidRPr="009D7CE5" w:rsidRDefault="009D7CE5" w:rsidP="00F36B03">
            <w:pPr>
              <w:spacing w:after="240"/>
              <w:contextualSpacing/>
              <w:rPr>
                <w:rFonts w:ascii="Calibri" w:hAnsi="Calibri" w:cs="Times New Roman"/>
                <w:sz w:val="20"/>
                <w:szCs w:val="20"/>
              </w:rPr>
            </w:pPr>
            <w:r w:rsidRPr="009D7CE5">
              <w:rPr>
                <w:rFonts w:ascii="Calibri" w:hAnsi="Calibri" w:cs="Times New Roman"/>
                <w:sz w:val="20"/>
                <w:szCs w:val="20"/>
              </w:rPr>
              <w:t>(This Department Master Syllabus has been examined by the program/department faculty members and it is decided that no revision is necessary at this time.)</w:t>
            </w:r>
          </w:p>
        </w:tc>
      </w:tr>
      <w:tr w:rsidR="0000768C" w:rsidRPr="00382ECB" w14:paraId="4275565E" w14:textId="77777777" w:rsidTr="00530A38">
        <w:trPr>
          <w:trHeight w:val="80"/>
        </w:trPr>
        <w:tc>
          <w:tcPr>
            <w:tcW w:w="5148" w:type="dxa"/>
            <w:gridSpan w:val="4"/>
            <w:tcBorders>
              <w:top w:val="single" w:sz="4" w:space="0" w:color="7F7F7F" w:themeColor="text1" w:themeTint="80"/>
              <w:bottom w:val="single" w:sz="4" w:space="0" w:color="7F7F7F" w:themeColor="text1" w:themeTint="80"/>
            </w:tcBorders>
          </w:tcPr>
          <w:p w14:paraId="5151F69D" w14:textId="4BCFBE5D" w:rsidR="0000768C" w:rsidRPr="004A4C83" w:rsidRDefault="0000768C" w:rsidP="00F36B03">
            <w:pPr>
              <w:spacing w:after="240"/>
              <w:contextualSpacing/>
              <w:rPr>
                <w:rFonts w:ascii="Calibri" w:hAnsi="Calibri" w:cs="Times New Roman"/>
                <w:sz w:val="24"/>
                <w:szCs w:val="24"/>
              </w:rPr>
            </w:pPr>
            <w:r w:rsidRPr="00107C43">
              <w:rPr>
                <w:rFonts w:ascii="Calibri" w:hAnsi="Calibri" w:cs="Times New Roman"/>
                <w:b/>
                <w:sz w:val="24"/>
                <w:szCs w:val="24"/>
              </w:rPr>
              <w:t>Date of Revi</w:t>
            </w:r>
            <w:r w:rsidR="00556F4D">
              <w:rPr>
                <w:rFonts w:ascii="Calibri" w:hAnsi="Calibri" w:cs="Times New Roman"/>
                <w:b/>
                <w:sz w:val="24"/>
                <w:szCs w:val="24"/>
              </w:rPr>
              <w:t>sion</w:t>
            </w:r>
            <w:r w:rsidRPr="00107C43">
              <w:rPr>
                <w:rFonts w:ascii="Calibri" w:hAnsi="Calibri" w:cs="Times New Roman"/>
                <w:b/>
                <w:sz w:val="24"/>
                <w:szCs w:val="24"/>
              </w:rPr>
              <w:t>:</w:t>
            </w:r>
            <w:r>
              <w:rPr>
                <w:rFonts w:ascii="Calibri" w:hAnsi="Calibri" w:cs="Times New Roman"/>
                <w:sz w:val="24"/>
                <w:szCs w:val="24"/>
              </w:rPr>
              <w:t xml:space="preserve">  </w:t>
            </w:r>
            <w:sdt>
              <w:sdtPr>
                <w:rPr>
                  <w:rFonts w:ascii="Calibri" w:hAnsi="Calibri" w:cs="Times New Roman"/>
                  <w:sz w:val="24"/>
                  <w:szCs w:val="24"/>
                </w:rPr>
                <w:alias w:val="Revision Month"/>
                <w:tag w:val="Review month"/>
                <w:id w:val="-1121076325"/>
                <w:placeholder>
                  <w:docPart w:val="B1FA0056739C43AC9D2B83F39564ABFB"/>
                </w:placeholde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listItem w:displayText="New Course, January" w:value="New Course, January"/>
                  <w:listItem w:displayText="New Course, February" w:value="New Course, February"/>
                  <w:listItem w:displayText="New Course, March" w:value="New Course, March"/>
                  <w:listItem w:displayText="New Course, April" w:value="New Course, April"/>
                  <w:listItem w:displayText="New Course, May" w:value="New Course, May"/>
                  <w:listItem w:displayText="New Course, August" w:value="New Course, August"/>
                  <w:listItem w:displayText="New Course, September" w:value="New Course, September"/>
                  <w:listItem w:displayText="New Course, October" w:value="New Course, October"/>
                  <w:listItem w:displayText="New Course, November" w:value="New Course, November"/>
                  <w:listItem w:displayText="New Course, December" w:value="New Course, December"/>
                </w:dropDownList>
              </w:sdtPr>
              <w:sdtEndPr/>
              <w:sdtContent>
                <w:r w:rsidR="00FD6E7C">
                  <w:rPr>
                    <w:rFonts w:ascii="Calibri" w:hAnsi="Calibri" w:cs="Times New Roman"/>
                    <w:sz w:val="24"/>
                    <w:szCs w:val="24"/>
                  </w:rPr>
                  <w:t>April</w:t>
                </w:r>
              </w:sdtContent>
            </w:sdt>
          </w:p>
        </w:tc>
        <w:tc>
          <w:tcPr>
            <w:tcW w:w="5148" w:type="dxa"/>
            <w:gridSpan w:val="2"/>
            <w:tcBorders>
              <w:top w:val="single" w:sz="4" w:space="0" w:color="7F7F7F" w:themeColor="text1" w:themeTint="80"/>
              <w:bottom w:val="single" w:sz="4" w:space="0" w:color="7F7F7F" w:themeColor="text1" w:themeTint="80"/>
            </w:tcBorders>
          </w:tcPr>
          <w:p w14:paraId="506EB728" w14:textId="34666A22" w:rsidR="0000768C" w:rsidRPr="004A4C83" w:rsidRDefault="00794A4A" w:rsidP="00F36B03">
            <w:pPr>
              <w:spacing w:after="240"/>
              <w:contextualSpacing/>
              <w:rPr>
                <w:rFonts w:ascii="Calibri" w:hAnsi="Calibri" w:cs="Times New Roman"/>
                <w:sz w:val="24"/>
                <w:szCs w:val="24"/>
              </w:rPr>
            </w:pPr>
            <w:sdt>
              <w:sdtPr>
                <w:rPr>
                  <w:rFonts w:ascii="Calibri" w:hAnsi="Calibri" w:cs="Times New Roman"/>
                  <w:sz w:val="24"/>
                  <w:szCs w:val="24"/>
                </w:rPr>
                <w:alias w:val="Revision Year"/>
                <w:tag w:val="Year of Review"/>
                <w:id w:val="-1592152311"/>
                <w:placeholder>
                  <w:docPart w:val="DC8458AB06AF40678B29529985499EB3"/>
                </w:placeholde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FC09FC">
                  <w:rPr>
                    <w:rFonts w:ascii="Calibri" w:hAnsi="Calibri" w:cs="Times New Roman"/>
                    <w:sz w:val="24"/>
                    <w:szCs w:val="24"/>
                  </w:rPr>
                  <w:t>2024</w:t>
                </w:r>
              </w:sdtContent>
            </w:sdt>
          </w:p>
        </w:tc>
      </w:tr>
      <w:tr w:rsidR="0000768C" w:rsidRPr="00382ECB" w14:paraId="6C61B116"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2A7F3003" w14:textId="77777777" w:rsidR="0000768C" w:rsidRPr="00911B9B" w:rsidRDefault="00CB1D31" w:rsidP="00F36B03">
            <w:pPr>
              <w:spacing w:after="240"/>
              <w:contextualSpacing/>
              <w:rPr>
                <w:rFonts w:ascii="Calibri" w:hAnsi="Calibri" w:cs="Times New Roman"/>
                <w:sz w:val="20"/>
                <w:szCs w:val="20"/>
              </w:rPr>
            </w:pPr>
            <w:r w:rsidRPr="00911B9B">
              <w:rPr>
                <w:rFonts w:ascii="Calibri" w:hAnsi="Calibri" w:cs="Times New Roman"/>
                <w:sz w:val="20"/>
                <w:szCs w:val="20"/>
              </w:rPr>
              <w:t>(This Department Master Syllabus has been examined by the program/department faculty members and it is decided a change requiring a revision is necessary at this time.)</w:t>
            </w:r>
          </w:p>
        </w:tc>
      </w:tr>
      <w:tr w:rsidR="0000768C" w:rsidRPr="00382ECB" w14:paraId="232A3F05"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7AD39C90" w14:textId="77777777" w:rsidR="0000768C" w:rsidRPr="00911B9B" w:rsidRDefault="00450D4A" w:rsidP="00F36B03">
            <w:pPr>
              <w:spacing w:after="240"/>
              <w:contextualSpacing/>
              <w:rPr>
                <w:rFonts w:ascii="Calibri" w:hAnsi="Calibri" w:cs="Times New Roman"/>
                <w:sz w:val="20"/>
                <w:szCs w:val="20"/>
              </w:rPr>
            </w:pPr>
            <w:r w:rsidRPr="00911B9B">
              <w:rPr>
                <w:rFonts w:ascii="Calibri" w:hAnsi="Calibri" w:cs="Times New Roman"/>
                <w:sz w:val="20"/>
                <w:szCs w:val="20"/>
              </w:rPr>
              <w:t>N.B.  A change to the course materials</w:t>
            </w:r>
            <w:r w:rsidR="007D7363" w:rsidRPr="00911B9B">
              <w:rPr>
                <w:rFonts w:ascii="Calibri" w:hAnsi="Calibri" w:cs="Times New Roman"/>
                <w:sz w:val="20"/>
                <w:szCs w:val="20"/>
              </w:rPr>
              <w:t xml:space="preserve"> alone (textbooks and/or supplemen</w:t>
            </w:r>
            <w:r w:rsidRPr="00911B9B">
              <w:rPr>
                <w:rFonts w:ascii="Calibri" w:hAnsi="Calibri" w:cs="Times New Roman"/>
                <w:sz w:val="20"/>
                <w:szCs w:val="20"/>
              </w:rPr>
              <w:t xml:space="preserve">tary materials) may not constitute a revision.  Any other change to the items listed below on this form is considered a revision and requires approval by the </w:t>
            </w:r>
            <w:r w:rsidR="007D7363" w:rsidRPr="00911B9B">
              <w:rPr>
                <w:rFonts w:ascii="Calibri" w:hAnsi="Calibri" w:cs="Times New Roman"/>
                <w:sz w:val="20"/>
                <w:szCs w:val="20"/>
              </w:rPr>
              <w:t>department/</w:t>
            </w:r>
            <w:r w:rsidRPr="00911B9B">
              <w:rPr>
                <w:rFonts w:ascii="Calibri" w:hAnsi="Calibri" w:cs="Times New Roman"/>
                <w:sz w:val="20"/>
                <w:szCs w:val="20"/>
              </w:rPr>
              <w:t xml:space="preserve">program faculty at a </w:t>
            </w:r>
            <w:r w:rsidR="007D7363" w:rsidRPr="00911B9B">
              <w:rPr>
                <w:rFonts w:ascii="Calibri" w:hAnsi="Calibri" w:cs="Times New Roman"/>
                <w:sz w:val="20"/>
                <w:szCs w:val="20"/>
              </w:rPr>
              <w:t>department/program</w:t>
            </w:r>
            <w:r w:rsidR="008B0295" w:rsidRPr="00911B9B">
              <w:rPr>
                <w:rFonts w:ascii="Calibri" w:hAnsi="Calibri" w:cs="Times New Roman"/>
                <w:sz w:val="20"/>
                <w:szCs w:val="20"/>
              </w:rPr>
              <w:t xml:space="preserve"> meeting and by the division at a Chair</w:t>
            </w:r>
            <w:r w:rsidR="00CF7DBB" w:rsidRPr="00911B9B">
              <w:rPr>
                <w:rFonts w:ascii="Calibri" w:hAnsi="Calibri" w:cs="Times New Roman"/>
                <w:sz w:val="20"/>
                <w:szCs w:val="20"/>
              </w:rPr>
              <w:t>s and Coordinator meeting</w:t>
            </w:r>
            <w:r w:rsidR="006104BD" w:rsidRPr="00911B9B">
              <w:rPr>
                <w:rFonts w:ascii="Calibri" w:hAnsi="Calibri" w:cs="Times New Roman"/>
                <w:sz w:val="20"/>
                <w:szCs w:val="20"/>
              </w:rPr>
              <w:t>.</w:t>
            </w:r>
          </w:p>
        </w:tc>
      </w:tr>
      <w:tr w:rsidR="0000768C" w:rsidRPr="00382ECB" w14:paraId="1183C404"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26C05C4A" w14:textId="528A456B" w:rsidR="0000768C" w:rsidRDefault="006104BD" w:rsidP="00F36B03">
            <w:pPr>
              <w:spacing w:after="240"/>
              <w:contextualSpacing/>
              <w:rPr>
                <w:rFonts w:ascii="Calibri" w:hAnsi="Calibri" w:cs="Times New Roman"/>
                <w:sz w:val="24"/>
                <w:szCs w:val="24"/>
              </w:rPr>
            </w:pPr>
            <w:r w:rsidRPr="007814C9">
              <w:rPr>
                <w:rFonts w:ascii="Calibri" w:hAnsi="Calibri" w:cs="Times New Roman"/>
                <w:b/>
                <w:sz w:val="24"/>
                <w:szCs w:val="24"/>
              </w:rPr>
              <w:t>Credits:</w:t>
            </w:r>
            <w:sdt>
              <w:sdtPr>
                <w:rPr>
                  <w:rFonts w:ascii="Calibri" w:hAnsi="Calibri" w:cs="Times New Roman"/>
                  <w:sz w:val="24"/>
                  <w:szCs w:val="24"/>
                </w:rPr>
                <w:alias w:val="Credits"/>
                <w:tag w:val="Credits"/>
                <w:id w:val="245699839"/>
                <w:lock w:val="sdtLocked"/>
                <w:placeholder>
                  <w:docPart w:val="A61ED5FD3D3C4D0884CFB34656D13A14"/>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7F25A7">
                  <w:rPr>
                    <w:rFonts w:ascii="Calibri" w:hAnsi="Calibri" w:cs="Times New Roman"/>
                    <w:sz w:val="24"/>
                    <w:szCs w:val="24"/>
                  </w:rPr>
                  <w:t>3</w:t>
                </w:r>
              </w:sdtContent>
            </w:sdt>
          </w:p>
          <w:p w14:paraId="3CA14293" w14:textId="77777777" w:rsidR="001A5F01" w:rsidRPr="001A5F01" w:rsidRDefault="001A5F01" w:rsidP="00F36B03">
            <w:pPr>
              <w:spacing w:after="240"/>
              <w:contextualSpacing/>
              <w:rPr>
                <w:rFonts w:ascii="Calibri" w:hAnsi="Calibri" w:cs="Times New Roman"/>
                <w:sz w:val="12"/>
                <w:szCs w:val="12"/>
              </w:rPr>
            </w:pPr>
          </w:p>
        </w:tc>
      </w:tr>
      <w:tr w:rsidR="009E096C" w:rsidRPr="00382ECB" w14:paraId="7FBE7067" w14:textId="77777777" w:rsidTr="009376A1">
        <w:trPr>
          <w:trHeight w:val="80"/>
        </w:trPr>
        <w:tc>
          <w:tcPr>
            <w:tcW w:w="1638" w:type="dxa"/>
            <w:tcBorders>
              <w:top w:val="single" w:sz="4" w:space="0" w:color="7F7F7F" w:themeColor="text1" w:themeTint="80"/>
              <w:bottom w:val="single" w:sz="4" w:space="0" w:color="7F7F7F" w:themeColor="text1" w:themeTint="80"/>
            </w:tcBorders>
          </w:tcPr>
          <w:p w14:paraId="0703934A" w14:textId="77777777" w:rsidR="009E096C" w:rsidRPr="007814C9" w:rsidRDefault="009E096C" w:rsidP="00F36B03">
            <w:pPr>
              <w:spacing w:after="240"/>
              <w:contextualSpacing/>
              <w:rPr>
                <w:rFonts w:ascii="Calibri" w:hAnsi="Calibri" w:cs="Times New Roman"/>
                <w:b/>
                <w:sz w:val="24"/>
                <w:szCs w:val="24"/>
              </w:rPr>
            </w:pPr>
            <w:r w:rsidRPr="007814C9">
              <w:rPr>
                <w:rFonts w:ascii="Calibri" w:hAnsi="Calibri" w:cs="Times New Roman"/>
                <w:b/>
                <w:sz w:val="24"/>
                <w:szCs w:val="24"/>
              </w:rPr>
              <w:t>Contact Hours</w:t>
            </w:r>
          </w:p>
        </w:tc>
        <w:tc>
          <w:tcPr>
            <w:tcW w:w="3060" w:type="dxa"/>
            <w:gridSpan w:val="2"/>
            <w:tcBorders>
              <w:top w:val="single" w:sz="4" w:space="0" w:color="7F7F7F" w:themeColor="text1" w:themeTint="80"/>
              <w:bottom w:val="single" w:sz="4" w:space="0" w:color="7F7F7F" w:themeColor="text1" w:themeTint="80"/>
            </w:tcBorders>
          </w:tcPr>
          <w:p w14:paraId="2F363C73" w14:textId="3E3343BD" w:rsidR="009E096C" w:rsidRPr="004A4C83" w:rsidRDefault="009E096C" w:rsidP="005E5337">
            <w:pPr>
              <w:spacing w:after="240"/>
              <w:contextualSpacing/>
              <w:rPr>
                <w:rFonts w:ascii="Calibri" w:hAnsi="Calibri" w:cs="Times New Roman"/>
                <w:sz w:val="24"/>
                <w:szCs w:val="24"/>
              </w:rPr>
            </w:pPr>
            <w:r w:rsidRPr="007814C9">
              <w:rPr>
                <w:rFonts w:ascii="Calibri" w:hAnsi="Calibri" w:cs="Times New Roman"/>
                <w:b/>
                <w:sz w:val="24"/>
                <w:szCs w:val="24"/>
              </w:rPr>
              <w:t>Lecture:</w:t>
            </w:r>
            <w:r>
              <w:rPr>
                <w:rFonts w:ascii="Calibri" w:hAnsi="Calibri" w:cs="Times New Roman"/>
                <w:sz w:val="24"/>
                <w:szCs w:val="24"/>
              </w:rPr>
              <w:t xml:space="preserve"> </w:t>
            </w:r>
            <w:sdt>
              <w:sdtPr>
                <w:rPr>
                  <w:rFonts w:ascii="Calibri" w:hAnsi="Calibri" w:cs="Times New Roman"/>
                  <w:sz w:val="24"/>
                  <w:szCs w:val="24"/>
                </w:rPr>
                <w:id w:val="1728491252"/>
                <w:lock w:val="sdtLocked"/>
                <w:placeholder>
                  <w:docPart w:val="592719FAC288413D9D7FFD272686973A"/>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2B30E7">
                  <w:rPr>
                    <w:rFonts w:ascii="Calibri" w:hAnsi="Calibri" w:cs="Times New Roman"/>
                    <w:sz w:val="24"/>
                    <w:szCs w:val="24"/>
                  </w:rPr>
                  <w:t>2</w:t>
                </w:r>
              </w:sdtContent>
            </w:sdt>
          </w:p>
        </w:tc>
        <w:tc>
          <w:tcPr>
            <w:tcW w:w="2610" w:type="dxa"/>
            <w:gridSpan w:val="2"/>
            <w:tcBorders>
              <w:top w:val="single" w:sz="4" w:space="0" w:color="7F7F7F" w:themeColor="text1" w:themeTint="80"/>
              <w:bottom w:val="single" w:sz="4" w:space="0" w:color="7F7F7F" w:themeColor="text1" w:themeTint="80"/>
            </w:tcBorders>
          </w:tcPr>
          <w:p w14:paraId="4EB9D4F4" w14:textId="40A71EEF" w:rsidR="009E096C" w:rsidRPr="004A4C83" w:rsidRDefault="002934D1" w:rsidP="002962ED">
            <w:pPr>
              <w:spacing w:after="240"/>
              <w:contextualSpacing/>
              <w:rPr>
                <w:rFonts w:ascii="Calibri" w:hAnsi="Calibri" w:cs="Times New Roman"/>
                <w:sz w:val="24"/>
                <w:szCs w:val="24"/>
              </w:rPr>
            </w:pPr>
            <w:r w:rsidRPr="007814C9">
              <w:rPr>
                <w:rFonts w:ascii="Calibri" w:hAnsi="Calibri" w:cs="Times New Roman"/>
                <w:b/>
                <w:sz w:val="24"/>
                <w:szCs w:val="24"/>
              </w:rPr>
              <w:t>Lab:</w:t>
            </w:r>
            <w:r>
              <w:rPr>
                <w:rFonts w:ascii="Calibri" w:hAnsi="Calibri" w:cs="Times New Roman"/>
                <w:sz w:val="24"/>
                <w:szCs w:val="24"/>
              </w:rPr>
              <w:t xml:space="preserve"> </w:t>
            </w:r>
            <w:sdt>
              <w:sdtPr>
                <w:rPr>
                  <w:rFonts w:ascii="Calibri" w:hAnsi="Calibri" w:cs="Times New Roman"/>
                  <w:sz w:val="24"/>
                  <w:szCs w:val="24"/>
                </w:rPr>
                <w:id w:val="-1937902549"/>
                <w:lock w:val="sdtLocked"/>
                <w:placeholder>
                  <w:docPart w:val="7EF244BB4A4C4ADEA52376EDB283A979"/>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2B30E7">
                  <w:rPr>
                    <w:rFonts w:ascii="Calibri" w:hAnsi="Calibri" w:cs="Times New Roman"/>
                    <w:sz w:val="24"/>
                    <w:szCs w:val="24"/>
                  </w:rPr>
                  <w:t>2</w:t>
                </w:r>
              </w:sdtContent>
            </w:sdt>
          </w:p>
        </w:tc>
        <w:tc>
          <w:tcPr>
            <w:tcW w:w="2988" w:type="dxa"/>
            <w:tcBorders>
              <w:top w:val="single" w:sz="4" w:space="0" w:color="7F7F7F" w:themeColor="text1" w:themeTint="80"/>
              <w:bottom w:val="single" w:sz="4" w:space="0" w:color="7F7F7F" w:themeColor="text1" w:themeTint="80"/>
            </w:tcBorders>
          </w:tcPr>
          <w:p w14:paraId="4A2B71ED" w14:textId="77777777" w:rsidR="009E096C" w:rsidRPr="004A4C83" w:rsidRDefault="002934D1" w:rsidP="00F36B03">
            <w:pPr>
              <w:spacing w:after="240"/>
              <w:contextualSpacing/>
              <w:rPr>
                <w:rFonts w:ascii="Calibri" w:hAnsi="Calibri" w:cs="Times New Roman"/>
                <w:sz w:val="24"/>
                <w:szCs w:val="24"/>
              </w:rPr>
            </w:pPr>
            <w:r w:rsidRPr="007814C9">
              <w:rPr>
                <w:rFonts w:ascii="Calibri" w:hAnsi="Calibri" w:cs="Times New Roman"/>
                <w:b/>
                <w:sz w:val="24"/>
                <w:szCs w:val="24"/>
              </w:rPr>
              <w:t>Other:</w:t>
            </w:r>
            <w:r>
              <w:rPr>
                <w:rFonts w:ascii="Calibri" w:hAnsi="Calibri" w:cs="Times New Roman"/>
                <w:sz w:val="24"/>
                <w:szCs w:val="24"/>
              </w:rPr>
              <w:t xml:space="preserve"> </w:t>
            </w:r>
            <w:sdt>
              <w:sdtPr>
                <w:rPr>
                  <w:rFonts w:ascii="Calibri" w:hAnsi="Calibri" w:cs="Times New Roman"/>
                  <w:sz w:val="24"/>
                  <w:szCs w:val="24"/>
                </w:rPr>
                <w:alias w:val="Other"/>
                <w:tag w:val="Other"/>
                <w:id w:val="941726511"/>
                <w:lock w:val="sdtLocked"/>
                <w:placeholder>
                  <w:docPart w:val="87C13FAEE7B04B16B86E775E964EEE13"/>
                </w:placeholder>
              </w:sdtPr>
              <w:sdtEndPr/>
              <w:sdtContent>
                <w:r w:rsidR="00764911">
                  <w:rPr>
                    <w:rFonts w:ascii="Calibri" w:hAnsi="Calibri" w:cs="Times New Roman"/>
                    <w:sz w:val="24"/>
                    <w:szCs w:val="24"/>
                  </w:rPr>
                  <w:t>0</w:t>
                </w:r>
              </w:sdtContent>
            </w:sdt>
          </w:p>
        </w:tc>
      </w:tr>
      <w:tr w:rsidR="0000768C" w:rsidRPr="00382ECB" w14:paraId="6D0690F5"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47EB216B" w14:textId="35FE8C86" w:rsidR="0000768C" w:rsidRDefault="0068695E" w:rsidP="00F36B03">
            <w:pPr>
              <w:spacing w:after="240"/>
              <w:contextualSpacing/>
              <w:rPr>
                <w:rFonts w:ascii="Calibri" w:hAnsi="Calibri" w:cs="Times New Roman"/>
                <w:sz w:val="24"/>
                <w:szCs w:val="24"/>
              </w:rPr>
            </w:pPr>
            <w:r>
              <w:rPr>
                <w:rFonts w:ascii="Calibri" w:hAnsi="Calibri" w:cs="Times New Roman"/>
                <w:sz w:val="24"/>
                <w:szCs w:val="24"/>
              </w:rPr>
              <w:t>Prerequ</w:t>
            </w:r>
            <w:r w:rsidR="00D96673">
              <w:rPr>
                <w:rFonts w:ascii="Calibri" w:hAnsi="Calibri" w:cs="Times New Roman"/>
                <w:sz w:val="24"/>
                <w:szCs w:val="24"/>
              </w:rPr>
              <w:t>i</w:t>
            </w:r>
            <w:r>
              <w:rPr>
                <w:rFonts w:ascii="Calibri" w:hAnsi="Calibri" w:cs="Times New Roman"/>
                <w:sz w:val="24"/>
                <w:szCs w:val="24"/>
              </w:rPr>
              <w:t>sites:</w:t>
            </w:r>
            <w:r w:rsidR="004A35A8">
              <w:rPr>
                <w:rFonts w:ascii="Calibri" w:hAnsi="Calibri" w:cs="Times New Roman"/>
                <w:sz w:val="24"/>
                <w:szCs w:val="24"/>
              </w:rPr>
              <w:t xml:space="preserve">  </w:t>
            </w:r>
            <w:sdt>
              <w:sdtPr>
                <w:rPr>
                  <w:rFonts w:ascii="Calibri" w:hAnsi="Calibri" w:cs="Times New Roman"/>
                  <w:sz w:val="24"/>
                  <w:szCs w:val="24"/>
                </w:rPr>
                <w:alias w:val="Prerequesites"/>
                <w:tag w:val="Prerequesites"/>
                <w:id w:val="-2077048373"/>
                <w:lock w:val="sdtLocked"/>
                <w:placeholder>
                  <w:docPart w:val="EB36D9731FAE4A5EAAC407679A2AF2B7"/>
                </w:placeholder>
              </w:sdtPr>
              <w:sdtEndPr/>
              <w:sdtContent>
                <w:sdt>
                  <w:sdtPr>
                    <w:rPr>
                      <w:rFonts w:ascii="Calibri" w:hAnsi="Calibri" w:cs="Times New Roman"/>
                      <w:sz w:val="24"/>
                      <w:szCs w:val="24"/>
                    </w:rPr>
                    <w:alias w:val="Prerequesites"/>
                    <w:tag w:val="Prerequesites"/>
                    <w:id w:val="-390203632"/>
                    <w:placeholder>
                      <w:docPart w:val="DB500A05FE0743F6BE02E72CF58BE50D"/>
                    </w:placeholder>
                  </w:sdtPr>
                  <w:sdtEndPr/>
                  <w:sdtContent>
                    <w:r w:rsidR="002B30E7">
                      <w:rPr>
                        <w:rFonts w:ascii="Calibri" w:hAnsi="Calibri" w:cs="Times New Roman"/>
                        <w:sz w:val="24"/>
                        <w:szCs w:val="24"/>
                      </w:rPr>
                      <w:t>ENG-013 AND ENG-023 OR ENG-046 AND MTH-1</w:t>
                    </w:r>
                    <w:r w:rsidR="009D4F17">
                      <w:rPr>
                        <w:rFonts w:ascii="Calibri" w:hAnsi="Calibri" w:cs="Times New Roman"/>
                        <w:sz w:val="24"/>
                        <w:szCs w:val="24"/>
                      </w:rPr>
                      <w:t>00</w:t>
                    </w:r>
                  </w:sdtContent>
                </w:sdt>
              </w:sdtContent>
            </w:sdt>
          </w:p>
          <w:p w14:paraId="226DE568"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4A8CFC33"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2FF40077" w14:textId="596B4C42" w:rsidR="0000768C" w:rsidRDefault="004A35A8" w:rsidP="00F36B03">
            <w:pPr>
              <w:spacing w:after="240"/>
              <w:contextualSpacing/>
              <w:rPr>
                <w:rFonts w:ascii="Calibri" w:hAnsi="Calibri" w:cs="Times New Roman"/>
                <w:sz w:val="24"/>
                <w:szCs w:val="24"/>
              </w:rPr>
            </w:pPr>
            <w:r>
              <w:rPr>
                <w:rFonts w:ascii="Calibri" w:hAnsi="Calibri" w:cs="Times New Roman"/>
                <w:sz w:val="24"/>
                <w:szCs w:val="24"/>
              </w:rPr>
              <w:t>Co-requ</w:t>
            </w:r>
            <w:r w:rsidR="00D96673">
              <w:rPr>
                <w:rFonts w:ascii="Calibri" w:hAnsi="Calibri" w:cs="Times New Roman"/>
                <w:sz w:val="24"/>
                <w:szCs w:val="24"/>
              </w:rPr>
              <w:t>i</w:t>
            </w:r>
            <w:r>
              <w:rPr>
                <w:rFonts w:ascii="Calibri" w:hAnsi="Calibri" w:cs="Times New Roman"/>
                <w:sz w:val="24"/>
                <w:szCs w:val="24"/>
              </w:rPr>
              <w:t xml:space="preserve">sites:  </w:t>
            </w:r>
            <w:sdt>
              <w:sdtPr>
                <w:rPr>
                  <w:rFonts w:ascii="Calibri" w:hAnsi="Calibri" w:cs="Times New Roman"/>
                  <w:sz w:val="24"/>
                  <w:szCs w:val="24"/>
                </w:rPr>
                <w:id w:val="-1697299311"/>
                <w:lock w:val="sdtLocked"/>
                <w:placeholder>
                  <w:docPart w:val="3DF2F993E5DA45B1A737F53464397693"/>
                </w:placeholder>
              </w:sdtPr>
              <w:sdtEndPr/>
              <w:sdtContent>
                <w:r w:rsidR="00265802">
                  <w:rPr>
                    <w:rFonts w:ascii="Calibri" w:hAnsi="Calibri" w:cs="Times New Roman"/>
                    <w:sz w:val="24"/>
                    <w:szCs w:val="24"/>
                  </w:rPr>
                  <w:t>N/A</w:t>
                </w:r>
              </w:sdtContent>
            </w:sdt>
          </w:p>
          <w:p w14:paraId="3EC299A4"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6544DEDC"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1D551CF7" w14:textId="638E746C" w:rsidR="00636F6E" w:rsidRPr="004A4C83" w:rsidRDefault="00636F6E" w:rsidP="00760A85">
            <w:pPr>
              <w:spacing w:after="240"/>
              <w:contextualSpacing/>
              <w:rPr>
                <w:rFonts w:ascii="Calibri" w:hAnsi="Calibri" w:cs="Times New Roman"/>
                <w:sz w:val="24"/>
                <w:szCs w:val="24"/>
              </w:rPr>
            </w:pPr>
            <w:r>
              <w:rPr>
                <w:rFonts w:ascii="Calibri" w:hAnsi="Calibri" w:cs="Times New Roman"/>
                <w:sz w:val="24"/>
                <w:szCs w:val="24"/>
              </w:rPr>
              <w:t xml:space="preserve">Course Description:  </w:t>
            </w:r>
            <w:sdt>
              <w:sdtPr>
                <w:rPr>
                  <w:rFonts w:ascii="Calibri" w:hAnsi="Calibri" w:cs="Times New Roman"/>
                  <w:sz w:val="24"/>
                  <w:szCs w:val="24"/>
                </w:rPr>
                <w:alias w:val="Course Description"/>
                <w:tag w:val="Course Description"/>
                <w:id w:val="1040862550"/>
                <w:lock w:val="sdtLocked"/>
                <w:placeholder>
                  <w:docPart w:val="1FD3A9DBED2B4DA58236249476C85DF8"/>
                </w:placeholder>
              </w:sdtPr>
              <w:sdtEndPr/>
              <w:sdtContent>
                <w:r w:rsidR="002B30E7" w:rsidRPr="00911B9B">
                  <w:rPr>
                    <w:rFonts w:eastAsia="Times New Roman" w:cs="Times New Roman"/>
                    <w:color w:val="000000"/>
                    <w:sz w:val="24"/>
                    <w:szCs w:val="24"/>
                    <w:shd w:val="clear" w:color="auto" w:fill="FFFFFF"/>
                  </w:rPr>
                  <w:t xml:space="preserve">This course offers an overview of all stages of the data </w:t>
                </w:r>
                <w:r w:rsidR="002B30E7" w:rsidRPr="00911B9B">
                  <w:rPr>
                    <w:rFonts w:eastAsia="Times New Roman" w:cs="Times New Roman"/>
                    <w:sz w:val="24"/>
                    <w:szCs w:val="24"/>
                    <w:shd w:val="clear" w:color="auto" w:fill="FFFFFF"/>
                  </w:rPr>
                  <w:t>life cycle through which s</w:t>
                </w:r>
                <w:r w:rsidR="002B30E7" w:rsidRPr="00911B9B">
                  <w:rPr>
                    <w:rFonts w:eastAsia="Times New Roman" w:cs="Times New Roman"/>
                    <w:color w:val="000000"/>
                    <w:sz w:val="24"/>
                    <w:szCs w:val="24"/>
                    <w:shd w:val="clear" w:color="auto" w:fill="FFFFFF"/>
                  </w:rPr>
                  <w:t>tudents will gain knowledge of foundational topics in data science and analytics. Topics include problem formulation, data collection and cleansing, data analysis, visualization, and communication of findings.  </w:t>
                </w:r>
                <w:r w:rsidR="00760A85">
                  <w:rPr>
                    <w:rFonts w:eastAsia="Times New Roman" w:cs="Times New Roman"/>
                    <w:color w:val="000000"/>
                    <w:sz w:val="24"/>
                    <w:szCs w:val="24"/>
                    <w:shd w:val="clear" w:color="auto" w:fill="FFFFFF"/>
                  </w:rPr>
                  <w:t>In both lecture and lab, s</w:t>
                </w:r>
                <w:r w:rsidR="002B30E7" w:rsidRPr="00911B9B">
                  <w:rPr>
                    <w:rFonts w:eastAsia="Times New Roman" w:cs="Times New Roman"/>
                    <w:color w:val="000000"/>
                    <w:sz w:val="24"/>
                    <w:szCs w:val="24"/>
                    <w:shd w:val="clear" w:color="auto" w:fill="FFFFFF"/>
                  </w:rPr>
                  <w:t>tudents will examine different types of data, storage formats, and some of the tools available today for performing data science tasks. Data science software tools, programming languages, and techniques will be integrated into all topics.</w:t>
                </w:r>
                <w:r w:rsidR="002B30E7" w:rsidRPr="00911B9B">
                  <w:rPr>
                    <w:rFonts w:eastAsia="Times New Roman" w:cs="Times New Roman"/>
                    <w:sz w:val="24"/>
                    <w:szCs w:val="24"/>
                  </w:rPr>
                  <w:t xml:space="preserve"> </w:t>
                </w:r>
                <w:r w:rsidR="002B30E7" w:rsidRPr="00911B9B">
                  <w:rPr>
                    <w:rFonts w:eastAsia="Times New Roman" w:cs="Times New Roman"/>
                    <w:color w:val="000000"/>
                    <w:sz w:val="24"/>
                    <w:szCs w:val="24"/>
                    <w:shd w:val="clear" w:color="auto" w:fill="FFFFFF"/>
                  </w:rPr>
                  <w:t>Tools include Excel, Python, R, SQL, Tableau, and other trending technologies.</w:t>
                </w:r>
                <w:r w:rsidR="002B30E7" w:rsidRPr="00E17758">
                  <w:rPr>
                    <w:rFonts w:ascii="Carlito" w:eastAsia="Times New Roman" w:hAnsi="Carlito" w:cs="Times New Roman"/>
                    <w:color w:val="000000"/>
                    <w:shd w:val="clear" w:color="auto" w:fill="FFFFFF"/>
                  </w:rPr>
                  <w:t> </w:t>
                </w:r>
              </w:sdtContent>
            </w:sdt>
          </w:p>
        </w:tc>
      </w:tr>
      <w:tr w:rsidR="0000768C" w:rsidRPr="00382ECB" w14:paraId="77A18B50"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1E26816E" w14:textId="77777777" w:rsidR="008E1C44" w:rsidRPr="008E1C44" w:rsidRDefault="008E1C44" w:rsidP="00F36B03">
            <w:pPr>
              <w:spacing w:after="240"/>
              <w:contextualSpacing/>
              <w:jc w:val="center"/>
              <w:rPr>
                <w:rFonts w:ascii="Calibri" w:hAnsi="Calibri" w:cs="Times New Roman"/>
                <w:sz w:val="12"/>
                <w:szCs w:val="12"/>
              </w:rPr>
            </w:pPr>
          </w:p>
          <w:p w14:paraId="464014D4" w14:textId="77777777" w:rsidR="008E2654" w:rsidRPr="001E52D8" w:rsidRDefault="006355D1"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Student Learning Outcomes (SLOs)</w:t>
            </w:r>
          </w:p>
          <w:p w14:paraId="236BE7E0" w14:textId="77777777" w:rsidR="008E2654" w:rsidRDefault="008E2654" w:rsidP="00F36B03">
            <w:pPr>
              <w:spacing w:after="240"/>
              <w:contextualSpacing/>
              <w:rPr>
                <w:rFonts w:ascii="Calibri" w:hAnsi="Calibri" w:cs="Times New Roman"/>
                <w:sz w:val="24"/>
                <w:szCs w:val="24"/>
              </w:rPr>
            </w:pPr>
          </w:p>
          <w:p w14:paraId="7DAB5490" w14:textId="77777777" w:rsidR="005F3D82" w:rsidRDefault="006355D1" w:rsidP="00F36B03">
            <w:pPr>
              <w:spacing w:after="240"/>
              <w:contextualSpacing/>
              <w:rPr>
                <w:rFonts w:ascii="Calibri" w:hAnsi="Calibri" w:cs="Times New Roman"/>
                <w:sz w:val="24"/>
                <w:szCs w:val="24"/>
              </w:rPr>
            </w:pPr>
            <w:r>
              <w:rPr>
                <w:rFonts w:ascii="Calibri" w:hAnsi="Calibri" w:cs="Times New Roman"/>
                <w:sz w:val="24"/>
                <w:szCs w:val="24"/>
              </w:rPr>
              <w:t>Course specific student learning outcomes</w:t>
            </w:r>
          </w:p>
          <w:p w14:paraId="30D81080" w14:textId="77777777" w:rsidR="001B496F" w:rsidRDefault="001331A4" w:rsidP="00F36B03">
            <w:pPr>
              <w:spacing w:after="240"/>
              <w:contextualSpacing/>
              <w:rPr>
                <w:rFonts w:ascii="Calibri" w:hAnsi="Calibri" w:cs="Times New Roman"/>
                <w:sz w:val="24"/>
                <w:szCs w:val="24"/>
              </w:rPr>
            </w:pPr>
            <w:r w:rsidRPr="008E2654">
              <w:rPr>
                <w:rFonts w:ascii="Calibri" w:hAnsi="Calibri" w:cs="Times New Roman"/>
                <w:sz w:val="24"/>
                <w:szCs w:val="24"/>
              </w:rPr>
              <w:t>Upon completion of this course the student will be able to</w:t>
            </w:r>
            <w:r w:rsidR="003E246F" w:rsidRPr="008E2654">
              <w:rPr>
                <w:rFonts w:ascii="Calibri" w:hAnsi="Calibri" w:cs="Times New Roman"/>
                <w:sz w:val="24"/>
                <w:szCs w:val="24"/>
              </w:rPr>
              <w:t>:</w:t>
            </w:r>
          </w:p>
          <w:sdt>
            <w:sdtPr>
              <w:rPr>
                <w:rFonts w:ascii="Calibri" w:hAnsi="Calibri" w:cs="Times New Roman"/>
                <w:sz w:val="24"/>
                <w:szCs w:val="24"/>
              </w:rPr>
              <w:id w:val="-980457879"/>
              <w:placeholder>
                <w:docPart w:val="742BA63BB66744378F693268158FD43D"/>
              </w:placeholder>
            </w:sdtPr>
            <w:sdtEndPr>
              <w:rPr>
                <w:rFonts w:asciiTheme="minorHAnsi" w:hAnsiTheme="minorHAnsi" w:cstheme="minorBidi"/>
              </w:rPr>
            </w:sdtEndPr>
            <w:sdtContent>
              <w:p w14:paraId="0B395850" w14:textId="77777777" w:rsidR="002B30E7" w:rsidRPr="00911B9B" w:rsidRDefault="002B30E7" w:rsidP="002B30E7">
                <w:pPr>
                  <w:pStyle w:val="ListParagraph"/>
                  <w:numPr>
                    <w:ilvl w:val="0"/>
                    <w:numId w:val="25"/>
                  </w:numPr>
                  <w:spacing w:after="160"/>
                  <w:rPr>
                    <w:rFonts w:eastAsia="Times New Roman" w:cs="Times New Roman"/>
                    <w:sz w:val="24"/>
                    <w:szCs w:val="24"/>
                  </w:rPr>
                </w:pPr>
                <w:r w:rsidRPr="00911B9B">
                  <w:rPr>
                    <w:rFonts w:eastAsia="Times New Roman" w:cs="Times New Roman"/>
                    <w:color w:val="000000"/>
                    <w:sz w:val="24"/>
                    <w:szCs w:val="24"/>
                  </w:rPr>
                  <w:t xml:space="preserve">Explain the data </w:t>
                </w:r>
                <w:r w:rsidRPr="00911B9B">
                  <w:rPr>
                    <w:rFonts w:eastAsia="Times New Roman" w:cs="Times New Roman"/>
                    <w:sz w:val="24"/>
                    <w:szCs w:val="24"/>
                    <w:shd w:val="clear" w:color="auto" w:fill="FFFFFF"/>
                  </w:rPr>
                  <w:t>life cycle</w:t>
                </w:r>
                <w:r w:rsidRPr="00911B9B">
                  <w:rPr>
                    <w:rFonts w:eastAsia="Times New Roman" w:cs="Times New Roman"/>
                    <w:sz w:val="24"/>
                    <w:szCs w:val="24"/>
                  </w:rPr>
                  <w:t xml:space="preserve"> </w:t>
                </w:r>
                <w:r w:rsidRPr="00911B9B">
                  <w:rPr>
                    <w:rFonts w:eastAsia="Times New Roman" w:cs="Times New Roman"/>
                    <w:color w:val="000000"/>
                    <w:sz w:val="24"/>
                    <w:szCs w:val="24"/>
                  </w:rPr>
                  <w:t xml:space="preserve">and ethical practices from problem formulation to communication of results </w:t>
                </w:r>
                <w:r w:rsidRPr="00911B9B">
                  <w:rPr>
                    <w:sz w:val="24"/>
                    <w:szCs w:val="24"/>
                  </w:rPr>
                  <w:t>as assessed by tests, projects and labs</w:t>
                </w:r>
                <w:r w:rsidRPr="00911B9B">
                  <w:rPr>
                    <w:rFonts w:eastAsia="Times New Roman" w:cs="Times New Roman"/>
                    <w:color w:val="000000"/>
                    <w:sz w:val="24"/>
                    <w:szCs w:val="24"/>
                  </w:rPr>
                  <w:t>.</w:t>
                </w:r>
              </w:p>
              <w:p w14:paraId="31FD9D60" w14:textId="77777777" w:rsidR="002B30E7" w:rsidRPr="00911B9B" w:rsidRDefault="002B30E7" w:rsidP="002B30E7">
                <w:pPr>
                  <w:pStyle w:val="ListParagraph"/>
                  <w:numPr>
                    <w:ilvl w:val="0"/>
                    <w:numId w:val="25"/>
                  </w:numPr>
                  <w:spacing w:after="160"/>
                  <w:rPr>
                    <w:rFonts w:eastAsia="Times New Roman" w:cs="Times New Roman"/>
                    <w:sz w:val="24"/>
                    <w:szCs w:val="24"/>
                  </w:rPr>
                </w:pPr>
                <w:r w:rsidRPr="00911B9B">
                  <w:rPr>
                    <w:rFonts w:eastAsia="Times New Roman" w:cs="Times New Roman"/>
                    <w:color w:val="000000"/>
                    <w:sz w:val="24"/>
                    <w:szCs w:val="24"/>
                  </w:rPr>
                  <w:t xml:space="preserve">Collect, clean and prepare the data for analysis and identify problems that might arise from assumptions made during this process </w:t>
                </w:r>
                <w:r w:rsidRPr="00911B9B">
                  <w:rPr>
                    <w:sz w:val="24"/>
                    <w:szCs w:val="24"/>
                  </w:rPr>
                  <w:t>as assessed by tests, projects and labs</w:t>
                </w:r>
                <w:r w:rsidRPr="00911B9B">
                  <w:rPr>
                    <w:rFonts w:eastAsia="Times New Roman" w:cs="Times New Roman"/>
                    <w:color w:val="000000"/>
                    <w:sz w:val="24"/>
                    <w:szCs w:val="24"/>
                  </w:rPr>
                  <w:t>.</w:t>
                </w:r>
              </w:p>
              <w:p w14:paraId="698B3B12" w14:textId="77777777" w:rsidR="002B30E7" w:rsidRPr="00911B9B" w:rsidRDefault="002B30E7" w:rsidP="002B30E7">
                <w:pPr>
                  <w:pStyle w:val="ListParagraph"/>
                  <w:numPr>
                    <w:ilvl w:val="0"/>
                    <w:numId w:val="25"/>
                  </w:numPr>
                  <w:spacing w:after="160"/>
                  <w:rPr>
                    <w:rFonts w:eastAsia="Times New Roman" w:cs="Times New Roman"/>
                    <w:sz w:val="24"/>
                    <w:szCs w:val="24"/>
                  </w:rPr>
                </w:pPr>
                <w:r w:rsidRPr="00911B9B">
                  <w:rPr>
                    <w:rFonts w:eastAsia="Times New Roman" w:cs="Times New Roman"/>
                    <w:color w:val="000000"/>
                    <w:sz w:val="24"/>
                    <w:szCs w:val="24"/>
                  </w:rPr>
                  <w:t xml:space="preserve">Apply exploratory data analysis to identify problems and patterns in the data, including problems associated with missing data </w:t>
                </w:r>
                <w:r w:rsidRPr="00911B9B">
                  <w:rPr>
                    <w:sz w:val="24"/>
                    <w:szCs w:val="24"/>
                  </w:rPr>
                  <w:t>as assessed by tests, projects and labs</w:t>
                </w:r>
                <w:r w:rsidRPr="00911B9B">
                  <w:rPr>
                    <w:rFonts w:eastAsia="Times New Roman" w:cs="Times New Roman"/>
                    <w:color w:val="000000"/>
                    <w:sz w:val="24"/>
                    <w:szCs w:val="24"/>
                  </w:rPr>
                  <w:t>.</w:t>
                </w:r>
              </w:p>
              <w:p w14:paraId="1D662185" w14:textId="77777777" w:rsidR="002B30E7" w:rsidRPr="00911B9B" w:rsidRDefault="002B30E7" w:rsidP="002B30E7">
                <w:pPr>
                  <w:pStyle w:val="ListParagraph"/>
                  <w:numPr>
                    <w:ilvl w:val="0"/>
                    <w:numId w:val="25"/>
                  </w:numPr>
                  <w:spacing w:after="160"/>
                  <w:rPr>
                    <w:rFonts w:eastAsia="Times New Roman" w:cs="Times New Roman"/>
                    <w:sz w:val="24"/>
                    <w:szCs w:val="24"/>
                  </w:rPr>
                </w:pPr>
                <w:r w:rsidRPr="00911B9B">
                  <w:rPr>
                    <w:rFonts w:eastAsia="Times New Roman" w:cs="Times New Roman"/>
                    <w:color w:val="000000"/>
                    <w:sz w:val="24"/>
                    <w:szCs w:val="24"/>
                  </w:rPr>
                  <w:t xml:space="preserve">Solve problems, including introductory statistical applications, basic modeling for prediction and statistical inference, using basic data science procedures, programming languages, and software tools utilized in data science </w:t>
                </w:r>
                <w:r w:rsidRPr="00911B9B">
                  <w:rPr>
                    <w:sz w:val="24"/>
                    <w:szCs w:val="24"/>
                  </w:rPr>
                  <w:t>as assessed by tests, projects and labs</w:t>
                </w:r>
                <w:r w:rsidRPr="00911B9B">
                  <w:rPr>
                    <w:rFonts w:eastAsia="Times New Roman" w:cs="Times New Roman"/>
                    <w:color w:val="000000"/>
                    <w:sz w:val="24"/>
                    <w:szCs w:val="24"/>
                  </w:rPr>
                  <w:t>.</w:t>
                </w:r>
              </w:p>
              <w:p w14:paraId="3E29425A" w14:textId="5305F7B2" w:rsidR="00E37A3A" w:rsidRPr="00911B9B" w:rsidRDefault="002B30E7" w:rsidP="002B30E7">
                <w:pPr>
                  <w:pStyle w:val="ListParagraph"/>
                  <w:numPr>
                    <w:ilvl w:val="0"/>
                    <w:numId w:val="25"/>
                  </w:numPr>
                  <w:rPr>
                    <w:rFonts w:eastAsia="Times New Roman" w:cs="Calibri"/>
                    <w:sz w:val="24"/>
                    <w:szCs w:val="24"/>
                  </w:rPr>
                </w:pPr>
                <w:r w:rsidRPr="00911B9B">
                  <w:rPr>
                    <w:rFonts w:eastAsia="Times New Roman" w:cs="Times New Roman"/>
                    <w:color w:val="000000"/>
                    <w:sz w:val="24"/>
                    <w:szCs w:val="24"/>
                  </w:rPr>
                  <w:lastRenderedPageBreak/>
                  <w:t xml:space="preserve">Produce and interpret data visualizations and summaries, including dashboards, graphs and charts to describe and gain insights into the data and communicate findings </w:t>
                </w:r>
                <w:r w:rsidRPr="00911B9B">
                  <w:rPr>
                    <w:sz w:val="24"/>
                    <w:szCs w:val="24"/>
                  </w:rPr>
                  <w:t>as assessed by tests, projects and labs</w:t>
                </w:r>
                <w:r w:rsidRPr="00911B9B">
                  <w:rPr>
                    <w:rFonts w:eastAsia="Times New Roman" w:cs="Times New Roman"/>
                    <w:color w:val="000000"/>
                    <w:sz w:val="24"/>
                    <w:szCs w:val="24"/>
                  </w:rPr>
                  <w:t>.</w:t>
                </w:r>
              </w:p>
            </w:sdtContent>
          </w:sdt>
          <w:p w14:paraId="4FE354F4" w14:textId="77777777" w:rsidR="005F3D82" w:rsidRPr="00911B9B" w:rsidRDefault="005F3D82" w:rsidP="00F36B03">
            <w:pPr>
              <w:spacing w:after="240"/>
              <w:contextualSpacing/>
              <w:rPr>
                <w:rFonts w:cs="Times New Roman"/>
                <w:sz w:val="24"/>
                <w:szCs w:val="24"/>
              </w:rPr>
            </w:pPr>
          </w:p>
          <w:p w14:paraId="5F3F01CF" w14:textId="77777777" w:rsidR="001B496F" w:rsidRDefault="008E2654" w:rsidP="00F36B03">
            <w:pPr>
              <w:spacing w:after="240"/>
              <w:contextualSpacing/>
              <w:rPr>
                <w:rFonts w:ascii="Calibri" w:hAnsi="Calibri" w:cs="Times New Roman"/>
                <w:sz w:val="24"/>
                <w:szCs w:val="24"/>
              </w:rPr>
            </w:pPr>
            <w:r w:rsidRPr="00AF5B51">
              <w:rPr>
                <w:rFonts w:ascii="Calibri" w:hAnsi="Calibri" w:cs="Times New Roman"/>
                <w:sz w:val="24"/>
                <w:szCs w:val="24"/>
              </w:rPr>
              <w:t>As assessed by:</w:t>
            </w:r>
            <w:r w:rsidR="00AF5B51">
              <w:rPr>
                <w:rFonts w:ascii="Calibri" w:hAnsi="Calibri" w:cs="Times New Roman"/>
                <w:sz w:val="24"/>
                <w:szCs w:val="24"/>
              </w:rPr>
              <w:t xml:space="preserve"> </w:t>
            </w:r>
          </w:p>
          <w:sdt>
            <w:sdtPr>
              <w:rPr>
                <w:rFonts w:ascii="Calibri" w:hAnsi="Calibri" w:cs="Times New Roman"/>
                <w:sz w:val="24"/>
                <w:szCs w:val="24"/>
              </w:rPr>
              <w:id w:val="1546406384"/>
              <w:placeholder>
                <w:docPart w:val="F66802BDDC2448C2A57C0DED2D136C3E"/>
              </w:placeholder>
            </w:sdtPr>
            <w:sdtEndPr/>
            <w:sdtContent>
              <w:p w14:paraId="0F3554FE" w14:textId="04AF9DEB" w:rsidR="00172B3E" w:rsidRDefault="00986676" w:rsidP="00F36B03">
                <w:pPr>
                  <w:spacing w:after="240"/>
                  <w:contextualSpacing/>
                  <w:rPr>
                    <w:rFonts w:ascii="Calibri" w:hAnsi="Calibri" w:cs="Times New Roman"/>
                    <w:sz w:val="24"/>
                    <w:szCs w:val="24"/>
                  </w:rPr>
                </w:pPr>
                <w:r>
                  <w:rPr>
                    <w:rFonts w:ascii="Calibri" w:hAnsi="Calibri" w:cs="Times New Roman"/>
                    <w:sz w:val="24"/>
                    <w:szCs w:val="24"/>
                  </w:rPr>
                  <w:t>Homework,</w:t>
                </w:r>
                <w:r w:rsidR="00911B9B">
                  <w:rPr>
                    <w:rFonts w:ascii="Calibri" w:hAnsi="Calibri" w:cs="Times New Roman"/>
                    <w:sz w:val="24"/>
                    <w:szCs w:val="24"/>
                  </w:rPr>
                  <w:t xml:space="preserve"> </w:t>
                </w:r>
                <w:r>
                  <w:rPr>
                    <w:rFonts w:ascii="Calibri" w:hAnsi="Calibri" w:cs="Times New Roman"/>
                    <w:sz w:val="24"/>
                    <w:szCs w:val="24"/>
                  </w:rPr>
                  <w:t>tests, quizzes, and projects</w:t>
                </w:r>
              </w:p>
            </w:sdtContent>
          </w:sdt>
          <w:p w14:paraId="0C0A523E" w14:textId="77777777" w:rsidR="00417B4A" w:rsidRDefault="00AF5B51" w:rsidP="00F36B03">
            <w:pPr>
              <w:spacing w:after="240"/>
              <w:contextualSpacing/>
              <w:rPr>
                <w:rFonts w:ascii="Calibri" w:hAnsi="Calibri" w:cs="Times New Roman"/>
                <w:sz w:val="24"/>
                <w:szCs w:val="24"/>
              </w:rPr>
            </w:pPr>
            <w:r>
              <w:rPr>
                <w:rFonts w:ascii="Calibri" w:hAnsi="Calibri" w:cs="Times New Roman"/>
                <w:sz w:val="24"/>
                <w:szCs w:val="24"/>
              </w:rPr>
              <w:t xml:space="preserve"> </w:t>
            </w:r>
            <w:r w:rsidR="008E2654" w:rsidRPr="00AF5B51">
              <w:rPr>
                <w:rFonts w:ascii="Calibri" w:hAnsi="Calibri" w:cs="Times New Roman"/>
                <w:sz w:val="24"/>
                <w:szCs w:val="24"/>
              </w:rPr>
              <w:t xml:space="preserve">  </w:t>
            </w:r>
          </w:p>
          <w:p w14:paraId="0301D052"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35B54A5B"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B6A7EBE" w14:textId="77777777" w:rsidR="008E1C44" w:rsidRPr="008E1C44" w:rsidRDefault="008E1C44" w:rsidP="00F36B03">
            <w:pPr>
              <w:spacing w:after="240"/>
              <w:contextualSpacing/>
              <w:jc w:val="center"/>
              <w:rPr>
                <w:rFonts w:ascii="Calibri" w:hAnsi="Calibri" w:cs="Times New Roman"/>
                <w:sz w:val="12"/>
                <w:szCs w:val="12"/>
              </w:rPr>
            </w:pPr>
          </w:p>
          <w:p w14:paraId="0F8D0130" w14:textId="77777777" w:rsidR="008E1C44" w:rsidRPr="001E52D8" w:rsidRDefault="00D2769C"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General Education Student Learning Outcomes</w:t>
            </w:r>
          </w:p>
          <w:p w14:paraId="2F7350D3" w14:textId="77777777" w:rsidR="008E1C44" w:rsidRDefault="008E1C44" w:rsidP="00F36B03">
            <w:pPr>
              <w:spacing w:after="240"/>
              <w:contextualSpacing/>
              <w:jc w:val="center"/>
              <w:rPr>
                <w:rFonts w:ascii="Calibri" w:hAnsi="Calibri" w:cs="Times New Roman"/>
                <w:sz w:val="24"/>
                <w:szCs w:val="24"/>
              </w:rPr>
            </w:pPr>
          </w:p>
          <w:p w14:paraId="75F085F1" w14:textId="77777777" w:rsidR="009A3F0A" w:rsidRDefault="008E1C44" w:rsidP="00F36B03">
            <w:pPr>
              <w:spacing w:after="240"/>
              <w:ind w:left="-90"/>
              <w:contextualSpacing/>
              <w:rPr>
                <w:rFonts w:ascii="Calibri" w:hAnsi="Calibri" w:cs="Times New Roman"/>
                <w:sz w:val="24"/>
                <w:szCs w:val="24"/>
              </w:rPr>
            </w:pPr>
            <w:r>
              <w:rPr>
                <w:rFonts w:ascii="Calibri" w:hAnsi="Calibri" w:cs="Times New Roman"/>
                <w:sz w:val="24"/>
                <w:szCs w:val="24"/>
              </w:rPr>
              <w:t>If this course has applied for General Education Elective Status the general education student learning outcomes listed below must exactly match those the sponsor has identified on the General Education Request form.</w:t>
            </w:r>
          </w:p>
          <w:p w14:paraId="274F5FD8" w14:textId="77777777" w:rsidR="00C2550A" w:rsidRDefault="009A3F0A" w:rsidP="00F36B03">
            <w:pPr>
              <w:spacing w:after="240"/>
              <w:ind w:left="-90"/>
              <w:contextualSpacing/>
              <w:rPr>
                <w:rFonts w:ascii="Calibri" w:hAnsi="Calibri" w:cs="Times New Roman"/>
                <w:sz w:val="24"/>
                <w:szCs w:val="24"/>
              </w:rPr>
            </w:pPr>
            <w:r>
              <w:rPr>
                <w:rFonts w:ascii="Calibri" w:hAnsi="Calibri" w:cs="Times New Roman"/>
                <w:sz w:val="24"/>
                <w:szCs w:val="24"/>
              </w:rPr>
              <w:t>General Education SLOs:</w:t>
            </w:r>
          </w:p>
          <w:sdt>
            <w:sdtPr>
              <w:rPr>
                <w:rFonts w:ascii="Calibri" w:hAnsi="Calibri" w:cs="Times New Roman"/>
                <w:sz w:val="24"/>
                <w:szCs w:val="24"/>
              </w:rPr>
              <w:id w:val="-2068718443"/>
              <w:lock w:val="sdtLocked"/>
              <w:placeholder>
                <w:docPart w:val="E69CABD1EB7B42B3809F00CEFF57F4F6"/>
              </w:placeholder>
            </w:sdtPr>
            <w:sdtEndPr/>
            <w:sdtContent>
              <w:p w14:paraId="2B1CAD86" w14:textId="2F12FB3D" w:rsidR="00764911" w:rsidRPr="00AC3283" w:rsidRDefault="00CE038E" w:rsidP="00764911">
                <w:pPr>
                  <w:rPr>
                    <w:rFonts w:ascii="Times" w:hAnsi="Times"/>
                    <w:sz w:val="24"/>
                  </w:rPr>
                </w:pPr>
                <w:r>
                  <w:rPr>
                    <w:rFonts w:ascii="Calibri" w:hAnsi="Calibri" w:cs="Times New Roman"/>
                    <w:sz w:val="24"/>
                    <w:szCs w:val="24"/>
                  </w:rPr>
                  <w:t>N/A</w:t>
                </w:r>
              </w:p>
              <w:p w14:paraId="0639AF2C" w14:textId="77777777" w:rsidR="00396B4D" w:rsidRDefault="00794A4A" w:rsidP="00F36B03">
                <w:pPr>
                  <w:spacing w:after="240"/>
                  <w:ind w:left="-90"/>
                  <w:contextualSpacing/>
                  <w:rPr>
                    <w:rFonts w:ascii="Calibri" w:hAnsi="Calibri" w:cs="Times New Roman"/>
                    <w:sz w:val="24"/>
                    <w:szCs w:val="24"/>
                  </w:rPr>
                </w:pPr>
              </w:p>
            </w:sdtContent>
          </w:sdt>
          <w:p w14:paraId="6E01D504" w14:textId="77777777" w:rsidR="00C2550A" w:rsidRDefault="00396B4D" w:rsidP="00F36B03">
            <w:pPr>
              <w:spacing w:after="240"/>
              <w:ind w:left="-90"/>
              <w:contextualSpacing/>
              <w:rPr>
                <w:rFonts w:ascii="Calibri" w:hAnsi="Calibri" w:cs="Times New Roman"/>
                <w:sz w:val="24"/>
                <w:szCs w:val="24"/>
              </w:rPr>
            </w:pPr>
            <w:r w:rsidRPr="00AF5B51">
              <w:rPr>
                <w:rFonts w:ascii="Calibri" w:hAnsi="Calibri" w:cs="Times New Roman"/>
                <w:sz w:val="24"/>
                <w:szCs w:val="24"/>
              </w:rPr>
              <w:t>As assessed by:</w:t>
            </w:r>
            <w:r>
              <w:rPr>
                <w:rFonts w:ascii="Calibri" w:hAnsi="Calibri" w:cs="Times New Roman"/>
                <w:sz w:val="24"/>
                <w:szCs w:val="24"/>
              </w:rPr>
              <w:t xml:space="preserve"> </w:t>
            </w:r>
          </w:p>
          <w:p w14:paraId="5755F6D5" w14:textId="464B5D51" w:rsidR="00D2769C" w:rsidRDefault="00794A4A" w:rsidP="00CE038E">
            <w:pPr>
              <w:spacing w:after="240"/>
              <w:contextualSpacing/>
              <w:rPr>
                <w:rFonts w:ascii="Calibri" w:hAnsi="Calibri" w:cs="Times New Roman"/>
                <w:sz w:val="24"/>
                <w:szCs w:val="24"/>
              </w:rPr>
            </w:pPr>
            <w:sdt>
              <w:sdtPr>
                <w:rPr>
                  <w:rFonts w:ascii="Calibri" w:hAnsi="Calibri" w:cs="Times New Roman"/>
                  <w:sz w:val="24"/>
                  <w:szCs w:val="24"/>
                </w:rPr>
                <w:id w:val="-1557622791"/>
                <w:placeholder>
                  <w:docPart w:val="CACA3CD4811B4C989AA69EFD9AAE368D"/>
                </w:placeholder>
              </w:sdtPr>
              <w:sdtEndPr/>
              <w:sdtContent>
                <w:r w:rsidR="00CE038E">
                  <w:rPr>
                    <w:rFonts w:ascii="Calibri" w:hAnsi="Calibri" w:cs="Times New Roman"/>
                    <w:sz w:val="24"/>
                    <w:szCs w:val="24"/>
                  </w:rPr>
                  <w:t>N/A</w:t>
                </w:r>
              </w:sdtContent>
            </w:sdt>
            <w:r w:rsidR="00396B4D" w:rsidRPr="00AF5B51">
              <w:rPr>
                <w:rFonts w:ascii="Calibri" w:hAnsi="Calibri" w:cs="Times New Roman"/>
                <w:sz w:val="24"/>
                <w:szCs w:val="24"/>
              </w:rPr>
              <w:t xml:space="preserve">  </w:t>
            </w:r>
          </w:p>
          <w:p w14:paraId="17EB374D" w14:textId="77777777" w:rsidR="001A5F01" w:rsidRPr="001A5F01" w:rsidRDefault="001A5F01" w:rsidP="00F36B03">
            <w:pPr>
              <w:spacing w:after="240"/>
              <w:ind w:left="-90"/>
              <w:contextualSpacing/>
              <w:rPr>
                <w:rFonts w:ascii="Calibri" w:hAnsi="Calibri" w:cs="Times New Roman"/>
                <w:sz w:val="12"/>
                <w:szCs w:val="12"/>
              </w:rPr>
            </w:pPr>
          </w:p>
        </w:tc>
      </w:tr>
      <w:tr w:rsidR="0000768C" w:rsidRPr="00382ECB" w14:paraId="4B91395C"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6F2668B" w14:textId="77777777" w:rsidR="005F3D82" w:rsidRPr="005F3D82" w:rsidRDefault="005F3D82" w:rsidP="00F36B03">
            <w:pPr>
              <w:spacing w:after="240"/>
              <w:contextualSpacing/>
              <w:jc w:val="center"/>
              <w:rPr>
                <w:rFonts w:ascii="Calibri" w:hAnsi="Calibri" w:cs="Times New Roman"/>
                <w:sz w:val="12"/>
                <w:szCs w:val="12"/>
              </w:rPr>
            </w:pPr>
          </w:p>
          <w:p w14:paraId="1C54A20A" w14:textId="77777777" w:rsidR="0000768C" w:rsidRPr="00F83375" w:rsidRDefault="00335E92" w:rsidP="00F36B03">
            <w:pPr>
              <w:spacing w:after="240"/>
              <w:contextualSpacing/>
              <w:jc w:val="center"/>
              <w:rPr>
                <w:rFonts w:ascii="Calibri" w:hAnsi="Calibri" w:cs="Times New Roman"/>
                <w:b/>
                <w:sz w:val="24"/>
                <w:szCs w:val="24"/>
              </w:rPr>
            </w:pPr>
            <w:r w:rsidRPr="00F83375">
              <w:rPr>
                <w:rFonts w:ascii="Calibri" w:hAnsi="Calibri" w:cs="Times New Roman"/>
                <w:b/>
                <w:sz w:val="24"/>
                <w:szCs w:val="24"/>
              </w:rPr>
              <w:t>Program Learning Outcomes</w:t>
            </w:r>
          </w:p>
          <w:p w14:paraId="75D90E4E" w14:textId="77777777" w:rsidR="00DD7553" w:rsidRDefault="00DD7553" w:rsidP="00F36B03">
            <w:pPr>
              <w:spacing w:after="240"/>
              <w:contextualSpacing/>
              <w:jc w:val="center"/>
              <w:rPr>
                <w:rFonts w:ascii="Calibri" w:hAnsi="Calibri" w:cs="Times New Roman"/>
                <w:sz w:val="24"/>
                <w:szCs w:val="24"/>
              </w:rPr>
            </w:pPr>
          </w:p>
          <w:p w14:paraId="2306BAC7" w14:textId="77777777" w:rsidR="00E02740" w:rsidRDefault="00DD7553" w:rsidP="00F36B03">
            <w:pPr>
              <w:spacing w:after="240"/>
              <w:contextualSpacing/>
              <w:rPr>
                <w:rFonts w:ascii="Calibri" w:hAnsi="Calibri" w:cs="Times New Roman"/>
                <w:sz w:val="24"/>
                <w:szCs w:val="24"/>
              </w:rPr>
            </w:pPr>
            <w:r>
              <w:rPr>
                <w:rFonts w:ascii="Calibri" w:hAnsi="Calibri" w:cs="Times New Roman"/>
                <w:sz w:val="24"/>
                <w:szCs w:val="24"/>
              </w:rPr>
              <w:t>List all course level student learning outcomes that interconnect to a part</w:t>
            </w:r>
            <w:r w:rsidR="00BF6435">
              <w:rPr>
                <w:rFonts w:ascii="Calibri" w:hAnsi="Calibri" w:cs="Times New Roman"/>
                <w:sz w:val="24"/>
                <w:szCs w:val="24"/>
              </w:rPr>
              <w:t>icular program learning outcome.</w:t>
            </w:r>
          </w:p>
          <w:sdt>
            <w:sdtPr>
              <w:rPr>
                <w:rFonts w:ascii="Calibri" w:hAnsi="Calibri" w:cs="Times New Roman"/>
                <w:sz w:val="24"/>
                <w:szCs w:val="24"/>
              </w:rPr>
              <w:alias w:val="Program learning outcome"/>
              <w:tag w:val="Program learning outcome"/>
              <w:id w:val="-291215972"/>
              <w:lock w:val="sdtLocked"/>
              <w:placeholder>
                <w:docPart w:val="0046CAD2A1394A789176233D91783B0F"/>
              </w:placeholder>
            </w:sdtPr>
            <w:sdtEndPr/>
            <w:sdtContent>
              <w:sdt>
                <w:sdtPr>
                  <w:rPr>
                    <w:rFonts w:ascii="Calibri" w:hAnsi="Calibri" w:cs="Times New Roman"/>
                    <w:sz w:val="24"/>
                    <w:szCs w:val="24"/>
                  </w:rPr>
                  <w:alias w:val="Program learning outcome"/>
                  <w:tag w:val="Program learning outcome"/>
                  <w:id w:val="-149283181"/>
                  <w:placeholder>
                    <w:docPart w:val="52D0A596856B45E998514295A50C0005"/>
                  </w:placeholder>
                </w:sdtPr>
                <w:sdtEndPr/>
                <w:sdtContent>
                  <w:p w14:paraId="54382242" w14:textId="6049E35C" w:rsidR="00335E92" w:rsidRPr="00CC3251" w:rsidRDefault="00BE6454" w:rsidP="00BE6454">
                    <w:pPr>
                      <w:numPr>
                        <w:ilvl w:val="0"/>
                        <w:numId w:val="24"/>
                      </w:numPr>
                      <w:tabs>
                        <w:tab w:val="left" w:pos="720"/>
                        <w:tab w:val="left" w:pos="1800"/>
                        <w:tab w:val="left" w:pos="2520"/>
                        <w:tab w:val="left" w:pos="3240"/>
                        <w:tab w:val="left" w:pos="3960"/>
                        <w:tab w:val="left" w:pos="4680"/>
                        <w:tab w:val="left" w:pos="5400"/>
                        <w:tab w:val="left" w:pos="6120"/>
                        <w:tab w:val="left" w:pos="6840"/>
                        <w:tab w:val="left" w:pos="7560"/>
                        <w:tab w:val="left" w:pos="8280"/>
                        <w:tab w:val="left" w:pos="8860"/>
                      </w:tabs>
                      <w:autoSpaceDE w:val="0"/>
                      <w:autoSpaceDN w:val="0"/>
                      <w:adjustRightInd w:val="0"/>
                      <w:rPr>
                        <w:rFonts w:ascii="Calibri" w:hAnsi="Calibri" w:cs="Times New Roman"/>
                        <w:sz w:val="24"/>
                        <w:szCs w:val="24"/>
                      </w:rPr>
                    </w:pPr>
                    <w:r>
                      <w:rPr>
                        <w:rFonts w:ascii="Calibri" w:hAnsi="Calibri" w:cs="Times New Roman"/>
                        <w:sz w:val="24"/>
                        <w:szCs w:val="24"/>
                      </w:rPr>
                      <w:t>All CSLOs are connected to DSC.A</w:t>
                    </w:r>
                    <w:r w:rsidR="00104ED7">
                      <w:rPr>
                        <w:rFonts w:ascii="Calibri" w:hAnsi="Calibri" w:cs="Times New Roman"/>
                        <w:sz w:val="24"/>
                        <w:szCs w:val="24"/>
                      </w:rPr>
                      <w:t>A</w:t>
                    </w:r>
                    <w:r>
                      <w:rPr>
                        <w:rFonts w:ascii="Calibri" w:hAnsi="Calibri" w:cs="Times New Roman"/>
                        <w:sz w:val="24"/>
                        <w:szCs w:val="24"/>
                      </w:rPr>
                      <w:t>S PSLO 2 (</w:t>
                    </w:r>
                    <w:r w:rsidRPr="0097095E">
                      <w:rPr>
                        <w:rFonts w:cstheme="minorHAnsi"/>
                      </w:rPr>
                      <w:t>Develop solid analytical reasoning, critical thinking and technical skills in order to extract, mangle, analyze and present data for multiple disciplines to broad audiences that follow professional standards to enhance understanding and decision-making.</w:t>
                    </w:r>
                    <w:r>
                      <w:rPr>
                        <w:rFonts w:cstheme="minorHAnsi"/>
                      </w:rPr>
                      <w:t>)</w:t>
                    </w:r>
                    <w:r w:rsidR="00CC3251">
                      <w:rPr>
                        <w:rFonts w:cstheme="minorHAnsi"/>
                      </w:rPr>
                      <w:t xml:space="preserve"> and PSLO 3 (Demonstrate the ability to work independently and as a member of a team with modern technical tools to accomplish data life cycle projects goals and meet deadlines.)</w:t>
                    </w:r>
                  </w:p>
                  <w:p w14:paraId="5B8AD4D4" w14:textId="7050374E" w:rsidR="00CC3251" w:rsidRPr="00BE6454" w:rsidRDefault="00CC3251" w:rsidP="00BE6454">
                    <w:pPr>
                      <w:numPr>
                        <w:ilvl w:val="0"/>
                        <w:numId w:val="24"/>
                      </w:numPr>
                      <w:tabs>
                        <w:tab w:val="left" w:pos="720"/>
                        <w:tab w:val="left" w:pos="1800"/>
                        <w:tab w:val="left" w:pos="2520"/>
                        <w:tab w:val="left" w:pos="3240"/>
                        <w:tab w:val="left" w:pos="3960"/>
                        <w:tab w:val="left" w:pos="4680"/>
                        <w:tab w:val="left" w:pos="5400"/>
                        <w:tab w:val="left" w:pos="6120"/>
                        <w:tab w:val="left" w:pos="6840"/>
                        <w:tab w:val="left" w:pos="7560"/>
                        <w:tab w:val="left" w:pos="8280"/>
                        <w:tab w:val="left" w:pos="8860"/>
                      </w:tabs>
                      <w:autoSpaceDE w:val="0"/>
                      <w:autoSpaceDN w:val="0"/>
                      <w:adjustRightInd w:val="0"/>
                      <w:rPr>
                        <w:rFonts w:ascii="Calibri" w:hAnsi="Calibri" w:cs="Times New Roman"/>
                        <w:sz w:val="24"/>
                        <w:szCs w:val="24"/>
                      </w:rPr>
                    </w:pPr>
                    <w:r>
                      <w:rPr>
                        <w:rFonts w:ascii="Calibri" w:hAnsi="Calibri" w:cstheme="minorHAnsi"/>
                        <w:sz w:val="24"/>
                        <w:szCs w:val="24"/>
                      </w:rPr>
                      <w:t xml:space="preserve">CSLO 5 is connected to DSC.AAS PSLO 4 (Communicate technical knowledge effectively for a broad range of persons that include customers, </w:t>
                    </w:r>
                    <w:r w:rsidR="00911B9B">
                      <w:rPr>
                        <w:rFonts w:ascii="Calibri" w:hAnsi="Calibri" w:cstheme="minorHAnsi"/>
                        <w:sz w:val="24"/>
                        <w:szCs w:val="24"/>
                      </w:rPr>
                      <w:t>managers</w:t>
                    </w:r>
                    <w:r>
                      <w:rPr>
                        <w:rFonts w:ascii="Calibri" w:hAnsi="Calibri" w:cstheme="minorHAnsi"/>
                        <w:sz w:val="24"/>
                        <w:szCs w:val="24"/>
                      </w:rPr>
                      <w:t>, and peers.)</w:t>
                    </w:r>
                  </w:p>
                </w:sdtContent>
              </w:sdt>
            </w:sdtContent>
          </w:sdt>
          <w:p w14:paraId="08872023" w14:textId="77777777" w:rsidR="00BF6435" w:rsidRDefault="00BF6435" w:rsidP="00F36B03">
            <w:pPr>
              <w:spacing w:after="240"/>
              <w:contextualSpacing/>
              <w:rPr>
                <w:rFonts w:ascii="Calibri" w:hAnsi="Calibri" w:cs="Times New Roman"/>
                <w:sz w:val="24"/>
                <w:szCs w:val="24"/>
              </w:rPr>
            </w:pPr>
          </w:p>
          <w:p w14:paraId="42E8903E" w14:textId="77777777" w:rsidR="00BF6435" w:rsidRDefault="00BF6435" w:rsidP="00F36B03">
            <w:pPr>
              <w:spacing w:after="240"/>
              <w:contextualSpacing/>
              <w:rPr>
                <w:rFonts w:ascii="Calibri" w:hAnsi="Calibri" w:cs="Times New Roman"/>
                <w:sz w:val="24"/>
                <w:szCs w:val="24"/>
              </w:rPr>
            </w:pPr>
            <w:r>
              <w:rPr>
                <w:rFonts w:ascii="Calibri" w:hAnsi="Calibri" w:cs="Times New Roman"/>
                <w:sz w:val="24"/>
                <w:szCs w:val="24"/>
              </w:rPr>
              <w:t>Describe the assessment of the interconnected program learning outcome(s).</w:t>
            </w:r>
          </w:p>
          <w:sdt>
            <w:sdtPr>
              <w:rPr>
                <w:rFonts w:ascii="Calibri" w:hAnsi="Calibri" w:cs="Times New Roman"/>
                <w:sz w:val="24"/>
                <w:szCs w:val="24"/>
              </w:rPr>
              <w:alias w:val="Assessment of the interconnected program learning outcome(s)"/>
              <w:tag w:val="Assessment of the interconnected program learning outcome(s)"/>
              <w:id w:val="2137907307"/>
              <w:lock w:val="sdtLocked"/>
              <w:placeholder>
                <w:docPart w:val="D3A0DB336F7F494E90DB59F13C2515D6"/>
              </w:placeholder>
            </w:sdtPr>
            <w:sdtEndPr/>
            <w:sdtContent>
              <w:p w14:paraId="6EF276D5" w14:textId="38622DE1" w:rsidR="00BF6435" w:rsidRDefault="00E53BF7" w:rsidP="00F36B03">
                <w:pPr>
                  <w:spacing w:after="240"/>
                  <w:contextualSpacing/>
                  <w:rPr>
                    <w:rFonts w:ascii="Calibri" w:hAnsi="Calibri" w:cs="Times New Roman"/>
                    <w:sz w:val="24"/>
                    <w:szCs w:val="24"/>
                  </w:rPr>
                </w:pPr>
                <w:r>
                  <w:rPr>
                    <w:rFonts w:ascii="Calibri" w:hAnsi="Calibri" w:cs="Times New Roman"/>
                    <w:sz w:val="24"/>
                    <w:szCs w:val="24"/>
                  </w:rPr>
                  <w:t>Various course level assessment instruments will be used to target</w:t>
                </w:r>
                <w:r w:rsidR="00BE6454">
                  <w:rPr>
                    <w:rFonts w:ascii="Calibri" w:hAnsi="Calibri" w:cs="Times New Roman"/>
                    <w:sz w:val="24"/>
                    <w:szCs w:val="24"/>
                  </w:rPr>
                  <w:t xml:space="preserve"> </w:t>
                </w:r>
                <w:r>
                  <w:rPr>
                    <w:rFonts w:ascii="Calibri" w:hAnsi="Calibri" w:cs="Times New Roman"/>
                    <w:sz w:val="24"/>
                    <w:szCs w:val="24"/>
                  </w:rPr>
                  <w:t>specific program learning outcomes.</w:t>
                </w:r>
              </w:p>
            </w:sdtContent>
          </w:sdt>
          <w:p w14:paraId="66C5C130"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4EA7F967"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1D525FFB" w14:textId="77777777" w:rsidR="009A7939" w:rsidRPr="009A7939" w:rsidRDefault="009A7939" w:rsidP="00F36B03">
            <w:pPr>
              <w:spacing w:after="240"/>
              <w:contextualSpacing/>
              <w:rPr>
                <w:rFonts w:ascii="Calibri" w:hAnsi="Calibri" w:cs="Times New Roman"/>
                <w:b/>
                <w:sz w:val="12"/>
                <w:szCs w:val="12"/>
              </w:rPr>
            </w:pPr>
          </w:p>
          <w:p w14:paraId="7C38E6B0" w14:textId="77777777" w:rsidR="0000768C" w:rsidRPr="00F83375" w:rsidRDefault="00883D63" w:rsidP="00F36B03">
            <w:pPr>
              <w:spacing w:after="240"/>
              <w:contextualSpacing/>
              <w:rPr>
                <w:rFonts w:ascii="Calibri" w:hAnsi="Calibri" w:cs="Times New Roman"/>
                <w:b/>
                <w:sz w:val="24"/>
                <w:szCs w:val="24"/>
              </w:rPr>
            </w:pPr>
            <w:r w:rsidRPr="00F83375">
              <w:rPr>
                <w:rFonts w:ascii="Calibri" w:hAnsi="Calibri" w:cs="Times New Roman"/>
                <w:b/>
                <w:sz w:val="24"/>
                <w:szCs w:val="24"/>
              </w:rPr>
              <w:t>Course Outline:</w:t>
            </w:r>
          </w:p>
          <w:bookmarkStart w:id="1" w:name="_Hlk158132736" w:displacedByCustomXml="next"/>
          <w:sdt>
            <w:sdtPr>
              <w:rPr>
                <w:rFonts w:cs="Times New Roman"/>
                <w:sz w:val="24"/>
                <w:szCs w:val="24"/>
              </w:rPr>
              <w:alias w:val="Course Outline"/>
              <w:tag w:val="Course Outline"/>
              <w:id w:val="1042323141"/>
              <w:lock w:val="sdtLocked"/>
              <w:placeholder>
                <w:docPart w:val="5F2FA8C556A0414195FB645346018841"/>
              </w:placeholder>
            </w:sdtPr>
            <w:sdtEndPr>
              <w:rPr>
                <w:rFonts w:cstheme="minorBidi"/>
              </w:rPr>
            </w:sdtEndPr>
            <w:sdtContent>
              <w:p w14:paraId="4A3A7093" w14:textId="07BAF7C4" w:rsidR="002B30E7" w:rsidRPr="00911B9B" w:rsidRDefault="002B30E7" w:rsidP="002B30E7">
                <w:pPr>
                  <w:rPr>
                    <w:rFonts w:eastAsia="Times New Roman" w:cs="Times New Roman"/>
                    <w:sz w:val="24"/>
                    <w:szCs w:val="24"/>
                  </w:rPr>
                </w:pPr>
                <w:r w:rsidRPr="00911B9B">
                  <w:rPr>
                    <w:rFonts w:cs="Times New Roman"/>
                    <w:sz w:val="24"/>
                    <w:szCs w:val="24"/>
                  </w:rPr>
                  <w:t>I</w:t>
                </w:r>
                <w:r w:rsidRPr="00911B9B">
                  <w:rPr>
                    <w:rFonts w:eastAsia="Times New Roman" w:cs="Calibri"/>
                    <w:sz w:val="24"/>
                    <w:szCs w:val="24"/>
                  </w:rPr>
                  <w:t>.             The Data Science Model</w:t>
                </w:r>
              </w:p>
              <w:p w14:paraId="3EFD9883"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A.           The need for data science and analytics                 </w:t>
                </w:r>
              </w:p>
              <w:p w14:paraId="21D09CA7"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B.           Data Science Workflow                 </w:t>
                </w:r>
              </w:p>
              <w:p w14:paraId="5B167BF2"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C.           Data Everywhere</w:t>
                </w:r>
              </w:p>
              <w:p w14:paraId="089DE57C"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D.           Problem Solving</w:t>
                </w:r>
              </w:p>
              <w:p w14:paraId="2C796F1C"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E.            Forming the right questions</w:t>
                </w:r>
              </w:p>
              <w:p w14:paraId="49A84D54"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w:t>
                </w:r>
              </w:p>
              <w:p w14:paraId="58AB6648"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II.           Problem Identification and Approach</w:t>
                </w:r>
              </w:p>
              <w:p w14:paraId="427FBF08"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A.           Define the problem</w:t>
                </w:r>
              </w:p>
              <w:p w14:paraId="39D07ECE"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B.           Available data resources</w:t>
                </w:r>
              </w:p>
              <w:p w14:paraId="0E9D8A11"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C.           Problem plan</w:t>
                </w:r>
              </w:p>
              <w:p w14:paraId="4CC670DD"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lastRenderedPageBreak/>
                  <w:t>               D.           Workflow: Order of events</w:t>
                </w:r>
              </w:p>
              <w:p w14:paraId="73E49B15"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w:t>
                </w:r>
              </w:p>
              <w:p w14:paraId="241E7BCD"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III.          Data Collection</w:t>
                </w:r>
              </w:p>
              <w:p w14:paraId="40803506"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A.           Data types and formats</w:t>
                </w:r>
              </w:p>
              <w:p w14:paraId="117F00F2" w14:textId="77777777" w:rsidR="002B30E7" w:rsidRPr="00911B9B" w:rsidRDefault="002B30E7" w:rsidP="002B30E7">
                <w:pPr>
                  <w:ind w:left="720" w:firstLine="720"/>
                  <w:rPr>
                    <w:rFonts w:eastAsia="Times New Roman" w:cs="Times New Roman"/>
                    <w:sz w:val="24"/>
                    <w:szCs w:val="24"/>
                  </w:rPr>
                </w:pPr>
                <w:r w:rsidRPr="00911B9B">
                  <w:rPr>
                    <w:rFonts w:eastAsia="Times New Roman" w:cs="Calibri"/>
                    <w:sz w:val="24"/>
                    <w:szCs w:val="24"/>
                  </w:rPr>
                  <w:t>1.            Structured and unstructured data</w:t>
                </w:r>
              </w:p>
              <w:p w14:paraId="50540E9E" w14:textId="77777777" w:rsidR="002B30E7" w:rsidRPr="00911B9B" w:rsidRDefault="002B30E7" w:rsidP="002B30E7">
                <w:pPr>
                  <w:ind w:left="720" w:firstLine="720"/>
                  <w:rPr>
                    <w:rFonts w:eastAsia="Times New Roman" w:cs="Times New Roman"/>
                    <w:sz w:val="24"/>
                    <w:szCs w:val="24"/>
                  </w:rPr>
                </w:pPr>
                <w:r w:rsidRPr="00911B9B">
                  <w:rPr>
                    <w:rFonts w:eastAsia="Times New Roman" w:cs="Calibri"/>
                    <w:sz w:val="24"/>
                    <w:szCs w:val="24"/>
                  </w:rPr>
                  <w:t>2.            Examining and obtaining:</w:t>
                </w:r>
              </w:p>
              <w:p w14:paraId="43C1A0E9"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w:t>
                </w:r>
                <w:r w:rsidRPr="00911B9B">
                  <w:rPr>
                    <w:rFonts w:eastAsia="Times New Roman" w:cs="Calibri"/>
                    <w:sz w:val="24"/>
                    <w:szCs w:val="24"/>
                  </w:rPr>
                  <w:tab/>
                </w:r>
                <w:r w:rsidRPr="00911B9B">
                  <w:rPr>
                    <w:rFonts w:eastAsia="Times New Roman" w:cs="Calibri"/>
                    <w:sz w:val="24"/>
                    <w:szCs w:val="24"/>
                  </w:rPr>
                  <w:tab/>
                  <w:t xml:space="preserve"> text, csv, and spreadsheet data, XML, NoSQL, and JSON data, GPS and multi-</w:t>
                </w:r>
              </w:p>
              <w:p w14:paraId="7646D87E" w14:textId="77777777" w:rsidR="002B30E7" w:rsidRPr="00911B9B" w:rsidRDefault="002B30E7" w:rsidP="002B30E7">
                <w:pPr>
                  <w:ind w:left="1440" w:firstLine="720"/>
                  <w:rPr>
                    <w:rFonts w:eastAsia="Times New Roman" w:cs="Times New Roman"/>
                    <w:sz w:val="24"/>
                    <w:szCs w:val="24"/>
                  </w:rPr>
                </w:pPr>
                <w:r w:rsidRPr="00911B9B">
                  <w:rPr>
                    <w:rFonts w:eastAsia="Times New Roman" w:cs="Calibri"/>
                    <w:sz w:val="24"/>
                    <w:szCs w:val="24"/>
                  </w:rPr>
                  <w:t>media data</w:t>
                </w:r>
              </w:p>
              <w:p w14:paraId="16EC4F6A"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xml:space="preserve">               B.           Data collection </w:t>
                </w:r>
              </w:p>
              <w:p w14:paraId="02AF4FE2"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1.            Data collection planning</w:t>
                </w:r>
              </w:p>
              <w:p w14:paraId="1A983153"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xml:space="preserve">                              2.            Methods of collection </w:t>
                </w:r>
              </w:p>
              <w:p w14:paraId="5BA8F4AD"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3.            Importing, retrieving, and storing data</w:t>
                </w:r>
              </w:p>
              <w:p w14:paraId="7BBF722D"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xml:space="preserve">                              4.            Data governance </w:t>
                </w:r>
              </w:p>
              <w:p w14:paraId="7A8C26AC"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5.            Data quality</w:t>
                </w:r>
              </w:p>
              <w:p w14:paraId="6DB49E46" w14:textId="77777777" w:rsidR="002B30E7" w:rsidRPr="00911B9B" w:rsidRDefault="002B30E7" w:rsidP="002B30E7">
                <w:pPr>
                  <w:rPr>
                    <w:rFonts w:eastAsia="Times New Roman" w:cs="Times New Roman"/>
                    <w:sz w:val="24"/>
                    <w:szCs w:val="24"/>
                  </w:rPr>
                </w:pPr>
                <w:r w:rsidRPr="00911B9B">
                  <w:rPr>
                    <w:rFonts w:eastAsia="Times New Roman" w:cs="Times New Roman"/>
                    <w:sz w:val="24"/>
                    <w:szCs w:val="24"/>
                  </w:rPr>
                  <w:t> </w:t>
                </w:r>
              </w:p>
              <w:p w14:paraId="4528E521"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IV.          Data cleansing and pre-processing  </w:t>
                </w:r>
              </w:p>
              <w:p w14:paraId="4CEB0D03"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A.           Data preparation methods and tools</w:t>
                </w:r>
              </w:p>
              <w:p w14:paraId="705F06C0"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B.           Data extraction and mining</w:t>
                </w:r>
              </w:p>
              <w:p w14:paraId="0892EBB7"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C.           Data wrangling</w:t>
                </w:r>
              </w:p>
              <w:p w14:paraId="0769779E"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1.            Blending data from multiple sources and formats</w:t>
                </w:r>
              </w:p>
              <w:p w14:paraId="741E9B59"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2.            Transforming the data for analysis</w:t>
                </w:r>
              </w:p>
              <w:p w14:paraId="553A92F3"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3.            Querying and summarizing data</w:t>
                </w:r>
              </w:p>
              <w:p w14:paraId="43246A97"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4.            Data munging                    </w:t>
                </w:r>
              </w:p>
              <w:p w14:paraId="6719F56D"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w:t>
                </w:r>
              </w:p>
              <w:p w14:paraId="69E936E1"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V.           Exploratory Data Analysis</w:t>
                </w:r>
              </w:p>
              <w:p w14:paraId="32EB3F3D"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xml:space="preserve">               A.           Formulate questions </w:t>
                </w:r>
              </w:p>
              <w:p w14:paraId="05E5D76A"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xml:space="preserve">               B.           Data analysis best practices </w:t>
                </w:r>
              </w:p>
              <w:p w14:paraId="5D859F39"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xml:space="preserve">               C.           Data decision making tools and techniques </w:t>
                </w:r>
              </w:p>
              <w:p w14:paraId="6A3A43DE"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xml:space="preserve">               D.           Functions for calculating basic probability and statistics </w:t>
                </w:r>
              </w:p>
              <w:p w14:paraId="584A86A5"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xml:space="preserve">               E.            Organizing data to formulate solutions </w:t>
                </w:r>
              </w:p>
              <w:p w14:paraId="3E1C5078"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F.            Description, prediction and inference</w:t>
                </w:r>
              </w:p>
              <w:p w14:paraId="5F47CDFB"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1.     </w:t>
                </w:r>
                <w:r w:rsidRPr="00911B9B">
                  <w:rPr>
                    <w:rFonts w:eastAsia="Times New Roman" w:cs="Calibri"/>
                    <w:sz w:val="24"/>
                    <w:szCs w:val="24"/>
                  </w:rPr>
                  <w:tab/>
                  <w:t>Issues and challenges of making inferences from data</w:t>
                </w:r>
              </w:p>
              <w:p w14:paraId="60B5ED79"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G.           Case studies</w:t>
                </w:r>
              </w:p>
              <w:p w14:paraId="3E642C40" w14:textId="77777777" w:rsidR="002B30E7" w:rsidRPr="00911B9B" w:rsidRDefault="002B30E7" w:rsidP="002B30E7">
                <w:pPr>
                  <w:rPr>
                    <w:rFonts w:eastAsia="Times New Roman" w:cs="Times New Roman"/>
                    <w:sz w:val="24"/>
                    <w:szCs w:val="24"/>
                  </w:rPr>
                </w:pPr>
                <w:r w:rsidRPr="00911B9B">
                  <w:rPr>
                    <w:rFonts w:eastAsia="Times New Roman" w:cs="Calibri"/>
                    <w:sz w:val="24"/>
                    <w:szCs w:val="24"/>
                  </w:rPr>
                  <w:t> </w:t>
                </w:r>
                <w:r w:rsidRPr="00911B9B">
                  <w:rPr>
                    <w:rFonts w:eastAsia="Times New Roman" w:cs="Times New Roman"/>
                    <w:color w:val="000000"/>
                    <w:sz w:val="24"/>
                    <w:szCs w:val="24"/>
                  </w:rPr>
                  <w:t>VI.</w:t>
                </w:r>
                <w:r w:rsidRPr="00911B9B">
                  <w:rPr>
                    <w:rFonts w:eastAsia="Times New Roman" w:cs="Times New Roman"/>
                    <w:sz w:val="24"/>
                    <w:szCs w:val="24"/>
                  </w:rPr>
                  <w:tab/>
                </w:r>
                <w:r w:rsidRPr="00911B9B">
                  <w:rPr>
                    <w:rFonts w:eastAsia="Times New Roman" w:cs="Times New Roman"/>
                    <w:color w:val="000000"/>
                    <w:sz w:val="24"/>
                    <w:szCs w:val="24"/>
                  </w:rPr>
                  <w:t>Data Visualization</w:t>
                </w:r>
              </w:p>
              <w:p w14:paraId="24025F4E" w14:textId="77777777" w:rsidR="002B30E7" w:rsidRPr="00911B9B" w:rsidRDefault="002B30E7" w:rsidP="00911B9B">
                <w:pPr>
                  <w:ind w:firstLine="810"/>
                  <w:rPr>
                    <w:rFonts w:eastAsia="Times New Roman" w:cs="Times New Roman"/>
                    <w:sz w:val="24"/>
                    <w:szCs w:val="24"/>
                  </w:rPr>
                </w:pPr>
                <w:r w:rsidRPr="00911B9B">
                  <w:rPr>
                    <w:rFonts w:eastAsia="Times New Roman" w:cs="Times New Roman"/>
                    <w:color w:val="000000"/>
                    <w:sz w:val="24"/>
                    <w:szCs w:val="24"/>
                  </w:rPr>
                  <w:t>A.</w:t>
                </w:r>
                <w:r w:rsidRPr="00911B9B">
                  <w:rPr>
                    <w:rFonts w:eastAsia="Times New Roman" w:cs="Times New Roman"/>
                    <w:sz w:val="24"/>
                    <w:szCs w:val="24"/>
                  </w:rPr>
                  <w:tab/>
                </w:r>
                <w:r w:rsidRPr="00911B9B">
                  <w:rPr>
                    <w:rFonts w:eastAsia="Times New Roman" w:cs="Times New Roman"/>
                    <w:color w:val="000000"/>
                    <w:sz w:val="24"/>
                    <w:szCs w:val="24"/>
                  </w:rPr>
                  <w:t>Data visualization best practices</w:t>
                </w:r>
              </w:p>
              <w:p w14:paraId="0A0EF4D4" w14:textId="77777777" w:rsidR="002B30E7" w:rsidRPr="00911B9B" w:rsidRDefault="002B30E7" w:rsidP="00911B9B">
                <w:pPr>
                  <w:ind w:firstLine="810"/>
                  <w:rPr>
                    <w:rFonts w:eastAsia="Times New Roman" w:cs="Times New Roman"/>
                    <w:sz w:val="24"/>
                    <w:szCs w:val="24"/>
                  </w:rPr>
                </w:pPr>
                <w:r w:rsidRPr="00911B9B">
                  <w:rPr>
                    <w:rFonts w:eastAsia="Times New Roman" w:cs="Times New Roman"/>
                    <w:color w:val="000000"/>
                    <w:sz w:val="24"/>
                    <w:szCs w:val="24"/>
                  </w:rPr>
                  <w:t>B.</w:t>
                </w:r>
                <w:r w:rsidRPr="00911B9B">
                  <w:rPr>
                    <w:rFonts w:eastAsia="Times New Roman" w:cs="Times New Roman"/>
                    <w:sz w:val="24"/>
                    <w:szCs w:val="24"/>
                  </w:rPr>
                  <w:tab/>
                </w:r>
                <w:r w:rsidRPr="00911B9B">
                  <w:rPr>
                    <w:rFonts w:eastAsia="Times New Roman" w:cs="Times New Roman"/>
                    <w:color w:val="000000"/>
                    <w:sz w:val="24"/>
                    <w:szCs w:val="24"/>
                  </w:rPr>
                  <w:t>Communicating through different types of graphical presentations</w:t>
                </w:r>
              </w:p>
              <w:p w14:paraId="7AD3130C" w14:textId="77777777" w:rsidR="002B30E7" w:rsidRPr="00911B9B" w:rsidRDefault="002B30E7" w:rsidP="00911B9B">
                <w:pPr>
                  <w:ind w:firstLine="810"/>
                  <w:rPr>
                    <w:rFonts w:eastAsia="Times New Roman" w:cs="Times New Roman"/>
                    <w:sz w:val="24"/>
                    <w:szCs w:val="24"/>
                  </w:rPr>
                </w:pPr>
                <w:r w:rsidRPr="00911B9B">
                  <w:rPr>
                    <w:rFonts w:eastAsia="Times New Roman" w:cs="Times New Roman"/>
                    <w:color w:val="000000"/>
                    <w:sz w:val="24"/>
                    <w:szCs w:val="24"/>
                  </w:rPr>
                  <w:t>C.</w:t>
                </w:r>
                <w:r w:rsidRPr="00911B9B">
                  <w:rPr>
                    <w:rFonts w:eastAsia="Times New Roman" w:cs="Times New Roman"/>
                    <w:sz w:val="24"/>
                    <w:szCs w:val="24"/>
                  </w:rPr>
                  <w:tab/>
                </w:r>
                <w:r w:rsidRPr="00911B9B">
                  <w:rPr>
                    <w:rFonts w:eastAsia="Times New Roman" w:cs="Times New Roman"/>
                    <w:color w:val="000000"/>
                    <w:sz w:val="24"/>
                    <w:szCs w:val="24"/>
                  </w:rPr>
                  <w:t>Exploring tools, packages, and technologies for graphs and data representations</w:t>
                </w:r>
              </w:p>
              <w:p w14:paraId="0E8EAFBE" w14:textId="77777777" w:rsidR="002B30E7" w:rsidRPr="00911B9B" w:rsidRDefault="002B30E7" w:rsidP="00911B9B">
                <w:pPr>
                  <w:ind w:firstLine="810"/>
                  <w:rPr>
                    <w:rFonts w:eastAsia="Times New Roman" w:cs="Times New Roman"/>
                    <w:sz w:val="24"/>
                    <w:szCs w:val="24"/>
                  </w:rPr>
                </w:pPr>
                <w:r w:rsidRPr="00911B9B">
                  <w:rPr>
                    <w:rFonts w:eastAsia="Times New Roman" w:cs="Times New Roman"/>
                    <w:color w:val="000000"/>
                    <w:sz w:val="24"/>
                    <w:szCs w:val="24"/>
                  </w:rPr>
                  <w:t>D.</w:t>
                </w:r>
                <w:r w:rsidRPr="00911B9B">
                  <w:rPr>
                    <w:rFonts w:eastAsia="Times New Roman" w:cs="Times New Roman"/>
                    <w:sz w:val="24"/>
                    <w:szCs w:val="24"/>
                  </w:rPr>
                  <w:tab/>
                </w:r>
                <w:r w:rsidRPr="00911B9B">
                  <w:rPr>
                    <w:rFonts w:eastAsia="Times New Roman" w:cs="Times New Roman"/>
                    <w:color w:val="000000"/>
                    <w:sz w:val="24"/>
                    <w:szCs w:val="24"/>
                  </w:rPr>
                  <w:t>Multivariate visualizations</w:t>
                </w:r>
                <w:r w:rsidRPr="00911B9B">
                  <w:rPr>
                    <w:rFonts w:eastAsia="Times New Roman" w:cs="Times New Roman"/>
                    <w:sz w:val="24"/>
                    <w:szCs w:val="24"/>
                  </w:rPr>
                  <w:tab/>
                </w:r>
              </w:p>
              <w:p w14:paraId="12F8D395" w14:textId="77777777" w:rsidR="002B30E7" w:rsidRPr="00911B9B" w:rsidRDefault="002B30E7" w:rsidP="00911B9B">
                <w:pPr>
                  <w:ind w:firstLine="810"/>
                  <w:rPr>
                    <w:rFonts w:eastAsia="Times New Roman" w:cs="Times New Roman"/>
                    <w:sz w:val="24"/>
                    <w:szCs w:val="24"/>
                  </w:rPr>
                </w:pPr>
                <w:r w:rsidRPr="00911B9B">
                  <w:rPr>
                    <w:rFonts w:eastAsia="Times New Roman" w:cs="Times New Roman"/>
                    <w:color w:val="000000"/>
                    <w:sz w:val="24"/>
                    <w:szCs w:val="24"/>
                  </w:rPr>
                  <w:t>E.</w:t>
                </w:r>
                <w:r w:rsidRPr="00911B9B">
                  <w:rPr>
                    <w:rFonts w:eastAsia="Times New Roman" w:cs="Times New Roman"/>
                    <w:sz w:val="24"/>
                    <w:szCs w:val="24"/>
                  </w:rPr>
                  <w:tab/>
                </w:r>
                <w:r w:rsidRPr="00911B9B">
                  <w:rPr>
                    <w:rFonts w:eastAsia="Times New Roman" w:cs="Times New Roman"/>
                    <w:color w:val="000000"/>
                    <w:sz w:val="24"/>
                    <w:szCs w:val="24"/>
                  </w:rPr>
                  <w:t>Formatting of visualization</w:t>
                </w:r>
              </w:p>
              <w:p w14:paraId="6ED9C083" w14:textId="77777777" w:rsidR="002B30E7" w:rsidRPr="00911B9B" w:rsidRDefault="002B30E7" w:rsidP="00911B9B">
                <w:pPr>
                  <w:ind w:firstLine="810"/>
                  <w:rPr>
                    <w:rFonts w:eastAsia="Times New Roman" w:cs="Times New Roman"/>
                    <w:sz w:val="24"/>
                    <w:szCs w:val="24"/>
                  </w:rPr>
                </w:pPr>
                <w:r w:rsidRPr="00911B9B">
                  <w:rPr>
                    <w:rFonts w:eastAsia="Times New Roman" w:cs="Times New Roman"/>
                    <w:color w:val="000000"/>
                    <w:sz w:val="24"/>
                    <w:szCs w:val="24"/>
                  </w:rPr>
                  <w:t>F.</w:t>
                </w:r>
                <w:r w:rsidRPr="00911B9B">
                  <w:rPr>
                    <w:rFonts w:eastAsia="Times New Roman" w:cs="Times New Roman"/>
                    <w:sz w:val="24"/>
                    <w:szCs w:val="24"/>
                  </w:rPr>
                  <w:tab/>
                </w:r>
                <w:r w:rsidRPr="00911B9B">
                  <w:rPr>
                    <w:rFonts w:eastAsia="Times New Roman" w:cs="Times New Roman"/>
                    <w:color w:val="000000"/>
                    <w:sz w:val="24"/>
                    <w:szCs w:val="24"/>
                  </w:rPr>
                  <w:t>Dashboards</w:t>
                </w:r>
                <w:r w:rsidRPr="00911B9B">
                  <w:rPr>
                    <w:rFonts w:eastAsia="Times New Roman" w:cs="Times New Roman"/>
                    <w:sz w:val="24"/>
                    <w:szCs w:val="24"/>
                  </w:rPr>
                  <w:tab/>
                </w:r>
                <w:r w:rsidRPr="00911B9B">
                  <w:rPr>
                    <w:rFonts w:eastAsia="Times New Roman" w:cs="Times New Roman"/>
                    <w:sz w:val="24"/>
                    <w:szCs w:val="24"/>
                  </w:rPr>
                  <w:tab/>
                </w:r>
                <w:r w:rsidRPr="00911B9B">
                  <w:rPr>
                    <w:rFonts w:eastAsia="Times New Roman" w:cs="Times New Roman"/>
                    <w:sz w:val="24"/>
                    <w:szCs w:val="24"/>
                  </w:rPr>
                  <w:tab/>
                </w:r>
              </w:p>
              <w:p w14:paraId="32BB4313" w14:textId="77777777" w:rsidR="002B30E7" w:rsidRPr="00911B9B" w:rsidRDefault="002B30E7" w:rsidP="00911B9B">
                <w:pPr>
                  <w:ind w:firstLine="810"/>
                  <w:rPr>
                    <w:rFonts w:eastAsia="Times New Roman" w:cs="Times New Roman"/>
                    <w:sz w:val="24"/>
                    <w:szCs w:val="24"/>
                  </w:rPr>
                </w:pPr>
                <w:r w:rsidRPr="00911B9B">
                  <w:rPr>
                    <w:rFonts w:eastAsia="Times New Roman" w:cs="Times New Roman"/>
                    <w:color w:val="000000"/>
                    <w:sz w:val="24"/>
                    <w:szCs w:val="24"/>
                  </w:rPr>
                  <w:t>G.</w:t>
                </w:r>
                <w:r w:rsidRPr="00911B9B">
                  <w:rPr>
                    <w:rFonts w:eastAsia="Times New Roman" w:cs="Times New Roman"/>
                    <w:sz w:val="24"/>
                    <w:szCs w:val="24"/>
                  </w:rPr>
                  <w:tab/>
                </w:r>
                <w:r w:rsidRPr="00911B9B">
                  <w:rPr>
                    <w:rFonts w:eastAsia="Times New Roman" w:cs="Times New Roman"/>
                    <w:color w:val="000000"/>
                    <w:sz w:val="24"/>
                    <w:szCs w:val="24"/>
                  </w:rPr>
                  <w:t>Communicating the results and recommendations</w:t>
                </w:r>
              </w:p>
              <w:p w14:paraId="5508EF84" w14:textId="77777777" w:rsidR="002B30E7" w:rsidRPr="00911B9B" w:rsidRDefault="002B30E7" w:rsidP="002B30E7">
                <w:pPr>
                  <w:rPr>
                    <w:rFonts w:eastAsia="Times New Roman" w:cs="Times New Roman"/>
                    <w:sz w:val="24"/>
                    <w:szCs w:val="24"/>
                  </w:rPr>
                </w:pPr>
                <w:r w:rsidRPr="00911B9B">
                  <w:rPr>
                    <w:rFonts w:eastAsia="Times New Roman" w:cs="Times New Roman"/>
                    <w:sz w:val="24"/>
                    <w:szCs w:val="24"/>
                  </w:rPr>
                  <w:t>               </w:t>
                </w:r>
              </w:p>
              <w:p w14:paraId="52D97CF5" w14:textId="77777777" w:rsidR="002B30E7" w:rsidRPr="00911B9B" w:rsidRDefault="002B30E7" w:rsidP="002B30E7">
                <w:pPr>
                  <w:rPr>
                    <w:rFonts w:eastAsia="Times New Roman" w:cs="Times New Roman"/>
                    <w:sz w:val="24"/>
                    <w:szCs w:val="24"/>
                  </w:rPr>
                </w:pPr>
                <w:r w:rsidRPr="00911B9B">
                  <w:rPr>
                    <w:rFonts w:eastAsia="Times New Roman" w:cs="Times New Roman"/>
                    <w:sz w:val="24"/>
                    <w:szCs w:val="24"/>
                  </w:rPr>
                  <w:t>VII.         Additional topics at the instructor’s discretion:</w:t>
                </w:r>
              </w:p>
              <w:p w14:paraId="7C9BB351" w14:textId="77777777" w:rsidR="002B30E7" w:rsidRPr="00911B9B" w:rsidRDefault="002B30E7" w:rsidP="002B30E7">
                <w:pPr>
                  <w:rPr>
                    <w:rFonts w:eastAsia="Times New Roman" w:cs="Times New Roman"/>
                    <w:sz w:val="24"/>
                    <w:szCs w:val="24"/>
                  </w:rPr>
                </w:pPr>
                <w:r w:rsidRPr="00911B9B">
                  <w:rPr>
                    <w:rFonts w:eastAsia="Times New Roman" w:cs="Times New Roman"/>
                    <w:sz w:val="24"/>
                    <w:szCs w:val="24"/>
                  </w:rPr>
                  <w:t>               A.           Big data</w:t>
                </w:r>
              </w:p>
              <w:p w14:paraId="7C3B3557" w14:textId="77777777" w:rsidR="002B30E7" w:rsidRPr="00911B9B" w:rsidRDefault="002B30E7" w:rsidP="002B30E7">
                <w:pPr>
                  <w:rPr>
                    <w:rFonts w:eastAsia="Times New Roman" w:cs="Times New Roman"/>
                    <w:sz w:val="24"/>
                    <w:szCs w:val="24"/>
                  </w:rPr>
                </w:pPr>
                <w:r w:rsidRPr="00911B9B">
                  <w:rPr>
                    <w:rFonts w:eastAsia="Times New Roman" w:cs="Times New Roman"/>
                    <w:sz w:val="24"/>
                    <w:szCs w:val="24"/>
                  </w:rPr>
                  <w:t>               B.           Project management</w:t>
                </w:r>
              </w:p>
              <w:p w14:paraId="067A41D2" w14:textId="77777777" w:rsidR="002B30E7" w:rsidRPr="00911B9B" w:rsidRDefault="002B30E7" w:rsidP="002B30E7">
                <w:pPr>
                  <w:rPr>
                    <w:rFonts w:eastAsia="Times New Roman" w:cs="Times New Roman"/>
                    <w:sz w:val="24"/>
                    <w:szCs w:val="24"/>
                  </w:rPr>
                </w:pPr>
                <w:r w:rsidRPr="00911B9B">
                  <w:rPr>
                    <w:rFonts w:eastAsia="Times New Roman" w:cs="Times New Roman"/>
                    <w:sz w:val="24"/>
                    <w:szCs w:val="24"/>
                  </w:rPr>
                  <w:t>               C.           Artificial intelligence</w:t>
                </w:r>
              </w:p>
              <w:p w14:paraId="1B3BC878" w14:textId="77777777" w:rsidR="002B30E7" w:rsidRPr="00911B9B" w:rsidRDefault="002B30E7" w:rsidP="002B30E7">
                <w:pPr>
                  <w:rPr>
                    <w:sz w:val="24"/>
                    <w:szCs w:val="24"/>
                  </w:rPr>
                </w:pPr>
                <w:r w:rsidRPr="00911B9B">
                  <w:rPr>
                    <w:rFonts w:eastAsia="Times New Roman" w:cs="Times New Roman"/>
                    <w:sz w:val="24"/>
                    <w:szCs w:val="24"/>
                  </w:rPr>
                  <w:t>               D.           Emerging trends in data science</w:t>
                </w:r>
              </w:p>
              <w:p w14:paraId="74AA91CA" w14:textId="2FA95715" w:rsidR="002D2243" w:rsidRPr="00911B9B" w:rsidRDefault="00794A4A" w:rsidP="00911B9B">
                <w:pPr>
                  <w:ind w:left="1080"/>
                  <w:rPr>
                    <w:rFonts w:ascii="Times" w:hAnsi="Times"/>
                    <w:sz w:val="24"/>
                  </w:rPr>
                </w:pPr>
              </w:p>
            </w:sdtContent>
          </w:sdt>
          <w:bookmarkEnd w:id="1" w:displacedByCustomXml="prev"/>
        </w:tc>
      </w:tr>
      <w:tr w:rsidR="0000768C" w:rsidRPr="00382ECB" w14:paraId="306E6CD7"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1D17CA8C" w14:textId="77777777" w:rsidR="009A7939" w:rsidRPr="009A7939" w:rsidRDefault="009A7939" w:rsidP="00F36B03">
            <w:pPr>
              <w:spacing w:after="240"/>
              <w:contextualSpacing/>
              <w:rPr>
                <w:rFonts w:ascii="Calibri" w:hAnsi="Calibri" w:cs="Times New Roman"/>
                <w:b/>
                <w:sz w:val="12"/>
                <w:szCs w:val="12"/>
              </w:rPr>
            </w:pPr>
          </w:p>
          <w:p w14:paraId="34C22671" w14:textId="77777777" w:rsidR="00FB6CD4" w:rsidRPr="008A49E3" w:rsidRDefault="002D2243" w:rsidP="00F36B03">
            <w:pPr>
              <w:spacing w:after="240"/>
              <w:contextualSpacing/>
              <w:rPr>
                <w:rFonts w:ascii="Calibri" w:hAnsi="Calibri" w:cs="Times New Roman"/>
                <w:b/>
                <w:sz w:val="24"/>
                <w:szCs w:val="24"/>
              </w:rPr>
            </w:pPr>
            <w:r w:rsidRPr="008A49E3">
              <w:rPr>
                <w:rFonts w:ascii="Calibri" w:hAnsi="Calibri" w:cs="Times New Roman"/>
                <w:b/>
                <w:sz w:val="24"/>
                <w:szCs w:val="24"/>
              </w:rPr>
              <w:t xml:space="preserve">Course Activities: </w:t>
            </w:r>
          </w:p>
          <w:p w14:paraId="17497EC4" w14:textId="77777777" w:rsidR="0000768C" w:rsidRDefault="002D2243" w:rsidP="00F36B03">
            <w:pPr>
              <w:spacing w:after="240"/>
              <w:contextualSpacing/>
              <w:rPr>
                <w:rFonts w:ascii="Calibri" w:hAnsi="Calibri" w:cs="Times New Roman"/>
                <w:sz w:val="24"/>
                <w:szCs w:val="24"/>
              </w:rPr>
            </w:pPr>
            <w:r>
              <w:rPr>
                <w:rFonts w:ascii="Calibri" w:hAnsi="Calibri" w:cs="Times New Roman"/>
                <w:sz w:val="24"/>
                <w:szCs w:val="24"/>
              </w:rPr>
              <w:t xml:space="preserve"> </w:t>
            </w:r>
          </w:p>
          <w:sdt>
            <w:sdtPr>
              <w:rPr>
                <w:rFonts w:ascii="Calibri" w:hAnsi="Calibri" w:cs="Times New Roman"/>
                <w:sz w:val="24"/>
                <w:szCs w:val="24"/>
              </w:rPr>
              <w:id w:val="863944553"/>
              <w:placeholder>
                <w:docPart w:val="8A2D0BC045914F55897FDA5C034E13A6"/>
              </w:placeholder>
            </w:sdtPr>
            <w:sdtEndPr/>
            <w:sdtContent>
              <w:sdt>
                <w:sdtPr>
                  <w:rPr>
                    <w:rFonts w:cs="Times New Roman"/>
                    <w:sz w:val="24"/>
                    <w:szCs w:val="24"/>
                  </w:rPr>
                  <w:id w:val="1305583832"/>
                  <w:placeholder>
                    <w:docPart w:val="6557C7A44EEC4EDFA94666E620E04CB3"/>
                  </w:placeholder>
                </w:sdtPr>
                <w:sdtEndPr/>
                <w:sdtContent>
                  <w:p w14:paraId="7990E424" w14:textId="4AB76746" w:rsidR="00C928BF" w:rsidRPr="002B30E7" w:rsidRDefault="002B30E7" w:rsidP="002B30E7">
                    <w:pPr>
                      <w:tabs>
                        <w:tab w:val="left" w:pos="-720"/>
                        <w:tab w:val="left" w:pos="0"/>
                      </w:tabs>
                      <w:suppressAutoHyphens/>
                      <w:rPr>
                        <w:spacing w:val="-3"/>
                      </w:rPr>
                    </w:pPr>
                    <w:r w:rsidRPr="00911B9B">
                      <w:rPr>
                        <w:spacing w:val="-3"/>
                        <w:sz w:val="24"/>
                        <w:szCs w:val="24"/>
                      </w:rPr>
                      <w:t xml:space="preserve">The classroom activities will include formal and informal lectures and structured, supervised active learning laboratory sessions.  During lectures, new material and assigned problems will be explained.  Students are encouraged to contribute to the discussion and to ask questions about the material. Active laboratory learning sessions will include individual and team projects that use individual and collaborative modern software tools to examine, develop and report on data science case studies. </w:t>
                    </w:r>
                  </w:p>
                </w:sdtContent>
              </w:sdt>
            </w:sdtContent>
          </w:sdt>
          <w:p w14:paraId="468D2919" w14:textId="77777777" w:rsidR="009A7939" w:rsidRPr="009A7939" w:rsidRDefault="009A7939" w:rsidP="00F36B03">
            <w:pPr>
              <w:spacing w:after="240"/>
              <w:contextualSpacing/>
              <w:rPr>
                <w:rFonts w:ascii="Calibri" w:hAnsi="Calibri" w:cs="Times New Roman"/>
                <w:sz w:val="12"/>
                <w:szCs w:val="12"/>
              </w:rPr>
            </w:pPr>
          </w:p>
        </w:tc>
      </w:tr>
      <w:tr w:rsidR="00FB6CD4" w:rsidRPr="00382ECB" w14:paraId="53E6534C" w14:textId="77777777" w:rsidTr="00FB6CD4">
        <w:trPr>
          <w:trHeight w:val="96"/>
        </w:trPr>
        <w:tc>
          <w:tcPr>
            <w:tcW w:w="10296" w:type="dxa"/>
            <w:gridSpan w:val="6"/>
            <w:tcBorders>
              <w:top w:val="single" w:sz="4" w:space="0" w:color="7F7F7F" w:themeColor="text1" w:themeTint="80"/>
              <w:bottom w:val="single" w:sz="4" w:space="0" w:color="7F7F7F" w:themeColor="text1" w:themeTint="80"/>
            </w:tcBorders>
          </w:tcPr>
          <w:p w14:paraId="175235E5" w14:textId="77777777" w:rsidR="009A7939" w:rsidRPr="009A7939" w:rsidRDefault="009A7939" w:rsidP="00F36B03">
            <w:pPr>
              <w:spacing w:after="240"/>
              <w:contextualSpacing/>
              <w:rPr>
                <w:rFonts w:ascii="Calibri" w:hAnsi="Calibri" w:cs="Times New Roman"/>
                <w:b/>
                <w:sz w:val="12"/>
                <w:szCs w:val="12"/>
              </w:rPr>
            </w:pPr>
          </w:p>
          <w:p w14:paraId="47EA5819" w14:textId="77777777" w:rsidR="00FB6CD4" w:rsidRPr="00861D12" w:rsidRDefault="000E09C8" w:rsidP="00F36B03">
            <w:pPr>
              <w:spacing w:after="240"/>
              <w:contextualSpacing/>
              <w:rPr>
                <w:rFonts w:ascii="Calibri" w:hAnsi="Calibri" w:cs="Times New Roman"/>
                <w:b/>
                <w:sz w:val="24"/>
                <w:szCs w:val="24"/>
              </w:rPr>
            </w:pPr>
            <w:r w:rsidRPr="00861D12">
              <w:rPr>
                <w:rFonts w:ascii="Calibri" w:hAnsi="Calibri" w:cs="Times New Roman"/>
                <w:b/>
                <w:sz w:val="24"/>
                <w:szCs w:val="24"/>
              </w:rPr>
              <w:t>Course Materials</w:t>
            </w:r>
            <w:r w:rsidR="008A49E3" w:rsidRPr="00861D12">
              <w:rPr>
                <w:rFonts w:ascii="Calibri" w:hAnsi="Calibri" w:cs="Times New Roman"/>
                <w:b/>
                <w:sz w:val="24"/>
                <w:szCs w:val="24"/>
              </w:rPr>
              <w:t>:</w:t>
            </w:r>
          </w:p>
          <w:p w14:paraId="0442A2FC" w14:textId="18A41F1B"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Textbook(s):  </w:t>
            </w:r>
            <w:r w:rsidR="0063154C" w:rsidRPr="00FC790C">
              <w:rPr>
                <w:rFonts w:ascii="Calibri" w:hAnsi="Calibri" w:cs="Times New Roman"/>
                <w:sz w:val="24"/>
                <w:szCs w:val="24"/>
              </w:rPr>
              <w:t xml:space="preserve"> </w:t>
            </w:r>
            <w:sdt>
              <w:sdtPr>
                <w:rPr>
                  <w:rFonts w:ascii="Calibri" w:hAnsi="Calibri" w:cs="Times New Roman"/>
                  <w:sz w:val="24"/>
                  <w:szCs w:val="24"/>
                </w:rPr>
                <w:id w:val="1574783224"/>
                <w:placeholder>
                  <w:docPart w:val="1910CEF1545F4A51ACCBD454DE174309"/>
                </w:placeholder>
                <w:text w:multiLine="1"/>
              </w:sdtPr>
              <w:sdtEndPr/>
              <w:sdtContent>
                <w:r w:rsidR="00104ED7">
                  <w:rPr>
                    <w:rFonts w:ascii="Calibri" w:hAnsi="Calibri" w:cs="Times New Roman"/>
                    <w:sz w:val="24"/>
                    <w:szCs w:val="24"/>
                  </w:rPr>
                  <w:t xml:space="preserve">OER </w:t>
                </w:r>
              </w:sdtContent>
            </w:sdt>
          </w:p>
          <w:p w14:paraId="0B73403E" w14:textId="1ACF940D"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Supplemental Materials:  </w:t>
            </w:r>
            <w:sdt>
              <w:sdtPr>
                <w:id w:val="-247654166"/>
                <w:placeholder>
                  <w:docPart w:val="A6E44C6C476749BCB5F356F2622A3075"/>
                </w:placeholder>
                <w:text w:multiLine="1"/>
              </w:sdtPr>
              <w:sdtEndPr/>
              <w:sdtContent>
                <w:r w:rsidR="00104ED7">
                  <w:t>OER</w:t>
                </w:r>
              </w:sdtContent>
            </w:sdt>
          </w:p>
          <w:p w14:paraId="5F7441D2" w14:textId="5A09E0F2"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Software Licenses:  </w:t>
            </w:r>
            <w:sdt>
              <w:sdtPr>
                <w:rPr>
                  <w:rFonts w:ascii="Calibri" w:hAnsi="Calibri" w:cs="Times New Roman"/>
                  <w:sz w:val="24"/>
                  <w:szCs w:val="24"/>
                </w:rPr>
                <w:id w:val="1602675655"/>
                <w:placeholder>
                  <w:docPart w:val="FCDF5B3D2C264171B3AB2A54C1B8B8E4"/>
                </w:placeholder>
                <w:text w:multiLine="1"/>
              </w:sdtPr>
              <w:sdtEndPr/>
              <w:sdtContent>
                <w:r w:rsidR="00E42584">
                  <w:rPr>
                    <w:rFonts w:ascii="Calibri" w:hAnsi="Calibri" w:cs="Times New Roman"/>
                    <w:sz w:val="24"/>
                    <w:szCs w:val="24"/>
                  </w:rPr>
                  <w:t>Free software tools</w:t>
                </w:r>
              </w:sdtContent>
            </w:sdt>
          </w:p>
          <w:p w14:paraId="0A0DF114" w14:textId="48A200B3" w:rsidR="000E09C8"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Computers:  </w:t>
            </w:r>
            <w:sdt>
              <w:sdtPr>
                <w:rPr>
                  <w:rFonts w:ascii="Calibri" w:hAnsi="Calibri" w:cs="Times New Roman"/>
                  <w:sz w:val="24"/>
                  <w:szCs w:val="24"/>
                </w:rPr>
                <w:id w:val="30853764"/>
                <w:placeholder>
                  <w:docPart w:val="C9A963A2000549E3B7490C14676EF5E6"/>
                </w:placeholder>
                <w:text w:multiLine="1"/>
              </w:sdtPr>
              <w:sdtEndPr/>
              <w:sdtContent>
                <w:r w:rsidR="00CE038E">
                  <w:rPr>
                    <w:rFonts w:ascii="Calibri" w:hAnsi="Calibri" w:cs="Times New Roman"/>
                    <w:sz w:val="24"/>
                    <w:szCs w:val="24"/>
                  </w:rPr>
                  <w:t>Students will need access to computers for homework and projects.</w:t>
                </w:r>
              </w:sdtContent>
            </w:sdt>
          </w:p>
        </w:tc>
      </w:tr>
      <w:tr w:rsidR="00FB6CD4" w:rsidRPr="00382ECB" w14:paraId="1D7A56ED" w14:textId="77777777" w:rsidTr="00530A38">
        <w:trPr>
          <w:trHeight w:val="96"/>
        </w:trPr>
        <w:tc>
          <w:tcPr>
            <w:tcW w:w="10296" w:type="dxa"/>
            <w:gridSpan w:val="6"/>
            <w:tcBorders>
              <w:top w:val="single" w:sz="4" w:space="0" w:color="7F7F7F" w:themeColor="text1" w:themeTint="80"/>
              <w:bottom w:val="single" w:sz="4" w:space="0" w:color="7F7F7F" w:themeColor="text1" w:themeTint="80"/>
            </w:tcBorders>
          </w:tcPr>
          <w:p w14:paraId="6537D484" w14:textId="77777777" w:rsidR="00FB6CD4" w:rsidRPr="00911B9B" w:rsidRDefault="0057435D" w:rsidP="00F36B03">
            <w:pPr>
              <w:spacing w:after="240"/>
              <w:contextualSpacing/>
              <w:rPr>
                <w:rFonts w:ascii="Calibri" w:hAnsi="Calibri" w:cs="Times New Roman"/>
                <w:b/>
                <w:sz w:val="24"/>
                <w:szCs w:val="24"/>
              </w:rPr>
            </w:pPr>
            <w:r w:rsidRPr="00911B9B">
              <w:rPr>
                <w:rFonts w:ascii="Calibri" w:hAnsi="Calibri" w:cs="Times New Roman"/>
                <w:b/>
                <w:sz w:val="24"/>
                <w:szCs w:val="24"/>
              </w:rPr>
              <w:t>Course Assessment Plan</w:t>
            </w:r>
          </w:p>
          <w:p w14:paraId="29E0AF3C" w14:textId="77777777" w:rsidR="00D853F4" w:rsidRPr="00911B9B" w:rsidRDefault="0057435D" w:rsidP="00F36B03">
            <w:pPr>
              <w:spacing w:after="240"/>
              <w:contextualSpacing/>
              <w:rPr>
                <w:rFonts w:ascii="Calibri" w:hAnsi="Calibri" w:cs="Times New Roman"/>
                <w:sz w:val="24"/>
                <w:szCs w:val="24"/>
              </w:rPr>
            </w:pPr>
            <w:r w:rsidRPr="00911B9B">
              <w:rPr>
                <w:rFonts w:ascii="Calibri" w:hAnsi="Calibri" w:cs="Times New Roman"/>
                <w:sz w:val="24"/>
                <w:szCs w:val="24"/>
              </w:rPr>
              <w:t xml:space="preserve">How often and by what means will the effectiveness of this course as part of the curriculum be assessed? </w:t>
            </w:r>
          </w:p>
          <w:p w14:paraId="2BAF5E20" w14:textId="77777777" w:rsidR="0057435D" w:rsidRPr="00911B9B" w:rsidRDefault="0057435D" w:rsidP="00F36B03">
            <w:pPr>
              <w:spacing w:after="240"/>
              <w:contextualSpacing/>
              <w:rPr>
                <w:rFonts w:ascii="Calibri" w:hAnsi="Calibri" w:cs="Times New Roman"/>
                <w:sz w:val="24"/>
                <w:szCs w:val="24"/>
              </w:rPr>
            </w:pPr>
            <w:r w:rsidRPr="00911B9B">
              <w:rPr>
                <w:rFonts w:ascii="Calibri" w:hAnsi="Calibri" w:cs="Times New Roman"/>
                <w:sz w:val="24"/>
                <w:szCs w:val="24"/>
              </w:rPr>
              <w:t xml:space="preserve"> </w:t>
            </w:r>
          </w:p>
          <w:sdt>
            <w:sdtPr>
              <w:rPr>
                <w:rFonts w:ascii="Calibri" w:hAnsi="Calibri" w:cs="Times New Roman"/>
                <w:sz w:val="24"/>
                <w:szCs w:val="24"/>
              </w:rPr>
              <w:id w:val="-1417483358"/>
              <w:placeholder>
                <w:docPart w:val="8EF44C2F56AA4BF29674122E6895A0DA"/>
              </w:placeholder>
            </w:sdtPr>
            <w:sdtEndPr/>
            <w:sdtContent>
              <w:sdt>
                <w:sdtPr>
                  <w:rPr>
                    <w:rFonts w:ascii="Calibri" w:hAnsi="Calibri" w:cs="Times New Roman"/>
                    <w:sz w:val="24"/>
                    <w:szCs w:val="24"/>
                  </w:rPr>
                  <w:id w:val="-1761978134"/>
                  <w:placeholder>
                    <w:docPart w:val="3253513D8D9E474FA753E1AD6484B09E"/>
                  </w:placeholder>
                </w:sdtPr>
                <w:sdtEndPr/>
                <w:sdtContent>
                  <w:p w14:paraId="01BAB67D" w14:textId="31C7A3C4" w:rsidR="00836AD6" w:rsidRPr="00911B9B" w:rsidRDefault="00E42584" w:rsidP="00F36B03">
                    <w:pPr>
                      <w:spacing w:after="240"/>
                      <w:contextualSpacing/>
                      <w:rPr>
                        <w:rFonts w:ascii="Calibri" w:hAnsi="Calibri" w:cs="Times New Roman"/>
                        <w:sz w:val="24"/>
                        <w:szCs w:val="24"/>
                      </w:rPr>
                    </w:pPr>
                    <w:r w:rsidRPr="00911B9B">
                      <w:rPr>
                        <w:rFonts w:ascii="Calibri" w:hAnsi="Calibri" w:cs="Times New Roman"/>
                        <w:sz w:val="24"/>
                        <w:szCs w:val="24"/>
                      </w:rPr>
                      <w:t>Assessment cycle to be determined by the members of the Mathematics department.  S</w:t>
                    </w:r>
                    <w:r w:rsidRPr="00911B9B">
                      <w:rPr>
                        <w:sz w:val="24"/>
                        <w:szCs w:val="24"/>
                      </w:rPr>
                      <w:t xml:space="preserve">tudents will be evaluated on the degree to which student learning outcomes are achieved.  Assessment instruments may be in the form of tests and/or projects.  </w:t>
                    </w:r>
                  </w:p>
                </w:sdtContent>
              </w:sdt>
            </w:sdtContent>
          </w:sdt>
          <w:p w14:paraId="72F78A1C" w14:textId="77777777" w:rsidR="009A7939" w:rsidRPr="00911B9B" w:rsidRDefault="009A7939" w:rsidP="00F36B03">
            <w:pPr>
              <w:spacing w:after="240"/>
              <w:contextualSpacing/>
              <w:rPr>
                <w:rFonts w:ascii="Calibri" w:hAnsi="Calibri" w:cs="Times New Roman"/>
                <w:sz w:val="24"/>
                <w:szCs w:val="24"/>
              </w:rPr>
            </w:pPr>
          </w:p>
        </w:tc>
      </w:tr>
    </w:tbl>
    <w:p w14:paraId="79658B26" w14:textId="77777777" w:rsidR="001D3591" w:rsidRPr="00382ECB" w:rsidRDefault="001D3591" w:rsidP="004076F9">
      <w:pPr>
        <w:spacing w:after="240"/>
        <w:contextualSpacing/>
        <w:rPr>
          <w:rFonts w:ascii="Calibri" w:hAnsi="Calibri" w:cs="Times New Roman"/>
          <w:sz w:val="24"/>
          <w:szCs w:val="24"/>
        </w:rPr>
      </w:pPr>
    </w:p>
    <w:sectPr w:rsidR="001D3591" w:rsidRPr="00382ECB" w:rsidSect="0031118F">
      <w:headerReference w:type="even" r:id="rId9"/>
      <w:headerReference w:type="default" r:id="rId10"/>
      <w:footerReference w:type="default" r:id="rId11"/>
      <w:headerReference w:type="first" r:id="rId12"/>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72F61" w14:textId="77777777" w:rsidR="00412796" w:rsidRDefault="00412796" w:rsidP="00B13228">
      <w:pPr>
        <w:spacing w:after="0" w:line="240" w:lineRule="auto"/>
      </w:pPr>
      <w:r>
        <w:separator/>
      </w:r>
    </w:p>
  </w:endnote>
  <w:endnote w:type="continuationSeparator" w:id="0">
    <w:p w14:paraId="3FBBC3D1" w14:textId="77777777" w:rsidR="00412796" w:rsidRDefault="00412796" w:rsidP="00B1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rlito">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669878"/>
      <w:docPartObj>
        <w:docPartGallery w:val="Page Numbers (Bottom of Page)"/>
        <w:docPartUnique/>
      </w:docPartObj>
    </w:sdtPr>
    <w:sdtEndPr>
      <w:rPr>
        <w:noProof/>
      </w:rPr>
    </w:sdtEndPr>
    <w:sdtContent>
      <w:p w14:paraId="175F7D54" w14:textId="77777777" w:rsidR="00412796" w:rsidRDefault="00412796">
        <w:pPr>
          <w:pStyle w:val="Footer"/>
          <w:jc w:val="right"/>
        </w:pPr>
        <w:r>
          <w:fldChar w:fldCharType="begin"/>
        </w:r>
        <w:r>
          <w:instrText xml:space="preserve"> PAGE   \* MERGEFORMAT </w:instrText>
        </w:r>
        <w:r>
          <w:fldChar w:fldCharType="separate"/>
        </w:r>
        <w:r w:rsidR="00760A85">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9E492" w14:textId="77777777" w:rsidR="00412796" w:rsidRDefault="00412796" w:rsidP="00B13228">
      <w:pPr>
        <w:spacing w:after="0" w:line="240" w:lineRule="auto"/>
      </w:pPr>
      <w:r>
        <w:separator/>
      </w:r>
    </w:p>
  </w:footnote>
  <w:footnote w:type="continuationSeparator" w:id="0">
    <w:p w14:paraId="4DF0F1D2" w14:textId="77777777" w:rsidR="00412796" w:rsidRDefault="00412796" w:rsidP="00B13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8848B" w14:textId="77777777" w:rsidR="00412796" w:rsidRDefault="00412796">
    <w:pPr>
      <w:pStyle w:val="Header"/>
    </w:pPr>
    <w:r>
      <w:rPr>
        <w:noProof/>
      </w:rPr>
      <mc:AlternateContent>
        <mc:Choice Requires="wps">
          <w:drawing>
            <wp:anchor distT="0" distB="0" distL="114300" distR="114300" simplePos="0" relativeHeight="251656192" behindDoc="1" locked="0" layoutInCell="0" allowOverlap="1" wp14:anchorId="5168F88D" wp14:editId="431408B9">
              <wp:simplePos x="0" y="0"/>
              <wp:positionH relativeFrom="margin">
                <wp:align>center</wp:align>
              </wp:positionH>
              <wp:positionV relativeFrom="margin">
                <wp:align>center</wp:align>
              </wp:positionV>
              <wp:extent cx="7252335" cy="2417445"/>
              <wp:effectExtent l="0" t="1981200" r="0" b="1649730"/>
              <wp:wrapNone/>
              <wp:docPr id="1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0F7B39F" w14:textId="77777777" w:rsidR="00412796" w:rsidRDefault="00412796"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168F88D" id="_x0000_t202" coordsize="21600,21600" o:spt="202" path="m,l,21600r21600,l21600,xe">
              <v:stroke joinstyle="miter"/>
              <v:path gradientshapeok="t" o:connecttype="rect"/>
            </v:shapetype>
            <v:shape id="WordArt 5" o:spid="_x0000_s1026" type="#_x0000_t202" style="position:absolute;margin-left:0;margin-top:0;width:571.05pt;height:190.3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" o:allowincell="f" filled="f" stroked="f">
              <v:stroke joinstyle="round"/>
              <o:lock v:ext="edit" shapetype="t"/>
              <v:textbox style="mso-fit-shape-to-text:t">
                <w:txbxContent>
                  <w:p w14:paraId="20F7B39F" w14:textId="77777777" w:rsidR="00412796" w:rsidRDefault="00412796"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14855" w14:textId="77777777" w:rsidR="00412796" w:rsidRDefault="00412796" w:rsidP="00B13228">
    <w:pPr>
      <w:pStyle w:val="Header"/>
      <w:jc w:val="center"/>
    </w:pPr>
    <w:r>
      <w:rPr>
        <w:noProof/>
      </w:rPr>
      <mc:AlternateContent>
        <mc:Choice Requires="wps">
          <w:drawing>
            <wp:anchor distT="0" distB="0" distL="114300" distR="114300" simplePos="0" relativeHeight="251662336" behindDoc="1" locked="0" layoutInCell="0" allowOverlap="1" wp14:anchorId="729F7054" wp14:editId="69A53F86">
              <wp:simplePos x="0" y="0"/>
              <wp:positionH relativeFrom="margin">
                <wp:align>center</wp:align>
              </wp:positionH>
              <wp:positionV relativeFrom="margin">
                <wp:align>center</wp:align>
              </wp:positionV>
              <wp:extent cx="7252335" cy="2417445"/>
              <wp:effectExtent l="0" t="1981200" r="0" b="1649730"/>
              <wp:wrapNone/>
              <wp:docPr id="14"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4A54DB3" w14:textId="77777777" w:rsidR="00412796" w:rsidRDefault="00412796"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29F7054" id="_x0000_t202" coordsize="21600,21600" o:spt="202" path="m,l,21600r21600,l21600,xe">
              <v:stroke joinstyle="miter"/>
              <v:path gradientshapeok="t" o:connecttype="rect"/>
            </v:shapetype>
            <v:shape id="WordArt 6" o:spid="_x0000_s1027" type="#_x0000_t202" style="position:absolute;left:0;text-align:left;margin-left:0;margin-top:0;width:571.05pt;height:190.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" o:allowincell="f" filled="f" stroked="f">
              <v:stroke joinstyle="round"/>
              <o:lock v:ext="edit" shapetype="t"/>
              <v:textbox style="mso-fit-shape-to-text:t">
                <w:txbxContent>
                  <w:p w14:paraId="34A54DB3" w14:textId="77777777" w:rsidR="00412796" w:rsidRDefault="00412796"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7A5EC" w14:textId="77777777" w:rsidR="00412796" w:rsidRDefault="00412796">
    <w:pPr>
      <w:pStyle w:val="Header"/>
    </w:pPr>
    <w:r>
      <w:rPr>
        <w:noProof/>
      </w:rPr>
      <mc:AlternateContent>
        <mc:Choice Requires="wps">
          <w:drawing>
            <wp:anchor distT="0" distB="0" distL="114300" distR="114300" simplePos="0" relativeHeight="251655168" behindDoc="1" locked="0" layoutInCell="0" allowOverlap="1" wp14:anchorId="0382DF03" wp14:editId="4EB215B6">
              <wp:simplePos x="0" y="0"/>
              <wp:positionH relativeFrom="margin">
                <wp:align>center</wp:align>
              </wp:positionH>
              <wp:positionV relativeFrom="margin">
                <wp:align>center</wp:align>
              </wp:positionV>
              <wp:extent cx="7252335" cy="2417445"/>
              <wp:effectExtent l="0" t="1981200" r="0" b="1649730"/>
              <wp:wrapNone/>
              <wp:docPr id="13"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E85AA0A" w14:textId="77777777" w:rsidR="00412796" w:rsidRDefault="00412796"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382DF03" id="_x0000_t202" coordsize="21600,21600" o:spt="202" path="m,l,21600r21600,l21600,xe">
              <v:stroke joinstyle="miter"/>
              <v:path gradientshapeok="t" o:connecttype="rect"/>
            </v:shapetype>
            <v:shape id="WordArt 4" o:spid="_x0000_s1028" type="#_x0000_t202" style="position:absolute;margin-left:0;margin-top:0;width:571.05pt;height:190.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" o:allowincell="f" filled="f" stroked="f">
              <v:stroke joinstyle="round"/>
              <o:lock v:ext="edit" shapetype="t"/>
              <v:textbox style="mso-fit-shape-to-text:t">
                <w:txbxContent>
                  <w:p w14:paraId="2E85AA0A" w14:textId="77777777" w:rsidR="00412796" w:rsidRDefault="00412796"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7A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826BE3"/>
    <w:multiLevelType w:val="hybridMultilevel"/>
    <w:tmpl w:val="681C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E498A"/>
    <w:multiLevelType w:val="hybridMultilevel"/>
    <w:tmpl w:val="E6B2ED4A"/>
    <w:lvl w:ilvl="0" w:tplc="EA9E32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2F11C5"/>
    <w:multiLevelType w:val="hybridMultilevel"/>
    <w:tmpl w:val="3EE6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82ED1"/>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9427C"/>
    <w:multiLevelType w:val="hybridMultilevel"/>
    <w:tmpl w:val="796EFB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727C03"/>
    <w:multiLevelType w:val="hybridMultilevel"/>
    <w:tmpl w:val="F8EC373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1C3B462F"/>
    <w:multiLevelType w:val="hybridMultilevel"/>
    <w:tmpl w:val="7CA4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55EAE"/>
    <w:multiLevelType w:val="hybridMultilevel"/>
    <w:tmpl w:val="A87C3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12785"/>
    <w:multiLevelType w:val="hybridMultilevel"/>
    <w:tmpl w:val="726C31C2"/>
    <w:lvl w:ilvl="0" w:tplc="72E4FD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125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C77725"/>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2C1B20"/>
    <w:multiLevelType w:val="hybridMultilevel"/>
    <w:tmpl w:val="FCAC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47065F"/>
    <w:multiLevelType w:val="hybridMultilevel"/>
    <w:tmpl w:val="39A0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D06A8C"/>
    <w:multiLevelType w:val="hybridMultilevel"/>
    <w:tmpl w:val="8A6E218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5" w15:restartNumberingAfterBreak="0">
    <w:nsid w:val="36AB01ED"/>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84004"/>
    <w:multiLevelType w:val="hybridMultilevel"/>
    <w:tmpl w:val="857EBAAE"/>
    <w:lvl w:ilvl="0" w:tplc="25D0194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3094CF5"/>
    <w:multiLevelType w:val="hybridMultilevel"/>
    <w:tmpl w:val="579667A0"/>
    <w:lvl w:ilvl="0" w:tplc="EEA0FD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90C72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23009D0"/>
    <w:multiLevelType w:val="hybridMultilevel"/>
    <w:tmpl w:val="2126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CC7A5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C900CBF"/>
    <w:multiLevelType w:val="hybridMultilevel"/>
    <w:tmpl w:val="71F2E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9E2629"/>
    <w:multiLevelType w:val="hybridMultilevel"/>
    <w:tmpl w:val="7A72FDF2"/>
    <w:lvl w:ilvl="0" w:tplc="F4C27C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FBC4B9B"/>
    <w:multiLevelType w:val="hybridMultilevel"/>
    <w:tmpl w:val="6560891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4" w15:restartNumberingAfterBreak="0">
    <w:nsid w:val="70216155"/>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0"/>
  </w:num>
  <w:num w:numId="4">
    <w:abstractNumId w:val="1"/>
  </w:num>
  <w:num w:numId="5">
    <w:abstractNumId w:val="10"/>
  </w:num>
  <w:num w:numId="6">
    <w:abstractNumId w:val="23"/>
  </w:num>
  <w:num w:numId="7">
    <w:abstractNumId w:val="24"/>
  </w:num>
  <w:num w:numId="8">
    <w:abstractNumId w:val="4"/>
  </w:num>
  <w:num w:numId="9">
    <w:abstractNumId w:val="12"/>
  </w:num>
  <w:num w:numId="10">
    <w:abstractNumId w:val="15"/>
  </w:num>
  <w:num w:numId="11">
    <w:abstractNumId w:val="11"/>
  </w:num>
  <w:num w:numId="12">
    <w:abstractNumId w:val="8"/>
  </w:num>
  <w:num w:numId="13">
    <w:abstractNumId w:val="13"/>
  </w:num>
  <w:num w:numId="14">
    <w:abstractNumId w:val="3"/>
  </w:num>
  <w:num w:numId="15">
    <w:abstractNumId w:val="19"/>
  </w:num>
  <w:num w:numId="16">
    <w:abstractNumId w:val="14"/>
  </w:num>
  <w:num w:numId="17">
    <w:abstractNumId w:val="6"/>
  </w:num>
  <w:num w:numId="18">
    <w:abstractNumId w:val="21"/>
  </w:num>
  <w:num w:numId="19">
    <w:abstractNumId w:val="17"/>
  </w:num>
  <w:num w:numId="20">
    <w:abstractNumId w:val="16"/>
  </w:num>
  <w:num w:numId="21">
    <w:abstractNumId w:val="2"/>
  </w:num>
  <w:num w:numId="22">
    <w:abstractNumId w:val="9"/>
  </w:num>
  <w:num w:numId="23">
    <w:abstractNumId w:val="22"/>
  </w:num>
  <w:num w:numId="24">
    <w:abstractNumId w:val="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0"/>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911"/>
    <w:rsid w:val="00002B68"/>
    <w:rsid w:val="00005B48"/>
    <w:rsid w:val="0000768C"/>
    <w:rsid w:val="00007D28"/>
    <w:rsid w:val="0001141D"/>
    <w:rsid w:val="00011600"/>
    <w:rsid w:val="00014613"/>
    <w:rsid w:val="00015D65"/>
    <w:rsid w:val="00040050"/>
    <w:rsid w:val="000400C6"/>
    <w:rsid w:val="00040FED"/>
    <w:rsid w:val="00050644"/>
    <w:rsid w:val="00051992"/>
    <w:rsid w:val="00052F8A"/>
    <w:rsid w:val="00055D75"/>
    <w:rsid w:val="000604B8"/>
    <w:rsid w:val="000605E8"/>
    <w:rsid w:val="00061FE6"/>
    <w:rsid w:val="000713E8"/>
    <w:rsid w:val="0007220D"/>
    <w:rsid w:val="0007236C"/>
    <w:rsid w:val="00074FA7"/>
    <w:rsid w:val="00085A9F"/>
    <w:rsid w:val="00087921"/>
    <w:rsid w:val="00090587"/>
    <w:rsid w:val="000925E1"/>
    <w:rsid w:val="000A1DB1"/>
    <w:rsid w:val="000A6B71"/>
    <w:rsid w:val="000B3DF4"/>
    <w:rsid w:val="000B5F9E"/>
    <w:rsid w:val="000C2BB4"/>
    <w:rsid w:val="000C2EFA"/>
    <w:rsid w:val="000C5283"/>
    <w:rsid w:val="000D0444"/>
    <w:rsid w:val="000E0860"/>
    <w:rsid w:val="000E09C8"/>
    <w:rsid w:val="000E56DF"/>
    <w:rsid w:val="000E79AD"/>
    <w:rsid w:val="000F036D"/>
    <w:rsid w:val="000F68C1"/>
    <w:rsid w:val="000F6F76"/>
    <w:rsid w:val="00104ED7"/>
    <w:rsid w:val="00107C43"/>
    <w:rsid w:val="00111358"/>
    <w:rsid w:val="001116B8"/>
    <w:rsid w:val="00123496"/>
    <w:rsid w:val="001249CE"/>
    <w:rsid w:val="00131E1C"/>
    <w:rsid w:val="001331A4"/>
    <w:rsid w:val="00136C52"/>
    <w:rsid w:val="001373A3"/>
    <w:rsid w:val="0014606B"/>
    <w:rsid w:val="001467DD"/>
    <w:rsid w:val="001470D7"/>
    <w:rsid w:val="001509E3"/>
    <w:rsid w:val="001558C3"/>
    <w:rsid w:val="001573BD"/>
    <w:rsid w:val="00166BE3"/>
    <w:rsid w:val="00172936"/>
    <w:rsid w:val="00172B3E"/>
    <w:rsid w:val="001746F4"/>
    <w:rsid w:val="00175A36"/>
    <w:rsid w:val="00177EA7"/>
    <w:rsid w:val="00184D46"/>
    <w:rsid w:val="00190614"/>
    <w:rsid w:val="00192943"/>
    <w:rsid w:val="001940BA"/>
    <w:rsid w:val="001969F4"/>
    <w:rsid w:val="001A5F01"/>
    <w:rsid w:val="001B287F"/>
    <w:rsid w:val="001B496F"/>
    <w:rsid w:val="001B5B1B"/>
    <w:rsid w:val="001C04A7"/>
    <w:rsid w:val="001C6136"/>
    <w:rsid w:val="001C6F7C"/>
    <w:rsid w:val="001D146C"/>
    <w:rsid w:val="001D3591"/>
    <w:rsid w:val="001D7D1D"/>
    <w:rsid w:val="001E13D5"/>
    <w:rsid w:val="001E52D8"/>
    <w:rsid w:val="001E6897"/>
    <w:rsid w:val="001E6CF6"/>
    <w:rsid w:val="002006F5"/>
    <w:rsid w:val="0020149C"/>
    <w:rsid w:val="0020198E"/>
    <w:rsid w:val="002024AE"/>
    <w:rsid w:val="002043E1"/>
    <w:rsid w:val="00204A5A"/>
    <w:rsid w:val="00211C78"/>
    <w:rsid w:val="00212AD8"/>
    <w:rsid w:val="00214B6E"/>
    <w:rsid w:val="00214CF7"/>
    <w:rsid w:val="00214DE2"/>
    <w:rsid w:val="00215CE9"/>
    <w:rsid w:val="00217F23"/>
    <w:rsid w:val="002263F7"/>
    <w:rsid w:val="00231B68"/>
    <w:rsid w:val="0024011A"/>
    <w:rsid w:val="002467A6"/>
    <w:rsid w:val="00246F93"/>
    <w:rsid w:val="00251786"/>
    <w:rsid w:val="00262ADA"/>
    <w:rsid w:val="00263FA6"/>
    <w:rsid w:val="00264BFD"/>
    <w:rsid w:val="00265802"/>
    <w:rsid w:val="002750C8"/>
    <w:rsid w:val="00275E94"/>
    <w:rsid w:val="00277D90"/>
    <w:rsid w:val="00277FE3"/>
    <w:rsid w:val="00280046"/>
    <w:rsid w:val="00286A76"/>
    <w:rsid w:val="002934D1"/>
    <w:rsid w:val="002962ED"/>
    <w:rsid w:val="00296442"/>
    <w:rsid w:val="002A33B8"/>
    <w:rsid w:val="002A3BF3"/>
    <w:rsid w:val="002A6828"/>
    <w:rsid w:val="002A6C71"/>
    <w:rsid w:val="002B18E6"/>
    <w:rsid w:val="002B2343"/>
    <w:rsid w:val="002B24D4"/>
    <w:rsid w:val="002B30E7"/>
    <w:rsid w:val="002B3CC4"/>
    <w:rsid w:val="002B3EA0"/>
    <w:rsid w:val="002B540F"/>
    <w:rsid w:val="002C0398"/>
    <w:rsid w:val="002C4A57"/>
    <w:rsid w:val="002D2243"/>
    <w:rsid w:val="002D70E1"/>
    <w:rsid w:val="002D7687"/>
    <w:rsid w:val="002E175B"/>
    <w:rsid w:val="002E73ED"/>
    <w:rsid w:val="002F03B1"/>
    <w:rsid w:val="002F2934"/>
    <w:rsid w:val="00301E68"/>
    <w:rsid w:val="0031118F"/>
    <w:rsid w:val="0031148E"/>
    <w:rsid w:val="00312B9C"/>
    <w:rsid w:val="00322EFC"/>
    <w:rsid w:val="00323086"/>
    <w:rsid w:val="00335E92"/>
    <w:rsid w:val="003376C2"/>
    <w:rsid w:val="003440E5"/>
    <w:rsid w:val="003547EF"/>
    <w:rsid w:val="00356811"/>
    <w:rsid w:val="00357216"/>
    <w:rsid w:val="00357AFD"/>
    <w:rsid w:val="00363678"/>
    <w:rsid w:val="00372641"/>
    <w:rsid w:val="00373A8A"/>
    <w:rsid w:val="003769C6"/>
    <w:rsid w:val="00382ECB"/>
    <w:rsid w:val="00387B60"/>
    <w:rsid w:val="003924DC"/>
    <w:rsid w:val="00392AB5"/>
    <w:rsid w:val="003945AF"/>
    <w:rsid w:val="003952BE"/>
    <w:rsid w:val="003956B1"/>
    <w:rsid w:val="003969BD"/>
    <w:rsid w:val="00396B4D"/>
    <w:rsid w:val="00397E3E"/>
    <w:rsid w:val="003A3A25"/>
    <w:rsid w:val="003A4A15"/>
    <w:rsid w:val="003A4B2D"/>
    <w:rsid w:val="003A6842"/>
    <w:rsid w:val="003B012E"/>
    <w:rsid w:val="003B0446"/>
    <w:rsid w:val="003B4CD9"/>
    <w:rsid w:val="003B73EA"/>
    <w:rsid w:val="003C57BD"/>
    <w:rsid w:val="003D1FE5"/>
    <w:rsid w:val="003D5449"/>
    <w:rsid w:val="003E246F"/>
    <w:rsid w:val="003E527D"/>
    <w:rsid w:val="003E5CE2"/>
    <w:rsid w:val="0040699C"/>
    <w:rsid w:val="004076F9"/>
    <w:rsid w:val="00412796"/>
    <w:rsid w:val="00413984"/>
    <w:rsid w:val="004166AC"/>
    <w:rsid w:val="00417654"/>
    <w:rsid w:val="00417B4A"/>
    <w:rsid w:val="00423249"/>
    <w:rsid w:val="004255C7"/>
    <w:rsid w:val="00427E21"/>
    <w:rsid w:val="00431F0C"/>
    <w:rsid w:val="004360E0"/>
    <w:rsid w:val="00436872"/>
    <w:rsid w:val="00440D04"/>
    <w:rsid w:val="004413C6"/>
    <w:rsid w:val="00442E48"/>
    <w:rsid w:val="0044349C"/>
    <w:rsid w:val="004462F7"/>
    <w:rsid w:val="00447369"/>
    <w:rsid w:val="00447793"/>
    <w:rsid w:val="00450814"/>
    <w:rsid w:val="00450BAF"/>
    <w:rsid w:val="00450D4A"/>
    <w:rsid w:val="00453410"/>
    <w:rsid w:val="0045501A"/>
    <w:rsid w:val="00465D42"/>
    <w:rsid w:val="004703B8"/>
    <w:rsid w:val="0047177F"/>
    <w:rsid w:val="004842FF"/>
    <w:rsid w:val="004847DF"/>
    <w:rsid w:val="00486A76"/>
    <w:rsid w:val="00490279"/>
    <w:rsid w:val="0049497F"/>
    <w:rsid w:val="0049540B"/>
    <w:rsid w:val="00495D16"/>
    <w:rsid w:val="00495D78"/>
    <w:rsid w:val="00497F24"/>
    <w:rsid w:val="004A1DAE"/>
    <w:rsid w:val="004A2BD7"/>
    <w:rsid w:val="004A35A8"/>
    <w:rsid w:val="004A3836"/>
    <w:rsid w:val="004A4C83"/>
    <w:rsid w:val="004A4E3D"/>
    <w:rsid w:val="004C4903"/>
    <w:rsid w:val="004C4C94"/>
    <w:rsid w:val="004C4E8D"/>
    <w:rsid w:val="004C630A"/>
    <w:rsid w:val="004C6CDF"/>
    <w:rsid w:val="004C7025"/>
    <w:rsid w:val="004C7D3D"/>
    <w:rsid w:val="004E14BD"/>
    <w:rsid w:val="004E14E7"/>
    <w:rsid w:val="004F02A3"/>
    <w:rsid w:val="004F0EEF"/>
    <w:rsid w:val="004F22CA"/>
    <w:rsid w:val="004F475F"/>
    <w:rsid w:val="004F64FC"/>
    <w:rsid w:val="005010BC"/>
    <w:rsid w:val="00513272"/>
    <w:rsid w:val="00516EF1"/>
    <w:rsid w:val="00520CAE"/>
    <w:rsid w:val="005239B3"/>
    <w:rsid w:val="00530A38"/>
    <w:rsid w:val="005360BA"/>
    <w:rsid w:val="00540AAD"/>
    <w:rsid w:val="00543923"/>
    <w:rsid w:val="00551D9F"/>
    <w:rsid w:val="00556F4D"/>
    <w:rsid w:val="005628F6"/>
    <w:rsid w:val="00563E9A"/>
    <w:rsid w:val="0056520B"/>
    <w:rsid w:val="00566AD7"/>
    <w:rsid w:val="005708E8"/>
    <w:rsid w:val="00573194"/>
    <w:rsid w:val="0057435D"/>
    <w:rsid w:val="00582464"/>
    <w:rsid w:val="00582B87"/>
    <w:rsid w:val="00594575"/>
    <w:rsid w:val="00594982"/>
    <w:rsid w:val="005959D7"/>
    <w:rsid w:val="00596687"/>
    <w:rsid w:val="00597E1A"/>
    <w:rsid w:val="005B16BE"/>
    <w:rsid w:val="005B2BB8"/>
    <w:rsid w:val="005B4801"/>
    <w:rsid w:val="005B6109"/>
    <w:rsid w:val="005B624E"/>
    <w:rsid w:val="005C4403"/>
    <w:rsid w:val="005C4E76"/>
    <w:rsid w:val="005C55CF"/>
    <w:rsid w:val="005D158C"/>
    <w:rsid w:val="005D694A"/>
    <w:rsid w:val="005E2129"/>
    <w:rsid w:val="005E5337"/>
    <w:rsid w:val="005E54E7"/>
    <w:rsid w:val="005F3D82"/>
    <w:rsid w:val="005F7E3F"/>
    <w:rsid w:val="00601A6A"/>
    <w:rsid w:val="0060465D"/>
    <w:rsid w:val="00604DCB"/>
    <w:rsid w:val="006051E9"/>
    <w:rsid w:val="0060592F"/>
    <w:rsid w:val="006104BD"/>
    <w:rsid w:val="00611649"/>
    <w:rsid w:val="00625B5B"/>
    <w:rsid w:val="0063154C"/>
    <w:rsid w:val="006355D1"/>
    <w:rsid w:val="006361E1"/>
    <w:rsid w:val="00636F6E"/>
    <w:rsid w:val="006433FE"/>
    <w:rsid w:val="00653CA2"/>
    <w:rsid w:val="0065417A"/>
    <w:rsid w:val="00656B0F"/>
    <w:rsid w:val="00657709"/>
    <w:rsid w:val="00657F28"/>
    <w:rsid w:val="0067353E"/>
    <w:rsid w:val="00675A4D"/>
    <w:rsid w:val="00675B75"/>
    <w:rsid w:val="00677822"/>
    <w:rsid w:val="006803D1"/>
    <w:rsid w:val="006835B8"/>
    <w:rsid w:val="006841B1"/>
    <w:rsid w:val="0068695E"/>
    <w:rsid w:val="00690385"/>
    <w:rsid w:val="00691C7C"/>
    <w:rsid w:val="0069232C"/>
    <w:rsid w:val="006932F4"/>
    <w:rsid w:val="00693CE8"/>
    <w:rsid w:val="006968E8"/>
    <w:rsid w:val="006A0F6D"/>
    <w:rsid w:val="006A5C8F"/>
    <w:rsid w:val="006A773A"/>
    <w:rsid w:val="006B18FC"/>
    <w:rsid w:val="006B33CB"/>
    <w:rsid w:val="006B6C71"/>
    <w:rsid w:val="006C0F45"/>
    <w:rsid w:val="006C5AB4"/>
    <w:rsid w:val="006D1FD7"/>
    <w:rsid w:val="006D34CA"/>
    <w:rsid w:val="006D46D9"/>
    <w:rsid w:val="006E0206"/>
    <w:rsid w:val="006E18ED"/>
    <w:rsid w:val="006F1E41"/>
    <w:rsid w:val="00704B34"/>
    <w:rsid w:val="007058DD"/>
    <w:rsid w:val="00710751"/>
    <w:rsid w:val="00711BAE"/>
    <w:rsid w:val="0071445E"/>
    <w:rsid w:val="007153D2"/>
    <w:rsid w:val="00716278"/>
    <w:rsid w:val="007250EA"/>
    <w:rsid w:val="00730434"/>
    <w:rsid w:val="007304EC"/>
    <w:rsid w:val="0073496D"/>
    <w:rsid w:val="0073571C"/>
    <w:rsid w:val="007357C1"/>
    <w:rsid w:val="00742C61"/>
    <w:rsid w:val="00745DAF"/>
    <w:rsid w:val="00750A69"/>
    <w:rsid w:val="00752B5C"/>
    <w:rsid w:val="00752FCB"/>
    <w:rsid w:val="00753CB8"/>
    <w:rsid w:val="00754C42"/>
    <w:rsid w:val="0075653C"/>
    <w:rsid w:val="00756FD4"/>
    <w:rsid w:val="00760A85"/>
    <w:rsid w:val="00764911"/>
    <w:rsid w:val="00766553"/>
    <w:rsid w:val="007735FC"/>
    <w:rsid w:val="00773A83"/>
    <w:rsid w:val="00773AD9"/>
    <w:rsid w:val="007754A6"/>
    <w:rsid w:val="007811B0"/>
    <w:rsid w:val="007814C9"/>
    <w:rsid w:val="00781863"/>
    <w:rsid w:val="0078294B"/>
    <w:rsid w:val="00785450"/>
    <w:rsid w:val="00787212"/>
    <w:rsid w:val="00790F6B"/>
    <w:rsid w:val="007912DE"/>
    <w:rsid w:val="00794A4A"/>
    <w:rsid w:val="007970AA"/>
    <w:rsid w:val="007A494F"/>
    <w:rsid w:val="007A5717"/>
    <w:rsid w:val="007A7875"/>
    <w:rsid w:val="007B0B71"/>
    <w:rsid w:val="007B1EF1"/>
    <w:rsid w:val="007B3A87"/>
    <w:rsid w:val="007B3FF3"/>
    <w:rsid w:val="007B6F52"/>
    <w:rsid w:val="007C1F0A"/>
    <w:rsid w:val="007D4866"/>
    <w:rsid w:val="007D4EA3"/>
    <w:rsid w:val="007D5E1C"/>
    <w:rsid w:val="007D7363"/>
    <w:rsid w:val="007E13D8"/>
    <w:rsid w:val="007E193E"/>
    <w:rsid w:val="007E2C82"/>
    <w:rsid w:val="007F25A7"/>
    <w:rsid w:val="0080325A"/>
    <w:rsid w:val="00803453"/>
    <w:rsid w:val="008056D0"/>
    <w:rsid w:val="008072D6"/>
    <w:rsid w:val="00811AD8"/>
    <w:rsid w:val="00816730"/>
    <w:rsid w:val="00816E23"/>
    <w:rsid w:val="008229AE"/>
    <w:rsid w:val="00832DBA"/>
    <w:rsid w:val="00836AD6"/>
    <w:rsid w:val="00837CA1"/>
    <w:rsid w:val="008509E6"/>
    <w:rsid w:val="00854CDC"/>
    <w:rsid w:val="00860576"/>
    <w:rsid w:val="00861D12"/>
    <w:rsid w:val="00863B09"/>
    <w:rsid w:val="00874232"/>
    <w:rsid w:val="00876C76"/>
    <w:rsid w:val="00883D63"/>
    <w:rsid w:val="00887BB6"/>
    <w:rsid w:val="00894AC8"/>
    <w:rsid w:val="008A3191"/>
    <w:rsid w:val="008A47E0"/>
    <w:rsid w:val="008A48FE"/>
    <w:rsid w:val="008A49E3"/>
    <w:rsid w:val="008B0295"/>
    <w:rsid w:val="008B32E9"/>
    <w:rsid w:val="008B73B7"/>
    <w:rsid w:val="008C346A"/>
    <w:rsid w:val="008D2CBC"/>
    <w:rsid w:val="008D37C3"/>
    <w:rsid w:val="008D42DB"/>
    <w:rsid w:val="008D6F73"/>
    <w:rsid w:val="008D744C"/>
    <w:rsid w:val="008E1C44"/>
    <w:rsid w:val="008E1DA7"/>
    <w:rsid w:val="008E2654"/>
    <w:rsid w:val="008E38A5"/>
    <w:rsid w:val="008E3FB3"/>
    <w:rsid w:val="008E465E"/>
    <w:rsid w:val="008E627B"/>
    <w:rsid w:val="008F09DA"/>
    <w:rsid w:val="008F0E19"/>
    <w:rsid w:val="008F28C9"/>
    <w:rsid w:val="0091068A"/>
    <w:rsid w:val="00910D99"/>
    <w:rsid w:val="009111E5"/>
    <w:rsid w:val="00911B9B"/>
    <w:rsid w:val="00913A8F"/>
    <w:rsid w:val="0092072B"/>
    <w:rsid w:val="009317C9"/>
    <w:rsid w:val="00934429"/>
    <w:rsid w:val="00935B2D"/>
    <w:rsid w:val="00936483"/>
    <w:rsid w:val="009376A1"/>
    <w:rsid w:val="00944B89"/>
    <w:rsid w:val="00944F15"/>
    <w:rsid w:val="00945404"/>
    <w:rsid w:val="00945E17"/>
    <w:rsid w:val="00955608"/>
    <w:rsid w:val="00957514"/>
    <w:rsid w:val="009640F9"/>
    <w:rsid w:val="0096420F"/>
    <w:rsid w:val="00964B8C"/>
    <w:rsid w:val="00965D33"/>
    <w:rsid w:val="00966FDF"/>
    <w:rsid w:val="00971799"/>
    <w:rsid w:val="00974284"/>
    <w:rsid w:val="0098567B"/>
    <w:rsid w:val="00986676"/>
    <w:rsid w:val="00986D17"/>
    <w:rsid w:val="00992C47"/>
    <w:rsid w:val="0099392E"/>
    <w:rsid w:val="009962D4"/>
    <w:rsid w:val="009A31C4"/>
    <w:rsid w:val="009A3F0A"/>
    <w:rsid w:val="009A7921"/>
    <w:rsid w:val="009A7939"/>
    <w:rsid w:val="009B0FDE"/>
    <w:rsid w:val="009B462A"/>
    <w:rsid w:val="009B5A79"/>
    <w:rsid w:val="009D22E2"/>
    <w:rsid w:val="009D2B22"/>
    <w:rsid w:val="009D4F17"/>
    <w:rsid w:val="009D72A9"/>
    <w:rsid w:val="009D7CE5"/>
    <w:rsid w:val="009E096C"/>
    <w:rsid w:val="009E4DBA"/>
    <w:rsid w:val="009F0516"/>
    <w:rsid w:val="009F134D"/>
    <w:rsid w:val="009F1378"/>
    <w:rsid w:val="009F29AA"/>
    <w:rsid w:val="009F3417"/>
    <w:rsid w:val="009F3FAE"/>
    <w:rsid w:val="00A0324C"/>
    <w:rsid w:val="00A14602"/>
    <w:rsid w:val="00A156E5"/>
    <w:rsid w:val="00A17369"/>
    <w:rsid w:val="00A21101"/>
    <w:rsid w:val="00A32875"/>
    <w:rsid w:val="00A33A2B"/>
    <w:rsid w:val="00A35C8E"/>
    <w:rsid w:val="00A42846"/>
    <w:rsid w:val="00A43BF7"/>
    <w:rsid w:val="00A46035"/>
    <w:rsid w:val="00A53EA5"/>
    <w:rsid w:val="00A56368"/>
    <w:rsid w:val="00A60DB4"/>
    <w:rsid w:val="00A720BB"/>
    <w:rsid w:val="00A73493"/>
    <w:rsid w:val="00A775AE"/>
    <w:rsid w:val="00A81437"/>
    <w:rsid w:val="00A940D2"/>
    <w:rsid w:val="00A96747"/>
    <w:rsid w:val="00AA1250"/>
    <w:rsid w:val="00AB0EE3"/>
    <w:rsid w:val="00AB3100"/>
    <w:rsid w:val="00AB5A63"/>
    <w:rsid w:val="00AB7583"/>
    <w:rsid w:val="00AC1A5F"/>
    <w:rsid w:val="00AE0EDB"/>
    <w:rsid w:val="00AE3592"/>
    <w:rsid w:val="00AF0248"/>
    <w:rsid w:val="00AF0395"/>
    <w:rsid w:val="00AF5B51"/>
    <w:rsid w:val="00AF60BD"/>
    <w:rsid w:val="00B00F4B"/>
    <w:rsid w:val="00B06C4F"/>
    <w:rsid w:val="00B13228"/>
    <w:rsid w:val="00B17B1B"/>
    <w:rsid w:val="00B2119F"/>
    <w:rsid w:val="00B26757"/>
    <w:rsid w:val="00B355AC"/>
    <w:rsid w:val="00B35ABB"/>
    <w:rsid w:val="00B36496"/>
    <w:rsid w:val="00B36866"/>
    <w:rsid w:val="00B40DC1"/>
    <w:rsid w:val="00B4145C"/>
    <w:rsid w:val="00B423D3"/>
    <w:rsid w:val="00B507DE"/>
    <w:rsid w:val="00B52935"/>
    <w:rsid w:val="00B54AC0"/>
    <w:rsid w:val="00B577CC"/>
    <w:rsid w:val="00B64136"/>
    <w:rsid w:val="00B664B0"/>
    <w:rsid w:val="00B70816"/>
    <w:rsid w:val="00B73D1D"/>
    <w:rsid w:val="00B85D86"/>
    <w:rsid w:val="00B87034"/>
    <w:rsid w:val="00B87D91"/>
    <w:rsid w:val="00B90A6B"/>
    <w:rsid w:val="00B9303D"/>
    <w:rsid w:val="00B96305"/>
    <w:rsid w:val="00BA0754"/>
    <w:rsid w:val="00BA21DF"/>
    <w:rsid w:val="00BA503A"/>
    <w:rsid w:val="00BB685F"/>
    <w:rsid w:val="00BC46C2"/>
    <w:rsid w:val="00BC6509"/>
    <w:rsid w:val="00BD0AFE"/>
    <w:rsid w:val="00BD22FB"/>
    <w:rsid w:val="00BE374A"/>
    <w:rsid w:val="00BE47A5"/>
    <w:rsid w:val="00BE4947"/>
    <w:rsid w:val="00BE6454"/>
    <w:rsid w:val="00BF5D7A"/>
    <w:rsid w:val="00BF6435"/>
    <w:rsid w:val="00C05AE2"/>
    <w:rsid w:val="00C05CD5"/>
    <w:rsid w:val="00C100E8"/>
    <w:rsid w:val="00C119B2"/>
    <w:rsid w:val="00C132F8"/>
    <w:rsid w:val="00C16452"/>
    <w:rsid w:val="00C167C0"/>
    <w:rsid w:val="00C2341A"/>
    <w:rsid w:val="00C2550A"/>
    <w:rsid w:val="00C25BAA"/>
    <w:rsid w:val="00C36FC9"/>
    <w:rsid w:val="00C4052B"/>
    <w:rsid w:val="00C43F7D"/>
    <w:rsid w:val="00C44064"/>
    <w:rsid w:val="00C44A61"/>
    <w:rsid w:val="00C56183"/>
    <w:rsid w:val="00C61D78"/>
    <w:rsid w:val="00C6411F"/>
    <w:rsid w:val="00C66910"/>
    <w:rsid w:val="00C705C4"/>
    <w:rsid w:val="00C775A0"/>
    <w:rsid w:val="00C77906"/>
    <w:rsid w:val="00C84704"/>
    <w:rsid w:val="00C928BF"/>
    <w:rsid w:val="00C93606"/>
    <w:rsid w:val="00C95259"/>
    <w:rsid w:val="00CA0403"/>
    <w:rsid w:val="00CA2144"/>
    <w:rsid w:val="00CB03E0"/>
    <w:rsid w:val="00CB1D31"/>
    <w:rsid w:val="00CB4EA4"/>
    <w:rsid w:val="00CB5F4F"/>
    <w:rsid w:val="00CC3251"/>
    <w:rsid w:val="00CC3461"/>
    <w:rsid w:val="00CD2242"/>
    <w:rsid w:val="00CD2371"/>
    <w:rsid w:val="00CD4BED"/>
    <w:rsid w:val="00CE038E"/>
    <w:rsid w:val="00CF03C0"/>
    <w:rsid w:val="00CF35CA"/>
    <w:rsid w:val="00CF7DBB"/>
    <w:rsid w:val="00D111E8"/>
    <w:rsid w:val="00D12CEA"/>
    <w:rsid w:val="00D13AC7"/>
    <w:rsid w:val="00D14C42"/>
    <w:rsid w:val="00D2769C"/>
    <w:rsid w:val="00D277D8"/>
    <w:rsid w:val="00D46E5C"/>
    <w:rsid w:val="00D559C1"/>
    <w:rsid w:val="00D615E9"/>
    <w:rsid w:val="00D62057"/>
    <w:rsid w:val="00D63437"/>
    <w:rsid w:val="00D63C8A"/>
    <w:rsid w:val="00D80BD2"/>
    <w:rsid w:val="00D8425D"/>
    <w:rsid w:val="00D853F4"/>
    <w:rsid w:val="00D85679"/>
    <w:rsid w:val="00D87C86"/>
    <w:rsid w:val="00D9232E"/>
    <w:rsid w:val="00D96673"/>
    <w:rsid w:val="00DA44E5"/>
    <w:rsid w:val="00DA67FB"/>
    <w:rsid w:val="00DB29FC"/>
    <w:rsid w:val="00DB5E38"/>
    <w:rsid w:val="00DB6326"/>
    <w:rsid w:val="00DC1D31"/>
    <w:rsid w:val="00DD7170"/>
    <w:rsid w:val="00DD7553"/>
    <w:rsid w:val="00DD7E76"/>
    <w:rsid w:val="00DE1362"/>
    <w:rsid w:val="00DE2760"/>
    <w:rsid w:val="00DE7844"/>
    <w:rsid w:val="00DF08EB"/>
    <w:rsid w:val="00DF43A7"/>
    <w:rsid w:val="00DF4841"/>
    <w:rsid w:val="00DF4CF6"/>
    <w:rsid w:val="00E016EB"/>
    <w:rsid w:val="00E0213B"/>
    <w:rsid w:val="00E02740"/>
    <w:rsid w:val="00E21B45"/>
    <w:rsid w:val="00E21BB3"/>
    <w:rsid w:val="00E224D8"/>
    <w:rsid w:val="00E361B2"/>
    <w:rsid w:val="00E37A3A"/>
    <w:rsid w:val="00E412FD"/>
    <w:rsid w:val="00E42584"/>
    <w:rsid w:val="00E4403D"/>
    <w:rsid w:val="00E45F8F"/>
    <w:rsid w:val="00E5084F"/>
    <w:rsid w:val="00E53BF7"/>
    <w:rsid w:val="00E62093"/>
    <w:rsid w:val="00E63D35"/>
    <w:rsid w:val="00E66675"/>
    <w:rsid w:val="00E6741E"/>
    <w:rsid w:val="00E727D3"/>
    <w:rsid w:val="00E76186"/>
    <w:rsid w:val="00E83DA2"/>
    <w:rsid w:val="00EA1AE9"/>
    <w:rsid w:val="00EA35A5"/>
    <w:rsid w:val="00EA36D8"/>
    <w:rsid w:val="00EA78FF"/>
    <w:rsid w:val="00EB1C0B"/>
    <w:rsid w:val="00EC0801"/>
    <w:rsid w:val="00EC3C5C"/>
    <w:rsid w:val="00EC46D8"/>
    <w:rsid w:val="00ED0CED"/>
    <w:rsid w:val="00ED30CD"/>
    <w:rsid w:val="00ED44B9"/>
    <w:rsid w:val="00EF2EEA"/>
    <w:rsid w:val="00EF516A"/>
    <w:rsid w:val="00EF676E"/>
    <w:rsid w:val="00EF73F0"/>
    <w:rsid w:val="00F018F1"/>
    <w:rsid w:val="00F028B8"/>
    <w:rsid w:val="00F06CD1"/>
    <w:rsid w:val="00F072BD"/>
    <w:rsid w:val="00F14ADF"/>
    <w:rsid w:val="00F20294"/>
    <w:rsid w:val="00F2363D"/>
    <w:rsid w:val="00F277FF"/>
    <w:rsid w:val="00F36551"/>
    <w:rsid w:val="00F36B03"/>
    <w:rsid w:val="00F37CEE"/>
    <w:rsid w:val="00F42625"/>
    <w:rsid w:val="00F4761D"/>
    <w:rsid w:val="00F47CFC"/>
    <w:rsid w:val="00F54E75"/>
    <w:rsid w:val="00F56EA2"/>
    <w:rsid w:val="00F615B8"/>
    <w:rsid w:val="00F6500D"/>
    <w:rsid w:val="00F701DD"/>
    <w:rsid w:val="00F70545"/>
    <w:rsid w:val="00F7080F"/>
    <w:rsid w:val="00F70A57"/>
    <w:rsid w:val="00F73D89"/>
    <w:rsid w:val="00F83375"/>
    <w:rsid w:val="00F93D76"/>
    <w:rsid w:val="00F95FDA"/>
    <w:rsid w:val="00FA2FB5"/>
    <w:rsid w:val="00FA6737"/>
    <w:rsid w:val="00FB381D"/>
    <w:rsid w:val="00FB5385"/>
    <w:rsid w:val="00FB6CD4"/>
    <w:rsid w:val="00FC0743"/>
    <w:rsid w:val="00FC09FC"/>
    <w:rsid w:val="00FC2293"/>
    <w:rsid w:val="00FC790C"/>
    <w:rsid w:val="00FD414A"/>
    <w:rsid w:val="00FD6E7C"/>
    <w:rsid w:val="00FD7AB5"/>
    <w:rsid w:val="00FE1C1F"/>
    <w:rsid w:val="00FE40EA"/>
    <w:rsid w:val="00FF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F0E7F"/>
  <w15:docId w15:val="{6DD2F6FC-BCF8-4023-945E-A6A701D79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semiHidden/>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23751">
      <w:bodyDiv w:val="1"/>
      <w:marLeft w:val="0"/>
      <w:marRight w:val="0"/>
      <w:marTop w:val="0"/>
      <w:marBottom w:val="0"/>
      <w:divBdr>
        <w:top w:val="none" w:sz="0" w:space="0" w:color="auto"/>
        <w:left w:val="none" w:sz="0" w:space="0" w:color="auto"/>
        <w:bottom w:val="none" w:sz="0" w:space="0" w:color="auto"/>
        <w:right w:val="none" w:sz="0" w:space="0" w:color="auto"/>
      </w:divBdr>
    </w:div>
    <w:div w:id="507797491">
      <w:bodyDiv w:val="1"/>
      <w:marLeft w:val="0"/>
      <w:marRight w:val="0"/>
      <w:marTop w:val="0"/>
      <w:marBottom w:val="0"/>
      <w:divBdr>
        <w:top w:val="none" w:sz="0" w:space="0" w:color="auto"/>
        <w:left w:val="none" w:sz="0" w:space="0" w:color="auto"/>
        <w:bottom w:val="none" w:sz="0" w:space="0" w:color="auto"/>
        <w:right w:val="none" w:sz="0" w:space="0" w:color="auto"/>
      </w:divBdr>
    </w:div>
    <w:div w:id="119531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iac\JDIACO-HP\Desktop\JD\MTH_CCC\Data%20Science\Course%20Proposal%20Form%2018-19(1-19).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B60D993B3AD43CCA54053095E8F3FD2"/>
        <w:category>
          <w:name w:val="General"/>
          <w:gallery w:val="placeholder"/>
        </w:category>
        <w:types>
          <w:type w:val="bbPlcHdr"/>
        </w:types>
        <w:behaviors>
          <w:behavior w:val="content"/>
        </w:behaviors>
        <w:guid w:val="{0DD036A7-9EFA-44B9-9C4E-6367928ED588}"/>
      </w:docPartPr>
      <w:docPartBody>
        <w:p w:rsidR="0086749A" w:rsidRDefault="00E34B50">
          <w:pPr>
            <w:pStyle w:val="6B60D993B3AD43CCA54053095E8F3FD2"/>
          </w:pPr>
          <w:r>
            <w:rPr>
              <w:rStyle w:val="PlaceholderText"/>
            </w:rPr>
            <w:t>E</w:t>
          </w:r>
          <w:r w:rsidRPr="00EB44DD">
            <w:rPr>
              <w:rStyle w:val="PlaceholderText"/>
            </w:rPr>
            <w:t>nter</w:t>
          </w:r>
          <w:r>
            <w:rPr>
              <w:rStyle w:val="PlaceholderText"/>
            </w:rPr>
            <w:t xml:space="preserve"> course # here</w:t>
          </w:r>
          <w:r w:rsidRPr="00EB44DD">
            <w:rPr>
              <w:rStyle w:val="PlaceholderText"/>
            </w:rPr>
            <w:t>.</w:t>
          </w:r>
        </w:p>
      </w:docPartBody>
    </w:docPart>
    <w:docPart>
      <w:docPartPr>
        <w:name w:val="C682E13ACB2D40CCBFE4478A2F6F2F91"/>
        <w:category>
          <w:name w:val="General"/>
          <w:gallery w:val="placeholder"/>
        </w:category>
        <w:types>
          <w:type w:val="bbPlcHdr"/>
        </w:types>
        <w:behaviors>
          <w:behavior w:val="content"/>
        </w:behaviors>
        <w:guid w:val="{8515F89C-AA0E-49C7-9047-577E91381630}"/>
      </w:docPartPr>
      <w:docPartBody>
        <w:p w:rsidR="0086749A" w:rsidRDefault="00E34B50">
          <w:pPr>
            <w:pStyle w:val="C682E13ACB2D40CCBFE4478A2F6F2F91"/>
          </w:pPr>
          <w:r>
            <w:rPr>
              <w:rStyle w:val="PlaceholderText"/>
              <w:rFonts w:ascii="Calibri" w:hAnsi="Calibri"/>
            </w:rPr>
            <w:t>Enter the official course title.</w:t>
          </w:r>
        </w:p>
      </w:docPartBody>
    </w:docPart>
    <w:docPart>
      <w:docPartPr>
        <w:name w:val="F4E8E8175119403ABF0707FF54678720"/>
        <w:category>
          <w:name w:val="General"/>
          <w:gallery w:val="placeholder"/>
        </w:category>
        <w:types>
          <w:type w:val="bbPlcHdr"/>
        </w:types>
        <w:behaviors>
          <w:behavior w:val="content"/>
        </w:behaviors>
        <w:guid w:val="{D3469DE9-7411-49DC-AC2C-28C5EFD69E84}"/>
      </w:docPartPr>
      <w:docPartBody>
        <w:p w:rsidR="0086749A" w:rsidRDefault="00E34B50">
          <w:pPr>
            <w:pStyle w:val="F4E8E8175119403ABF0707FF54678720"/>
          </w:pPr>
          <w:r w:rsidRPr="00382ECB">
            <w:rPr>
              <w:rStyle w:val="PlaceholderText"/>
              <w:rFonts w:ascii="Calibri" w:hAnsi="Calibri"/>
            </w:rPr>
            <w:t>Click here &amp; enter your department/program.</w:t>
          </w:r>
        </w:p>
      </w:docPartBody>
    </w:docPart>
    <w:docPart>
      <w:docPartPr>
        <w:name w:val="B1FA0056739C43AC9D2B83F39564ABFB"/>
        <w:category>
          <w:name w:val="General"/>
          <w:gallery w:val="placeholder"/>
        </w:category>
        <w:types>
          <w:type w:val="bbPlcHdr"/>
        </w:types>
        <w:behaviors>
          <w:behavior w:val="content"/>
        </w:behaviors>
        <w:guid w:val="{8D570FD6-1863-4E44-B246-4480145C535D}"/>
      </w:docPartPr>
      <w:docPartBody>
        <w:p w:rsidR="0086749A" w:rsidRDefault="00E34B50">
          <w:pPr>
            <w:pStyle w:val="B1FA0056739C43AC9D2B83F39564ABFB"/>
          </w:pPr>
          <w:r w:rsidRPr="00EB44DD">
            <w:rPr>
              <w:rStyle w:val="PlaceholderText"/>
            </w:rPr>
            <w:t>C</w:t>
          </w:r>
          <w:r>
            <w:rPr>
              <w:rStyle w:val="PlaceholderText"/>
            </w:rPr>
            <w:t>lick here to select a month</w:t>
          </w:r>
          <w:r w:rsidRPr="00EB44DD">
            <w:rPr>
              <w:rStyle w:val="PlaceholderText"/>
            </w:rPr>
            <w:t>.</w:t>
          </w:r>
        </w:p>
      </w:docPartBody>
    </w:docPart>
    <w:docPart>
      <w:docPartPr>
        <w:name w:val="DC8458AB06AF40678B29529985499EB3"/>
        <w:category>
          <w:name w:val="General"/>
          <w:gallery w:val="placeholder"/>
        </w:category>
        <w:types>
          <w:type w:val="bbPlcHdr"/>
        </w:types>
        <w:behaviors>
          <w:behavior w:val="content"/>
        </w:behaviors>
        <w:guid w:val="{BC1E1284-3950-460C-A2DB-A9E0C5BF3F69}"/>
      </w:docPartPr>
      <w:docPartBody>
        <w:p w:rsidR="0086749A" w:rsidRDefault="00E34B50">
          <w:pPr>
            <w:pStyle w:val="DC8458AB06AF40678B29529985499EB3"/>
          </w:pPr>
          <w:r w:rsidRPr="00EB44DD">
            <w:rPr>
              <w:rStyle w:val="PlaceholderText"/>
            </w:rPr>
            <w:t>C</w:t>
          </w:r>
          <w:r>
            <w:rPr>
              <w:rStyle w:val="PlaceholderText"/>
            </w:rPr>
            <w:t>lick here to select a year</w:t>
          </w:r>
          <w:r w:rsidRPr="00EB44DD">
            <w:rPr>
              <w:rStyle w:val="PlaceholderText"/>
            </w:rPr>
            <w:t>.</w:t>
          </w:r>
        </w:p>
      </w:docPartBody>
    </w:docPart>
    <w:docPart>
      <w:docPartPr>
        <w:name w:val="A61ED5FD3D3C4D0884CFB34656D13A14"/>
        <w:category>
          <w:name w:val="General"/>
          <w:gallery w:val="placeholder"/>
        </w:category>
        <w:types>
          <w:type w:val="bbPlcHdr"/>
        </w:types>
        <w:behaviors>
          <w:behavior w:val="content"/>
        </w:behaviors>
        <w:guid w:val="{662E02D8-3B9D-4251-8BF4-E837F47C7984}"/>
      </w:docPartPr>
      <w:docPartBody>
        <w:p w:rsidR="0086749A" w:rsidRDefault="00E34B50">
          <w:pPr>
            <w:pStyle w:val="A61ED5FD3D3C4D0884CFB34656D13A14"/>
          </w:pPr>
          <w:r w:rsidRPr="00EB44DD">
            <w:rPr>
              <w:rStyle w:val="PlaceholderText"/>
            </w:rPr>
            <w:t>Choose an item.</w:t>
          </w:r>
        </w:p>
      </w:docPartBody>
    </w:docPart>
    <w:docPart>
      <w:docPartPr>
        <w:name w:val="592719FAC288413D9D7FFD272686973A"/>
        <w:category>
          <w:name w:val="General"/>
          <w:gallery w:val="placeholder"/>
        </w:category>
        <w:types>
          <w:type w:val="bbPlcHdr"/>
        </w:types>
        <w:behaviors>
          <w:behavior w:val="content"/>
        </w:behaviors>
        <w:guid w:val="{07E7F82B-DA19-4A9D-BF92-9DB7D9E7D5F2}"/>
      </w:docPartPr>
      <w:docPartBody>
        <w:p w:rsidR="0086749A" w:rsidRDefault="00E34B50">
          <w:pPr>
            <w:pStyle w:val="592719FAC288413D9D7FFD272686973A"/>
          </w:pPr>
          <w:r w:rsidRPr="00E46A72">
            <w:rPr>
              <w:rStyle w:val="PlaceholderText"/>
            </w:rPr>
            <w:t>Choose an item.</w:t>
          </w:r>
        </w:p>
      </w:docPartBody>
    </w:docPart>
    <w:docPart>
      <w:docPartPr>
        <w:name w:val="7EF244BB4A4C4ADEA52376EDB283A979"/>
        <w:category>
          <w:name w:val="General"/>
          <w:gallery w:val="placeholder"/>
        </w:category>
        <w:types>
          <w:type w:val="bbPlcHdr"/>
        </w:types>
        <w:behaviors>
          <w:behavior w:val="content"/>
        </w:behaviors>
        <w:guid w:val="{F861BE3A-CB36-452F-B740-CD1A60A1338F}"/>
      </w:docPartPr>
      <w:docPartBody>
        <w:p w:rsidR="0086749A" w:rsidRDefault="00E34B50">
          <w:pPr>
            <w:pStyle w:val="7EF244BB4A4C4ADEA52376EDB283A979"/>
          </w:pPr>
          <w:r w:rsidRPr="00E46A72">
            <w:rPr>
              <w:rStyle w:val="PlaceholderText"/>
            </w:rPr>
            <w:t>Choose an item.</w:t>
          </w:r>
        </w:p>
      </w:docPartBody>
    </w:docPart>
    <w:docPart>
      <w:docPartPr>
        <w:name w:val="87C13FAEE7B04B16B86E775E964EEE13"/>
        <w:category>
          <w:name w:val="General"/>
          <w:gallery w:val="placeholder"/>
        </w:category>
        <w:types>
          <w:type w:val="bbPlcHdr"/>
        </w:types>
        <w:behaviors>
          <w:behavior w:val="content"/>
        </w:behaviors>
        <w:guid w:val="{BE14C8B1-E63A-4004-B10C-88DF2F2F27F0}"/>
      </w:docPartPr>
      <w:docPartBody>
        <w:p w:rsidR="0086749A" w:rsidRDefault="00E34B50">
          <w:pPr>
            <w:pStyle w:val="87C13FAEE7B04B16B86E775E964EEE13"/>
          </w:pPr>
          <w:r>
            <w:rPr>
              <w:rStyle w:val="PlaceholderText"/>
            </w:rPr>
            <w:t>Type here; enter 0 if there are none.</w:t>
          </w:r>
        </w:p>
      </w:docPartBody>
    </w:docPart>
    <w:docPart>
      <w:docPartPr>
        <w:name w:val="EB36D9731FAE4A5EAAC407679A2AF2B7"/>
        <w:category>
          <w:name w:val="General"/>
          <w:gallery w:val="placeholder"/>
        </w:category>
        <w:types>
          <w:type w:val="bbPlcHdr"/>
        </w:types>
        <w:behaviors>
          <w:behavior w:val="content"/>
        </w:behaviors>
        <w:guid w:val="{70103345-862F-431A-A66F-6F48C0EF8D0F}"/>
      </w:docPartPr>
      <w:docPartBody>
        <w:p w:rsidR="0086749A" w:rsidRDefault="00E34B50">
          <w:pPr>
            <w:pStyle w:val="EB36D9731FAE4A5EAAC407679A2AF2B7"/>
          </w:pPr>
          <w:r w:rsidRPr="00EB44DD">
            <w:rPr>
              <w:rStyle w:val="PlaceholderText"/>
            </w:rPr>
            <w:t xml:space="preserve">Click here to </w:t>
          </w:r>
          <w:r>
            <w:rPr>
              <w:rStyle w:val="PlaceholderText"/>
            </w:rPr>
            <w:t>list prerequisites in this format:  ENG-000</w:t>
          </w:r>
          <w:r w:rsidRPr="00EB44DD">
            <w:rPr>
              <w:rStyle w:val="PlaceholderText"/>
            </w:rPr>
            <w:t>.</w:t>
          </w:r>
        </w:p>
      </w:docPartBody>
    </w:docPart>
    <w:docPart>
      <w:docPartPr>
        <w:name w:val="3DF2F993E5DA45B1A737F53464397693"/>
        <w:category>
          <w:name w:val="General"/>
          <w:gallery w:val="placeholder"/>
        </w:category>
        <w:types>
          <w:type w:val="bbPlcHdr"/>
        </w:types>
        <w:behaviors>
          <w:behavior w:val="content"/>
        </w:behaviors>
        <w:guid w:val="{4035C870-7704-4D8B-AA21-727F0F84DAD8}"/>
      </w:docPartPr>
      <w:docPartBody>
        <w:p w:rsidR="0086749A" w:rsidRDefault="00E34B50">
          <w:pPr>
            <w:pStyle w:val="3DF2F993E5DA45B1A737F53464397693"/>
          </w:pPr>
          <w:r w:rsidRPr="00EB44DD">
            <w:rPr>
              <w:rStyle w:val="PlaceholderText"/>
            </w:rPr>
            <w:t>Click here to enter</w:t>
          </w:r>
          <w:r>
            <w:rPr>
              <w:rStyle w:val="PlaceholderText"/>
            </w:rPr>
            <w:t xml:space="preserve"> co-requisites in this format:  ENG-000</w:t>
          </w:r>
          <w:r w:rsidRPr="00EB44DD">
            <w:rPr>
              <w:rStyle w:val="PlaceholderText"/>
            </w:rPr>
            <w:t>.</w:t>
          </w:r>
        </w:p>
      </w:docPartBody>
    </w:docPart>
    <w:docPart>
      <w:docPartPr>
        <w:name w:val="1FD3A9DBED2B4DA58236249476C85DF8"/>
        <w:category>
          <w:name w:val="General"/>
          <w:gallery w:val="placeholder"/>
        </w:category>
        <w:types>
          <w:type w:val="bbPlcHdr"/>
        </w:types>
        <w:behaviors>
          <w:behavior w:val="content"/>
        </w:behaviors>
        <w:guid w:val="{5CC0145A-38C7-4EC5-9920-0D5E6D279FD9}"/>
      </w:docPartPr>
      <w:docPartBody>
        <w:p w:rsidR="0086749A" w:rsidRDefault="00E34B50">
          <w:pPr>
            <w:pStyle w:val="1FD3A9DBED2B4DA58236249476C85DF8"/>
          </w:pPr>
          <w:r w:rsidRPr="00EB44DD">
            <w:rPr>
              <w:rStyle w:val="PlaceholderText"/>
            </w:rPr>
            <w:t xml:space="preserve">Click here to enter </w:t>
          </w:r>
          <w:r>
            <w:rPr>
              <w:rStyle w:val="PlaceholderText"/>
            </w:rPr>
            <w:t xml:space="preserve">course description.  The description entered here must match the course description that is typed on the Differential Classification form C.  If you are submitting a revised course proposal &amp; you are NOT intending to change the description please ensure that what is entered here is identical to what is printed in the Academic Program Guide. </w:t>
          </w:r>
        </w:p>
      </w:docPartBody>
    </w:docPart>
    <w:docPart>
      <w:docPartPr>
        <w:name w:val="742BA63BB66744378F693268158FD43D"/>
        <w:category>
          <w:name w:val="General"/>
          <w:gallery w:val="placeholder"/>
        </w:category>
        <w:types>
          <w:type w:val="bbPlcHdr"/>
        </w:types>
        <w:behaviors>
          <w:behavior w:val="content"/>
        </w:behaviors>
        <w:guid w:val="{B5245DED-98E8-416A-9CB9-16F131401458}"/>
      </w:docPartPr>
      <w:docPartBody>
        <w:p w:rsidR="0086749A" w:rsidRDefault="00E34B50">
          <w:pPr>
            <w:pStyle w:val="742BA63BB66744378F693268158FD43D"/>
          </w:pPr>
          <w:r w:rsidRPr="00471AE9">
            <w:rPr>
              <w:rStyle w:val="PlaceholderText"/>
            </w:rPr>
            <w:t>Click here to enter text.</w:t>
          </w:r>
        </w:p>
      </w:docPartBody>
    </w:docPart>
    <w:docPart>
      <w:docPartPr>
        <w:name w:val="F66802BDDC2448C2A57C0DED2D136C3E"/>
        <w:category>
          <w:name w:val="General"/>
          <w:gallery w:val="placeholder"/>
        </w:category>
        <w:types>
          <w:type w:val="bbPlcHdr"/>
        </w:types>
        <w:behaviors>
          <w:behavior w:val="content"/>
        </w:behaviors>
        <w:guid w:val="{5710D0A6-FA45-45DE-AE30-C987B3AA4724}"/>
      </w:docPartPr>
      <w:docPartBody>
        <w:p w:rsidR="0086749A" w:rsidRDefault="00E34B50">
          <w:pPr>
            <w:pStyle w:val="F66802BDDC2448C2A57C0DED2D136C3E"/>
          </w:pPr>
          <w:r w:rsidRPr="00471AE9">
            <w:rPr>
              <w:rStyle w:val="PlaceholderText"/>
            </w:rPr>
            <w:t>Click here to enter text.</w:t>
          </w:r>
        </w:p>
      </w:docPartBody>
    </w:docPart>
    <w:docPart>
      <w:docPartPr>
        <w:name w:val="E69CABD1EB7B42B3809F00CEFF57F4F6"/>
        <w:category>
          <w:name w:val="General"/>
          <w:gallery w:val="placeholder"/>
        </w:category>
        <w:types>
          <w:type w:val="bbPlcHdr"/>
        </w:types>
        <w:behaviors>
          <w:behavior w:val="content"/>
        </w:behaviors>
        <w:guid w:val="{ABA36EFF-E3CC-4247-89AC-0DF7C132F055}"/>
      </w:docPartPr>
      <w:docPartBody>
        <w:p w:rsidR="0086749A" w:rsidRDefault="00E34B50">
          <w:pPr>
            <w:pStyle w:val="E69CABD1EB7B42B3809F00CEFF57F4F6"/>
          </w:pPr>
          <w:r w:rsidRPr="00EB44DD">
            <w:rPr>
              <w:rStyle w:val="PlaceholderText"/>
            </w:rPr>
            <w:t xml:space="preserve">Click here </w:t>
          </w:r>
          <w:r>
            <w:rPr>
              <w:rStyle w:val="PlaceholderText"/>
            </w:rPr>
            <w:t>&amp; type the general education student learning outcomes</w:t>
          </w:r>
          <w:r w:rsidRPr="00EB44DD">
            <w:rPr>
              <w:rStyle w:val="PlaceholderText"/>
            </w:rPr>
            <w:t>.</w:t>
          </w:r>
          <w:r>
            <w:rPr>
              <w:rStyle w:val="PlaceholderText"/>
            </w:rPr>
            <w:t xml:space="preserve"> If there are none enter N/A.</w:t>
          </w:r>
        </w:p>
      </w:docPartBody>
    </w:docPart>
    <w:docPart>
      <w:docPartPr>
        <w:name w:val="CACA3CD4811B4C989AA69EFD9AAE368D"/>
        <w:category>
          <w:name w:val="General"/>
          <w:gallery w:val="placeholder"/>
        </w:category>
        <w:types>
          <w:type w:val="bbPlcHdr"/>
        </w:types>
        <w:behaviors>
          <w:behavior w:val="content"/>
        </w:behaviors>
        <w:guid w:val="{8385F000-38B1-4115-A218-43763852FAD8}"/>
      </w:docPartPr>
      <w:docPartBody>
        <w:p w:rsidR="0086749A" w:rsidRDefault="00E34B50">
          <w:pPr>
            <w:pStyle w:val="CACA3CD4811B4C989AA69EFD9AAE368D"/>
          </w:pPr>
          <w:r w:rsidRPr="00EB44DD">
            <w:rPr>
              <w:rStyle w:val="PlaceholderText"/>
            </w:rPr>
            <w:t xml:space="preserve">Click here </w:t>
          </w:r>
          <w:r>
            <w:rPr>
              <w:rStyle w:val="PlaceholderText"/>
            </w:rPr>
            <w:t>&amp;</w:t>
          </w:r>
          <w:r w:rsidRPr="00EB44DD">
            <w:rPr>
              <w:rStyle w:val="PlaceholderText"/>
            </w:rPr>
            <w:t xml:space="preserve"> enter </w:t>
          </w:r>
          <w:r>
            <w:rPr>
              <w:rStyle w:val="PlaceholderText"/>
            </w:rPr>
            <w:t>a description of how the general education SLOs will be assessed</w:t>
          </w:r>
          <w:r w:rsidRPr="00EB44DD">
            <w:rPr>
              <w:rStyle w:val="PlaceholderText"/>
            </w:rPr>
            <w:t>.</w:t>
          </w:r>
          <w:r>
            <w:rPr>
              <w:rStyle w:val="PlaceholderText"/>
            </w:rPr>
            <w:t xml:space="preserve">  If this course is not a General education course enter N/A.</w:t>
          </w:r>
        </w:p>
      </w:docPartBody>
    </w:docPart>
    <w:docPart>
      <w:docPartPr>
        <w:name w:val="0046CAD2A1394A789176233D91783B0F"/>
        <w:category>
          <w:name w:val="General"/>
          <w:gallery w:val="placeholder"/>
        </w:category>
        <w:types>
          <w:type w:val="bbPlcHdr"/>
        </w:types>
        <w:behaviors>
          <w:behavior w:val="content"/>
        </w:behaviors>
        <w:guid w:val="{92892477-BBA9-4313-B8D4-ABC7B70A55B0}"/>
      </w:docPartPr>
      <w:docPartBody>
        <w:p w:rsidR="0086749A" w:rsidRDefault="00E34B50">
          <w:pPr>
            <w:pStyle w:val="0046CAD2A1394A789176233D91783B0F"/>
          </w:pPr>
          <w:r w:rsidRPr="00EB44DD">
            <w:rPr>
              <w:rStyle w:val="PlaceholderText"/>
            </w:rPr>
            <w:t>Click here to enter text.</w:t>
          </w:r>
        </w:p>
      </w:docPartBody>
    </w:docPart>
    <w:docPart>
      <w:docPartPr>
        <w:name w:val="D3A0DB336F7F494E90DB59F13C2515D6"/>
        <w:category>
          <w:name w:val="General"/>
          <w:gallery w:val="placeholder"/>
        </w:category>
        <w:types>
          <w:type w:val="bbPlcHdr"/>
        </w:types>
        <w:behaviors>
          <w:behavior w:val="content"/>
        </w:behaviors>
        <w:guid w:val="{C5BC9245-B8B7-4E8F-9E34-FB9DE137C3BF}"/>
      </w:docPartPr>
      <w:docPartBody>
        <w:p w:rsidR="0086749A" w:rsidRDefault="00E34B50">
          <w:pPr>
            <w:pStyle w:val="D3A0DB336F7F494E90DB59F13C2515D6"/>
          </w:pPr>
          <w:r w:rsidRPr="00EB44DD">
            <w:rPr>
              <w:rStyle w:val="PlaceholderText"/>
            </w:rPr>
            <w:t>Click here to enter text.</w:t>
          </w:r>
        </w:p>
      </w:docPartBody>
    </w:docPart>
    <w:docPart>
      <w:docPartPr>
        <w:name w:val="5F2FA8C556A0414195FB645346018841"/>
        <w:category>
          <w:name w:val="General"/>
          <w:gallery w:val="placeholder"/>
        </w:category>
        <w:types>
          <w:type w:val="bbPlcHdr"/>
        </w:types>
        <w:behaviors>
          <w:behavior w:val="content"/>
        </w:behaviors>
        <w:guid w:val="{79605F8B-B4DD-4F58-B5C8-BF9828E641BE}"/>
      </w:docPartPr>
      <w:docPartBody>
        <w:p w:rsidR="0086749A" w:rsidRDefault="00E34B50">
          <w:pPr>
            <w:pStyle w:val="5F2FA8C556A0414195FB645346018841"/>
          </w:pPr>
          <w:r w:rsidRPr="00EB44DD">
            <w:rPr>
              <w:rStyle w:val="PlaceholderText"/>
            </w:rPr>
            <w:t xml:space="preserve">Click here </w:t>
          </w:r>
          <w:r>
            <w:rPr>
              <w:rStyle w:val="PlaceholderText"/>
            </w:rPr>
            <w:t>to add course outline.</w:t>
          </w:r>
        </w:p>
      </w:docPartBody>
    </w:docPart>
    <w:docPart>
      <w:docPartPr>
        <w:name w:val="8A2D0BC045914F55897FDA5C034E13A6"/>
        <w:category>
          <w:name w:val="General"/>
          <w:gallery w:val="placeholder"/>
        </w:category>
        <w:types>
          <w:type w:val="bbPlcHdr"/>
        </w:types>
        <w:behaviors>
          <w:behavior w:val="content"/>
        </w:behaviors>
        <w:guid w:val="{FC676A3D-1FC7-4403-9E59-B21FAC3F6356}"/>
      </w:docPartPr>
      <w:docPartBody>
        <w:p w:rsidR="0086749A" w:rsidRDefault="00E34B50">
          <w:pPr>
            <w:pStyle w:val="8A2D0BC045914F55897FDA5C034E13A6"/>
          </w:pPr>
          <w:r w:rsidRPr="00471AE9">
            <w:rPr>
              <w:rStyle w:val="PlaceholderText"/>
            </w:rPr>
            <w:t>Click here to enter text.</w:t>
          </w:r>
        </w:p>
      </w:docPartBody>
    </w:docPart>
    <w:docPart>
      <w:docPartPr>
        <w:name w:val="1910CEF1545F4A51ACCBD454DE174309"/>
        <w:category>
          <w:name w:val="General"/>
          <w:gallery w:val="placeholder"/>
        </w:category>
        <w:types>
          <w:type w:val="bbPlcHdr"/>
        </w:types>
        <w:behaviors>
          <w:behavior w:val="content"/>
        </w:behaviors>
        <w:guid w:val="{620CDC13-DDF4-4F64-B61A-778ACA058F1A}"/>
      </w:docPartPr>
      <w:docPartBody>
        <w:p w:rsidR="0086749A" w:rsidRDefault="00E34B50">
          <w:pPr>
            <w:pStyle w:val="1910CEF1545F4A51ACCBD454DE174309"/>
          </w:pPr>
          <w:r w:rsidRPr="00471AE9">
            <w:rPr>
              <w:rStyle w:val="PlaceholderText"/>
            </w:rPr>
            <w:t>Click here to enter text.</w:t>
          </w:r>
        </w:p>
      </w:docPartBody>
    </w:docPart>
    <w:docPart>
      <w:docPartPr>
        <w:name w:val="A6E44C6C476749BCB5F356F2622A3075"/>
        <w:category>
          <w:name w:val="General"/>
          <w:gallery w:val="placeholder"/>
        </w:category>
        <w:types>
          <w:type w:val="bbPlcHdr"/>
        </w:types>
        <w:behaviors>
          <w:behavior w:val="content"/>
        </w:behaviors>
        <w:guid w:val="{D9DCF56F-3486-4C51-9894-21753D92393B}"/>
      </w:docPartPr>
      <w:docPartBody>
        <w:p w:rsidR="0086749A" w:rsidRDefault="00E34B50">
          <w:pPr>
            <w:pStyle w:val="A6E44C6C476749BCB5F356F2622A3075"/>
          </w:pPr>
          <w:r w:rsidRPr="00471AE9">
            <w:rPr>
              <w:rStyle w:val="PlaceholderText"/>
            </w:rPr>
            <w:t>C</w:t>
          </w:r>
          <w:r>
            <w:rPr>
              <w:rStyle w:val="PlaceholderText"/>
            </w:rPr>
            <w:t>lick here to enter text or N/A</w:t>
          </w:r>
        </w:p>
      </w:docPartBody>
    </w:docPart>
    <w:docPart>
      <w:docPartPr>
        <w:name w:val="FCDF5B3D2C264171B3AB2A54C1B8B8E4"/>
        <w:category>
          <w:name w:val="General"/>
          <w:gallery w:val="placeholder"/>
        </w:category>
        <w:types>
          <w:type w:val="bbPlcHdr"/>
        </w:types>
        <w:behaviors>
          <w:behavior w:val="content"/>
        </w:behaviors>
        <w:guid w:val="{29306A60-EEFB-4D85-9AC6-ED745542624E}"/>
      </w:docPartPr>
      <w:docPartBody>
        <w:p w:rsidR="0086749A" w:rsidRDefault="00E34B50">
          <w:pPr>
            <w:pStyle w:val="FCDF5B3D2C264171B3AB2A54C1B8B8E4"/>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C9A963A2000549E3B7490C14676EF5E6"/>
        <w:category>
          <w:name w:val="General"/>
          <w:gallery w:val="placeholder"/>
        </w:category>
        <w:types>
          <w:type w:val="bbPlcHdr"/>
        </w:types>
        <w:behaviors>
          <w:behavior w:val="content"/>
        </w:behaviors>
        <w:guid w:val="{B1CD59B5-EA38-4BE3-A289-B70E6C4E1ED8}"/>
      </w:docPartPr>
      <w:docPartBody>
        <w:p w:rsidR="0086749A" w:rsidRDefault="00E34B50">
          <w:pPr>
            <w:pStyle w:val="C9A963A2000549E3B7490C14676EF5E6"/>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8EF44C2F56AA4BF29674122E6895A0DA"/>
        <w:category>
          <w:name w:val="General"/>
          <w:gallery w:val="placeholder"/>
        </w:category>
        <w:types>
          <w:type w:val="bbPlcHdr"/>
        </w:types>
        <w:behaviors>
          <w:behavior w:val="content"/>
        </w:behaviors>
        <w:guid w:val="{2129FC88-2ACD-402C-913F-0C5B7A506EC3}"/>
      </w:docPartPr>
      <w:docPartBody>
        <w:p w:rsidR="0086749A" w:rsidRDefault="00E34B50">
          <w:pPr>
            <w:pStyle w:val="8EF44C2F56AA4BF29674122E6895A0DA"/>
          </w:pPr>
          <w:r w:rsidRPr="00471AE9">
            <w:rPr>
              <w:rStyle w:val="PlaceholderText"/>
            </w:rPr>
            <w:t>Click here to enter text.</w:t>
          </w:r>
        </w:p>
      </w:docPartBody>
    </w:docPart>
    <w:docPart>
      <w:docPartPr>
        <w:name w:val="52D0A596856B45E998514295A50C0005"/>
        <w:category>
          <w:name w:val="General"/>
          <w:gallery w:val="placeholder"/>
        </w:category>
        <w:types>
          <w:type w:val="bbPlcHdr"/>
        </w:types>
        <w:behaviors>
          <w:behavior w:val="content"/>
        </w:behaviors>
        <w:guid w:val="{F27ECD9D-BF1F-4ED3-9497-78814A412396}"/>
      </w:docPartPr>
      <w:docPartBody>
        <w:p w:rsidR="002217C4" w:rsidRDefault="002217C4" w:rsidP="002217C4">
          <w:pPr>
            <w:pStyle w:val="52D0A596856B45E998514295A50C0005"/>
          </w:pPr>
          <w:r w:rsidRPr="00EB44DD">
            <w:rPr>
              <w:rStyle w:val="PlaceholderText"/>
            </w:rPr>
            <w:t>Click here to enter text.</w:t>
          </w:r>
        </w:p>
      </w:docPartBody>
    </w:docPart>
    <w:docPart>
      <w:docPartPr>
        <w:name w:val="3253513D8D9E474FA753E1AD6484B09E"/>
        <w:category>
          <w:name w:val="General"/>
          <w:gallery w:val="placeholder"/>
        </w:category>
        <w:types>
          <w:type w:val="bbPlcHdr"/>
        </w:types>
        <w:behaviors>
          <w:behavior w:val="content"/>
        </w:behaviors>
        <w:guid w:val="{A2D21035-E5BF-4146-9D1E-B194E1DA68E6}"/>
      </w:docPartPr>
      <w:docPartBody>
        <w:p w:rsidR="00755F35" w:rsidRDefault="008337A0" w:rsidP="008337A0">
          <w:pPr>
            <w:pStyle w:val="3253513D8D9E474FA753E1AD6484B09E"/>
          </w:pPr>
          <w:r w:rsidRPr="00471AE9">
            <w:rPr>
              <w:rStyle w:val="PlaceholderText"/>
            </w:rPr>
            <w:t>Click here to enter text.</w:t>
          </w:r>
        </w:p>
      </w:docPartBody>
    </w:docPart>
    <w:docPart>
      <w:docPartPr>
        <w:name w:val="DB500A05FE0743F6BE02E72CF58BE50D"/>
        <w:category>
          <w:name w:val="General"/>
          <w:gallery w:val="placeholder"/>
        </w:category>
        <w:types>
          <w:type w:val="bbPlcHdr"/>
        </w:types>
        <w:behaviors>
          <w:behavior w:val="content"/>
        </w:behaviors>
        <w:guid w:val="{64F3258F-3CEF-4419-82A8-E2FA8698CF39}"/>
      </w:docPartPr>
      <w:docPartBody>
        <w:p w:rsidR="002D2A33" w:rsidRDefault="0019768C" w:rsidP="0019768C">
          <w:pPr>
            <w:pStyle w:val="DB500A05FE0743F6BE02E72CF58BE50D"/>
          </w:pPr>
          <w:r w:rsidRPr="00EB44DD">
            <w:rPr>
              <w:rStyle w:val="PlaceholderText"/>
            </w:rPr>
            <w:t xml:space="preserve">Click here to </w:t>
          </w:r>
          <w:r>
            <w:rPr>
              <w:rStyle w:val="PlaceholderText"/>
            </w:rPr>
            <w:t>list prerequisites in this format:  ENG-000</w:t>
          </w:r>
          <w:r w:rsidRPr="00EB44DD">
            <w:rPr>
              <w:rStyle w:val="PlaceholderText"/>
            </w:rPr>
            <w:t>.</w:t>
          </w:r>
        </w:p>
      </w:docPartBody>
    </w:docPart>
    <w:docPart>
      <w:docPartPr>
        <w:name w:val="6557C7A44EEC4EDFA94666E620E04CB3"/>
        <w:category>
          <w:name w:val="General"/>
          <w:gallery w:val="placeholder"/>
        </w:category>
        <w:types>
          <w:type w:val="bbPlcHdr"/>
        </w:types>
        <w:behaviors>
          <w:behavior w:val="content"/>
        </w:behaviors>
        <w:guid w:val="{3A49F89F-244C-43B1-A621-1B8CA5621EA5}"/>
      </w:docPartPr>
      <w:docPartBody>
        <w:p w:rsidR="002D2A33" w:rsidRDefault="0019768C" w:rsidP="0019768C">
          <w:pPr>
            <w:pStyle w:val="6557C7A44EEC4EDFA94666E620E04CB3"/>
          </w:pPr>
          <w:r w:rsidRPr="00471AE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rlito">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4B50"/>
    <w:rsid w:val="00052010"/>
    <w:rsid w:val="0007186B"/>
    <w:rsid w:val="000C01F1"/>
    <w:rsid w:val="00141724"/>
    <w:rsid w:val="0019768C"/>
    <w:rsid w:val="002217C4"/>
    <w:rsid w:val="002C35E3"/>
    <w:rsid w:val="002D2A33"/>
    <w:rsid w:val="003F7A45"/>
    <w:rsid w:val="004D143E"/>
    <w:rsid w:val="00632B89"/>
    <w:rsid w:val="00636945"/>
    <w:rsid w:val="006619FB"/>
    <w:rsid w:val="00675056"/>
    <w:rsid w:val="00740023"/>
    <w:rsid w:val="00755F35"/>
    <w:rsid w:val="008337A0"/>
    <w:rsid w:val="0086749A"/>
    <w:rsid w:val="00885574"/>
    <w:rsid w:val="00A81B7A"/>
    <w:rsid w:val="00AE316A"/>
    <w:rsid w:val="00B01DE7"/>
    <w:rsid w:val="00B67B4A"/>
    <w:rsid w:val="00C2760D"/>
    <w:rsid w:val="00C338C6"/>
    <w:rsid w:val="00CE1DE7"/>
    <w:rsid w:val="00D574FF"/>
    <w:rsid w:val="00DE6492"/>
    <w:rsid w:val="00E34B50"/>
    <w:rsid w:val="00E90999"/>
    <w:rsid w:val="00ED3969"/>
    <w:rsid w:val="00ED72EB"/>
    <w:rsid w:val="00F8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35E3"/>
    <w:rPr>
      <w:color w:val="808080"/>
    </w:rPr>
  </w:style>
  <w:style w:type="paragraph" w:customStyle="1" w:styleId="BFDBC3260B544AF1AD988981EEABD4C7">
    <w:name w:val="BFDBC3260B544AF1AD988981EEABD4C7"/>
  </w:style>
  <w:style w:type="paragraph" w:customStyle="1" w:styleId="F5E5CEDDB996478DBB4D2DCA405B3B02">
    <w:name w:val="F5E5CEDDB996478DBB4D2DCA405B3B02"/>
  </w:style>
  <w:style w:type="paragraph" w:customStyle="1" w:styleId="F58CEEAEBDE54CAEB2E2376FC74C2847">
    <w:name w:val="F58CEEAEBDE54CAEB2E2376FC74C2847"/>
  </w:style>
  <w:style w:type="paragraph" w:customStyle="1" w:styleId="C28FABEF19EE480590697CBDCD72ADD5">
    <w:name w:val="C28FABEF19EE480590697CBDCD72ADD5"/>
  </w:style>
  <w:style w:type="paragraph" w:customStyle="1" w:styleId="D45CFD902A6F4E819A490B49BCAEED25">
    <w:name w:val="D45CFD902A6F4E819A490B49BCAEED25"/>
  </w:style>
  <w:style w:type="paragraph" w:customStyle="1" w:styleId="E615E09C0A734788BB4731E8CDCC542A">
    <w:name w:val="E615E09C0A734788BB4731E8CDCC542A"/>
  </w:style>
  <w:style w:type="paragraph" w:customStyle="1" w:styleId="EFDBC6150B54459A8DAE6532B5E60150">
    <w:name w:val="EFDBC6150B54459A8DAE6532B5E60150"/>
  </w:style>
  <w:style w:type="paragraph" w:customStyle="1" w:styleId="FF9A3068FA184F05BF8889406224CA8D">
    <w:name w:val="FF9A3068FA184F05BF8889406224CA8D"/>
  </w:style>
  <w:style w:type="paragraph" w:customStyle="1" w:styleId="AD44502566F045CF97080F9D404BBAB6">
    <w:name w:val="AD44502566F045CF97080F9D404BBAB6"/>
  </w:style>
  <w:style w:type="paragraph" w:customStyle="1" w:styleId="A0727C42164E49C18799BDEF071059B8">
    <w:name w:val="A0727C42164E49C18799BDEF071059B8"/>
  </w:style>
  <w:style w:type="paragraph" w:customStyle="1" w:styleId="7B238AC69B0B4C5F95023207E3ADC8EA">
    <w:name w:val="7B238AC69B0B4C5F95023207E3ADC8EA"/>
  </w:style>
  <w:style w:type="paragraph" w:customStyle="1" w:styleId="6B60D993B3AD43CCA54053095E8F3FD2">
    <w:name w:val="6B60D993B3AD43CCA54053095E8F3FD2"/>
  </w:style>
  <w:style w:type="paragraph" w:customStyle="1" w:styleId="C682E13ACB2D40CCBFE4478A2F6F2F91">
    <w:name w:val="C682E13ACB2D40CCBFE4478A2F6F2F91"/>
  </w:style>
  <w:style w:type="paragraph" w:customStyle="1" w:styleId="F4E8E8175119403ABF0707FF54678720">
    <w:name w:val="F4E8E8175119403ABF0707FF54678720"/>
  </w:style>
  <w:style w:type="paragraph" w:customStyle="1" w:styleId="50F734DC63C9411282526BBA8802A5A2">
    <w:name w:val="50F734DC63C9411282526BBA8802A5A2"/>
  </w:style>
  <w:style w:type="paragraph" w:customStyle="1" w:styleId="FA617A541FB6493791869CE396018D96">
    <w:name w:val="FA617A541FB6493791869CE396018D96"/>
  </w:style>
  <w:style w:type="paragraph" w:customStyle="1" w:styleId="B1FA0056739C43AC9D2B83F39564ABFB">
    <w:name w:val="B1FA0056739C43AC9D2B83F39564ABFB"/>
  </w:style>
  <w:style w:type="paragraph" w:customStyle="1" w:styleId="DC8458AB06AF40678B29529985499EB3">
    <w:name w:val="DC8458AB06AF40678B29529985499EB3"/>
  </w:style>
  <w:style w:type="paragraph" w:customStyle="1" w:styleId="A61ED5FD3D3C4D0884CFB34656D13A14">
    <w:name w:val="A61ED5FD3D3C4D0884CFB34656D13A14"/>
  </w:style>
  <w:style w:type="paragraph" w:customStyle="1" w:styleId="592719FAC288413D9D7FFD272686973A">
    <w:name w:val="592719FAC288413D9D7FFD272686973A"/>
  </w:style>
  <w:style w:type="paragraph" w:customStyle="1" w:styleId="7EF244BB4A4C4ADEA52376EDB283A979">
    <w:name w:val="7EF244BB4A4C4ADEA52376EDB283A979"/>
  </w:style>
  <w:style w:type="paragraph" w:customStyle="1" w:styleId="87C13FAEE7B04B16B86E775E964EEE13">
    <w:name w:val="87C13FAEE7B04B16B86E775E964EEE13"/>
  </w:style>
  <w:style w:type="paragraph" w:customStyle="1" w:styleId="EB36D9731FAE4A5EAAC407679A2AF2B7">
    <w:name w:val="EB36D9731FAE4A5EAAC407679A2AF2B7"/>
  </w:style>
  <w:style w:type="paragraph" w:customStyle="1" w:styleId="3DF2F993E5DA45B1A737F53464397693">
    <w:name w:val="3DF2F993E5DA45B1A737F53464397693"/>
  </w:style>
  <w:style w:type="paragraph" w:customStyle="1" w:styleId="1FD3A9DBED2B4DA58236249476C85DF8">
    <w:name w:val="1FD3A9DBED2B4DA58236249476C85DF8"/>
  </w:style>
  <w:style w:type="paragraph" w:customStyle="1" w:styleId="742BA63BB66744378F693268158FD43D">
    <w:name w:val="742BA63BB66744378F693268158FD43D"/>
  </w:style>
  <w:style w:type="paragraph" w:customStyle="1" w:styleId="F66802BDDC2448C2A57C0DED2D136C3E">
    <w:name w:val="F66802BDDC2448C2A57C0DED2D136C3E"/>
  </w:style>
  <w:style w:type="paragraph" w:customStyle="1" w:styleId="E69CABD1EB7B42B3809F00CEFF57F4F6">
    <w:name w:val="E69CABD1EB7B42B3809F00CEFF57F4F6"/>
  </w:style>
  <w:style w:type="paragraph" w:customStyle="1" w:styleId="CACA3CD4811B4C989AA69EFD9AAE368D">
    <w:name w:val="CACA3CD4811B4C989AA69EFD9AAE368D"/>
  </w:style>
  <w:style w:type="paragraph" w:customStyle="1" w:styleId="0046CAD2A1394A789176233D91783B0F">
    <w:name w:val="0046CAD2A1394A789176233D91783B0F"/>
  </w:style>
  <w:style w:type="paragraph" w:customStyle="1" w:styleId="D3A0DB336F7F494E90DB59F13C2515D6">
    <w:name w:val="D3A0DB336F7F494E90DB59F13C2515D6"/>
  </w:style>
  <w:style w:type="paragraph" w:customStyle="1" w:styleId="5F2FA8C556A0414195FB645346018841">
    <w:name w:val="5F2FA8C556A0414195FB645346018841"/>
  </w:style>
  <w:style w:type="paragraph" w:customStyle="1" w:styleId="8A2D0BC045914F55897FDA5C034E13A6">
    <w:name w:val="8A2D0BC045914F55897FDA5C034E13A6"/>
  </w:style>
  <w:style w:type="paragraph" w:customStyle="1" w:styleId="1910CEF1545F4A51ACCBD454DE174309">
    <w:name w:val="1910CEF1545F4A51ACCBD454DE174309"/>
  </w:style>
  <w:style w:type="paragraph" w:customStyle="1" w:styleId="A6E44C6C476749BCB5F356F2622A3075">
    <w:name w:val="A6E44C6C476749BCB5F356F2622A3075"/>
  </w:style>
  <w:style w:type="paragraph" w:customStyle="1" w:styleId="FCDF5B3D2C264171B3AB2A54C1B8B8E4">
    <w:name w:val="FCDF5B3D2C264171B3AB2A54C1B8B8E4"/>
  </w:style>
  <w:style w:type="paragraph" w:customStyle="1" w:styleId="C9A963A2000549E3B7490C14676EF5E6">
    <w:name w:val="C9A963A2000549E3B7490C14676EF5E6"/>
  </w:style>
  <w:style w:type="paragraph" w:customStyle="1" w:styleId="8EF44C2F56AA4BF29674122E6895A0DA">
    <w:name w:val="8EF44C2F56AA4BF29674122E6895A0DA"/>
  </w:style>
  <w:style w:type="paragraph" w:customStyle="1" w:styleId="F826BE351B5749D4A3ABE7C2707E6AA5">
    <w:name w:val="F826BE351B5749D4A3ABE7C2707E6AA5"/>
  </w:style>
  <w:style w:type="paragraph" w:customStyle="1" w:styleId="41BE08EF70464A7E90EB99CA274E0002">
    <w:name w:val="41BE08EF70464A7E90EB99CA274E0002"/>
  </w:style>
  <w:style w:type="paragraph" w:customStyle="1" w:styleId="E030E2D138AD452CB3E0540448763093">
    <w:name w:val="E030E2D138AD452CB3E0540448763093"/>
  </w:style>
  <w:style w:type="paragraph" w:customStyle="1" w:styleId="E106D74E9E5644078C7188188AF23A58">
    <w:name w:val="E106D74E9E5644078C7188188AF23A58"/>
  </w:style>
  <w:style w:type="paragraph" w:customStyle="1" w:styleId="A94396FF9AFD482699A6672C745A0C88">
    <w:name w:val="A94396FF9AFD482699A6672C745A0C88"/>
  </w:style>
  <w:style w:type="paragraph" w:customStyle="1" w:styleId="7D22AF2A3AA34FB9B9E2C9D480533CF7">
    <w:name w:val="7D22AF2A3AA34FB9B9E2C9D480533CF7"/>
  </w:style>
  <w:style w:type="paragraph" w:customStyle="1" w:styleId="FC5C4FC4A6894D9D8F29164E72EE31F6">
    <w:name w:val="FC5C4FC4A6894D9D8F29164E72EE31F6"/>
  </w:style>
  <w:style w:type="paragraph" w:customStyle="1" w:styleId="289E91F4C984448FB11E502D3E9CD273">
    <w:name w:val="289E91F4C984448FB11E502D3E9CD273"/>
  </w:style>
  <w:style w:type="paragraph" w:customStyle="1" w:styleId="E0F33D2A07CA459498B1D80E8F9B9FE5">
    <w:name w:val="E0F33D2A07CA459498B1D80E8F9B9FE5"/>
  </w:style>
  <w:style w:type="paragraph" w:customStyle="1" w:styleId="07CF437B37CC44D7BC15FDCB454F013B">
    <w:name w:val="07CF437B37CC44D7BC15FDCB454F013B"/>
  </w:style>
  <w:style w:type="paragraph" w:customStyle="1" w:styleId="6D3E773AE0B04A078F329FE9ACF7DFE1">
    <w:name w:val="6D3E773AE0B04A078F329FE9ACF7DFE1"/>
  </w:style>
  <w:style w:type="paragraph" w:customStyle="1" w:styleId="AFD839B5C8294D4EB70F91C81580BC6A">
    <w:name w:val="AFD839B5C8294D4EB70F91C81580BC6A"/>
  </w:style>
  <w:style w:type="paragraph" w:customStyle="1" w:styleId="C736A39109874D128938568401E572D0">
    <w:name w:val="C736A39109874D128938568401E572D0"/>
  </w:style>
  <w:style w:type="paragraph" w:customStyle="1" w:styleId="2C47E72A41474705997E1A911D80A5D9">
    <w:name w:val="2C47E72A41474705997E1A911D80A5D9"/>
  </w:style>
  <w:style w:type="paragraph" w:customStyle="1" w:styleId="079255F110B142E3AD79C8A422CFD8A4">
    <w:name w:val="079255F110B142E3AD79C8A422CFD8A4"/>
  </w:style>
  <w:style w:type="paragraph" w:customStyle="1" w:styleId="37C0E84F6CEF4249AF14A6F7C054270E">
    <w:name w:val="37C0E84F6CEF4249AF14A6F7C054270E"/>
  </w:style>
  <w:style w:type="paragraph" w:customStyle="1" w:styleId="9DB1EE434FA3473DBBBB7BCA5E18EAD0">
    <w:name w:val="9DB1EE434FA3473DBBBB7BCA5E18EAD0"/>
  </w:style>
  <w:style w:type="paragraph" w:customStyle="1" w:styleId="F7724E3910AE4B69A09DD01BDB01FF05">
    <w:name w:val="F7724E3910AE4B69A09DD01BDB01FF05"/>
  </w:style>
  <w:style w:type="paragraph" w:customStyle="1" w:styleId="C22747D9270E4476AF61A035A7D0ADF8">
    <w:name w:val="C22747D9270E4476AF61A035A7D0ADF8"/>
  </w:style>
  <w:style w:type="paragraph" w:customStyle="1" w:styleId="758DE7908506492CBB1EF07AA8B822D9">
    <w:name w:val="758DE7908506492CBB1EF07AA8B822D9"/>
  </w:style>
  <w:style w:type="paragraph" w:customStyle="1" w:styleId="4AD959E335464A9D958B9ECF26F5F992">
    <w:name w:val="4AD959E335464A9D958B9ECF26F5F992"/>
  </w:style>
  <w:style w:type="paragraph" w:customStyle="1" w:styleId="19EACD3C27F644B9BBE37EBAD9DBA207">
    <w:name w:val="19EACD3C27F644B9BBE37EBAD9DBA207"/>
  </w:style>
  <w:style w:type="paragraph" w:customStyle="1" w:styleId="6DB543AB095E42A493A7CD9AD8AA1130">
    <w:name w:val="6DB543AB095E42A493A7CD9AD8AA1130"/>
  </w:style>
  <w:style w:type="paragraph" w:customStyle="1" w:styleId="AB24529B1E0541B381E50872841020E7">
    <w:name w:val="AB24529B1E0541B381E50872841020E7"/>
  </w:style>
  <w:style w:type="paragraph" w:customStyle="1" w:styleId="DDACBCB4F5784DBBA14CBF1E32F915C4">
    <w:name w:val="DDACBCB4F5784DBBA14CBF1E32F915C4"/>
  </w:style>
  <w:style w:type="paragraph" w:customStyle="1" w:styleId="CCEC457473F54C25AC9B6B73D5436F8F">
    <w:name w:val="CCEC457473F54C25AC9B6B73D5436F8F"/>
  </w:style>
  <w:style w:type="paragraph" w:customStyle="1" w:styleId="370A90673A75494AA50FCA23F0CCB266">
    <w:name w:val="370A90673A75494AA50FCA23F0CCB266"/>
  </w:style>
  <w:style w:type="paragraph" w:customStyle="1" w:styleId="946DE55BFAFB464CA41FB97F4B8C098D">
    <w:name w:val="946DE55BFAFB464CA41FB97F4B8C098D"/>
  </w:style>
  <w:style w:type="paragraph" w:customStyle="1" w:styleId="957389A3F21D46759561761E734A21D2">
    <w:name w:val="957389A3F21D46759561761E734A21D2"/>
  </w:style>
  <w:style w:type="paragraph" w:customStyle="1" w:styleId="51399A4E01F14D6E91B41AEBED7EA0C8">
    <w:name w:val="51399A4E01F14D6E91B41AEBED7EA0C8"/>
  </w:style>
  <w:style w:type="paragraph" w:customStyle="1" w:styleId="0B641E2D26D8447A8E0D170C0E61E974">
    <w:name w:val="0B641E2D26D8447A8E0D170C0E61E974"/>
  </w:style>
  <w:style w:type="paragraph" w:customStyle="1" w:styleId="7E17B5F39D0341918337514D82A8DE36">
    <w:name w:val="7E17B5F39D0341918337514D82A8DE36"/>
  </w:style>
  <w:style w:type="paragraph" w:customStyle="1" w:styleId="CEF6BB4EA0CB4535A8DCA5F38997056C">
    <w:name w:val="CEF6BB4EA0CB4535A8DCA5F38997056C"/>
  </w:style>
  <w:style w:type="paragraph" w:customStyle="1" w:styleId="99573ACF0D3A4809B5616259251DD9E6">
    <w:name w:val="99573ACF0D3A4809B5616259251DD9E6"/>
  </w:style>
  <w:style w:type="paragraph" w:customStyle="1" w:styleId="672113112F214C3FAE7413A237AA692B">
    <w:name w:val="672113112F214C3FAE7413A237AA692B"/>
  </w:style>
  <w:style w:type="paragraph" w:customStyle="1" w:styleId="13BA5D0FCB1C44E9AB609D1390DCC556">
    <w:name w:val="13BA5D0FCB1C44E9AB609D1390DCC556"/>
  </w:style>
  <w:style w:type="paragraph" w:customStyle="1" w:styleId="7EFA7DC178BC45319E5E9C126FA542B1">
    <w:name w:val="7EFA7DC178BC45319E5E9C126FA542B1"/>
  </w:style>
  <w:style w:type="paragraph" w:customStyle="1" w:styleId="CC48DA94A7CD417E99D02E71EC08F000">
    <w:name w:val="CC48DA94A7CD417E99D02E71EC08F000"/>
  </w:style>
  <w:style w:type="paragraph" w:customStyle="1" w:styleId="135F22EDAC154195A865930B75B95B7A">
    <w:name w:val="135F22EDAC154195A865930B75B95B7A"/>
  </w:style>
  <w:style w:type="paragraph" w:customStyle="1" w:styleId="2790705528354F798CCEF546F1DBDCF8">
    <w:name w:val="2790705528354F798CCEF546F1DBDCF8"/>
  </w:style>
  <w:style w:type="paragraph" w:customStyle="1" w:styleId="10F412B7C28B49198696ACFB24F61B02">
    <w:name w:val="10F412B7C28B49198696ACFB24F61B02"/>
  </w:style>
  <w:style w:type="paragraph" w:customStyle="1" w:styleId="F8BBBD3E21EA429E82876467B8478129">
    <w:name w:val="F8BBBD3E21EA429E82876467B8478129"/>
  </w:style>
  <w:style w:type="paragraph" w:customStyle="1" w:styleId="1430E34305DF4414BDFED8E5B4BBF945">
    <w:name w:val="1430E34305DF4414BDFED8E5B4BBF945"/>
  </w:style>
  <w:style w:type="paragraph" w:customStyle="1" w:styleId="C38DF8EF8AF743949A107F0D22932F55">
    <w:name w:val="C38DF8EF8AF743949A107F0D22932F55"/>
  </w:style>
  <w:style w:type="paragraph" w:customStyle="1" w:styleId="A92CA31509E24E89AA661AA64BE5CFDF">
    <w:name w:val="A92CA31509E24E89AA661AA64BE5CFDF"/>
  </w:style>
  <w:style w:type="paragraph" w:customStyle="1" w:styleId="92D02415600244DF9D6BB9ED29C146E7">
    <w:name w:val="92D02415600244DF9D6BB9ED29C146E7"/>
  </w:style>
  <w:style w:type="paragraph" w:customStyle="1" w:styleId="E425B9E641F948FE8A444793F8314539">
    <w:name w:val="E425B9E641F948FE8A444793F8314539"/>
  </w:style>
  <w:style w:type="paragraph" w:customStyle="1" w:styleId="F50E6C224F2742B3919D3AF0F79ED013">
    <w:name w:val="F50E6C224F2742B3919D3AF0F79ED013"/>
  </w:style>
  <w:style w:type="paragraph" w:customStyle="1" w:styleId="2A5129075930413E9F9154E633BE1367">
    <w:name w:val="2A5129075930413E9F9154E633BE1367"/>
  </w:style>
  <w:style w:type="paragraph" w:customStyle="1" w:styleId="CA8B92625F504DF9AC8B4DB7470B9863">
    <w:name w:val="CA8B92625F504DF9AC8B4DB7470B9863"/>
  </w:style>
  <w:style w:type="paragraph" w:customStyle="1" w:styleId="1C1B92841E1942BFB5BB451C0FF0FE24">
    <w:name w:val="1C1B92841E1942BFB5BB451C0FF0FE24"/>
  </w:style>
  <w:style w:type="paragraph" w:customStyle="1" w:styleId="89C01763F08D4E7881A8B2C31A22CB25">
    <w:name w:val="89C01763F08D4E7881A8B2C31A22CB25"/>
  </w:style>
  <w:style w:type="paragraph" w:customStyle="1" w:styleId="74D02EB4166B4359937B2799343D24C1">
    <w:name w:val="74D02EB4166B4359937B2799343D24C1"/>
  </w:style>
  <w:style w:type="paragraph" w:customStyle="1" w:styleId="48E43281DF5F49868E65867F77EB49EE">
    <w:name w:val="48E43281DF5F49868E65867F77EB49EE"/>
  </w:style>
  <w:style w:type="paragraph" w:customStyle="1" w:styleId="85E2B6CD0E51464482FE9C06ACD335CA">
    <w:name w:val="85E2B6CD0E51464482FE9C06ACD335CA"/>
  </w:style>
  <w:style w:type="paragraph" w:customStyle="1" w:styleId="2D7C68D12A394865BB7116617584B0CC">
    <w:name w:val="2D7C68D12A394865BB7116617584B0CC"/>
  </w:style>
  <w:style w:type="paragraph" w:customStyle="1" w:styleId="5A7082A9141F4D76A866B4E6F502F9E2">
    <w:name w:val="5A7082A9141F4D76A866B4E6F502F9E2"/>
  </w:style>
  <w:style w:type="paragraph" w:customStyle="1" w:styleId="7A03848A350C4795BEA9AA5434F32346">
    <w:name w:val="7A03848A350C4795BEA9AA5434F32346"/>
  </w:style>
  <w:style w:type="paragraph" w:customStyle="1" w:styleId="3F1691A9785E46CBA62A6F894D1E78E6">
    <w:name w:val="3F1691A9785E46CBA62A6F894D1E78E6"/>
  </w:style>
  <w:style w:type="paragraph" w:customStyle="1" w:styleId="DA606FF516B845B3B7DD5DEA01F652F2">
    <w:name w:val="DA606FF516B845B3B7DD5DEA01F652F2"/>
  </w:style>
  <w:style w:type="paragraph" w:customStyle="1" w:styleId="165CCD32FD1848FFA6DF246EE8DCE3B6">
    <w:name w:val="165CCD32FD1848FFA6DF246EE8DCE3B6"/>
  </w:style>
  <w:style w:type="paragraph" w:customStyle="1" w:styleId="04FD9591ED0142D2AF6AAD5B17A7D996">
    <w:name w:val="04FD9591ED0142D2AF6AAD5B17A7D996"/>
  </w:style>
  <w:style w:type="paragraph" w:customStyle="1" w:styleId="4AECBCF1ECF448E49362F8936509B29E">
    <w:name w:val="4AECBCF1ECF448E49362F8936509B29E"/>
  </w:style>
  <w:style w:type="paragraph" w:customStyle="1" w:styleId="D0B9F2F4071740AE96CD08AFF2D53345">
    <w:name w:val="D0B9F2F4071740AE96CD08AFF2D53345"/>
  </w:style>
  <w:style w:type="paragraph" w:customStyle="1" w:styleId="96814DDBAC174103B33150D0961A8F54">
    <w:name w:val="96814DDBAC174103B33150D0961A8F54"/>
  </w:style>
  <w:style w:type="paragraph" w:customStyle="1" w:styleId="9B4990F8E2F448B2977DC3C2E0515262">
    <w:name w:val="9B4990F8E2F448B2977DC3C2E0515262"/>
  </w:style>
  <w:style w:type="paragraph" w:customStyle="1" w:styleId="D303C2AAC61144D886742817DDDEC1BB">
    <w:name w:val="D303C2AAC61144D886742817DDDEC1BB"/>
  </w:style>
  <w:style w:type="paragraph" w:customStyle="1" w:styleId="58A6FFCF23AC4DEEB25EC13F3E74877F">
    <w:name w:val="58A6FFCF23AC4DEEB25EC13F3E74877F"/>
  </w:style>
  <w:style w:type="paragraph" w:customStyle="1" w:styleId="5447C26CA8AC4D11AA6B49F64F6EB4FF">
    <w:name w:val="5447C26CA8AC4D11AA6B49F64F6EB4FF"/>
  </w:style>
  <w:style w:type="paragraph" w:customStyle="1" w:styleId="56DEE8E32B174D25984F48FBED5A5145">
    <w:name w:val="56DEE8E32B174D25984F48FBED5A5145"/>
  </w:style>
  <w:style w:type="paragraph" w:customStyle="1" w:styleId="DCD6E480D9744830B560F43EB8CFC4DA">
    <w:name w:val="DCD6E480D9744830B560F43EB8CFC4DA"/>
  </w:style>
  <w:style w:type="paragraph" w:customStyle="1" w:styleId="85BBD1E31DCA43EFB0D1CD3C47127A1F">
    <w:name w:val="85BBD1E31DCA43EFB0D1CD3C47127A1F"/>
  </w:style>
  <w:style w:type="paragraph" w:customStyle="1" w:styleId="865AB6F4D3CD40E99F5A9E39EDB84DFF">
    <w:name w:val="865AB6F4D3CD40E99F5A9E39EDB84DFF"/>
  </w:style>
  <w:style w:type="paragraph" w:customStyle="1" w:styleId="F09511BFDDAB4722BB7103939AF5BFFF">
    <w:name w:val="F09511BFDDAB4722BB7103939AF5BFFF"/>
  </w:style>
  <w:style w:type="paragraph" w:customStyle="1" w:styleId="60FEC62520754BDAAD205D12D2E9FE80">
    <w:name w:val="60FEC62520754BDAAD205D12D2E9FE80"/>
  </w:style>
  <w:style w:type="paragraph" w:customStyle="1" w:styleId="DA1F6F0F3C9D47D4B5DCD5EF20B01149">
    <w:name w:val="DA1F6F0F3C9D47D4B5DCD5EF20B01149"/>
  </w:style>
  <w:style w:type="paragraph" w:customStyle="1" w:styleId="3E5667E9DD8C48CF8DA848AC3446CBB6">
    <w:name w:val="3E5667E9DD8C48CF8DA848AC3446CBB6"/>
  </w:style>
  <w:style w:type="paragraph" w:customStyle="1" w:styleId="EEF4CD5ED0924131ACD89873BE1BEC63">
    <w:name w:val="EEF4CD5ED0924131ACD89873BE1BEC63"/>
  </w:style>
  <w:style w:type="paragraph" w:customStyle="1" w:styleId="9610AC1D5AFD4EF8990CFF57BD94EF5E">
    <w:name w:val="9610AC1D5AFD4EF8990CFF57BD94EF5E"/>
  </w:style>
  <w:style w:type="paragraph" w:customStyle="1" w:styleId="C6EF558EA75F4D3790CE33DE1FD7A650">
    <w:name w:val="C6EF558EA75F4D3790CE33DE1FD7A650"/>
  </w:style>
  <w:style w:type="paragraph" w:customStyle="1" w:styleId="D8E3DDE2C0804CBD8319E3679F0F0DD1">
    <w:name w:val="D8E3DDE2C0804CBD8319E3679F0F0DD1"/>
  </w:style>
  <w:style w:type="paragraph" w:customStyle="1" w:styleId="577E9C497011428091470308AC81328B">
    <w:name w:val="577E9C497011428091470308AC81328B"/>
  </w:style>
  <w:style w:type="paragraph" w:customStyle="1" w:styleId="7B234FA787D1409087ADD13CBCB935C9">
    <w:name w:val="7B234FA787D1409087ADD13CBCB935C9"/>
  </w:style>
  <w:style w:type="paragraph" w:customStyle="1" w:styleId="0487805082884168B4B446190CB2DC98">
    <w:name w:val="0487805082884168B4B446190CB2DC98"/>
  </w:style>
  <w:style w:type="paragraph" w:customStyle="1" w:styleId="CC9C6BFC3341463BA069A64B737DAA6F">
    <w:name w:val="CC9C6BFC3341463BA069A64B737DAA6F"/>
  </w:style>
  <w:style w:type="paragraph" w:customStyle="1" w:styleId="85CF567E094041E583DA4AAB5E57B0D4">
    <w:name w:val="85CF567E094041E583DA4AAB5E57B0D4"/>
  </w:style>
  <w:style w:type="paragraph" w:customStyle="1" w:styleId="10A3ECD138C048688334CD23A9B8E99E">
    <w:name w:val="10A3ECD138C048688334CD23A9B8E99E"/>
  </w:style>
  <w:style w:type="paragraph" w:customStyle="1" w:styleId="6DD5201612D54DF0A5C66349E425265C">
    <w:name w:val="6DD5201612D54DF0A5C66349E425265C"/>
  </w:style>
  <w:style w:type="paragraph" w:customStyle="1" w:styleId="4474255E2B2248D1B42051F37B543CDB">
    <w:name w:val="4474255E2B2248D1B42051F37B543CDB"/>
  </w:style>
  <w:style w:type="paragraph" w:customStyle="1" w:styleId="3BE8431B479A4F9792F3060A2F624A64">
    <w:name w:val="3BE8431B479A4F9792F3060A2F624A64"/>
  </w:style>
  <w:style w:type="paragraph" w:customStyle="1" w:styleId="8DF10D3F9E1B4027BC666A2C26D2107D">
    <w:name w:val="8DF10D3F9E1B4027BC666A2C26D2107D"/>
  </w:style>
  <w:style w:type="paragraph" w:customStyle="1" w:styleId="F7B81B98421B4A6C85E3F6A9F0503B02">
    <w:name w:val="F7B81B98421B4A6C85E3F6A9F0503B02"/>
  </w:style>
  <w:style w:type="paragraph" w:customStyle="1" w:styleId="16B817DA17E147DD82AC29A8A7A58440">
    <w:name w:val="16B817DA17E147DD82AC29A8A7A58440"/>
  </w:style>
  <w:style w:type="paragraph" w:customStyle="1" w:styleId="88BCF1382D5A4A37B899D60F977C7BBE">
    <w:name w:val="88BCF1382D5A4A37B899D60F977C7BBE"/>
  </w:style>
  <w:style w:type="paragraph" w:customStyle="1" w:styleId="71406CF27F194EF080DEE526FD9D6E1C">
    <w:name w:val="71406CF27F194EF080DEE526FD9D6E1C"/>
  </w:style>
  <w:style w:type="paragraph" w:customStyle="1" w:styleId="6EF1979D9F08440E8D455A38A0A6AFC8">
    <w:name w:val="6EF1979D9F08440E8D455A38A0A6AFC8"/>
  </w:style>
  <w:style w:type="paragraph" w:customStyle="1" w:styleId="60590B3DAFD14CA68622918841DA47E4">
    <w:name w:val="60590B3DAFD14CA68622918841DA47E4"/>
  </w:style>
  <w:style w:type="paragraph" w:customStyle="1" w:styleId="365C9F4DB9564633ACC6DD49CDF57295">
    <w:name w:val="365C9F4DB9564633ACC6DD49CDF57295"/>
  </w:style>
  <w:style w:type="paragraph" w:customStyle="1" w:styleId="0EF3ABCD94E24F63874AF5E112EF66C9">
    <w:name w:val="0EF3ABCD94E24F63874AF5E112EF66C9"/>
  </w:style>
  <w:style w:type="paragraph" w:customStyle="1" w:styleId="D76C87DF50604C49BEFA24B6CC2C14E1">
    <w:name w:val="D76C87DF50604C49BEFA24B6CC2C14E1"/>
  </w:style>
  <w:style w:type="paragraph" w:customStyle="1" w:styleId="880BAEAEBA6A46FE8D37AD51B20AF1EA">
    <w:name w:val="880BAEAEBA6A46FE8D37AD51B20AF1EA"/>
  </w:style>
  <w:style w:type="paragraph" w:customStyle="1" w:styleId="E72A013D93D34E5699A60E32CB687E2B">
    <w:name w:val="E72A013D93D34E5699A60E32CB687E2B"/>
  </w:style>
  <w:style w:type="paragraph" w:customStyle="1" w:styleId="5A1DBB8AC9274662B78DC178E2F9C504">
    <w:name w:val="5A1DBB8AC9274662B78DC178E2F9C504"/>
    <w:rsid w:val="00B67B4A"/>
  </w:style>
  <w:style w:type="paragraph" w:customStyle="1" w:styleId="ED3316229E61417FBC6045109C2EC51D">
    <w:name w:val="ED3316229E61417FBC6045109C2EC51D"/>
    <w:rsid w:val="00B67B4A"/>
  </w:style>
  <w:style w:type="paragraph" w:customStyle="1" w:styleId="D5C0B006976E4AE1A57658FFDD13E394">
    <w:name w:val="D5C0B006976E4AE1A57658FFDD13E394"/>
    <w:rsid w:val="003F7A45"/>
    <w:pPr>
      <w:spacing w:line="278" w:lineRule="auto"/>
    </w:pPr>
    <w:rPr>
      <w:kern w:val="2"/>
      <w:sz w:val="24"/>
      <w:szCs w:val="24"/>
      <w14:ligatures w14:val="standardContextual"/>
    </w:rPr>
  </w:style>
  <w:style w:type="paragraph" w:customStyle="1" w:styleId="52D0A596856B45E998514295A50C0005">
    <w:name w:val="52D0A596856B45E998514295A50C0005"/>
    <w:rsid w:val="002217C4"/>
  </w:style>
  <w:style w:type="paragraph" w:customStyle="1" w:styleId="3253513D8D9E474FA753E1AD6484B09E">
    <w:name w:val="3253513D8D9E474FA753E1AD6484B09E"/>
    <w:rsid w:val="008337A0"/>
  </w:style>
  <w:style w:type="paragraph" w:customStyle="1" w:styleId="123AD518F3F74146ACBFC380EE797ABB">
    <w:name w:val="123AD518F3F74146ACBFC380EE797ABB"/>
    <w:rsid w:val="00C2760D"/>
  </w:style>
  <w:style w:type="paragraph" w:customStyle="1" w:styleId="DB500A05FE0743F6BE02E72CF58BE50D">
    <w:name w:val="DB500A05FE0743F6BE02E72CF58BE50D"/>
    <w:rsid w:val="0019768C"/>
    <w:pPr>
      <w:spacing w:line="278" w:lineRule="auto"/>
    </w:pPr>
    <w:rPr>
      <w:kern w:val="2"/>
      <w:sz w:val="24"/>
      <w:szCs w:val="24"/>
      <w14:ligatures w14:val="standardContextual"/>
    </w:rPr>
  </w:style>
  <w:style w:type="paragraph" w:customStyle="1" w:styleId="6557C7A44EEC4EDFA94666E620E04CB3">
    <w:name w:val="6557C7A44EEC4EDFA94666E620E04CB3"/>
    <w:rsid w:val="0019768C"/>
    <w:pPr>
      <w:spacing w:line="278" w:lineRule="auto"/>
    </w:pPr>
    <w:rPr>
      <w:kern w:val="2"/>
      <w:sz w:val="24"/>
      <w:szCs w:val="24"/>
      <w14:ligatures w14:val="standardContextual"/>
    </w:rPr>
  </w:style>
  <w:style w:type="paragraph" w:customStyle="1" w:styleId="6DB543AB095E42A493A7CD9AD8AA11301">
    <w:name w:val="6DB543AB095E42A493A7CD9AD8AA11301"/>
    <w:rsid w:val="002C35E3"/>
    <w:pPr>
      <w:spacing w:after="200" w:line="276" w:lineRule="auto"/>
      <w:ind w:left="720"/>
      <w:contextualSpacing/>
    </w:pPr>
    <w:rPr>
      <w:rFonts w:eastAsiaTheme="minorHAnsi"/>
    </w:rPr>
  </w:style>
  <w:style w:type="paragraph" w:customStyle="1" w:styleId="AB24529B1E0541B381E50872841020E71">
    <w:name w:val="AB24529B1E0541B381E50872841020E71"/>
    <w:rsid w:val="002C35E3"/>
    <w:pPr>
      <w:spacing w:after="200" w:line="276" w:lineRule="auto"/>
      <w:ind w:left="720"/>
      <w:contextualSpacing/>
    </w:pPr>
    <w:rPr>
      <w:rFonts w:eastAsiaTheme="minorHAnsi"/>
    </w:rPr>
  </w:style>
  <w:style w:type="paragraph" w:customStyle="1" w:styleId="DDACBCB4F5784DBBA14CBF1E32F915C41">
    <w:name w:val="DDACBCB4F5784DBBA14CBF1E32F915C41"/>
    <w:rsid w:val="002C35E3"/>
    <w:pPr>
      <w:spacing w:after="200" w:line="276" w:lineRule="auto"/>
      <w:ind w:left="720"/>
      <w:contextualSpacing/>
    </w:pPr>
    <w:rPr>
      <w:rFonts w:eastAsiaTheme="minorHAnsi"/>
    </w:rPr>
  </w:style>
  <w:style w:type="paragraph" w:customStyle="1" w:styleId="CCEC457473F54C25AC9B6B73D5436F8F1">
    <w:name w:val="CCEC457473F54C25AC9B6B73D5436F8F1"/>
    <w:rsid w:val="002C35E3"/>
    <w:pPr>
      <w:spacing w:after="200" w:line="276" w:lineRule="auto"/>
      <w:ind w:left="720"/>
      <w:contextualSpacing/>
    </w:pPr>
    <w:rPr>
      <w:rFonts w:eastAsiaTheme="minorHAnsi"/>
    </w:rPr>
  </w:style>
  <w:style w:type="paragraph" w:customStyle="1" w:styleId="370A90673A75494AA50FCA23F0CCB2661">
    <w:name w:val="370A90673A75494AA50FCA23F0CCB2661"/>
    <w:rsid w:val="002C35E3"/>
    <w:pPr>
      <w:spacing w:after="200" w:line="276" w:lineRule="auto"/>
      <w:ind w:left="720"/>
      <w:contextualSpacing/>
    </w:pPr>
    <w:rPr>
      <w:rFonts w:eastAsiaTheme="minorHAnsi"/>
    </w:rPr>
  </w:style>
  <w:style w:type="paragraph" w:customStyle="1" w:styleId="946DE55BFAFB464CA41FB97F4B8C098D1">
    <w:name w:val="946DE55BFAFB464CA41FB97F4B8C098D1"/>
    <w:rsid w:val="002C35E3"/>
    <w:pPr>
      <w:spacing w:after="200" w:line="276" w:lineRule="auto"/>
      <w:ind w:left="720"/>
      <w:contextualSpacing/>
    </w:pPr>
    <w:rPr>
      <w:rFonts w:eastAsiaTheme="minorHAnsi"/>
    </w:rPr>
  </w:style>
  <w:style w:type="paragraph" w:customStyle="1" w:styleId="957389A3F21D46759561761E734A21D21">
    <w:name w:val="957389A3F21D46759561761E734A21D21"/>
    <w:rsid w:val="002C35E3"/>
    <w:pPr>
      <w:spacing w:after="200" w:line="276" w:lineRule="auto"/>
    </w:pPr>
    <w:rPr>
      <w:rFonts w:eastAsiaTheme="minorHAnsi"/>
    </w:rPr>
  </w:style>
  <w:style w:type="paragraph" w:customStyle="1" w:styleId="51399A4E01F14D6E91B41AEBED7EA0C81">
    <w:name w:val="51399A4E01F14D6E91B41AEBED7EA0C81"/>
    <w:rsid w:val="002C35E3"/>
    <w:pPr>
      <w:spacing w:after="200" w:line="276" w:lineRule="auto"/>
    </w:pPr>
    <w:rPr>
      <w:rFonts w:eastAsiaTheme="minorHAnsi"/>
    </w:rPr>
  </w:style>
  <w:style w:type="paragraph" w:customStyle="1" w:styleId="0B641E2D26D8447A8E0D170C0E61E9741">
    <w:name w:val="0B641E2D26D8447A8E0D170C0E61E9741"/>
    <w:rsid w:val="002C35E3"/>
    <w:pPr>
      <w:spacing w:after="200" w:line="276" w:lineRule="auto"/>
    </w:pPr>
    <w:rPr>
      <w:rFonts w:eastAsiaTheme="minorHAnsi"/>
    </w:rPr>
  </w:style>
  <w:style w:type="paragraph" w:customStyle="1" w:styleId="7E17B5F39D0341918337514D82A8DE361">
    <w:name w:val="7E17B5F39D0341918337514D82A8DE361"/>
    <w:rsid w:val="002C35E3"/>
    <w:pPr>
      <w:spacing w:after="200" w:line="276" w:lineRule="auto"/>
    </w:pPr>
    <w:rPr>
      <w:rFonts w:eastAsiaTheme="minorHAnsi"/>
    </w:rPr>
  </w:style>
  <w:style w:type="paragraph" w:customStyle="1" w:styleId="CEF6BB4EA0CB4535A8DCA5F38997056C1">
    <w:name w:val="CEF6BB4EA0CB4535A8DCA5F38997056C1"/>
    <w:rsid w:val="002C35E3"/>
    <w:pPr>
      <w:spacing w:after="200" w:line="276" w:lineRule="auto"/>
    </w:pPr>
    <w:rPr>
      <w:rFonts w:eastAsiaTheme="minorHAnsi"/>
    </w:rPr>
  </w:style>
  <w:style w:type="paragraph" w:customStyle="1" w:styleId="99573ACF0D3A4809B5616259251DD9E61">
    <w:name w:val="99573ACF0D3A4809B5616259251DD9E61"/>
    <w:rsid w:val="002C35E3"/>
    <w:pPr>
      <w:spacing w:after="200" w:line="276" w:lineRule="auto"/>
    </w:pPr>
    <w:rPr>
      <w:rFonts w:eastAsiaTheme="minorHAnsi"/>
    </w:rPr>
  </w:style>
  <w:style w:type="paragraph" w:customStyle="1" w:styleId="672113112F214C3FAE7413A237AA692B1">
    <w:name w:val="672113112F214C3FAE7413A237AA692B1"/>
    <w:rsid w:val="002C35E3"/>
    <w:pPr>
      <w:spacing w:after="200" w:line="276" w:lineRule="auto"/>
    </w:pPr>
    <w:rPr>
      <w:rFonts w:eastAsiaTheme="minorHAnsi"/>
    </w:rPr>
  </w:style>
  <w:style w:type="paragraph" w:customStyle="1" w:styleId="13BA5D0FCB1C44E9AB609D1390DCC5561">
    <w:name w:val="13BA5D0FCB1C44E9AB609D1390DCC5561"/>
    <w:rsid w:val="002C35E3"/>
    <w:pPr>
      <w:spacing w:after="200" w:line="276" w:lineRule="auto"/>
    </w:pPr>
    <w:rPr>
      <w:rFonts w:eastAsiaTheme="minorHAnsi"/>
    </w:rPr>
  </w:style>
  <w:style w:type="paragraph" w:customStyle="1" w:styleId="7EFA7DC178BC45319E5E9C126FA542B11">
    <w:name w:val="7EFA7DC178BC45319E5E9C126FA542B11"/>
    <w:rsid w:val="002C35E3"/>
    <w:pPr>
      <w:spacing w:after="200" w:line="276" w:lineRule="auto"/>
    </w:pPr>
    <w:rPr>
      <w:rFonts w:eastAsiaTheme="minorHAnsi"/>
    </w:rPr>
  </w:style>
  <w:style w:type="paragraph" w:customStyle="1" w:styleId="CC48DA94A7CD417E99D02E71EC08F0001">
    <w:name w:val="CC48DA94A7CD417E99D02E71EC08F0001"/>
    <w:rsid w:val="002C35E3"/>
    <w:pPr>
      <w:spacing w:after="200" w:line="276" w:lineRule="auto"/>
    </w:pPr>
    <w:rPr>
      <w:rFonts w:eastAsiaTheme="minorHAnsi"/>
    </w:rPr>
  </w:style>
  <w:style w:type="paragraph" w:customStyle="1" w:styleId="135F22EDAC154195A865930B75B95B7A1">
    <w:name w:val="135F22EDAC154195A865930B75B95B7A1"/>
    <w:rsid w:val="002C35E3"/>
    <w:pPr>
      <w:spacing w:after="200" w:line="276" w:lineRule="auto"/>
    </w:pPr>
    <w:rPr>
      <w:rFonts w:eastAsiaTheme="minorHAnsi"/>
    </w:rPr>
  </w:style>
  <w:style w:type="paragraph" w:customStyle="1" w:styleId="2790705528354F798CCEF546F1DBDCF81">
    <w:name w:val="2790705528354F798CCEF546F1DBDCF81"/>
    <w:rsid w:val="002C35E3"/>
    <w:pPr>
      <w:spacing w:after="200" w:line="276" w:lineRule="auto"/>
    </w:pPr>
    <w:rPr>
      <w:rFonts w:eastAsiaTheme="minorHAnsi"/>
    </w:rPr>
  </w:style>
  <w:style w:type="paragraph" w:customStyle="1" w:styleId="10F412B7C28B49198696ACFB24F61B021">
    <w:name w:val="10F412B7C28B49198696ACFB24F61B021"/>
    <w:rsid w:val="002C35E3"/>
    <w:pPr>
      <w:spacing w:after="200" w:line="276" w:lineRule="auto"/>
    </w:pPr>
    <w:rPr>
      <w:rFonts w:eastAsiaTheme="minorHAnsi"/>
    </w:rPr>
  </w:style>
  <w:style w:type="paragraph" w:customStyle="1" w:styleId="F8BBBD3E21EA429E82876467B84781291">
    <w:name w:val="F8BBBD3E21EA429E82876467B84781291"/>
    <w:rsid w:val="002C35E3"/>
    <w:pPr>
      <w:spacing w:after="200" w:line="276" w:lineRule="auto"/>
    </w:pPr>
    <w:rPr>
      <w:rFonts w:eastAsiaTheme="minorHAnsi"/>
    </w:rPr>
  </w:style>
  <w:style w:type="paragraph" w:customStyle="1" w:styleId="1430E34305DF4414BDFED8E5B4BBF9451">
    <w:name w:val="1430E34305DF4414BDFED8E5B4BBF9451"/>
    <w:rsid w:val="002C35E3"/>
    <w:pPr>
      <w:spacing w:after="200" w:line="276" w:lineRule="auto"/>
    </w:pPr>
    <w:rPr>
      <w:rFonts w:eastAsiaTheme="minorHAnsi"/>
    </w:rPr>
  </w:style>
  <w:style w:type="paragraph" w:customStyle="1" w:styleId="C38DF8EF8AF743949A107F0D22932F551">
    <w:name w:val="C38DF8EF8AF743949A107F0D22932F551"/>
    <w:rsid w:val="002C35E3"/>
    <w:pPr>
      <w:spacing w:after="200" w:line="276" w:lineRule="auto"/>
    </w:pPr>
    <w:rPr>
      <w:rFonts w:eastAsiaTheme="minorHAnsi"/>
    </w:rPr>
  </w:style>
  <w:style w:type="paragraph" w:customStyle="1" w:styleId="A92CA31509E24E89AA661AA64BE5CFDF1">
    <w:name w:val="A92CA31509E24E89AA661AA64BE5CFDF1"/>
    <w:rsid w:val="002C35E3"/>
    <w:pPr>
      <w:spacing w:after="200" w:line="276" w:lineRule="auto"/>
    </w:pPr>
    <w:rPr>
      <w:rFonts w:eastAsiaTheme="minorHAnsi"/>
    </w:rPr>
  </w:style>
  <w:style w:type="paragraph" w:customStyle="1" w:styleId="92D02415600244DF9D6BB9ED29C146E71">
    <w:name w:val="92D02415600244DF9D6BB9ED29C146E71"/>
    <w:rsid w:val="002C35E3"/>
    <w:pPr>
      <w:spacing w:after="200" w:line="276" w:lineRule="auto"/>
    </w:pPr>
    <w:rPr>
      <w:rFonts w:eastAsiaTheme="minorHAnsi"/>
    </w:rPr>
  </w:style>
  <w:style w:type="paragraph" w:customStyle="1" w:styleId="E425B9E641F948FE8A444793F83145391">
    <w:name w:val="E425B9E641F948FE8A444793F83145391"/>
    <w:rsid w:val="002C35E3"/>
    <w:pPr>
      <w:spacing w:after="200" w:line="276" w:lineRule="auto"/>
    </w:pPr>
    <w:rPr>
      <w:rFonts w:eastAsiaTheme="minorHAnsi"/>
    </w:rPr>
  </w:style>
  <w:style w:type="paragraph" w:customStyle="1" w:styleId="F50E6C224F2742B3919D3AF0F79ED0131">
    <w:name w:val="F50E6C224F2742B3919D3AF0F79ED0131"/>
    <w:rsid w:val="002C35E3"/>
    <w:pPr>
      <w:spacing w:after="200" w:line="276" w:lineRule="auto"/>
    </w:pPr>
    <w:rPr>
      <w:rFonts w:eastAsiaTheme="minorHAnsi"/>
    </w:rPr>
  </w:style>
  <w:style w:type="paragraph" w:customStyle="1" w:styleId="2A5129075930413E9F9154E633BE13671">
    <w:name w:val="2A5129075930413E9F9154E633BE13671"/>
    <w:rsid w:val="002C35E3"/>
    <w:pPr>
      <w:spacing w:after="200" w:line="276" w:lineRule="auto"/>
    </w:pPr>
    <w:rPr>
      <w:rFonts w:eastAsiaTheme="minorHAnsi"/>
    </w:rPr>
  </w:style>
  <w:style w:type="paragraph" w:customStyle="1" w:styleId="CA8B92625F504DF9AC8B4DB7470B98631">
    <w:name w:val="CA8B92625F504DF9AC8B4DB7470B98631"/>
    <w:rsid w:val="002C35E3"/>
    <w:pPr>
      <w:spacing w:after="200" w:line="276" w:lineRule="auto"/>
    </w:pPr>
    <w:rPr>
      <w:rFonts w:eastAsiaTheme="minorHAnsi"/>
    </w:rPr>
  </w:style>
  <w:style w:type="paragraph" w:customStyle="1" w:styleId="1C1B92841E1942BFB5BB451C0FF0FE241">
    <w:name w:val="1C1B92841E1942BFB5BB451C0FF0FE241"/>
    <w:rsid w:val="002C35E3"/>
    <w:pPr>
      <w:spacing w:after="200" w:line="276" w:lineRule="auto"/>
    </w:pPr>
    <w:rPr>
      <w:rFonts w:eastAsiaTheme="minorHAnsi"/>
    </w:rPr>
  </w:style>
  <w:style w:type="paragraph" w:customStyle="1" w:styleId="89C01763F08D4E7881A8B2C31A22CB251">
    <w:name w:val="89C01763F08D4E7881A8B2C31A22CB251"/>
    <w:rsid w:val="002C35E3"/>
    <w:pPr>
      <w:spacing w:after="200" w:line="276" w:lineRule="auto"/>
    </w:pPr>
    <w:rPr>
      <w:rFonts w:eastAsiaTheme="minorHAnsi"/>
    </w:rPr>
  </w:style>
  <w:style w:type="paragraph" w:customStyle="1" w:styleId="74D02EB4166B4359937B2799343D24C11">
    <w:name w:val="74D02EB4166B4359937B2799343D24C11"/>
    <w:rsid w:val="002C35E3"/>
    <w:pPr>
      <w:spacing w:after="200" w:line="276" w:lineRule="auto"/>
    </w:pPr>
    <w:rPr>
      <w:rFonts w:eastAsiaTheme="minorHAnsi"/>
    </w:rPr>
  </w:style>
  <w:style w:type="paragraph" w:customStyle="1" w:styleId="48E43281DF5F49868E65867F77EB49EE1">
    <w:name w:val="48E43281DF5F49868E65867F77EB49EE1"/>
    <w:rsid w:val="002C35E3"/>
    <w:pPr>
      <w:spacing w:after="200" w:line="276" w:lineRule="auto"/>
    </w:pPr>
    <w:rPr>
      <w:rFonts w:eastAsiaTheme="minorHAnsi"/>
    </w:rPr>
  </w:style>
  <w:style w:type="paragraph" w:customStyle="1" w:styleId="85E2B6CD0E51464482FE9C06ACD335CA1">
    <w:name w:val="85E2B6CD0E51464482FE9C06ACD335CA1"/>
    <w:rsid w:val="002C35E3"/>
    <w:pPr>
      <w:spacing w:after="200" w:line="276" w:lineRule="auto"/>
    </w:pPr>
    <w:rPr>
      <w:rFonts w:eastAsiaTheme="minorHAnsi"/>
    </w:rPr>
  </w:style>
  <w:style w:type="paragraph" w:customStyle="1" w:styleId="2D7C68D12A394865BB7116617584B0CC1">
    <w:name w:val="2D7C68D12A394865BB7116617584B0CC1"/>
    <w:rsid w:val="002C35E3"/>
    <w:pPr>
      <w:spacing w:after="200" w:line="276" w:lineRule="auto"/>
    </w:pPr>
    <w:rPr>
      <w:rFonts w:eastAsiaTheme="minorHAnsi"/>
    </w:rPr>
  </w:style>
  <w:style w:type="paragraph" w:customStyle="1" w:styleId="5A7082A9141F4D76A866B4E6F502F9E21">
    <w:name w:val="5A7082A9141F4D76A866B4E6F502F9E21"/>
    <w:rsid w:val="002C35E3"/>
    <w:pPr>
      <w:spacing w:after="200" w:line="276" w:lineRule="auto"/>
    </w:pPr>
    <w:rPr>
      <w:rFonts w:eastAsiaTheme="minorHAnsi"/>
    </w:rPr>
  </w:style>
  <w:style w:type="paragraph" w:customStyle="1" w:styleId="7A03848A350C4795BEA9AA5434F323461">
    <w:name w:val="7A03848A350C4795BEA9AA5434F323461"/>
    <w:rsid w:val="002C35E3"/>
    <w:pPr>
      <w:spacing w:after="200" w:line="276" w:lineRule="auto"/>
    </w:pPr>
    <w:rPr>
      <w:rFonts w:eastAsiaTheme="minorHAnsi"/>
    </w:rPr>
  </w:style>
  <w:style w:type="paragraph" w:customStyle="1" w:styleId="3F1691A9785E46CBA62A6F894D1E78E61">
    <w:name w:val="3F1691A9785E46CBA62A6F894D1E78E61"/>
    <w:rsid w:val="002C35E3"/>
    <w:pPr>
      <w:spacing w:after="200" w:line="276" w:lineRule="auto"/>
    </w:pPr>
    <w:rPr>
      <w:rFonts w:eastAsiaTheme="minorHAnsi"/>
    </w:rPr>
  </w:style>
  <w:style w:type="paragraph" w:customStyle="1" w:styleId="DA606FF516B845B3B7DD5DEA01F652F21">
    <w:name w:val="DA606FF516B845B3B7DD5DEA01F652F21"/>
    <w:rsid w:val="002C35E3"/>
    <w:pPr>
      <w:spacing w:after="200" w:line="276" w:lineRule="auto"/>
    </w:pPr>
    <w:rPr>
      <w:rFonts w:eastAsiaTheme="minorHAnsi"/>
    </w:rPr>
  </w:style>
  <w:style w:type="paragraph" w:customStyle="1" w:styleId="165CCD32FD1848FFA6DF246EE8DCE3B61">
    <w:name w:val="165CCD32FD1848FFA6DF246EE8DCE3B61"/>
    <w:rsid w:val="002C35E3"/>
    <w:pPr>
      <w:spacing w:after="200" w:line="276" w:lineRule="auto"/>
    </w:pPr>
    <w:rPr>
      <w:rFonts w:eastAsiaTheme="minorHAnsi"/>
    </w:rPr>
  </w:style>
  <w:style w:type="paragraph" w:customStyle="1" w:styleId="04FD9591ED0142D2AF6AAD5B17A7D9961">
    <w:name w:val="04FD9591ED0142D2AF6AAD5B17A7D9961"/>
    <w:rsid w:val="002C35E3"/>
    <w:pPr>
      <w:spacing w:after="200" w:line="276" w:lineRule="auto"/>
    </w:pPr>
    <w:rPr>
      <w:rFonts w:eastAsiaTheme="minorHAnsi"/>
    </w:rPr>
  </w:style>
  <w:style w:type="paragraph" w:customStyle="1" w:styleId="4AECBCF1ECF448E49362F8936509B29E1">
    <w:name w:val="4AECBCF1ECF448E49362F8936509B29E1"/>
    <w:rsid w:val="002C35E3"/>
    <w:pPr>
      <w:spacing w:after="200" w:line="276" w:lineRule="auto"/>
    </w:pPr>
    <w:rPr>
      <w:rFonts w:eastAsiaTheme="minorHAnsi"/>
    </w:rPr>
  </w:style>
  <w:style w:type="paragraph" w:customStyle="1" w:styleId="D0B9F2F4071740AE96CD08AFF2D533451">
    <w:name w:val="D0B9F2F4071740AE96CD08AFF2D533451"/>
    <w:rsid w:val="002C35E3"/>
    <w:pPr>
      <w:spacing w:after="200" w:line="276" w:lineRule="auto"/>
    </w:pPr>
    <w:rPr>
      <w:rFonts w:eastAsiaTheme="minorHAnsi"/>
    </w:rPr>
  </w:style>
  <w:style w:type="paragraph" w:customStyle="1" w:styleId="96814DDBAC174103B33150D0961A8F541">
    <w:name w:val="96814DDBAC174103B33150D0961A8F541"/>
    <w:rsid w:val="002C35E3"/>
    <w:pPr>
      <w:spacing w:after="200" w:line="276" w:lineRule="auto"/>
    </w:pPr>
    <w:rPr>
      <w:rFonts w:eastAsiaTheme="minorHAnsi"/>
    </w:rPr>
  </w:style>
  <w:style w:type="paragraph" w:customStyle="1" w:styleId="9B4990F8E2F448B2977DC3C2E05152621">
    <w:name w:val="9B4990F8E2F448B2977DC3C2E05152621"/>
    <w:rsid w:val="002C35E3"/>
    <w:pPr>
      <w:spacing w:after="200" w:line="276" w:lineRule="auto"/>
    </w:pPr>
    <w:rPr>
      <w:rFonts w:eastAsiaTheme="minorHAnsi"/>
    </w:rPr>
  </w:style>
  <w:style w:type="paragraph" w:customStyle="1" w:styleId="D303C2AAC61144D886742817DDDEC1BB1">
    <w:name w:val="D303C2AAC61144D886742817DDDEC1BB1"/>
    <w:rsid w:val="002C35E3"/>
    <w:pPr>
      <w:spacing w:after="200" w:line="276" w:lineRule="auto"/>
    </w:pPr>
    <w:rPr>
      <w:rFonts w:eastAsiaTheme="minorHAnsi"/>
    </w:rPr>
  </w:style>
  <w:style w:type="paragraph" w:customStyle="1" w:styleId="58A6FFCF23AC4DEEB25EC13F3E74877F1">
    <w:name w:val="58A6FFCF23AC4DEEB25EC13F3E74877F1"/>
    <w:rsid w:val="002C35E3"/>
    <w:pPr>
      <w:spacing w:after="200" w:line="276" w:lineRule="auto"/>
    </w:pPr>
    <w:rPr>
      <w:rFonts w:eastAsiaTheme="minorHAnsi"/>
    </w:rPr>
  </w:style>
  <w:style w:type="paragraph" w:customStyle="1" w:styleId="5447C26CA8AC4D11AA6B49F64F6EB4FF1">
    <w:name w:val="5447C26CA8AC4D11AA6B49F64F6EB4FF1"/>
    <w:rsid w:val="002C35E3"/>
    <w:pPr>
      <w:spacing w:after="200" w:line="276" w:lineRule="auto"/>
    </w:pPr>
    <w:rPr>
      <w:rFonts w:eastAsiaTheme="minorHAnsi"/>
    </w:rPr>
  </w:style>
  <w:style w:type="paragraph" w:customStyle="1" w:styleId="56DEE8E32B174D25984F48FBED5A51451">
    <w:name w:val="56DEE8E32B174D25984F48FBED5A51451"/>
    <w:rsid w:val="002C35E3"/>
    <w:pPr>
      <w:spacing w:after="200" w:line="276" w:lineRule="auto"/>
    </w:pPr>
    <w:rPr>
      <w:rFonts w:eastAsiaTheme="minorHAnsi"/>
    </w:rPr>
  </w:style>
  <w:style w:type="paragraph" w:customStyle="1" w:styleId="DCD6E480D9744830B560F43EB8CFC4DA1">
    <w:name w:val="DCD6E480D9744830B560F43EB8CFC4DA1"/>
    <w:rsid w:val="002C35E3"/>
    <w:pPr>
      <w:spacing w:after="200" w:line="276" w:lineRule="auto"/>
    </w:pPr>
    <w:rPr>
      <w:rFonts w:eastAsiaTheme="minorHAnsi"/>
    </w:rPr>
  </w:style>
  <w:style w:type="paragraph" w:customStyle="1" w:styleId="85BBD1E31DCA43EFB0D1CD3C47127A1F1">
    <w:name w:val="85BBD1E31DCA43EFB0D1CD3C47127A1F1"/>
    <w:rsid w:val="002C35E3"/>
    <w:pPr>
      <w:spacing w:after="200" w:line="276" w:lineRule="auto"/>
    </w:pPr>
    <w:rPr>
      <w:rFonts w:eastAsiaTheme="minorHAnsi"/>
    </w:rPr>
  </w:style>
  <w:style w:type="paragraph" w:customStyle="1" w:styleId="865AB6F4D3CD40E99F5A9E39EDB84DFF1">
    <w:name w:val="865AB6F4D3CD40E99F5A9E39EDB84DFF1"/>
    <w:rsid w:val="002C35E3"/>
    <w:pPr>
      <w:spacing w:after="200" w:line="276" w:lineRule="auto"/>
    </w:pPr>
    <w:rPr>
      <w:rFonts w:eastAsiaTheme="minorHAnsi"/>
    </w:rPr>
  </w:style>
  <w:style w:type="paragraph" w:customStyle="1" w:styleId="3E5667E9DD8C48CF8DA848AC3446CBB61">
    <w:name w:val="3E5667E9DD8C48CF8DA848AC3446CBB61"/>
    <w:rsid w:val="002C35E3"/>
    <w:pPr>
      <w:spacing w:after="200" w:line="276" w:lineRule="auto"/>
    </w:pPr>
    <w:rPr>
      <w:rFonts w:eastAsiaTheme="minorHAnsi"/>
    </w:rPr>
  </w:style>
  <w:style w:type="paragraph" w:customStyle="1" w:styleId="EEF4CD5ED0924131ACD89873BE1BEC631">
    <w:name w:val="EEF4CD5ED0924131ACD89873BE1BEC631"/>
    <w:rsid w:val="002C35E3"/>
    <w:pPr>
      <w:spacing w:after="200" w:line="276" w:lineRule="auto"/>
    </w:pPr>
    <w:rPr>
      <w:rFonts w:eastAsiaTheme="minorHAnsi"/>
    </w:rPr>
  </w:style>
  <w:style w:type="paragraph" w:customStyle="1" w:styleId="9610AC1D5AFD4EF8990CFF57BD94EF5E1">
    <w:name w:val="9610AC1D5AFD4EF8990CFF57BD94EF5E1"/>
    <w:rsid w:val="002C35E3"/>
    <w:pPr>
      <w:spacing w:after="200" w:line="276" w:lineRule="auto"/>
    </w:pPr>
    <w:rPr>
      <w:rFonts w:eastAsiaTheme="minorHAnsi"/>
    </w:rPr>
  </w:style>
  <w:style w:type="paragraph" w:customStyle="1" w:styleId="C6EF558EA75F4D3790CE33DE1FD7A6501">
    <w:name w:val="C6EF558EA75F4D3790CE33DE1FD7A6501"/>
    <w:rsid w:val="002C35E3"/>
    <w:pPr>
      <w:spacing w:after="200" w:line="276" w:lineRule="auto"/>
    </w:pPr>
    <w:rPr>
      <w:rFonts w:eastAsiaTheme="minorHAnsi"/>
    </w:rPr>
  </w:style>
  <w:style w:type="paragraph" w:customStyle="1" w:styleId="D8E3DDE2C0804CBD8319E3679F0F0DD11">
    <w:name w:val="D8E3DDE2C0804CBD8319E3679F0F0DD11"/>
    <w:rsid w:val="002C35E3"/>
    <w:pPr>
      <w:spacing w:after="200" w:line="276" w:lineRule="auto"/>
    </w:pPr>
    <w:rPr>
      <w:rFonts w:eastAsiaTheme="minorHAnsi"/>
    </w:rPr>
  </w:style>
  <w:style w:type="paragraph" w:customStyle="1" w:styleId="577E9C497011428091470308AC81328B1">
    <w:name w:val="577E9C497011428091470308AC81328B1"/>
    <w:rsid w:val="002C35E3"/>
    <w:pPr>
      <w:spacing w:after="200" w:line="276" w:lineRule="auto"/>
    </w:pPr>
    <w:rPr>
      <w:rFonts w:eastAsiaTheme="minorHAnsi"/>
    </w:rPr>
  </w:style>
  <w:style w:type="paragraph" w:customStyle="1" w:styleId="7B234FA787D1409087ADD13CBCB935C91">
    <w:name w:val="7B234FA787D1409087ADD13CBCB935C91"/>
    <w:rsid w:val="002C35E3"/>
    <w:pPr>
      <w:spacing w:after="200" w:line="276" w:lineRule="auto"/>
    </w:pPr>
    <w:rPr>
      <w:rFonts w:eastAsiaTheme="minorHAnsi"/>
    </w:rPr>
  </w:style>
  <w:style w:type="paragraph" w:customStyle="1" w:styleId="0487805082884168B4B446190CB2DC981">
    <w:name w:val="0487805082884168B4B446190CB2DC981"/>
    <w:rsid w:val="002C35E3"/>
    <w:pPr>
      <w:spacing w:after="200" w:line="276" w:lineRule="auto"/>
    </w:pPr>
    <w:rPr>
      <w:rFonts w:eastAsiaTheme="minorHAnsi"/>
    </w:rPr>
  </w:style>
  <w:style w:type="paragraph" w:customStyle="1" w:styleId="CC9C6BFC3341463BA069A64B737DAA6F1">
    <w:name w:val="CC9C6BFC3341463BA069A64B737DAA6F1"/>
    <w:rsid w:val="002C35E3"/>
    <w:pPr>
      <w:spacing w:after="200" w:line="276" w:lineRule="auto"/>
    </w:pPr>
    <w:rPr>
      <w:rFonts w:eastAsiaTheme="minorHAnsi"/>
    </w:rPr>
  </w:style>
  <w:style w:type="paragraph" w:customStyle="1" w:styleId="85CF567E094041E583DA4AAB5E57B0D41">
    <w:name w:val="85CF567E094041E583DA4AAB5E57B0D41"/>
    <w:rsid w:val="002C35E3"/>
    <w:pPr>
      <w:spacing w:after="200" w:line="276" w:lineRule="auto"/>
    </w:pPr>
    <w:rPr>
      <w:rFonts w:eastAsiaTheme="minorHAnsi"/>
    </w:rPr>
  </w:style>
  <w:style w:type="paragraph" w:customStyle="1" w:styleId="10A3ECD138C048688334CD23A9B8E99E1">
    <w:name w:val="10A3ECD138C048688334CD23A9B8E99E1"/>
    <w:rsid w:val="002C35E3"/>
    <w:pPr>
      <w:spacing w:after="200" w:line="276" w:lineRule="auto"/>
    </w:pPr>
    <w:rPr>
      <w:rFonts w:eastAsiaTheme="minorHAnsi"/>
    </w:rPr>
  </w:style>
  <w:style w:type="paragraph" w:customStyle="1" w:styleId="6DD5201612D54DF0A5C66349E425265C1">
    <w:name w:val="6DD5201612D54DF0A5C66349E425265C1"/>
    <w:rsid w:val="002C35E3"/>
    <w:pPr>
      <w:spacing w:after="200" w:line="276" w:lineRule="auto"/>
    </w:pPr>
    <w:rPr>
      <w:rFonts w:eastAsiaTheme="minorHAnsi"/>
    </w:rPr>
  </w:style>
  <w:style w:type="paragraph" w:customStyle="1" w:styleId="8DF10D3F9E1B4027BC666A2C26D2107D1">
    <w:name w:val="8DF10D3F9E1B4027BC666A2C26D2107D1"/>
    <w:rsid w:val="002C35E3"/>
    <w:pPr>
      <w:spacing w:after="200" w:line="276" w:lineRule="auto"/>
    </w:pPr>
    <w:rPr>
      <w:rFonts w:eastAsiaTheme="minorHAnsi"/>
    </w:rPr>
  </w:style>
  <w:style w:type="paragraph" w:customStyle="1" w:styleId="F7B81B98421B4A6C85E3F6A9F0503B021">
    <w:name w:val="F7B81B98421B4A6C85E3F6A9F0503B021"/>
    <w:rsid w:val="002C35E3"/>
    <w:pPr>
      <w:spacing w:after="200" w:line="276" w:lineRule="auto"/>
    </w:pPr>
    <w:rPr>
      <w:rFonts w:eastAsiaTheme="minorHAnsi"/>
    </w:rPr>
  </w:style>
  <w:style w:type="paragraph" w:customStyle="1" w:styleId="16B817DA17E147DD82AC29A8A7A584401">
    <w:name w:val="16B817DA17E147DD82AC29A8A7A584401"/>
    <w:rsid w:val="002C35E3"/>
    <w:pPr>
      <w:spacing w:after="200" w:line="276" w:lineRule="auto"/>
    </w:pPr>
    <w:rPr>
      <w:rFonts w:eastAsiaTheme="minorHAnsi"/>
    </w:rPr>
  </w:style>
  <w:style w:type="paragraph" w:customStyle="1" w:styleId="88BCF1382D5A4A37B899D60F977C7BBE1">
    <w:name w:val="88BCF1382D5A4A37B899D60F977C7BBE1"/>
    <w:rsid w:val="002C35E3"/>
    <w:pPr>
      <w:spacing w:after="200" w:line="276" w:lineRule="auto"/>
    </w:pPr>
    <w:rPr>
      <w:rFonts w:eastAsiaTheme="minorHAnsi"/>
    </w:rPr>
  </w:style>
  <w:style w:type="paragraph" w:customStyle="1" w:styleId="71406CF27F194EF080DEE526FD9D6E1C1">
    <w:name w:val="71406CF27F194EF080DEE526FD9D6E1C1"/>
    <w:rsid w:val="002C35E3"/>
    <w:pPr>
      <w:spacing w:after="200" w:line="276" w:lineRule="auto"/>
    </w:pPr>
    <w:rPr>
      <w:rFonts w:eastAsiaTheme="minorHAnsi"/>
    </w:rPr>
  </w:style>
  <w:style w:type="paragraph" w:customStyle="1" w:styleId="6EF1979D9F08440E8D455A38A0A6AFC81">
    <w:name w:val="6EF1979D9F08440E8D455A38A0A6AFC81"/>
    <w:rsid w:val="002C35E3"/>
    <w:pPr>
      <w:spacing w:after="200" w:line="276" w:lineRule="auto"/>
    </w:pPr>
    <w:rPr>
      <w:rFonts w:eastAsiaTheme="minorHAnsi"/>
    </w:rPr>
  </w:style>
  <w:style w:type="paragraph" w:customStyle="1" w:styleId="60590B3DAFD14CA68622918841DA47E41">
    <w:name w:val="60590B3DAFD14CA68622918841DA47E41"/>
    <w:rsid w:val="002C35E3"/>
    <w:pPr>
      <w:spacing w:after="200" w:line="276" w:lineRule="auto"/>
    </w:pPr>
    <w:rPr>
      <w:rFonts w:eastAsiaTheme="minorHAnsi"/>
    </w:rPr>
  </w:style>
  <w:style w:type="paragraph" w:customStyle="1" w:styleId="880BAEAEBA6A46FE8D37AD51B20AF1EA1">
    <w:name w:val="880BAEAEBA6A46FE8D37AD51B20AF1EA1"/>
    <w:rsid w:val="002C35E3"/>
    <w:pPr>
      <w:spacing w:after="200" w:line="276" w:lineRule="auto"/>
    </w:pPr>
    <w:rPr>
      <w:rFonts w:eastAsiaTheme="minorHAnsi"/>
    </w:rPr>
  </w:style>
  <w:style w:type="paragraph" w:customStyle="1" w:styleId="E72A013D93D34E5699A60E32CB687E2B1">
    <w:name w:val="E72A013D93D34E5699A60E32CB687E2B1"/>
    <w:rsid w:val="002C35E3"/>
    <w:pPr>
      <w:spacing w:after="200" w:line="276" w:lineRule="auto"/>
    </w:pPr>
    <w:rPr>
      <w:rFonts w:eastAsiaTheme="minorHAnsi"/>
    </w:rPr>
  </w:style>
  <w:style w:type="paragraph" w:customStyle="1" w:styleId="85BA24E875EA4D51A14C61211FEF7954">
    <w:name w:val="85BA24E875EA4D51A14C61211FEF7954"/>
    <w:rsid w:val="002C35E3"/>
    <w:pPr>
      <w:spacing w:after="200" w:line="276" w:lineRule="auto"/>
    </w:pPr>
    <w:rPr>
      <w:rFonts w:eastAsiaTheme="minorHAnsi"/>
    </w:rPr>
  </w:style>
  <w:style w:type="paragraph" w:customStyle="1" w:styleId="81AC0E5B52C7453792C278C7D702373D">
    <w:name w:val="81AC0E5B52C7453792C278C7D702373D"/>
    <w:rsid w:val="002C35E3"/>
    <w:pPr>
      <w:spacing w:after="200" w:line="276" w:lineRule="auto"/>
    </w:pPr>
    <w:rPr>
      <w:rFonts w:eastAsiaTheme="minorHAnsi"/>
    </w:rPr>
  </w:style>
  <w:style w:type="paragraph" w:customStyle="1" w:styleId="B2A9D0F94FBC4DFB8F6E1BC80E4CB042">
    <w:name w:val="B2A9D0F94FBC4DFB8F6E1BC80E4CB042"/>
    <w:rsid w:val="002C35E3"/>
    <w:pPr>
      <w:spacing w:after="200" w:line="276" w:lineRule="auto"/>
    </w:pPr>
    <w:rPr>
      <w:rFonts w:eastAsiaTheme="minorHAnsi"/>
    </w:rPr>
  </w:style>
  <w:style w:type="paragraph" w:customStyle="1" w:styleId="054FBB1529F24B7E9187ACA60A6C8FAF">
    <w:name w:val="054FBB1529F24B7E9187ACA60A6C8FAF"/>
    <w:rsid w:val="002C35E3"/>
    <w:pPr>
      <w:spacing w:after="200" w:line="276" w:lineRule="auto"/>
    </w:pPr>
    <w:rPr>
      <w:rFonts w:eastAsiaTheme="minorHAnsi"/>
    </w:rPr>
  </w:style>
  <w:style w:type="paragraph" w:customStyle="1" w:styleId="4E81582A41A34DCCAE2A960647F2668E">
    <w:name w:val="4E81582A41A34DCCAE2A960647F2668E"/>
    <w:rsid w:val="002C35E3"/>
    <w:pPr>
      <w:spacing w:after="200" w:line="276" w:lineRule="auto"/>
    </w:pPr>
    <w:rPr>
      <w:rFonts w:eastAsiaTheme="minorHAnsi"/>
    </w:rPr>
  </w:style>
  <w:style w:type="paragraph" w:customStyle="1" w:styleId="E54EE44C737F4ADFAFD2E8F19F627002">
    <w:name w:val="E54EE44C737F4ADFAFD2E8F19F627002"/>
    <w:rsid w:val="002C35E3"/>
    <w:pPr>
      <w:spacing w:after="200" w:line="276" w:lineRule="auto"/>
    </w:pPr>
    <w:rPr>
      <w:rFonts w:eastAsiaTheme="minorHAnsi"/>
    </w:rPr>
  </w:style>
  <w:style w:type="paragraph" w:customStyle="1" w:styleId="ADE3F9DD5E9C4A3D8D70FC8C86FB3A1D">
    <w:name w:val="ADE3F9DD5E9C4A3D8D70FC8C86FB3A1D"/>
    <w:rsid w:val="002C35E3"/>
    <w:pPr>
      <w:spacing w:after="200" w:line="276" w:lineRule="auto"/>
    </w:pPr>
    <w:rPr>
      <w:rFonts w:eastAsiaTheme="minorHAnsi"/>
    </w:rPr>
  </w:style>
  <w:style w:type="paragraph" w:customStyle="1" w:styleId="5E983E29CD1444959D1EB813DD1B82A1">
    <w:name w:val="5E983E29CD1444959D1EB813DD1B82A1"/>
    <w:rsid w:val="002C35E3"/>
    <w:pPr>
      <w:spacing w:after="200" w:line="276" w:lineRule="auto"/>
    </w:pPr>
    <w:rPr>
      <w:rFonts w:eastAsiaTheme="minorHAnsi"/>
    </w:rPr>
  </w:style>
  <w:style w:type="paragraph" w:customStyle="1" w:styleId="6A54839571924FED9DC3831CBCAA014A">
    <w:name w:val="6A54839571924FED9DC3831CBCAA014A"/>
    <w:rsid w:val="002C35E3"/>
    <w:pPr>
      <w:spacing w:after="200" w:line="276" w:lineRule="auto"/>
    </w:pPr>
    <w:rPr>
      <w:rFonts w:eastAsiaTheme="minorHAnsi"/>
    </w:rPr>
  </w:style>
  <w:style w:type="paragraph" w:customStyle="1" w:styleId="D644F99F290D461C8B66FB175E85E849">
    <w:name w:val="D644F99F290D461C8B66FB175E85E849"/>
    <w:rsid w:val="002C35E3"/>
    <w:pPr>
      <w:spacing w:after="200" w:line="276" w:lineRule="auto"/>
    </w:pPr>
    <w:rPr>
      <w:rFonts w:eastAsiaTheme="minorHAnsi"/>
    </w:rPr>
  </w:style>
  <w:style w:type="paragraph" w:customStyle="1" w:styleId="062479E02B51445F843CCE6268B9A0CB">
    <w:name w:val="062479E02B51445F843CCE6268B9A0CB"/>
    <w:rsid w:val="002C35E3"/>
    <w:pPr>
      <w:spacing w:after="200" w:line="276" w:lineRule="auto"/>
      <w:ind w:left="720"/>
      <w:contextualSpacing/>
    </w:pPr>
    <w:rPr>
      <w:rFonts w:eastAsiaTheme="minorHAnsi"/>
    </w:rPr>
  </w:style>
  <w:style w:type="paragraph" w:customStyle="1" w:styleId="EDB8AFDCFD9A415895717CB3138253D5">
    <w:name w:val="EDB8AFDCFD9A415895717CB3138253D5"/>
    <w:rsid w:val="002C35E3"/>
    <w:pPr>
      <w:spacing w:after="200" w:line="276" w:lineRule="auto"/>
    </w:pPr>
    <w:rPr>
      <w:rFonts w:eastAsiaTheme="minorHAnsi"/>
    </w:rPr>
  </w:style>
  <w:style w:type="paragraph" w:customStyle="1" w:styleId="F45B143C57AD4A34875635F8E4260DBA">
    <w:name w:val="F45B143C57AD4A34875635F8E4260DBA"/>
    <w:rsid w:val="002C35E3"/>
    <w:pPr>
      <w:spacing w:after="200" w:line="276" w:lineRule="auto"/>
    </w:pPr>
    <w:rPr>
      <w:rFonts w:eastAsiaTheme="minorHAnsi"/>
    </w:rPr>
  </w:style>
  <w:style w:type="paragraph" w:customStyle="1" w:styleId="6BAC9E53A455434A963C187603238A77">
    <w:name w:val="6BAC9E53A455434A963C187603238A77"/>
    <w:rsid w:val="002C35E3"/>
    <w:pPr>
      <w:spacing w:after="200" w:line="276" w:lineRule="auto"/>
    </w:pPr>
    <w:rPr>
      <w:rFonts w:eastAsiaTheme="minorHAnsi"/>
    </w:rPr>
  </w:style>
  <w:style w:type="paragraph" w:customStyle="1" w:styleId="FA88CB950E6349CA99CF067F822281B1">
    <w:name w:val="FA88CB950E6349CA99CF067F822281B1"/>
    <w:rsid w:val="002C35E3"/>
    <w:pPr>
      <w:spacing w:after="200" w:line="276" w:lineRule="auto"/>
    </w:pPr>
    <w:rPr>
      <w:rFonts w:eastAsiaTheme="minorHAnsi"/>
    </w:rPr>
  </w:style>
  <w:style w:type="paragraph" w:customStyle="1" w:styleId="52BF28BA392844C185B9D92832DAE624">
    <w:name w:val="52BF28BA392844C185B9D92832DAE624"/>
    <w:rsid w:val="002C35E3"/>
    <w:pPr>
      <w:spacing w:after="200" w:line="276" w:lineRule="auto"/>
    </w:pPr>
    <w:rPr>
      <w:rFonts w:eastAsiaTheme="minorHAnsi"/>
    </w:rPr>
  </w:style>
  <w:style w:type="paragraph" w:customStyle="1" w:styleId="1F9F49D1F02646D38790D0540A52DEB0">
    <w:name w:val="1F9F49D1F02646D38790D0540A52DEB0"/>
    <w:rsid w:val="002C35E3"/>
    <w:pPr>
      <w:spacing w:after="200" w:line="276" w:lineRule="auto"/>
    </w:pPr>
    <w:rPr>
      <w:rFonts w:eastAsiaTheme="minorHAnsi"/>
    </w:rPr>
  </w:style>
  <w:style w:type="paragraph" w:customStyle="1" w:styleId="616300F84F2844A7BD9D00B503B4FAFE">
    <w:name w:val="616300F84F2844A7BD9D00B503B4FAFE"/>
    <w:rsid w:val="002C35E3"/>
    <w:pPr>
      <w:spacing w:after="200" w:line="276" w:lineRule="auto"/>
    </w:pPr>
    <w:rPr>
      <w:rFonts w:eastAsiaTheme="minorHAnsi"/>
    </w:rPr>
  </w:style>
  <w:style w:type="paragraph" w:customStyle="1" w:styleId="5C94A5FFCF12457C8537AF1465DD5F63">
    <w:name w:val="5C94A5FFCF12457C8537AF1465DD5F63"/>
    <w:rsid w:val="002C35E3"/>
    <w:pPr>
      <w:spacing w:after="200" w:line="276" w:lineRule="auto"/>
    </w:pPr>
    <w:rPr>
      <w:rFonts w:eastAsiaTheme="minorHAnsi"/>
    </w:rPr>
  </w:style>
  <w:style w:type="paragraph" w:customStyle="1" w:styleId="6C3ABD89DD914C8F80D1AFE4A8486235">
    <w:name w:val="6C3ABD89DD914C8F80D1AFE4A8486235"/>
    <w:rsid w:val="002C35E3"/>
    <w:pPr>
      <w:spacing w:after="200" w:line="276" w:lineRule="auto"/>
    </w:pPr>
    <w:rPr>
      <w:rFonts w:eastAsiaTheme="minorHAnsi"/>
    </w:rPr>
  </w:style>
  <w:style w:type="paragraph" w:customStyle="1" w:styleId="CF1C7A64A88445498AA2AEB10C72C840">
    <w:name w:val="CF1C7A64A88445498AA2AEB10C72C840"/>
    <w:rsid w:val="002C35E3"/>
    <w:pPr>
      <w:spacing w:after="200" w:line="276" w:lineRule="auto"/>
    </w:pPr>
    <w:rPr>
      <w:rFonts w:eastAsiaTheme="minorHAnsi"/>
    </w:rPr>
  </w:style>
  <w:style w:type="paragraph" w:customStyle="1" w:styleId="4FAEC29CFDD94C1DA273C8F935434AC3">
    <w:name w:val="4FAEC29CFDD94C1DA273C8F935434AC3"/>
    <w:rsid w:val="002C35E3"/>
    <w:pPr>
      <w:spacing w:after="200" w:line="276" w:lineRule="auto"/>
    </w:pPr>
    <w:rPr>
      <w:rFonts w:eastAsiaTheme="minorHAnsi"/>
    </w:rPr>
  </w:style>
  <w:style w:type="paragraph" w:customStyle="1" w:styleId="55D2BF56385949929DC9A657D80CE778">
    <w:name w:val="55D2BF56385949929DC9A657D80CE778"/>
    <w:rsid w:val="002C35E3"/>
    <w:pPr>
      <w:spacing w:after="200" w:line="276" w:lineRule="auto"/>
    </w:pPr>
    <w:rPr>
      <w:rFonts w:eastAsiaTheme="minorHAnsi"/>
    </w:rPr>
  </w:style>
  <w:style w:type="paragraph" w:customStyle="1" w:styleId="7963553D85DA4D36888F624D43CFB252">
    <w:name w:val="7963553D85DA4D36888F624D43CFB252"/>
    <w:rsid w:val="002C35E3"/>
    <w:pPr>
      <w:spacing w:after="200" w:line="276" w:lineRule="auto"/>
    </w:pPr>
    <w:rPr>
      <w:rFonts w:eastAsiaTheme="minorHAnsi"/>
    </w:rPr>
  </w:style>
  <w:style w:type="paragraph" w:customStyle="1" w:styleId="4B1824F877BB473186A50525BAB66ACA">
    <w:name w:val="4B1824F877BB473186A50525BAB66ACA"/>
    <w:rsid w:val="002C35E3"/>
    <w:pPr>
      <w:spacing w:after="200" w:line="276" w:lineRule="auto"/>
    </w:pPr>
    <w:rPr>
      <w:rFonts w:eastAsiaTheme="minorHAnsi"/>
    </w:rPr>
  </w:style>
  <w:style w:type="paragraph" w:customStyle="1" w:styleId="5C5090D0EE5649638226AA2E654D0542">
    <w:name w:val="5C5090D0EE5649638226AA2E654D0542"/>
    <w:rsid w:val="002C35E3"/>
    <w:pPr>
      <w:spacing w:after="200" w:line="276" w:lineRule="auto"/>
    </w:pPr>
    <w:rPr>
      <w:rFonts w:eastAsiaTheme="minorHAnsi"/>
    </w:rPr>
  </w:style>
  <w:style w:type="paragraph" w:customStyle="1" w:styleId="6167E4D157AC416A9012475D9F1ED8C8">
    <w:name w:val="6167E4D157AC416A9012475D9F1ED8C8"/>
    <w:rsid w:val="002C35E3"/>
    <w:pPr>
      <w:spacing w:after="200" w:line="276" w:lineRule="auto"/>
    </w:pPr>
    <w:rPr>
      <w:rFonts w:eastAsiaTheme="minorHAnsi"/>
    </w:rPr>
  </w:style>
  <w:style w:type="paragraph" w:customStyle="1" w:styleId="FDD7BC835FD34065B36E22E4E94CDD40">
    <w:name w:val="FDD7BC835FD34065B36E22E4E94CDD40"/>
    <w:rsid w:val="002C35E3"/>
    <w:pPr>
      <w:spacing w:after="200" w:line="276" w:lineRule="auto"/>
    </w:pPr>
    <w:rPr>
      <w:rFonts w:eastAsiaTheme="minorHAnsi"/>
    </w:rPr>
  </w:style>
  <w:style w:type="paragraph" w:customStyle="1" w:styleId="98A4FFA139A0447699A13BC4900F45AC">
    <w:name w:val="98A4FFA139A0447699A13BC4900F45AC"/>
    <w:rsid w:val="002C35E3"/>
    <w:pPr>
      <w:spacing w:after="200" w:line="276" w:lineRule="auto"/>
    </w:pPr>
    <w:rPr>
      <w:rFonts w:eastAsiaTheme="minorHAnsi"/>
    </w:rPr>
  </w:style>
  <w:style w:type="paragraph" w:customStyle="1" w:styleId="0F5167EEB36145A9B406AA2227F163DD">
    <w:name w:val="0F5167EEB36145A9B406AA2227F163DD"/>
    <w:rsid w:val="002C35E3"/>
    <w:pPr>
      <w:spacing w:after="200" w:line="276" w:lineRule="auto"/>
    </w:pPr>
    <w:rPr>
      <w:rFonts w:eastAsiaTheme="minorHAnsi"/>
    </w:rPr>
  </w:style>
  <w:style w:type="paragraph" w:customStyle="1" w:styleId="77610329348D4BDABEDBA219D9E34074">
    <w:name w:val="77610329348D4BDABEDBA219D9E34074"/>
    <w:rsid w:val="002C35E3"/>
    <w:pPr>
      <w:spacing w:after="200" w:line="276" w:lineRule="auto"/>
    </w:pPr>
    <w:rPr>
      <w:rFonts w:eastAsiaTheme="minorHAnsi"/>
    </w:rPr>
  </w:style>
  <w:style w:type="paragraph" w:customStyle="1" w:styleId="21B20E9409BB413F9771A7E37BB83248">
    <w:name w:val="21B20E9409BB413F9771A7E37BB83248"/>
    <w:rsid w:val="002C35E3"/>
    <w:pPr>
      <w:spacing w:after="200" w:line="276" w:lineRule="auto"/>
    </w:pPr>
    <w:rPr>
      <w:rFonts w:eastAsiaTheme="minorHAnsi"/>
    </w:rPr>
  </w:style>
  <w:style w:type="paragraph" w:customStyle="1" w:styleId="3B7DCABB04894713A4C0808177DFBC34">
    <w:name w:val="3B7DCABB04894713A4C0808177DFBC34"/>
    <w:rsid w:val="002C35E3"/>
    <w:pPr>
      <w:spacing w:after="200" w:line="276" w:lineRule="auto"/>
    </w:pPr>
    <w:rPr>
      <w:rFonts w:eastAsiaTheme="minorHAnsi"/>
    </w:rPr>
  </w:style>
  <w:style w:type="paragraph" w:customStyle="1" w:styleId="5282D96FB3C5488EB5FBDE8B37C29D61">
    <w:name w:val="5282D96FB3C5488EB5FBDE8B37C29D61"/>
    <w:rsid w:val="002C35E3"/>
    <w:pPr>
      <w:spacing w:after="200" w:line="276" w:lineRule="auto"/>
    </w:pPr>
    <w:rPr>
      <w:rFonts w:eastAsiaTheme="minorHAnsi"/>
    </w:rPr>
  </w:style>
  <w:style w:type="paragraph" w:customStyle="1" w:styleId="9161E7ED533B4ED0B11F0682718D3589">
    <w:name w:val="9161E7ED533B4ED0B11F0682718D3589"/>
    <w:rsid w:val="002C35E3"/>
    <w:pPr>
      <w:spacing w:after="200" w:line="276" w:lineRule="auto"/>
    </w:pPr>
    <w:rPr>
      <w:rFonts w:eastAsiaTheme="minorHAnsi"/>
    </w:rPr>
  </w:style>
  <w:style w:type="paragraph" w:customStyle="1" w:styleId="48899C5EFC7B47B39578F8477C1B41E5">
    <w:name w:val="48899C5EFC7B47B39578F8477C1B41E5"/>
    <w:rsid w:val="002C35E3"/>
    <w:pPr>
      <w:spacing w:after="200" w:line="276" w:lineRule="auto"/>
    </w:pPr>
    <w:rPr>
      <w:rFonts w:eastAsiaTheme="minorHAnsi"/>
    </w:rPr>
  </w:style>
  <w:style w:type="paragraph" w:customStyle="1" w:styleId="94FBC2FBF11249E79F310BB530CB9471">
    <w:name w:val="94FBC2FBF11249E79F310BB530CB9471"/>
    <w:rsid w:val="002C35E3"/>
    <w:pPr>
      <w:spacing w:after="200" w:line="276" w:lineRule="auto"/>
    </w:pPr>
    <w:rPr>
      <w:rFonts w:eastAsiaTheme="minorHAnsi"/>
    </w:rPr>
  </w:style>
  <w:style w:type="paragraph" w:customStyle="1" w:styleId="6DB543AB095E42A493A7CD9AD8AA11302">
    <w:name w:val="6DB543AB095E42A493A7CD9AD8AA11302"/>
    <w:rsid w:val="002C35E3"/>
    <w:pPr>
      <w:spacing w:after="200" w:line="276" w:lineRule="auto"/>
      <w:ind w:left="720"/>
      <w:contextualSpacing/>
    </w:pPr>
    <w:rPr>
      <w:rFonts w:eastAsiaTheme="minorHAnsi"/>
    </w:rPr>
  </w:style>
  <w:style w:type="paragraph" w:customStyle="1" w:styleId="AB24529B1E0541B381E50872841020E72">
    <w:name w:val="AB24529B1E0541B381E50872841020E72"/>
    <w:rsid w:val="002C35E3"/>
    <w:pPr>
      <w:spacing w:after="200" w:line="276" w:lineRule="auto"/>
      <w:ind w:left="720"/>
      <w:contextualSpacing/>
    </w:pPr>
    <w:rPr>
      <w:rFonts w:eastAsiaTheme="minorHAnsi"/>
    </w:rPr>
  </w:style>
  <w:style w:type="paragraph" w:customStyle="1" w:styleId="DDACBCB4F5784DBBA14CBF1E32F915C42">
    <w:name w:val="DDACBCB4F5784DBBA14CBF1E32F915C42"/>
    <w:rsid w:val="002C35E3"/>
    <w:pPr>
      <w:spacing w:after="200" w:line="276" w:lineRule="auto"/>
      <w:ind w:left="720"/>
      <w:contextualSpacing/>
    </w:pPr>
    <w:rPr>
      <w:rFonts w:eastAsiaTheme="minorHAnsi"/>
    </w:rPr>
  </w:style>
  <w:style w:type="paragraph" w:customStyle="1" w:styleId="CCEC457473F54C25AC9B6B73D5436F8F2">
    <w:name w:val="CCEC457473F54C25AC9B6B73D5436F8F2"/>
    <w:rsid w:val="002C35E3"/>
    <w:pPr>
      <w:spacing w:after="200" w:line="276" w:lineRule="auto"/>
      <w:ind w:left="720"/>
      <w:contextualSpacing/>
    </w:pPr>
    <w:rPr>
      <w:rFonts w:eastAsiaTheme="minorHAnsi"/>
    </w:rPr>
  </w:style>
  <w:style w:type="paragraph" w:customStyle="1" w:styleId="370A90673A75494AA50FCA23F0CCB2662">
    <w:name w:val="370A90673A75494AA50FCA23F0CCB2662"/>
    <w:rsid w:val="002C35E3"/>
    <w:pPr>
      <w:spacing w:after="200" w:line="276" w:lineRule="auto"/>
      <w:ind w:left="720"/>
      <w:contextualSpacing/>
    </w:pPr>
    <w:rPr>
      <w:rFonts w:eastAsiaTheme="minorHAnsi"/>
    </w:rPr>
  </w:style>
  <w:style w:type="paragraph" w:customStyle="1" w:styleId="946DE55BFAFB464CA41FB97F4B8C098D2">
    <w:name w:val="946DE55BFAFB464CA41FB97F4B8C098D2"/>
    <w:rsid w:val="002C35E3"/>
    <w:pPr>
      <w:spacing w:after="200" w:line="276" w:lineRule="auto"/>
      <w:ind w:left="720"/>
      <w:contextualSpacing/>
    </w:pPr>
    <w:rPr>
      <w:rFonts w:eastAsiaTheme="minorHAnsi"/>
    </w:rPr>
  </w:style>
  <w:style w:type="paragraph" w:customStyle="1" w:styleId="957389A3F21D46759561761E734A21D22">
    <w:name w:val="957389A3F21D46759561761E734A21D22"/>
    <w:rsid w:val="002C35E3"/>
    <w:pPr>
      <w:spacing w:after="200" w:line="276" w:lineRule="auto"/>
    </w:pPr>
    <w:rPr>
      <w:rFonts w:eastAsiaTheme="minorHAnsi"/>
    </w:rPr>
  </w:style>
  <w:style w:type="paragraph" w:customStyle="1" w:styleId="51399A4E01F14D6E91B41AEBED7EA0C82">
    <w:name w:val="51399A4E01F14D6E91B41AEBED7EA0C82"/>
    <w:rsid w:val="002C35E3"/>
    <w:pPr>
      <w:spacing w:after="200" w:line="276" w:lineRule="auto"/>
    </w:pPr>
    <w:rPr>
      <w:rFonts w:eastAsiaTheme="minorHAnsi"/>
    </w:rPr>
  </w:style>
  <w:style w:type="paragraph" w:customStyle="1" w:styleId="0B641E2D26D8447A8E0D170C0E61E9742">
    <w:name w:val="0B641E2D26D8447A8E0D170C0E61E9742"/>
    <w:rsid w:val="002C35E3"/>
    <w:pPr>
      <w:spacing w:after="200" w:line="276" w:lineRule="auto"/>
    </w:pPr>
    <w:rPr>
      <w:rFonts w:eastAsiaTheme="minorHAnsi"/>
    </w:rPr>
  </w:style>
  <w:style w:type="paragraph" w:customStyle="1" w:styleId="7E17B5F39D0341918337514D82A8DE362">
    <w:name w:val="7E17B5F39D0341918337514D82A8DE362"/>
    <w:rsid w:val="002C35E3"/>
    <w:pPr>
      <w:spacing w:after="200" w:line="276" w:lineRule="auto"/>
    </w:pPr>
    <w:rPr>
      <w:rFonts w:eastAsiaTheme="minorHAnsi"/>
    </w:rPr>
  </w:style>
  <w:style w:type="paragraph" w:customStyle="1" w:styleId="CEF6BB4EA0CB4535A8DCA5F38997056C2">
    <w:name w:val="CEF6BB4EA0CB4535A8DCA5F38997056C2"/>
    <w:rsid w:val="002C35E3"/>
    <w:pPr>
      <w:spacing w:after="200" w:line="276" w:lineRule="auto"/>
    </w:pPr>
    <w:rPr>
      <w:rFonts w:eastAsiaTheme="minorHAnsi"/>
    </w:rPr>
  </w:style>
  <w:style w:type="paragraph" w:customStyle="1" w:styleId="99573ACF0D3A4809B5616259251DD9E62">
    <w:name w:val="99573ACF0D3A4809B5616259251DD9E62"/>
    <w:rsid w:val="002C35E3"/>
    <w:pPr>
      <w:spacing w:after="200" w:line="276" w:lineRule="auto"/>
    </w:pPr>
    <w:rPr>
      <w:rFonts w:eastAsiaTheme="minorHAnsi"/>
    </w:rPr>
  </w:style>
  <w:style w:type="paragraph" w:customStyle="1" w:styleId="672113112F214C3FAE7413A237AA692B2">
    <w:name w:val="672113112F214C3FAE7413A237AA692B2"/>
    <w:rsid w:val="002C35E3"/>
    <w:pPr>
      <w:spacing w:after="200" w:line="276" w:lineRule="auto"/>
    </w:pPr>
    <w:rPr>
      <w:rFonts w:eastAsiaTheme="minorHAnsi"/>
    </w:rPr>
  </w:style>
  <w:style w:type="paragraph" w:customStyle="1" w:styleId="13BA5D0FCB1C44E9AB609D1390DCC5562">
    <w:name w:val="13BA5D0FCB1C44E9AB609D1390DCC5562"/>
    <w:rsid w:val="002C35E3"/>
    <w:pPr>
      <w:spacing w:after="200" w:line="276" w:lineRule="auto"/>
    </w:pPr>
    <w:rPr>
      <w:rFonts w:eastAsiaTheme="minorHAnsi"/>
    </w:rPr>
  </w:style>
  <w:style w:type="paragraph" w:customStyle="1" w:styleId="7EFA7DC178BC45319E5E9C126FA542B12">
    <w:name w:val="7EFA7DC178BC45319E5E9C126FA542B12"/>
    <w:rsid w:val="002C35E3"/>
    <w:pPr>
      <w:spacing w:after="200" w:line="276" w:lineRule="auto"/>
    </w:pPr>
    <w:rPr>
      <w:rFonts w:eastAsiaTheme="minorHAnsi"/>
    </w:rPr>
  </w:style>
  <w:style w:type="paragraph" w:customStyle="1" w:styleId="CC48DA94A7CD417E99D02E71EC08F0002">
    <w:name w:val="CC48DA94A7CD417E99D02E71EC08F0002"/>
    <w:rsid w:val="002C35E3"/>
    <w:pPr>
      <w:spacing w:after="200" w:line="276" w:lineRule="auto"/>
    </w:pPr>
    <w:rPr>
      <w:rFonts w:eastAsiaTheme="minorHAnsi"/>
    </w:rPr>
  </w:style>
  <w:style w:type="paragraph" w:customStyle="1" w:styleId="135F22EDAC154195A865930B75B95B7A2">
    <w:name w:val="135F22EDAC154195A865930B75B95B7A2"/>
    <w:rsid w:val="002C35E3"/>
    <w:pPr>
      <w:spacing w:after="200" w:line="276" w:lineRule="auto"/>
    </w:pPr>
    <w:rPr>
      <w:rFonts w:eastAsiaTheme="minorHAnsi"/>
    </w:rPr>
  </w:style>
  <w:style w:type="paragraph" w:customStyle="1" w:styleId="2790705528354F798CCEF546F1DBDCF82">
    <w:name w:val="2790705528354F798CCEF546F1DBDCF82"/>
    <w:rsid w:val="002C35E3"/>
    <w:pPr>
      <w:spacing w:after="200" w:line="276" w:lineRule="auto"/>
    </w:pPr>
    <w:rPr>
      <w:rFonts w:eastAsiaTheme="minorHAnsi"/>
    </w:rPr>
  </w:style>
  <w:style w:type="paragraph" w:customStyle="1" w:styleId="10F412B7C28B49198696ACFB24F61B022">
    <w:name w:val="10F412B7C28B49198696ACFB24F61B022"/>
    <w:rsid w:val="002C35E3"/>
    <w:pPr>
      <w:spacing w:after="200" w:line="276" w:lineRule="auto"/>
    </w:pPr>
    <w:rPr>
      <w:rFonts w:eastAsiaTheme="minorHAnsi"/>
    </w:rPr>
  </w:style>
  <w:style w:type="paragraph" w:customStyle="1" w:styleId="F8BBBD3E21EA429E82876467B84781292">
    <w:name w:val="F8BBBD3E21EA429E82876467B84781292"/>
    <w:rsid w:val="002C35E3"/>
    <w:pPr>
      <w:spacing w:after="200" w:line="276" w:lineRule="auto"/>
    </w:pPr>
    <w:rPr>
      <w:rFonts w:eastAsiaTheme="minorHAnsi"/>
    </w:rPr>
  </w:style>
  <w:style w:type="paragraph" w:customStyle="1" w:styleId="1430E34305DF4414BDFED8E5B4BBF9452">
    <w:name w:val="1430E34305DF4414BDFED8E5B4BBF9452"/>
    <w:rsid w:val="002C35E3"/>
    <w:pPr>
      <w:spacing w:after="200" w:line="276" w:lineRule="auto"/>
    </w:pPr>
    <w:rPr>
      <w:rFonts w:eastAsiaTheme="minorHAnsi"/>
    </w:rPr>
  </w:style>
  <w:style w:type="paragraph" w:customStyle="1" w:styleId="C38DF8EF8AF743949A107F0D22932F552">
    <w:name w:val="C38DF8EF8AF743949A107F0D22932F552"/>
    <w:rsid w:val="002C35E3"/>
    <w:pPr>
      <w:spacing w:after="200" w:line="276" w:lineRule="auto"/>
    </w:pPr>
    <w:rPr>
      <w:rFonts w:eastAsiaTheme="minorHAnsi"/>
    </w:rPr>
  </w:style>
  <w:style w:type="paragraph" w:customStyle="1" w:styleId="A92CA31509E24E89AA661AA64BE5CFDF2">
    <w:name w:val="A92CA31509E24E89AA661AA64BE5CFDF2"/>
    <w:rsid w:val="002C35E3"/>
    <w:pPr>
      <w:spacing w:after="200" w:line="276" w:lineRule="auto"/>
    </w:pPr>
    <w:rPr>
      <w:rFonts w:eastAsiaTheme="minorHAnsi"/>
    </w:rPr>
  </w:style>
  <w:style w:type="paragraph" w:customStyle="1" w:styleId="92D02415600244DF9D6BB9ED29C146E72">
    <w:name w:val="92D02415600244DF9D6BB9ED29C146E72"/>
    <w:rsid w:val="002C35E3"/>
    <w:pPr>
      <w:spacing w:after="200" w:line="276" w:lineRule="auto"/>
    </w:pPr>
    <w:rPr>
      <w:rFonts w:eastAsiaTheme="minorHAnsi"/>
    </w:rPr>
  </w:style>
  <w:style w:type="paragraph" w:customStyle="1" w:styleId="E425B9E641F948FE8A444793F83145392">
    <w:name w:val="E425B9E641F948FE8A444793F83145392"/>
    <w:rsid w:val="002C35E3"/>
    <w:pPr>
      <w:spacing w:after="200" w:line="276" w:lineRule="auto"/>
    </w:pPr>
    <w:rPr>
      <w:rFonts w:eastAsiaTheme="minorHAnsi"/>
    </w:rPr>
  </w:style>
  <w:style w:type="paragraph" w:customStyle="1" w:styleId="F50E6C224F2742B3919D3AF0F79ED0132">
    <w:name w:val="F50E6C224F2742B3919D3AF0F79ED0132"/>
    <w:rsid w:val="002C35E3"/>
    <w:pPr>
      <w:spacing w:after="200" w:line="276" w:lineRule="auto"/>
    </w:pPr>
    <w:rPr>
      <w:rFonts w:eastAsiaTheme="minorHAnsi"/>
    </w:rPr>
  </w:style>
  <w:style w:type="paragraph" w:customStyle="1" w:styleId="2A5129075930413E9F9154E633BE13672">
    <w:name w:val="2A5129075930413E9F9154E633BE13672"/>
    <w:rsid w:val="002C35E3"/>
    <w:pPr>
      <w:spacing w:after="200" w:line="276" w:lineRule="auto"/>
    </w:pPr>
    <w:rPr>
      <w:rFonts w:eastAsiaTheme="minorHAnsi"/>
    </w:rPr>
  </w:style>
  <w:style w:type="paragraph" w:customStyle="1" w:styleId="CA8B92625F504DF9AC8B4DB7470B98632">
    <w:name w:val="CA8B92625F504DF9AC8B4DB7470B98632"/>
    <w:rsid w:val="002C35E3"/>
    <w:pPr>
      <w:spacing w:after="200" w:line="276" w:lineRule="auto"/>
    </w:pPr>
    <w:rPr>
      <w:rFonts w:eastAsiaTheme="minorHAnsi"/>
    </w:rPr>
  </w:style>
  <w:style w:type="paragraph" w:customStyle="1" w:styleId="1C1B92841E1942BFB5BB451C0FF0FE242">
    <w:name w:val="1C1B92841E1942BFB5BB451C0FF0FE242"/>
    <w:rsid w:val="002C35E3"/>
    <w:pPr>
      <w:spacing w:after="200" w:line="276" w:lineRule="auto"/>
    </w:pPr>
    <w:rPr>
      <w:rFonts w:eastAsiaTheme="minorHAnsi"/>
    </w:rPr>
  </w:style>
  <w:style w:type="paragraph" w:customStyle="1" w:styleId="89C01763F08D4E7881A8B2C31A22CB252">
    <w:name w:val="89C01763F08D4E7881A8B2C31A22CB252"/>
    <w:rsid w:val="002C35E3"/>
    <w:pPr>
      <w:spacing w:after="200" w:line="276" w:lineRule="auto"/>
    </w:pPr>
    <w:rPr>
      <w:rFonts w:eastAsiaTheme="minorHAnsi"/>
    </w:rPr>
  </w:style>
  <w:style w:type="paragraph" w:customStyle="1" w:styleId="74D02EB4166B4359937B2799343D24C12">
    <w:name w:val="74D02EB4166B4359937B2799343D24C12"/>
    <w:rsid w:val="002C35E3"/>
    <w:pPr>
      <w:spacing w:after="200" w:line="276" w:lineRule="auto"/>
    </w:pPr>
    <w:rPr>
      <w:rFonts w:eastAsiaTheme="minorHAnsi"/>
    </w:rPr>
  </w:style>
  <w:style w:type="paragraph" w:customStyle="1" w:styleId="48E43281DF5F49868E65867F77EB49EE2">
    <w:name w:val="48E43281DF5F49868E65867F77EB49EE2"/>
    <w:rsid w:val="002C35E3"/>
    <w:pPr>
      <w:spacing w:after="200" w:line="276" w:lineRule="auto"/>
    </w:pPr>
    <w:rPr>
      <w:rFonts w:eastAsiaTheme="minorHAnsi"/>
    </w:rPr>
  </w:style>
  <w:style w:type="paragraph" w:customStyle="1" w:styleId="85E2B6CD0E51464482FE9C06ACD335CA2">
    <w:name w:val="85E2B6CD0E51464482FE9C06ACD335CA2"/>
    <w:rsid w:val="002C35E3"/>
    <w:pPr>
      <w:spacing w:after="200" w:line="276" w:lineRule="auto"/>
    </w:pPr>
    <w:rPr>
      <w:rFonts w:eastAsiaTheme="minorHAnsi"/>
    </w:rPr>
  </w:style>
  <w:style w:type="paragraph" w:customStyle="1" w:styleId="2D7C68D12A394865BB7116617584B0CC2">
    <w:name w:val="2D7C68D12A394865BB7116617584B0CC2"/>
    <w:rsid w:val="002C35E3"/>
    <w:pPr>
      <w:spacing w:after="200" w:line="276" w:lineRule="auto"/>
    </w:pPr>
    <w:rPr>
      <w:rFonts w:eastAsiaTheme="minorHAnsi"/>
    </w:rPr>
  </w:style>
  <w:style w:type="paragraph" w:customStyle="1" w:styleId="5A7082A9141F4D76A866B4E6F502F9E22">
    <w:name w:val="5A7082A9141F4D76A866B4E6F502F9E22"/>
    <w:rsid w:val="002C35E3"/>
    <w:pPr>
      <w:spacing w:after="200" w:line="276" w:lineRule="auto"/>
    </w:pPr>
    <w:rPr>
      <w:rFonts w:eastAsiaTheme="minorHAnsi"/>
    </w:rPr>
  </w:style>
  <w:style w:type="paragraph" w:customStyle="1" w:styleId="7A03848A350C4795BEA9AA5434F323462">
    <w:name w:val="7A03848A350C4795BEA9AA5434F323462"/>
    <w:rsid w:val="002C35E3"/>
    <w:pPr>
      <w:spacing w:after="200" w:line="276" w:lineRule="auto"/>
    </w:pPr>
    <w:rPr>
      <w:rFonts w:eastAsiaTheme="minorHAnsi"/>
    </w:rPr>
  </w:style>
  <w:style w:type="paragraph" w:customStyle="1" w:styleId="3F1691A9785E46CBA62A6F894D1E78E62">
    <w:name w:val="3F1691A9785E46CBA62A6F894D1E78E62"/>
    <w:rsid w:val="002C35E3"/>
    <w:pPr>
      <w:spacing w:after="200" w:line="276" w:lineRule="auto"/>
    </w:pPr>
    <w:rPr>
      <w:rFonts w:eastAsiaTheme="minorHAnsi"/>
    </w:rPr>
  </w:style>
  <w:style w:type="paragraph" w:customStyle="1" w:styleId="DA606FF516B845B3B7DD5DEA01F652F22">
    <w:name w:val="DA606FF516B845B3B7DD5DEA01F652F22"/>
    <w:rsid w:val="002C35E3"/>
    <w:pPr>
      <w:spacing w:after="200" w:line="276" w:lineRule="auto"/>
    </w:pPr>
    <w:rPr>
      <w:rFonts w:eastAsiaTheme="minorHAnsi"/>
    </w:rPr>
  </w:style>
  <w:style w:type="paragraph" w:customStyle="1" w:styleId="165CCD32FD1848FFA6DF246EE8DCE3B62">
    <w:name w:val="165CCD32FD1848FFA6DF246EE8DCE3B62"/>
    <w:rsid w:val="002C35E3"/>
    <w:pPr>
      <w:spacing w:after="200" w:line="276" w:lineRule="auto"/>
    </w:pPr>
    <w:rPr>
      <w:rFonts w:eastAsiaTheme="minorHAnsi"/>
    </w:rPr>
  </w:style>
  <w:style w:type="paragraph" w:customStyle="1" w:styleId="04FD9591ED0142D2AF6AAD5B17A7D9962">
    <w:name w:val="04FD9591ED0142D2AF6AAD5B17A7D9962"/>
    <w:rsid w:val="002C35E3"/>
    <w:pPr>
      <w:spacing w:after="200" w:line="276" w:lineRule="auto"/>
    </w:pPr>
    <w:rPr>
      <w:rFonts w:eastAsiaTheme="minorHAnsi"/>
    </w:rPr>
  </w:style>
  <w:style w:type="paragraph" w:customStyle="1" w:styleId="4AECBCF1ECF448E49362F8936509B29E2">
    <w:name w:val="4AECBCF1ECF448E49362F8936509B29E2"/>
    <w:rsid w:val="002C35E3"/>
    <w:pPr>
      <w:spacing w:after="200" w:line="276" w:lineRule="auto"/>
    </w:pPr>
    <w:rPr>
      <w:rFonts w:eastAsiaTheme="minorHAnsi"/>
    </w:rPr>
  </w:style>
  <w:style w:type="paragraph" w:customStyle="1" w:styleId="D0B9F2F4071740AE96CD08AFF2D533452">
    <w:name w:val="D0B9F2F4071740AE96CD08AFF2D533452"/>
    <w:rsid w:val="002C35E3"/>
    <w:pPr>
      <w:spacing w:after="200" w:line="276" w:lineRule="auto"/>
    </w:pPr>
    <w:rPr>
      <w:rFonts w:eastAsiaTheme="minorHAnsi"/>
    </w:rPr>
  </w:style>
  <w:style w:type="paragraph" w:customStyle="1" w:styleId="96814DDBAC174103B33150D0961A8F542">
    <w:name w:val="96814DDBAC174103B33150D0961A8F542"/>
    <w:rsid w:val="002C35E3"/>
    <w:pPr>
      <w:spacing w:after="200" w:line="276" w:lineRule="auto"/>
    </w:pPr>
    <w:rPr>
      <w:rFonts w:eastAsiaTheme="minorHAnsi"/>
    </w:rPr>
  </w:style>
  <w:style w:type="paragraph" w:customStyle="1" w:styleId="9B4990F8E2F448B2977DC3C2E05152622">
    <w:name w:val="9B4990F8E2F448B2977DC3C2E05152622"/>
    <w:rsid w:val="002C35E3"/>
    <w:pPr>
      <w:spacing w:after="200" w:line="276" w:lineRule="auto"/>
    </w:pPr>
    <w:rPr>
      <w:rFonts w:eastAsiaTheme="minorHAnsi"/>
    </w:rPr>
  </w:style>
  <w:style w:type="paragraph" w:customStyle="1" w:styleId="D303C2AAC61144D886742817DDDEC1BB2">
    <w:name w:val="D303C2AAC61144D886742817DDDEC1BB2"/>
    <w:rsid w:val="002C35E3"/>
    <w:pPr>
      <w:spacing w:after="200" w:line="276" w:lineRule="auto"/>
    </w:pPr>
    <w:rPr>
      <w:rFonts w:eastAsiaTheme="minorHAnsi"/>
    </w:rPr>
  </w:style>
  <w:style w:type="paragraph" w:customStyle="1" w:styleId="58A6FFCF23AC4DEEB25EC13F3E74877F2">
    <w:name w:val="58A6FFCF23AC4DEEB25EC13F3E74877F2"/>
    <w:rsid w:val="002C35E3"/>
    <w:pPr>
      <w:spacing w:after="200" w:line="276" w:lineRule="auto"/>
    </w:pPr>
    <w:rPr>
      <w:rFonts w:eastAsiaTheme="minorHAnsi"/>
    </w:rPr>
  </w:style>
  <w:style w:type="paragraph" w:customStyle="1" w:styleId="5447C26CA8AC4D11AA6B49F64F6EB4FF2">
    <w:name w:val="5447C26CA8AC4D11AA6B49F64F6EB4FF2"/>
    <w:rsid w:val="002C35E3"/>
    <w:pPr>
      <w:spacing w:after="200" w:line="276" w:lineRule="auto"/>
    </w:pPr>
    <w:rPr>
      <w:rFonts w:eastAsiaTheme="minorHAnsi"/>
    </w:rPr>
  </w:style>
  <w:style w:type="paragraph" w:customStyle="1" w:styleId="56DEE8E32B174D25984F48FBED5A51452">
    <w:name w:val="56DEE8E32B174D25984F48FBED5A51452"/>
    <w:rsid w:val="002C35E3"/>
    <w:pPr>
      <w:spacing w:after="200" w:line="276" w:lineRule="auto"/>
    </w:pPr>
    <w:rPr>
      <w:rFonts w:eastAsiaTheme="minorHAnsi"/>
    </w:rPr>
  </w:style>
  <w:style w:type="paragraph" w:customStyle="1" w:styleId="DCD6E480D9744830B560F43EB8CFC4DA2">
    <w:name w:val="DCD6E480D9744830B560F43EB8CFC4DA2"/>
    <w:rsid w:val="002C35E3"/>
    <w:pPr>
      <w:spacing w:after="200" w:line="276" w:lineRule="auto"/>
    </w:pPr>
    <w:rPr>
      <w:rFonts w:eastAsiaTheme="minorHAnsi"/>
    </w:rPr>
  </w:style>
  <w:style w:type="paragraph" w:customStyle="1" w:styleId="85BBD1E31DCA43EFB0D1CD3C47127A1F2">
    <w:name w:val="85BBD1E31DCA43EFB0D1CD3C47127A1F2"/>
    <w:rsid w:val="002C35E3"/>
    <w:pPr>
      <w:spacing w:after="200" w:line="276" w:lineRule="auto"/>
    </w:pPr>
    <w:rPr>
      <w:rFonts w:eastAsiaTheme="minorHAnsi"/>
    </w:rPr>
  </w:style>
  <w:style w:type="paragraph" w:customStyle="1" w:styleId="865AB6F4D3CD40E99F5A9E39EDB84DFF2">
    <w:name w:val="865AB6F4D3CD40E99F5A9E39EDB84DFF2"/>
    <w:rsid w:val="002C35E3"/>
    <w:pPr>
      <w:spacing w:after="200" w:line="276" w:lineRule="auto"/>
    </w:pPr>
    <w:rPr>
      <w:rFonts w:eastAsiaTheme="minorHAnsi"/>
    </w:rPr>
  </w:style>
  <w:style w:type="paragraph" w:customStyle="1" w:styleId="3E5667E9DD8C48CF8DA848AC3446CBB62">
    <w:name w:val="3E5667E9DD8C48CF8DA848AC3446CBB62"/>
    <w:rsid w:val="002C35E3"/>
    <w:pPr>
      <w:spacing w:after="200" w:line="276" w:lineRule="auto"/>
    </w:pPr>
    <w:rPr>
      <w:rFonts w:eastAsiaTheme="minorHAnsi"/>
    </w:rPr>
  </w:style>
  <w:style w:type="paragraph" w:customStyle="1" w:styleId="EEF4CD5ED0924131ACD89873BE1BEC632">
    <w:name w:val="EEF4CD5ED0924131ACD89873BE1BEC632"/>
    <w:rsid w:val="002C35E3"/>
    <w:pPr>
      <w:spacing w:after="200" w:line="276" w:lineRule="auto"/>
    </w:pPr>
    <w:rPr>
      <w:rFonts w:eastAsiaTheme="minorHAnsi"/>
    </w:rPr>
  </w:style>
  <w:style w:type="paragraph" w:customStyle="1" w:styleId="9610AC1D5AFD4EF8990CFF57BD94EF5E2">
    <w:name w:val="9610AC1D5AFD4EF8990CFF57BD94EF5E2"/>
    <w:rsid w:val="002C35E3"/>
    <w:pPr>
      <w:spacing w:after="200" w:line="276" w:lineRule="auto"/>
    </w:pPr>
    <w:rPr>
      <w:rFonts w:eastAsiaTheme="minorHAnsi"/>
    </w:rPr>
  </w:style>
  <w:style w:type="paragraph" w:customStyle="1" w:styleId="C6EF558EA75F4D3790CE33DE1FD7A6502">
    <w:name w:val="C6EF558EA75F4D3790CE33DE1FD7A6502"/>
    <w:rsid w:val="002C35E3"/>
    <w:pPr>
      <w:spacing w:after="200" w:line="276" w:lineRule="auto"/>
    </w:pPr>
    <w:rPr>
      <w:rFonts w:eastAsiaTheme="minorHAnsi"/>
    </w:rPr>
  </w:style>
  <w:style w:type="paragraph" w:customStyle="1" w:styleId="D8E3DDE2C0804CBD8319E3679F0F0DD12">
    <w:name w:val="D8E3DDE2C0804CBD8319E3679F0F0DD12"/>
    <w:rsid w:val="002C35E3"/>
    <w:pPr>
      <w:spacing w:after="200" w:line="276" w:lineRule="auto"/>
    </w:pPr>
    <w:rPr>
      <w:rFonts w:eastAsiaTheme="minorHAnsi"/>
    </w:rPr>
  </w:style>
  <w:style w:type="paragraph" w:customStyle="1" w:styleId="577E9C497011428091470308AC81328B2">
    <w:name w:val="577E9C497011428091470308AC81328B2"/>
    <w:rsid w:val="002C35E3"/>
    <w:pPr>
      <w:spacing w:after="200" w:line="276" w:lineRule="auto"/>
    </w:pPr>
    <w:rPr>
      <w:rFonts w:eastAsiaTheme="minorHAnsi"/>
    </w:rPr>
  </w:style>
  <w:style w:type="paragraph" w:customStyle="1" w:styleId="7B234FA787D1409087ADD13CBCB935C92">
    <w:name w:val="7B234FA787D1409087ADD13CBCB935C92"/>
    <w:rsid w:val="002C35E3"/>
    <w:pPr>
      <w:spacing w:after="200" w:line="276" w:lineRule="auto"/>
    </w:pPr>
    <w:rPr>
      <w:rFonts w:eastAsiaTheme="minorHAnsi"/>
    </w:rPr>
  </w:style>
  <w:style w:type="paragraph" w:customStyle="1" w:styleId="0487805082884168B4B446190CB2DC982">
    <w:name w:val="0487805082884168B4B446190CB2DC982"/>
    <w:rsid w:val="002C35E3"/>
    <w:pPr>
      <w:spacing w:after="200" w:line="276" w:lineRule="auto"/>
    </w:pPr>
    <w:rPr>
      <w:rFonts w:eastAsiaTheme="minorHAnsi"/>
    </w:rPr>
  </w:style>
  <w:style w:type="paragraph" w:customStyle="1" w:styleId="CC9C6BFC3341463BA069A64B737DAA6F2">
    <w:name w:val="CC9C6BFC3341463BA069A64B737DAA6F2"/>
    <w:rsid w:val="002C35E3"/>
    <w:pPr>
      <w:spacing w:after="200" w:line="276" w:lineRule="auto"/>
    </w:pPr>
    <w:rPr>
      <w:rFonts w:eastAsiaTheme="minorHAnsi"/>
    </w:rPr>
  </w:style>
  <w:style w:type="paragraph" w:customStyle="1" w:styleId="85CF567E094041E583DA4AAB5E57B0D42">
    <w:name w:val="85CF567E094041E583DA4AAB5E57B0D42"/>
    <w:rsid w:val="002C35E3"/>
    <w:pPr>
      <w:spacing w:after="200" w:line="276" w:lineRule="auto"/>
    </w:pPr>
    <w:rPr>
      <w:rFonts w:eastAsiaTheme="minorHAnsi"/>
    </w:rPr>
  </w:style>
  <w:style w:type="paragraph" w:customStyle="1" w:styleId="10A3ECD138C048688334CD23A9B8E99E2">
    <w:name w:val="10A3ECD138C048688334CD23A9B8E99E2"/>
    <w:rsid w:val="002C35E3"/>
    <w:pPr>
      <w:spacing w:after="200" w:line="276" w:lineRule="auto"/>
    </w:pPr>
    <w:rPr>
      <w:rFonts w:eastAsiaTheme="minorHAnsi"/>
    </w:rPr>
  </w:style>
  <w:style w:type="paragraph" w:customStyle="1" w:styleId="6DD5201612D54DF0A5C66349E425265C2">
    <w:name w:val="6DD5201612D54DF0A5C66349E425265C2"/>
    <w:rsid w:val="002C35E3"/>
    <w:pPr>
      <w:spacing w:after="200" w:line="276" w:lineRule="auto"/>
    </w:pPr>
    <w:rPr>
      <w:rFonts w:eastAsiaTheme="minorHAnsi"/>
    </w:rPr>
  </w:style>
  <w:style w:type="paragraph" w:customStyle="1" w:styleId="8DF10D3F9E1B4027BC666A2C26D2107D2">
    <w:name w:val="8DF10D3F9E1B4027BC666A2C26D2107D2"/>
    <w:rsid w:val="002C35E3"/>
    <w:pPr>
      <w:spacing w:after="200" w:line="276" w:lineRule="auto"/>
    </w:pPr>
    <w:rPr>
      <w:rFonts w:eastAsiaTheme="minorHAnsi"/>
    </w:rPr>
  </w:style>
  <w:style w:type="paragraph" w:customStyle="1" w:styleId="F7B81B98421B4A6C85E3F6A9F0503B022">
    <w:name w:val="F7B81B98421B4A6C85E3F6A9F0503B022"/>
    <w:rsid w:val="002C35E3"/>
    <w:pPr>
      <w:spacing w:after="200" w:line="276" w:lineRule="auto"/>
    </w:pPr>
    <w:rPr>
      <w:rFonts w:eastAsiaTheme="minorHAnsi"/>
    </w:rPr>
  </w:style>
  <w:style w:type="paragraph" w:customStyle="1" w:styleId="16B817DA17E147DD82AC29A8A7A584402">
    <w:name w:val="16B817DA17E147DD82AC29A8A7A584402"/>
    <w:rsid w:val="002C35E3"/>
    <w:pPr>
      <w:spacing w:after="200" w:line="276" w:lineRule="auto"/>
    </w:pPr>
    <w:rPr>
      <w:rFonts w:eastAsiaTheme="minorHAnsi"/>
    </w:rPr>
  </w:style>
  <w:style w:type="paragraph" w:customStyle="1" w:styleId="88BCF1382D5A4A37B899D60F977C7BBE2">
    <w:name w:val="88BCF1382D5A4A37B899D60F977C7BBE2"/>
    <w:rsid w:val="002C35E3"/>
    <w:pPr>
      <w:spacing w:after="200" w:line="276" w:lineRule="auto"/>
    </w:pPr>
    <w:rPr>
      <w:rFonts w:eastAsiaTheme="minorHAnsi"/>
    </w:rPr>
  </w:style>
  <w:style w:type="paragraph" w:customStyle="1" w:styleId="71406CF27F194EF080DEE526FD9D6E1C2">
    <w:name w:val="71406CF27F194EF080DEE526FD9D6E1C2"/>
    <w:rsid w:val="002C35E3"/>
    <w:pPr>
      <w:spacing w:after="200" w:line="276" w:lineRule="auto"/>
    </w:pPr>
    <w:rPr>
      <w:rFonts w:eastAsiaTheme="minorHAnsi"/>
    </w:rPr>
  </w:style>
  <w:style w:type="paragraph" w:customStyle="1" w:styleId="6EF1979D9F08440E8D455A38A0A6AFC82">
    <w:name w:val="6EF1979D9F08440E8D455A38A0A6AFC82"/>
    <w:rsid w:val="002C35E3"/>
    <w:pPr>
      <w:spacing w:after="200" w:line="276" w:lineRule="auto"/>
    </w:pPr>
    <w:rPr>
      <w:rFonts w:eastAsiaTheme="minorHAnsi"/>
    </w:rPr>
  </w:style>
  <w:style w:type="paragraph" w:customStyle="1" w:styleId="60590B3DAFD14CA68622918841DA47E42">
    <w:name w:val="60590B3DAFD14CA68622918841DA47E42"/>
    <w:rsid w:val="002C35E3"/>
    <w:pPr>
      <w:spacing w:after="200" w:line="276" w:lineRule="auto"/>
    </w:pPr>
    <w:rPr>
      <w:rFonts w:eastAsiaTheme="minorHAnsi"/>
    </w:rPr>
  </w:style>
  <w:style w:type="paragraph" w:customStyle="1" w:styleId="880BAEAEBA6A46FE8D37AD51B20AF1EA2">
    <w:name w:val="880BAEAEBA6A46FE8D37AD51B20AF1EA2"/>
    <w:rsid w:val="002C35E3"/>
    <w:pPr>
      <w:spacing w:after="200" w:line="276" w:lineRule="auto"/>
    </w:pPr>
    <w:rPr>
      <w:rFonts w:eastAsiaTheme="minorHAnsi"/>
    </w:rPr>
  </w:style>
  <w:style w:type="paragraph" w:customStyle="1" w:styleId="E72A013D93D34E5699A60E32CB687E2B2">
    <w:name w:val="E72A013D93D34E5699A60E32CB687E2B2"/>
    <w:rsid w:val="002C35E3"/>
    <w:pPr>
      <w:spacing w:after="200" w:line="276" w:lineRule="auto"/>
    </w:pPr>
    <w:rPr>
      <w:rFonts w:eastAsiaTheme="minorHAnsi"/>
    </w:rPr>
  </w:style>
  <w:style w:type="paragraph" w:customStyle="1" w:styleId="85BA24E875EA4D51A14C61211FEF79541">
    <w:name w:val="85BA24E875EA4D51A14C61211FEF79541"/>
    <w:rsid w:val="002C35E3"/>
    <w:pPr>
      <w:spacing w:after="200" w:line="276" w:lineRule="auto"/>
    </w:pPr>
    <w:rPr>
      <w:rFonts w:eastAsiaTheme="minorHAnsi"/>
    </w:rPr>
  </w:style>
  <w:style w:type="paragraph" w:customStyle="1" w:styleId="81AC0E5B52C7453792C278C7D702373D1">
    <w:name w:val="81AC0E5B52C7453792C278C7D702373D1"/>
    <w:rsid w:val="002C35E3"/>
    <w:pPr>
      <w:spacing w:after="200" w:line="276" w:lineRule="auto"/>
    </w:pPr>
    <w:rPr>
      <w:rFonts w:eastAsiaTheme="minorHAnsi"/>
    </w:rPr>
  </w:style>
  <w:style w:type="paragraph" w:customStyle="1" w:styleId="B2A9D0F94FBC4DFB8F6E1BC80E4CB0421">
    <w:name w:val="B2A9D0F94FBC4DFB8F6E1BC80E4CB0421"/>
    <w:rsid w:val="002C35E3"/>
    <w:pPr>
      <w:spacing w:after="200" w:line="276" w:lineRule="auto"/>
    </w:pPr>
    <w:rPr>
      <w:rFonts w:eastAsiaTheme="minorHAnsi"/>
    </w:rPr>
  </w:style>
  <w:style w:type="paragraph" w:customStyle="1" w:styleId="054FBB1529F24B7E9187ACA60A6C8FAF1">
    <w:name w:val="054FBB1529F24B7E9187ACA60A6C8FAF1"/>
    <w:rsid w:val="002C35E3"/>
    <w:pPr>
      <w:spacing w:after="200" w:line="276" w:lineRule="auto"/>
    </w:pPr>
    <w:rPr>
      <w:rFonts w:eastAsiaTheme="minorHAnsi"/>
    </w:rPr>
  </w:style>
  <w:style w:type="paragraph" w:customStyle="1" w:styleId="4E81582A41A34DCCAE2A960647F2668E1">
    <w:name w:val="4E81582A41A34DCCAE2A960647F2668E1"/>
    <w:rsid w:val="002C35E3"/>
    <w:pPr>
      <w:spacing w:after="200" w:line="276" w:lineRule="auto"/>
    </w:pPr>
    <w:rPr>
      <w:rFonts w:eastAsiaTheme="minorHAnsi"/>
    </w:rPr>
  </w:style>
  <w:style w:type="paragraph" w:customStyle="1" w:styleId="E54EE44C737F4ADFAFD2E8F19F6270021">
    <w:name w:val="E54EE44C737F4ADFAFD2E8F19F6270021"/>
    <w:rsid w:val="002C35E3"/>
    <w:pPr>
      <w:spacing w:after="200" w:line="276" w:lineRule="auto"/>
    </w:pPr>
    <w:rPr>
      <w:rFonts w:eastAsiaTheme="minorHAnsi"/>
    </w:rPr>
  </w:style>
  <w:style w:type="paragraph" w:customStyle="1" w:styleId="ADE3F9DD5E9C4A3D8D70FC8C86FB3A1D1">
    <w:name w:val="ADE3F9DD5E9C4A3D8D70FC8C86FB3A1D1"/>
    <w:rsid w:val="002C35E3"/>
    <w:pPr>
      <w:spacing w:after="200" w:line="276" w:lineRule="auto"/>
    </w:pPr>
    <w:rPr>
      <w:rFonts w:eastAsiaTheme="minorHAnsi"/>
    </w:rPr>
  </w:style>
  <w:style w:type="paragraph" w:customStyle="1" w:styleId="5E983E29CD1444959D1EB813DD1B82A11">
    <w:name w:val="5E983E29CD1444959D1EB813DD1B82A11"/>
    <w:rsid w:val="002C35E3"/>
    <w:pPr>
      <w:spacing w:after="200" w:line="276" w:lineRule="auto"/>
    </w:pPr>
    <w:rPr>
      <w:rFonts w:eastAsiaTheme="minorHAnsi"/>
    </w:rPr>
  </w:style>
  <w:style w:type="paragraph" w:customStyle="1" w:styleId="6A54839571924FED9DC3831CBCAA014A1">
    <w:name w:val="6A54839571924FED9DC3831CBCAA014A1"/>
    <w:rsid w:val="002C35E3"/>
    <w:pPr>
      <w:spacing w:after="200" w:line="276" w:lineRule="auto"/>
    </w:pPr>
    <w:rPr>
      <w:rFonts w:eastAsiaTheme="minorHAnsi"/>
    </w:rPr>
  </w:style>
  <w:style w:type="paragraph" w:customStyle="1" w:styleId="D644F99F290D461C8B66FB175E85E8491">
    <w:name w:val="D644F99F290D461C8B66FB175E85E8491"/>
    <w:rsid w:val="002C35E3"/>
    <w:pPr>
      <w:spacing w:after="200" w:line="276" w:lineRule="auto"/>
    </w:pPr>
    <w:rPr>
      <w:rFonts w:eastAsiaTheme="minorHAnsi"/>
    </w:rPr>
  </w:style>
  <w:style w:type="paragraph" w:customStyle="1" w:styleId="062479E02B51445F843CCE6268B9A0CB1">
    <w:name w:val="062479E02B51445F843CCE6268B9A0CB1"/>
    <w:rsid w:val="002C35E3"/>
    <w:pPr>
      <w:spacing w:after="200" w:line="276" w:lineRule="auto"/>
      <w:ind w:left="720"/>
      <w:contextualSpacing/>
    </w:pPr>
    <w:rPr>
      <w:rFonts w:eastAsiaTheme="minorHAnsi"/>
    </w:rPr>
  </w:style>
  <w:style w:type="paragraph" w:customStyle="1" w:styleId="EDB8AFDCFD9A415895717CB3138253D51">
    <w:name w:val="EDB8AFDCFD9A415895717CB3138253D51"/>
    <w:rsid w:val="002C35E3"/>
    <w:pPr>
      <w:spacing w:after="200" w:line="276" w:lineRule="auto"/>
    </w:pPr>
    <w:rPr>
      <w:rFonts w:eastAsiaTheme="minorHAnsi"/>
    </w:rPr>
  </w:style>
  <w:style w:type="paragraph" w:customStyle="1" w:styleId="F45B143C57AD4A34875635F8E4260DBA1">
    <w:name w:val="F45B143C57AD4A34875635F8E4260DBA1"/>
    <w:rsid w:val="002C35E3"/>
    <w:pPr>
      <w:spacing w:after="200" w:line="276" w:lineRule="auto"/>
    </w:pPr>
    <w:rPr>
      <w:rFonts w:eastAsiaTheme="minorHAnsi"/>
    </w:rPr>
  </w:style>
  <w:style w:type="paragraph" w:customStyle="1" w:styleId="6BAC9E53A455434A963C187603238A771">
    <w:name w:val="6BAC9E53A455434A963C187603238A771"/>
    <w:rsid w:val="002C35E3"/>
    <w:pPr>
      <w:spacing w:after="200" w:line="276" w:lineRule="auto"/>
    </w:pPr>
    <w:rPr>
      <w:rFonts w:eastAsiaTheme="minorHAnsi"/>
    </w:rPr>
  </w:style>
  <w:style w:type="paragraph" w:customStyle="1" w:styleId="FA88CB950E6349CA99CF067F822281B11">
    <w:name w:val="FA88CB950E6349CA99CF067F822281B11"/>
    <w:rsid w:val="002C35E3"/>
    <w:pPr>
      <w:spacing w:after="200" w:line="276" w:lineRule="auto"/>
    </w:pPr>
    <w:rPr>
      <w:rFonts w:eastAsiaTheme="minorHAnsi"/>
    </w:rPr>
  </w:style>
  <w:style w:type="paragraph" w:customStyle="1" w:styleId="52BF28BA392844C185B9D92832DAE6241">
    <w:name w:val="52BF28BA392844C185B9D92832DAE6241"/>
    <w:rsid w:val="002C35E3"/>
    <w:pPr>
      <w:spacing w:after="200" w:line="276" w:lineRule="auto"/>
    </w:pPr>
    <w:rPr>
      <w:rFonts w:eastAsiaTheme="minorHAnsi"/>
    </w:rPr>
  </w:style>
  <w:style w:type="paragraph" w:customStyle="1" w:styleId="1F9F49D1F02646D38790D0540A52DEB01">
    <w:name w:val="1F9F49D1F02646D38790D0540A52DEB01"/>
    <w:rsid w:val="002C35E3"/>
    <w:pPr>
      <w:spacing w:after="200" w:line="276" w:lineRule="auto"/>
    </w:pPr>
    <w:rPr>
      <w:rFonts w:eastAsiaTheme="minorHAnsi"/>
    </w:rPr>
  </w:style>
  <w:style w:type="paragraph" w:customStyle="1" w:styleId="616300F84F2844A7BD9D00B503B4FAFE1">
    <w:name w:val="616300F84F2844A7BD9D00B503B4FAFE1"/>
    <w:rsid w:val="002C35E3"/>
    <w:pPr>
      <w:spacing w:after="200" w:line="276" w:lineRule="auto"/>
    </w:pPr>
    <w:rPr>
      <w:rFonts w:eastAsiaTheme="minorHAnsi"/>
    </w:rPr>
  </w:style>
  <w:style w:type="paragraph" w:customStyle="1" w:styleId="5C94A5FFCF12457C8537AF1465DD5F631">
    <w:name w:val="5C94A5FFCF12457C8537AF1465DD5F631"/>
    <w:rsid w:val="002C35E3"/>
    <w:pPr>
      <w:spacing w:after="200" w:line="276" w:lineRule="auto"/>
    </w:pPr>
    <w:rPr>
      <w:rFonts w:eastAsiaTheme="minorHAnsi"/>
    </w:rPr>
  </w:style>
  <w:style w:type="paragraph" w:customStyle="1" w:styleId="6C3ABD89DD914C8F80D1AFE4A84862351">
    <w:name w:val="6C3ABD89DD914C8F80D1AFE4A84862351"/>
    <w:rsid w:val="002C35E3"/>
    <w:pPr>
      <w:spacing w:after="200" w:line="276" w:lineRule="auto"/>
    </w:pPr>
    <w:rPr>
      <w:rFonts w:eastAsiaTheme="minorHAnsi"/>
    </w:rPr>
  </w:style>
  <w:style w:type="paragraph" w:customStyle="1" w:styleId="CF1C7A64A88445498AA2AEB10C72C8401">
    <w:name w:val="CF1C7A64A88445498AA2AEB10C72C8401"/>
    <w:rsid w:val="002C35E3"/>
    <w:pPr>
      <w:spacing w:after="200" w:line="276" w:lineRule="auto"/>
    </w:pPr>
    <w:rPr>
      <w:rFonts w:eastAsiaTheme="minorHAnsi"/>
    </w:rPr>
  </w:style>
  <w:style w:type="paragraph" w:customStyle="1" w:styleId="4FAEC29CFDD94C1DA273C8F935434AC31">
    <w:name w:val="4FAEC29CFDD94C1DA273C8F935434AC31"/>
    <w:rsid w:val="002C35E3"/>
    <w:pPr>
      <w:spacing w:after="200" w:line="276" w:lineRule="auto"/>
    </w:pPr>
    <w:rPr>
      <w:rFonts w:eastAsiaTheme="minorHAnsi"/>
    </w:rPr>
  </w:style>
  <w:style w:type="paragraph" w:customStyle="1" w:styleId="55D2BF56385949929DC9A657D80CE7781">
    <w:name w:val="55D2BF56385949929DC9A657D80CE7781"/>
    <w:rsid w:val="002C35E3"/>
    <w:pPr>
      <w:spacing w:after="200" w:line="276" w:lineRule="auto"/>
    </w:pPr>
    <w:rPr>
      <w:rFonts w:eastAsiaTheme="minorHAnsi"/>
    </w:rPr>
  </w:style>
  <w:style w:type="paragraph" w:customStyle="1" w:styleId="7963553D85DA4D36888F624D43CFB2521">
    <w:name w:val="7963553D85DA4D36888F624D43CFB2521"/>
    <w:rsid w:val="002C35E3"/>
    <w:pPr>
      <w:spacing w:after="200" w:line="276" w:lineRule="auto"/>
    </w:pPr>
    <w:rPr>
      <w:rFonts w:eastAsiaTheme="minorHAnsi"/>
    </w:rPr>
  </w:style>
  <w:style w:type="paragraph" w:customStyle="1" w:styleId="4B1824F877BB473186A50525BAB66ACA1">
    <w:name w:val="4B1824F877BB473186A50525BAB66ACA1"/>
    <w:rsid w:val="002C35E3"/>
    <w:pPr>
      <w:spacing w:after="200" w:line="276" w:lineRule="auto"/>
    </w:pPr>
    <w:rPr>
      <w:rFonts w:eastAsiaTheme="minorHAnsi"/>
    </w:rPr>
  </w:style>
  <w:style w:type="paragraph" w:customStyle="1" w:styleId="5C5090D0EE5649638226AA2E654D05421">
    <w:name w:val="5C5090D0EE5649638226AA2E654D05421"/>
    <w:rsid w:val="002C35E3"/>
    <w:pPr>
      <w:spacing w:after="200" w:line="276" w:lineRule="auto"/>
    </w:pPr>
    <w:rPr>
      <w:rFonts w:eastAsiaTheme="minorHAnsi"/>
    </w:rPr>
  </w:style>
  <w:style w:type="paragraph" w:customStyle="1" w:styleId="6167E4D157AC416A9012475D9F1ED8C81">
    <w:name w:val="6167E4D157AC416A9012475D9F1ED8C81"/>
    <w:rsid w:val="002C35E3"/>
    <w:pPr>
      <w:spacing w:after="200" w:line="276" w:lineRule="auto"/>
    </w:pPr>
    <w:rPr>
      <w:rFonts w:eastAsiaTheme="minorHAnsi"/>
    </w:rPr>
  </w:style>
  <w:style w:type="paragraph" w:customStyle="1" w:styleId="FDD7BC835FD34065B36E22E4E94CDD401">
    <w:name w:val="FDD7BC835FD34065B36E22E4E94CDD401"/>
    <w:rsid w:val="002C35E3"/>
    <w:pPr>
      <w:spacing w:after="200" w:line="276" w:lineRule="auto"/>
    </w:pPr>
    <w:rPr>
      <w:rFonts w:eastAsiaTheme="minorHAnsi"/>
    </w:rPr>
  </w:style>
  <w:style w:type="paragraph" w:customStyle="1" w:styleId="98A4FFA139A0447699A13BC4900F45AC1">
    <w:name w:val="98A4FFA139A0447699A13BC4900F45AC1"/>
    <w:rsid w:val="002C35E3"/>
    <w:pPr>
      <w:spacing w:after="200" w:line="276" w:lineRule="auto"/>
    </w:pPr>
    <w:rPr>
      <w:rFonts w:eastAsiaTheme="minorHAnsi"/>
    </w:rPr>
  </w:style>
  <w:style w:type="paragraph" w:customStyle="1" w:styleId="0F5167EEB36145A9B406AA2227F163DD1">
    <w:name w:val="0F5167EEB36145A9B406AA2227F163DD1"/>
    <w:rsid w:val="002C35E3"/>
    <w:pPr>
      <w:spacing w:after="200" w:line="276" w:lineRule="auto"/>
    </w:pPr>
    <w:rPr>
      <w:rFonts w:eastAsiaTheme="minorHAnsi"/>
    </w:rPr>
  </w:style>
  <w:style w:type="paragraph" w:customStyle="1" w:styleId="77610329348D4BDABEDBA219D9E340741">
    <w:name w:val="77610329348D4BDABEDBA219D9E340741"/>
    <w:rsid w:val="002C35E3"/>
    <w:pPr>
      <w:spacing w:after="200" w:line="276" w:lineRule="auto"/>
    </w:pPr>
    <w:rPr>
      <w:rFonts w:eastAsiaTheme="minorHAnsi"/>
    </w:rPr>
  </w:style>
  <w:style w:type="paragraph" w:customStyle="1" w:styleId="21B20E9409BB413F9771A7E37BB832481">
    <w:name w:val="21B20E9409BB413F9771A7E37BB832481"/>
    <w:rsid w:val="002C35E3"/>
    <w:pPr>
      <w:spacing w:after="200" w:line="276" w:lineRule="auto"/>
    </w:pPr>
    <w:rPr>
      <w:rFonts w:eastAsiaTheme="minorHAnsi"/>
    </w:rPr>
  </w:style>
  <w:style w:type="paragraph" w:customStyle="1" w:styleId="3B7DCABB04894713A4C0808177DFBC341">
    <w:name w:val="3B7DCABB04894713A4C0808177DFBC341"/>
    <w:rsid w:val="002C35E3"/>
    <w:pPr>
      <w:spacing w:after="200" w:line="276" w:lineRule="auto"/>
    </w:pPr>
    <w:rPr>
      <w:rFonts w:eastAsiaTheme="minorHAnsi"/>
    </w:rPr>
  </w:style>
  <w:style w:type="paragraph" w:customStyle="1" w:styleId="5282D96FB3C5488EB5FBDE8B37C29D611">
    <w:name w:val="5282D96FB3C5488EB5FBDE8B37C29D611"/>
    <w:rsid w:val="002C35E3"/>
    <w:pPr>
      <w:spacing w:after="200" w:line="276" w:lineRule="auto"/>
    </w:pPr>
    <w:rPr>
      <w:rFonts w:eastAsiaTheme="minorHAnsi"/>
    </w:rPr>
  </w:style>
  <w:style w:type="paragraph" w:customStyle="1" w:styleId="9161E7ED533B4ED0B11F0682718D35891">
    <w:name w:val="9161E7ED533B4ED0B11F0682718D35891"/>
    <w:rsid w:val="002C35E3"/>
    <w:pPr>
      <w:spacing w:after="200" w:line="276" w:lineRule="auto"/>
    </w:pPr>
    <w:rPr>
      <w:rFonts w:eastAsiaTheme="minorHAnsi"/>
    </w:rPr>
  </w:style>
  <w:style w:type="paragraph" w:customStyle="1" w:styleId="48899C5EFC7B47B39578F8477C1B41E51">
    <w:name w:val="48899C5EFC7B47B39578F8477C1B41E51"/>
    <w:rsid w:val="002C35E3"/>
    <w:pPr>
      <w:spacing w:after="200" w:line="276" w:lineRule="auto"/>
    </w:pPr>
    <w:rPr>
      <w:rFonts w:eastAsiaTheme="minorHAnsi"/>
    </w:rPr>
  </w:style>
  <w:style w:type="paragraph" w:customStyle="1" w:styleId="94FBC2FBF11249E79F310BB530CB94711">
    <w:name w:val="94FBC2FBF11249E79F310BB530CB94711"/>
    <w:rsid w:val="002C35E3"/>
    <w:pPr>
      <w:spacing w:after="200" w:line="276" w:lineRule="auto"/>
    </w:pPr>
    <w:rPr>
      <w:rFonts w:eastAsiaTheme="minorHAnsi"/>
    </w:rPr>
  </w:style>
  <w:style w:type="paragraph" w:customStyle="1" w:styleId="6DB543AB095E42A493A7CD9AD8AA11303">
    <w:name w:val="6DB543AB095E42A493A7CD9AD8AA11303"/>
    <w:rsid w:val="002C35E3"/>
    <w:pPr>
      <w:spacing w:after="200" w:line="276" w:lineRule="auto"/>
      <w:ind w:left="720"/>
      <w:contextualSpacing/>
    </w:pPr>
    <w:rPr>
      <w:rFonts w:eastAsiaTheme="minorHAnsi"/>
    </w:rPr>
  </w:style>
  <w:style w:type="paragraph" w:customStyle="1" w:styleId="DDACBCB4F5784DBBA14CBF1E32F915C43">
    <w:name w:val="DDACBCB4F5784DBBA14CBF1E32F915C43"/>
    <w:rsid w:val="002C35E3"/>
    <w:pPr>
      <w:spacing w:after="200" w:line="276" w:lineRule="auto"/>
      <w:ind w:left="720"/>
      <w:contextualSpacing/>
    </w:pPr>
    <w:rPr>
      <w:rFonts w:eastAsiaTheme="minorHAnsi"/>
    </w:rPr>
  </w:style>
  <w:style w:type="paragraph" w:customStyle="1" w:styleId="CCEC457473F54C25AC9B6B73D5436F8F3">
    <w:name w:val="CCEC457473F54C25AC9B6B73D5436F8F3"/>
    <w:rsid w:val="002C35E3"/>
    <w:pPr>
      <w:spacing w:after="200" w:line="276" w:lineRule="auto"/>
      <w:ind w:left="720"/>
      <w:contextualSpacing/>
    </w:pPr>
    <w:rPr>
      <w:rFonts w:eastAsiaTheme="minorHAnsi"/>
    </w:rPr>
  </w:style>
  <w:style w:type="paragraph" w:customStyle="1" w:styleId="370A90673A75494AA50FCA23F0CCB2663">
    <w:name w:val="370A90673A75494AA50FCA23F0CCB2663"/>
    <w:rsid w:val="002C35E3"/>
    <w:pPr>
      <w:spacing w:after="200" w:line="276" w:lineRule="auto"/>
      <w:ind w:left="720"/>
      <w:contextualSpacing/>
    </w:pPr>
    <w:rPr>
      <w:rFonts w:eastAsiaTheme="minorHAnsi"/>
    </w:rPr>
  </w:style>
  <w:style w:type="paragraph" w:customStyle="1" w:styleId="946DE55BFAFB464CA41FB97F4B8C098D3">
    <w:name w:val="946DE55BFAFB464CA41FB97F4B8C098D3"/>
    <w:rsid w:val="002C35E3"/>
    <w:pPr>
      <w:spacing w:after="200" w:line="276" w:lineRule="auto"/>
      <w:ind w:left="720"/>
      <w:contextualSpacing/>
    </w:pPr>
    <w:rPr>
      <w:rFonts w:eastAsiaTheme="minorHAnsi"/>
    </w:rPr>
  </w:style>
  <w:style w:type="paragraph" w:customStyle="1" w:styleId="3E5667E9DD8C48CF8DA848AC3446CBB63">
    <w:name w:val="3E5667E9DD8C48CF8DA848AC3446CBB63"/>
    <w:rsid w:val="002C35E3"/>
    <w:pPr>
      <w:spacing w:after="200" w:line="276" w:lineRule="auto"/>
    </w:pPr>
    <w:rPr>
      <w:rFonts w:eastAsiaTheme="minorHAnsi"/>
    </w:rPr>
  </w:style>
  <w:style w:type="paragraph" w:customStyle="1" w:styleId="EEF4CD5ED0924131ACD89873BE1BEC633">
    <w:name w:val="EEF4CD5ED0924131ACD89873BE1BEC633"/>
    <w:rsid w:val="002C35E3"/>
    <w:pPr>
      <w:spacing w:after="200" w:line="276" w:lineRule="auto"/>
    </w:pPr>
    <w:rPr>
      <w:rFonts w:eastAsiaTheme="minorHAnsi"/>
    </w:rPr>
  </w:style>
  <w:style w:type="paragraph" w:customStyle="1" w:styleId="9610AC1D5AFD4EF8990CFF57BD94EF5E3">
    <w:name w:val="9610AC1D5AFD4EF8990CFF57BD94EF5E3"/>
    <w:rsid w:val="002C35E3"/>
    <w:pPr>
      <w:spacing w:after="200" w:line="276" w:lineRule="auto"/>
    </w:pPr>
    <w:rPr>
      <w:rFonts w:eastAsiaTheme="minorHAnsi"/>
    </w:rPr>
  </w:style>
  <w:style w:type="paragraph" w:customStyle="1" w:styleId="C6EF558EA75F4D3790CE33DE1FD7A6503">
    <w:name w:val="C6EF558EA75F4D3790CE33DE1FD7A6503"/>
    <w:rsid w:val="002C35E3"/>
    <w:pPr>
      <w:spacing w:after="200" w:line="276" w:lineRule="auto"/>
    </w:pPr>
    <w:rPr>
      <w:rFonts w:eastAsiaTheme="minorHAnsi"/>
    </w:rPr>
  </w:style>
  <w:style w:type="paragraph" w:customStyle="1" w:styleId="D8E3DDE2C0804CBD8319E3679F0F0DD13">
    <w:name w:val="D8E3DDE2C0804CBD8319E3679F0F0DD13"/>
    <w:rsid w:val="002C35E3"/>
    <w:pPr>
      <w:spacing w:after="200" w:line="276" w:lineRule="auto"/>
    </w:pPr>
    <w:rPr>
      <w:rFonts w:eastAsiaTheme="minorHAnsi"/>
    </w:rPr>
  </w:style>
  <w:style w:type="paragraph" w:customStyle="1" w:styleId="577E9C497011428091470308AC81328B3">
    <w:name w:val="577E9C497011428091470308AC81328B3"/>
    <w:rsid w:val="002C35E3"/>
    <w:pPr>
      <w:spacing w:after="200" w:line="276" w:lineRule="auto"/>
    </w:pPr>
    <w:rPr>
      <w:rFonts w:eastAsiaTheme="minorHAnsi"/>
    </w:rPr>
  </w:style>
  <w:style w:type="paragraph" w:customStyle="1" w:styleId="7B234FA787D1409087ADD13CBCB935C93">
    <w:name w:val="7B234FA787D1409087ADD13CBCB935C93"/>
    <w:rsid w:val="002C35E3"/>
    <w:pPr>
      <w:spacing w:after="200" w:line="276" w:lineRule="auto"/>
    </w:pPr>
    <w:rPr>
      <w:rFonts w:eastAsiaTheme="minorHAnsi"/>
    </w:rPr>
  </w:style>
  <w:style w:type="paragraph" w:customStyle="1" w:styleId="0487805082884168B4B446190CB2DC983">
    <w:name w:val="0487805082884168B4B446190CB2DC983"/>
    <w:rsid w:val="002C35E3"/>
    <w:pPr>
      <w:spacing w:after="200" w:line="276" w:lineRule="auto"/>
    </w:pPr>
    <w:rPr>
      <w:rFonts w:eastAsiaTheme="minorHAnsi"/>
    </w:rPr>
  </w:style>
  <w:style w:type="paragraph" w:customStyle="1" w:styleId="CC9C6BFC3341463BA069A64B737DAA6F3">
    <w:name w:val="CC9C6BFC3341463BA069A64B737DAA6F3"/>
    <w:rsid w:val="002C35E3"/>
    <w:pPr>
      <w:spacing w:after="200" w:line="276" w:lineRule="auto"/>
    </w:pPr>
    <w:rPr>
      <w:rFonts w:eastAsiaTheme="minorHAnsi"/>
    </w:rPr>
  </w:style>
  <w:style w:type="paragraph" w:customStyle="1" w:styleId="85CF567E094041E583DA4AAB5E57B0D43">
    <w:name w:val="85CF567E094041E583DA4AAB5E57B0D43"/>
    <w:rsid w:val="002C35E3"/>
    <w:pPr>
      <w:spacing w:after="200" w:line="276" w:lineRule="auto"/>
    </w:pPr>
    <w:rPr>
      <w:rFonts w:eastAsiaTheme="minorHAnsi"/>
    </w:rPr>
  </w:style>
  <w:style w:type="paragraph" w:customStyle="1" w:styleId="10A3ECD138C048688334CD23A9B8E99E3">
    <w:name w:val="10A3ECD138C048688334CD23A9B8E99E3"/>
    <w:rsid w:val="002C35E3"/>
    <w:pPr>
      <w:spacing w:after="200" w:line="276" w:lineRule="auto"/>
    </w:pPr>
    <w:rPr>
      <w:rFonts w:eastAsiaTheme="minorHAnsi"/>
    </w:rPr>
  </w:style>
  <w:style w:type="paragraph" w:customStyle="1" w:styleId="6DD5201612D54DF0A5C66349E425265C3">
    <w:name w:val="6DD5201612D54DF0A5C66349E425265C3"/>
    <w:rsid w:val="002C35E3"/>
    <w:pPr>
      <w:spacing w:after="200" w:line="276" w:lineRule="auto"/>
    </w:pPr>
    <w:rPr>
      <w:rFonts w:eastAsiaTheme="minorHAnsi"/>
    </w:rPr>
  </w:style>
  <w:style w:type="paragraph" w:customStyle="1" w:styleId="8DF10D3F9E1B4027BC666A2C26D2107D3">
    <w:name w:val="8DF10D3F9E1B4027BC666A2C26D2107D3"/>
    <w:rsid w:val="002C35E3"/>
    <w:pPr>
      <w:spacing w:after="200" w:line="276" w:lineRule="auto"/>
    </w:pPr>
    <w:rPr>
      <w:rFonts w:eastAsiaTheme="minorHAnsi"/>
    </w:rPr>
  </w:style>
  <w:style w:type="paragraph" w:customStyle="1" w:styleId="F7B81B98421B4A6C85E3F6A9F0503B023">
    <w:name w:val="F7B81B98421B4A6C85E3F6A9F0503B023"/>
    <w:rsid w:val="002C35E3"/>
    <w:pPr>
      <w:spacing w:after="200" w:line="276" w:lineRule="auto"/>
    </w:pPr>
    <w:rPr>
      <w:rFonts w:eastAsiaTheme="minorHAnsi"/>
    </w:rPr>
  </w:style>
  <w:style w:type="paragraph" w:customStyle="1" w:styleId="16B817DA17E147DD82AC29A8A7A584403">
    <w:name w:val="16B817DA17E147DD82AC29A8A7A584403"/>
    <w:rsid w:val="002C35E3"/>
    <w:pPr>
      <w:spacing w:after="200" w:line="276" w:lineRule="auto"/>
    </w:pPr>
    <w:rPr>
      <w:rFonts w:eastAsiaTheme="minorHAnsi"/>
    </w:rPr>
  </w:style>
  <w:style w:type="paragraph" w:customStyle="1" w:styleId="88BCF1382D5A4A37B899D60F977C7BBE3">
    <w:name w:val="88BCF1382D5A4A37B899D60F977C7BBE3"/>
    <w:rsid w:val="002C35E3"/>
    <w:pPr>
      <w:spacing w:after="200" w:line="276" w:lineRule="auto"/>
    </w:pPr>
    <w:rPr>
      <w:rFonts w:eastAsiaTheme="minorHAnsi"/>
    </w:rPr>
  </w:style>
  <w:style w:type="paragraph" w:customStyle="1" w:styleId="71406CF27F194EF080DEE526FD9D6E1C3">
    <w:name w:val="71406CF27F194EF080DEE526FD9D6E1C3"/>
    <w:rsid w:val="002C35E3"/>
    <w:pPr>
      <w:spacing w:after="200" w:line="276" w:lineRule="auto"/>
    </w:pPr>
    <w:rPr>
      <w:rFonts w:eastAsiaTheme="minorHAnsi"/>
    </w:rPr>
  </w:style>
  <w:style w:type="paragraph" w:customStyle="1" w:styleId="6EF1979D9F08440E8D455A38A0A6AFC83">
    <w:name w:val="6EF1979D9F08440E8D455A38A0A6AFC83"/>
    <w:rsid w:val="002C35E3"/>
    <w:pPr>
      <w:spacing w:after="200" w:line="276" w:lineRule="auto"/>
    </w:pPr>
    <w:rPr>
      <w:rFonts w:eastAsiaTheme="minorHAnsi"/>
    </w:rPr>
  </w:style>
  <w:style w:type="paragraph" w:customStyle="1" w:styleId="60590B3DAFD14CA68622918841DA47E43">
    <w:name w:val="60590B3DAFD14CA68622918841DA47E43"/>
    <w:rsid w:val="002C35E3"/>
    <w:pPr>
      <w:spacing w:after="200" w:line="276" w:lineRule="auto"/>
    </w:pPr>
    <w:rPr>
      <w:rFonts w:eastAsiaTheme="minorHAnsi"/>
    </w:rPr>
  </w:style>
  <w:style w:type="paragraph" w:customStyle="1" w:styleId="880BAEAEBA6A46FE8D37AD51B20AF1EA3">
    <w:name w:val="880BAEAEBA6A46FE8D37AD51B20AF1EA3"/>
    <w:rsid w:val="002C35E3"/>
    <w:pPr>
      <w:spacing w:after="200" w:line="276" w:lineRule="auto"/>
    </w:pPr>
    <w:rPr>
      <w:rFonts w:eastAsiaTheme="minorHAnsi"/>
    </w:rPr>
  </w:style>
  <w:style w:type="paragraph" w:customStyle="1" w:styleId="E72A013D93D34E5699A60E32CB687E2B3">
    <w:name w:val="E72A013D93D34E5699A60E32CB687E2B3"/>
    <w:rsid w:val="002C35E3"/>
    <w:pPr>
      <w:spacing w:after="200" w:line="276" w:lineRule="auto"/>
    </w:pPr>
    <w:rPr>
      <w:rFonts w:eastAsiaTheme="minorHAnsi"/>
    </w:rPr>
  </w:style>
  <w:style w:type="paragraph" w:customStyle="1" w:styleId="85BA24E875EA4D51A14C61211FEF79542">
    <w:name w:val="85BA24E875EA4D51A14C61211FEF79542"/>
    <w:rsid w:val="002C35E3"/>
    <w:pPr>
      <w:spacing w:after="200" w:line="276" w:lineRule="auto"/>
    </w:pPr>
    <w:rPr>
      <w:rFonts w:eastAsiaTheme="minorHAnsi"/>
    </w:rPr>
  </w:style>
  <w:style w:type="paragraph" w:customStyle="1" w:styleId="81AC0E5B52C7453792C278C7D702373D2">
    <w:name w:val="81AC0E5B52C7453792C278C7D702373D2"/>
    <w:rsid w:val="002C35E3"/>
    <w:pPr>
      <w:spacing w:after="200" w:line="276" w:lineRule="auto"/>
    </w:pPr>
    <w:rPr>
      <w:rFonts w:eastAsiaTheme="minorHAnsi"/>
    </w:rPr>
  </w:style>
  <w:style w:type="paragraph" w:customStyle="1" w:styleId="B2A9D0F94FBC4DFB8F6E1BC80E4CB0422">
    <w:name w:val="B2A9D0F94FBC4DFB8F6E1BC80E4CB0422"/>
    <w:rsid w:val="002C35E3"/>
    <w:pPr>
      <w:spacing w:after="200" w:line="276" w:lineRule="auto"/>
    </w:pPr>
    <w:rPr>
      <w:rFonts w:eastAsiaTheme="minorHAnsi"/>
    </w:rPr>
  </w:style>
  <w:style w:type="paragraph" w:customStyle="1" w:styleId="054FBB1529F24B7E9187ACA60A6C8FAF2">
    <w:name w:val="054FBB1529F24B7E9187ACA60A6C8FAF2"/>
    <w:rsid w:val="002C35E3"/>
    <w:pPr>
      <w:spacing w:after="200" w:line="276" w:lineRule="auto"/>
    </w:pPr>
    <w:rPr>
      <w:rFonts w:eastAsiaTheme="minorHAnsi"/>
    </w:rPr>
  </w:style>
  <w:style w:type="paragraph" w:customStyle="1" w:styleId="4E81582A41A34DCCAE2A960647F2668E2">
    <w:name w:val="4E81582A41A34DCCAE2A960647F2668E2"/>
    <w:rsid w:val="002C35E3"/>
    <w:pPr>
      <w:spacing w:after="200" w:line="276" w:lineRule="auto"/>
    </w:pPr>
    <w:rPr>
      <w:rFonts w:eastAsiaTheme="minorHAnsi"/>
    </w:rPr>
  </w:style>
  <w:style w:type="paragraph" w:customStyle="1" w:styleId="E54EE44C737F4ADFAFD2E8F19F6270022">
    <w:name w:val="E54EE44C737F4ADFAFD2E8F19F6270022"/>
    <w:rsid w:val="002C35E3"/>
    <w:pPr>
      <w:spacing w:after="200" w:line="276" w:lineRule="auto"/>
    </w:pPr>
    <w:rPr>
      <w:rFonts w:eastAsiaTheme="minorHAnsi"/>
    </w:rPr>
  </w:style>
  <w:style w:type="paragraph" w:customStyle="1" w:styleId="ADE3F9DD5E9C4A3D8D70FC8C86FB3A1D2">
    <w:name w:val="ADE3F9DD5E9C4A3D8D70FC8C86FB3A1D2"/>
    <w:rsid w:val="002C35E3"/>
    <w:pPr>
      <w:spacing w:after="200" w:line="276" w:lineRule="auto"/>
    </w:pPr>
    <w:rPr>
      <w:rFonts w:eastAsiaTheme="minorHAnsi"/>
    </w:rPr>
  </w:style>
  <w:style w:type="paragraph" w:customStyle="1" w:styleId="5E983E29CD1444959D1EB813DD1B82A12">
    <w:name w:val="5E983E29CD1444959D1EB813DD1B82A12"/>
    <w:rsid w:val="002C35E3"/>
    <w:pPr>
      <w:spacing w:after="200" w:line="276" w:lineRule="auto"/>
    </w:pPr>
    <w:rPr>
      <w:rFonts w:eastAsiaTheme="minorHAnsi"/>
    </w:rPr>
  </w:style>
  <w:style w:type="paragraph" w:customStyle="1" w:styleId="6A54839571924FED9DC3831CBCAA014A2">
    <w:name w:val="6A54839571924FED9DC3831CBCAA014A2"/>
    <w:rsid w:val="002C35E3"/>
    <w:pPr>
      <w:spacing w:after="200" w:line="276" w:lineRule="auto"/>
    </w:pPr>
    <w:rPr>
      <w:rFonts w:eastAsiaTheme="minorHAnsi"/>
    </w:rPr>
  </w:style>
  <w:style w:type="paragraph" w:customStyle="1" w:styleId="D644F99F290D461C8B66FB175E85E8492">
    <w:name w:val="D644F99F290D461C8B66FB175E85E8492"/>
    <w:rsid w:val="002C35E3"/>
    <w:pPr>
      <w:spacing w:after="200" w:line="276" w:lineRule="auto"/>
    </w:pPr>
    <w:rPr>
      <w:rFonts w:eastAsiaTheme="minorHAnsi"/>
    </w:rPr>
  </w:style>
  <w:style w:type="paragraph" w:customStyle="1" w:styleId="062479E02B51445F843CCE6268B9A0CB2">
    <w:name w:val="062479E02B51445F843CCE6268B9A0CB2"/>
    <w:rsid w:val="002C35E3"/>
    <w:pPr>
      <w:spacing w:after="200" w:line="276" w:lineRule="auto"/>
      <w:ind w:left="720"/>
      <w:contextualSpacing/>
    </w:pPr>
    <w:rPr>
      <w:rFonts w:eastAsiaTheme="minorHAnsi"/>
    </w:rPr>
  </w:style>
  <w:style w:type="paragraph" w:customStyle="1" w:styleId="EDB8AFDCFD9A415895717CB3138253D52">
    <w:name w:val="EDB8AFDCFD9A415895717CB3138253D52"/>
    <w:rsid w:val="002C35E3"/>
    <w:pPr>
      <w:spacing w:after="200" w:line="276" w:lineRule="auto"/>
    </w:pPr>
    <w:rPr>
      <w:rFonts w:eastAsiaTheme="minorHAnsi"/>
    </w:rPr>
  </w:style>
  <w:style w:type="paragraph" w:customStyle="1" w:styleId="F45B143C57AD4A34875635F8E4260DBA2">
    <w:name w:val="F45B143C57AD4A34875635F8E4260DBA2"/>
    <w:rsid w:val="002C35E3"/>
    <w:pPr>
      <w:spacing w:after="200" w:line="276" w:lineRule="auto"/>
    </w:pPr>
    <w:rPr>
      <w:rFonts w:eastAsiaTheme="minorHAnsi"/>
    </w:rPr>
  </w:style>
  <w:style w:type="paragraph" w:customStyle="1" w:styleId="6BAC9E53A455434A963C187603238A772">
    <w:name w:val="6BAC9E53A455434A963C187603238A772"/>
    <w:rsid w:val="002C35E3"/>
    <w:pPr>
      <w:spacing w:after="200" w:line="276" w:lineRule="auto"/>
    </w:pPr>
    <w:rPr>
      <w:rFonts w:eastAsiaTheme="minorHAnsi"/>
    </w:rPr>
  </w:style>
  <w:style w:type="paragraph" w:customStyle="1" w:styleId="FA88CB950E6349CA99CF067F822281B12">
    <w:name w:val="FA88CB950E6349CA99CF067F822281B12"/>
    <w:rsid w:val="002C35E3"/>
    <w:pPr>
      <w:spacing w:after="200" w:line="276" w:lineRule="auto"/>
    </w:pPr>
    <w:rPr>
      <w:rFonts w:eastAsiaTheme="minorHAnsi"/>
    </w:rPr>
  </w:style>
  <w:style w:type="paragraph" w:customStyle="1" w:styleId="52BF28BA392844C185B9D92832DAE6242">
    <w:name w:val="52BF28BA392844C185B9D92832DAE6242"/>
    <w:rsid w:val="002C35E3"/>
    <w:pPr>
      <w:spacing w:after="200" w:line="276" w:lineRule="auto"/>
    </w:pPr>
    <w:rPr>
      <w:rFonts w:eastAsiaTheme="minorHAnsi"/>
    </w:rPr>
  </w:style>
  <w:style w:type="paragraph" w:customStyle="1" w:styleId="1F9F49D1F02646D38790D0540A52DEB02">
    <w:name w:val="1F9F49D1F02646D38790D0540A52DEB02"/>
    <w:rsid w:val="002C35E3"/>
    <w:pPr>
      <w:spacing w:after="200" w:line="276" w:lineRule="auto"/>
    </w:pPr>
    <w:rPr>
      <w:rFonts w:eastAsiaTheme="minorHAnsi"/>
    </w:rPr>
  </w:style>
  <w:style w:type="paragraph" w:customStyle="1" w:styleId="616300F84F2844A7BD9D00B503B4FAFE2">
    <w:name w:val="616300F84F2844A7BD9D00B503B4FAFE2"/>
    <w:rsid w:val="002C35E3"/>
    <w:pPr>
      <w:spacing w:after="200" w:line="276" w:lineRule="auto"/>
    </w:pPr>
    <w:rPr>
      <w:rFonts w:eastAsiaTheme="minorHAnsi"/>
    </w:rPr>
  </w:style>
  <w:style w:type="paragraph" w:customStyle="1" w:styleId="5C94A5FFCF12457C8537AF1465DD5F632">
    <w:name w:val="5C94A5FFCF12457C8537AF1465DD5F632"/>
    <w:rsid w:val="002C35E3"/>
    <w:pPr>
      <w:spacing w:after="200" w:line="276" w:lineRule="auto"/>
    </w:pPr>
    <w:rPr>
      <w:rFonts w:eastAsiaTheme="minorHAnsi"/>
    </w:rPr>
  </w:style>
  <w:style w:type="paragraph" w:customStyle="1" w:styleId="6C3ABD89DD914C8F80D1AFE4A84862352">
    <w:name w:val="6C3ABD89DD914C8F80D1AFE4A84862352"/>
    <w:rsid w:val="002C35E3"/>
    <w:pPr>
      <w:spacing w:after="200" w:line="276" w:lineRule="auto"/>
    </w:pPr>
    <w:rPr>
      <w:rFonts w:eastAsiaTheme="minorHAnsi"/>
    </w:rPr>
  </w:style>
  <w:style w:type="paragraph" w:customStyle="1" w:styleId="CF1C7A64A88445498AA2AEB10C72C8402">
    <w:name w:val="CF1C7A64A88445498AA2AEB10C72C8402"/>
    <w:rsid w:val="002C35E3"/>
    <w:pPr>
      <w:spacing w:after="200" w:line="276" w:lineRule="auto"/>
    </w:pPr>
    <w:rPr>
      <w:rFonts w:eastAsiaTheme="minorHAnsi"/>
    </w:rPr>
  </w:style>
  <w:style w:type="paragraph" w:customStyle="1" w:styleId="4FAEC29CFDD94C1DA273C8F935434AC32">
    <w:name w:val="4FAEC29CFDD94C1DA273C8F935434AC32"/>
    <w:rsid w:val="002C35E3"/>
    <w:pPr>
      <w:spacing w:after="200" w:line="276" w:lineRule="auto"/>
    </w:pPr>
    <w:rPr>
      <w:rFonts w:eastAsiaTheme="minorHAnsi"/>
    </w:rPr>
  </w:style>
  <w:style w:type="paragraph" w:customStyle="1" w:styleId="55D2BF56385949929DC9A657D80CE7782">
    <w:name w:val="55D2BF56385949929DC9A657D80CE7782"/>
    <w:rsid w:val="002C35E3"/>
    <w:pPr>
      <w:spacing w:after="200" w:line="276" w:lineRule="auto"/>
    </w:pPr>
    <w:rPr>
      <w:rFonts w:eastAsiaTheme="minorHAnsi"/>
    </w:rPr>
  </w:style>
  <w:style w:type="paragraph" w:customStyle="1" w:styleId="7963553D85DA4D36888F624D43CFB2522">
    <w:name w:val="7963553D85DA4D36888F624D43CFB2522"/>
    <w:rsid w:val="002C35E3"/>
    <w:pPr>
      <w:spacing w:after="200" w:line="276" w:lineRule="auto"/>
    </w:pPr>
    <w:rPr>
      <w:rFonts w:eastAsiaTheme="minorHAnsi"/>
    </w:rPr>
  </w:style>
  <w:style w:type="paragraph" w:customStyle="1" w:styleId="4B1824F877BB473186A50525BAB66ACA2">
    <w:name w:val="4B1824F877BB473186A50525BAB66ACA2"/>
    <w:rsid w:val="002C35E3"/>
    <w:pPr>
      <w:spacing w:after="200" w:line="276" w:lineRule="auto"/>
    </w:pPr>
    <w:rPr>
      <w:rFonts w:eastAsiaTheme="minorHAnsi"/>
    </w:rPr>
  </w:style>
  <w:style w:type="paragraph" w:customStyle="1" w:styleId="5C5090D0EE5649638226AA2E654D05422">
    <w:name w:val="5C5090D0EE5649638226AA2E654D05422"/>
    <w:rsid w:val="002C35E3"/>
    <w:pPr>
      <w:spacing w:after="200" w:line="276" w:lineRule="auto"/>
    </w:pPr>
    <w:rPr>
      <w:rFonts w:eastAsiaTheme="minorHAnsi"/>
    </w:rPr>
  </w:style>
  <w:style w:type="paragraph" w:customStyle="1" w:styleId="6167E4D157AC416A9012475D9F1ED8C82">
    <w:name w:val="6167E4D157AC416A9012475D9F1ED8C82"/>
    <w:rsid w:val="002C35E3"/>
    <w:pPr>
      <w:spacing w:after="200" w:line="276" w:lineRule="auto"/>
    </w:pPr>
    <w:rPr>
      <w:rFonts w:eastAsiaTheme="minorHAnsi"/>
    </w:rPr>
  </w:style>
  <w:style w:type="paragraph" w:customStyle="1" w:styleId="FDD7BC835FD34065B36E22E4E94CDD402">
    <w:name w:val="FDD7BC835FD34065B36E22E4E94CDD402"/>
    <w:rsid w:val="002C35E3"/>
    <w:pPr>
      <w:spacing w:after="200" w:line="276" w:lineRule="auto"/>
    </w:pPr>
    <w:rPr>
      <w:rFonts w:eastAsiaTheme="minorHAnsi"/>
    </w:rPr>
  </w:style>
  <w:style w:type="paragraph" w:customStyle="1" w:styleId="98A4FFA139A0447699A13BC4900F45AC2">
    <w:name w:val="98A4FFA139A0447699A13BC4900F45AC2"/>
    <w:rsid w:val="002C35E3"/>
    <w:pPr>
      <w:spacing w:after="200" w:line="276" w:lineRule="auto"/>
    </w:pPr>
    <w:rPr>
      <w:rFonts w:eastAsiaTheme="minorHAnsi"/>
    </w:rPr>
  </w:style>
  <w:style w:type="paragraph" w:customStyle="1" w:styleId="0F5167EEB36145A9B406AA2227F163DD2">
    <w:name w:val="0F5167EEB36145A9B406AA2227F163DD2"/>
    <w:rsid w:val="002C35E3"/>
    <w:pPr>
      <w:spacing w:after="200" w:line="276" w:lineRule="auto"/>
    </w:pPr>
    <w:rPr>
      <w:rFonts w:eastAsiaTheme="minorHAnsi"/>
    </w:rPr>
  </w:style>
  <w:style w:type="paragraph" w:customStyle="1" w:styleId="77610329348D4BDABEDBA219D9E340742">
    <w:name w:val="77610329348D4BDABEDBA219D9E340742"/>
    <w:rsid w:val="002C35E3"/>
    <w:pPr>
      <w:spacing w:after="200" w:line="276" w:lineRule="auto"/>
    </w:pPr>
    <w:rPr>
      <w:rFonts w:eastAsiaTheme="minorHAnsi"/>
    </w:rPr>
  </w:style>
  <w:style w:type="paragraph" w:customStyle="1" w:styleId="21B20E9409BB413F9771A7E37BB832482">
    <w:name w:val="21B20E9409BB413F9771A7E37BB832482"/>
    <w:rsid w:val="002C35E3"/>
    <w:pPr>
      <w:spacing w:after="200" w:line="276" w:lineRule="auto"/>
    </w:pPr>
    <w:rPr>
      <w:rFonts w:eastAsiaTheme="minorHAnsi"/>
    </w:rPr>
  </w:style>
  <w:style w:type="paragraph" w:customStyle="1" w:styleId="3B7DCABB04894713A4C0808177DFBC342">
    <w:name w:val="3B7DCABB04894713A4C0808177DFBC342"/>
    <w:rsid w:val="002C35E3"/>
    <w:pPr>
      <w:spacing w:after="200" w:line="276" w:lineRule="auto"/>
    </w:pPr>
    <w:rPr>
      <w:rFonts w:eastAsiaTheme="minorHAnsi"/>
    </w:rPr>
  </w:style>
  <w:style w:type="paragraph" w:customStyle="1" w:styleId="5282D96FB3C5488EB5FBDE8B37C29D612">
    <w:name w:val="5282D96FB3C5488EB5FBDE8B37C29D612"/>
    <w:rsid w:val="002C35E3"/>
    <w:pPr>
      <w:spacing w:after="200" w:line="276" w:lineRule="auto"/>
    </w:pPr>
    <w:rPr>
      <w:rFonts w:eastAsiaTheme="minorHAnsi"/>
    </w:rPr>
  </w:style>
  <w:style w:type="paragraph" w:customStyle="1" w:styleId="9161E7ED533B4ED0B11F0682718D35892">
    <w:name w:val="9161E7ED533B4ED0B11F0682718D35892"/>
    <w:rsid w:val="002C35E3"/>
    <w:pPr>
      <w:spacing w:after="200" w:line="276" w:lineRule="auto"/>
    </w:pPr>
    <w:rPr>
      <w:rFonts w:eastAsiaTheme="minorHAnsi"/>
    </w:rPr>
  </w:style>
  <w:style w:type="paragraph" w:customStyle="1" w:styleId="48899C5EFC7B47B39578F8477C1B41E52">
    <w:name w:val="48899C5EFC7B47B39578F8477C1B41E52"/>
    <w:rsid w:val="002C35E3"/>
    <w:pPr>
      <w:spacing w:after="200" w:line="276" w:lineRule="auto"/>
    </w:pPr>
    <w:rPr>
      <w:rFonts w:eastAsiaTheme="minorHAnsi"/>
    </w:rPr>
  </w:style>
  <w:style w:type="paragraph" w:customStyle="1" w:styleId="94FBC2FBF11249E79F310BB530CB94712">
    <w:name w:val="94FBC2FBF11249E79F310BB530CB94712"/>
    <w:rsid w:val="002C35E3"/>
    <w:pPr>
      <w:spacing w:after="200" w:line="276" w:lineRule="auto"/>
    </w:pPr>
    <w:rPr>
      <w:rFonts w:eastAsiaTheme="minorHAnsi"/>
    </w:rPr>
  </w:style>
  <w:style w:type="paragraph" w:customStyle="1" w:styleId="6DB543AB095E42A493A7CD9AD8AA11304">
    <w:name w:val="6DB543AB095E42A493A7CD9AD8AA11304"/>
    <w:rsid w:val="002C35E3"/>
    <w:pPr>
      <w:spacing w:after="200" w:line="276" w:lineRule="auto"/>
      <w:ind w:left="720"/>
      <w:contextualSpacing/>
    </w:pPr>
    <w:rPr>
      <w:rFonts w:eastAsiaTheme="minorHAnsi"/>
    </w:rPr>
  </w:style>
  <w:style w:type="paragraph" w:customStyle="1" w:styleId="DDACBCB4F5784DBBA14CBF1E32F915C44">
    <w:name w:val="DDACBCB4F5784DBBA14CBF1E32F915C44"/>
    <w:rsid w:val="002C35E3"/>
    <w:pPr>
      <w:spacing w:after="200" w:line="276" w:lineRule="auto"/>
      <w:ind w:left="720"/>
      <w:contextualSpacing/>
    </w:pPr>
    <w:rPr>
      <w:rFonts w:eastAsiaTheme="minorHAnsi"/>
    </w:rPr>
  </w:style>
  <w:style w:type="paragraph" w:customStyle="1" w:styleId="CCEC457473F54C25AC9B6B73D5436F8F4">
    <w:name w:val="CCEC457473F54C25AC9B6B73D5436F8F4"/>
    <w:rsid w:val="002C35E3"/>
    <w:pPr>
      <w:spacing w:after="200" w:line="276" w:lineRule="auto"/>
      <w:ind w:left="720"/>
      <w:contextualSpacing/>
    </w:pPr>
    <w:rPr>
      <w:rFonts w:eastAsiaTheme="minorHAnsi"/>
    </w:rPr>
  </w:style>
  <w:style w:type="paragraph" w:customStyle="1" w:styleId="370A90673A75494AA50FCA23F0CCB2664">
    <w:name w:val="370A90673A75494AA50FCA23F0CCB2664"/>
    <w:rsid w:val="002C35E3"/>
    <w:pPr>
      <w:spacing w:after="200" w:line="276" w:lineRule="auto"/>
      <w:ind w:left="720"/>
      <w:contextualSpacing/>
    </w:pPr>
    <w:rPr>
      <w:rFonts w:eastAsiaTheme="minorHAnsi"/>
    </w:rPr>
  </w:style>
  <w:style w:type="paragraph" w:customStyle="1" w:styleId="946DE55BFAFB464CA41FB97F4B8C098D4">
    <w:name w:val="946DE55BFAFB464CA41FB97F4B8C098D4"/>
    <w:rsid w:val="002C35E3"/>
    <w:pPr>
      <w:spacing w:after="200" w:line="276" w:lineRule="auto"/>
      <w:ind w:left="720"/>
      <w:contextualSpacing/>
    </w:pPr>
    <w:rPr>
      <w:rFonts w:eastAsiaTheme="minorHAnsi"/>
    </w:rPr>
  </w:style>
  <w:style w:type="paragraph" w:customStyle="1" w:styleId="3E5667E9DD8C48CF8DA848AC3446CBB64">
    <w:name w:val="3E5667E9DD8C48CF8DA848AC3446CBB64"/>
    <w:rsid w:val="002C35E3"/>
    <w:pPr>
      <w:spacing w:after="200" w:line="276" w:lineRule="auto"/>
    </w:pPr>
    <w:rPr>
      <w:rFonts w:eastAsiaTheme="minorHAnsi"/>
    </w:rPr>
  </w:style>
  <w:style w:type="paragraph" w:customStyle="1" w:styleId="EEF4CD5ED0924131ACD89873BE1BEC634">
    <w:name w:val="EEF4CD5ED0924131ACD89873BE1BEC634"/>
    <w:rsid w:val="002C35E3"/>
    <w:pPr>
      <w:spacing w:after="200" w:line="276" w:lineRule="auto"/>
    </w:pPr>
    <w:rPr>
      <w:rFonts w:eastAsiaTheme="minorHAnsi"/>
    </w:rPr>
  </w:style>
  <w:style w:type="paragraph" w:customStyle="1" w:styleId="9610AC1D5AFD4EF8990CFF57BD94EF5E4">
    <w:name w:val="9610AC1D5AFD4EF8990CFF57BD94EF5E4"/>
    <w:rsid w:val="002C35E3"/>
    <w:pPr>
      <w:spacing w:after="200" w:line="276" w:lineRule="auto"/>
    </w:pPr>
    <w:rPr>
      <w:rFonts w:eastAsiaTheme="minorHAnsi"/>
    </w:rPr>
  </w:style>
  <w:style w:type="paragraph" w:customStyle="1" w:styleId="C6EF558EA75F4D3790CE33DE1FD7A6504">
    <w:name w:val="C6EF558EA75F4D3790CE33DE1FD7A6504"/>
    <w:rsid w:val="002C35E3"/>
    <w:pPr>
      <w:spacing w:after="200" w:line="276" w:lineRule="auto"/>
    </w:pPr>
    <w:rPr>
      <w:rFonts w:eastAsiaTheme="minorHAnsi"/>
    </w:rPr>
  </w:style>
  <w:style w:type="paragraph" w:customStyle="1" w:styleId="D8E3DDE2C0804CBD8319E3679F0F0DD14">
    <w:name w:val="D8E3DDE2C0804CBD8319E3679F0F0DD14"/>
    <w:rsid w:val="002C35E3"/>
    <w:pPr>
      <w:spacing w:after="200" w:line="276" w:lineRule="auto"/>
    </w:pPr>
    <w:rPr>
      <w:rFonts w:eastAsiaTheme="minorHAnsi"/>
    </w:rPr>
  </w:style>
  <w:style w:type="paragraph" w:customStyle="1" w:styleId="577E9C497011428091470308AC81328B4">
    <w:name w:val="577E9C497011428091470308AC81328B4"/>
    <w:rsid w:val="002C35E3"/>
    <w:pPr>
      <w:spacing w:after="200" w:line="276" w:lineRule="auto"/>
    </w:pPr>
    <w:rPr>
      <w:rFonts w:eastAsiaTheme="minorHAnsi"/>
    </w:rPr>
  </w:style>
  <w:style w:type="paragraph" w:customStyle="1" w:styleId="7B234FA787D1409087ADD13CBCB935C94">
    <w:name w:val="7B234FA787D1409087ADD13CBCB935C94"/>
    <w:rsid w:val="002C35E3"/>
    <w:pPr>
      <w:spacing w:after="200" w:line="276" w:lineRule="auto"/>
    </w:pPr>
    <w:rPr>
      <w:rFonts w:eastAsiaTheme="minorHAnsi"/>
    </w:rPr>
  </w:style>
  <w:style w:type="paragraph" w:customStyle="1" w:styleId="0487805082884168B4B446190CB2DC984">
    <w:name w:val="0487805082884168B4B446190CB2DC984"/>
    <w:rsid w:val="002C35E3"/>
    <w:pPr>
      <w:spacing w:after="200" w:line="276" w:lineRule="auto"/>
    </w:pPr>
    <w:rPr>
      <w:rFonts w:eastAsiaTheme="minorHAnsi"/>
    </w:rPr>
  </w:style>
  <w:style w:type="paragraph" w:customStyle="1" w:styleId="CC9C6BFC3341463BA069A64B737DAA6F4">
    <w:name w:val="CC9C6BFC3341463BA069A64B737DAA6F4"/>
    <w:rsid w:val="002C35E3"/>
    <w:pPr>
      <w:spacing w:after="200" w:line="276" w:lineRule="auto"/>
    </w:pPr>
    <w:rPr>
      <w:rFonts w:eastAsiaTheme="minorHAnsi"/>
    </w:rPr>
  </w:style>
  <w:style w:type="paragraph" w:customStyle="1" w:styleId="85CF567E094041E583DA4AAB5E57B0D44">
    <w:name w:val="85CF567E094041E583DA4AAB5E57B0D44"/>
    <w:rsid w:val="002C35E3"/>
    <w:pPr>
      <w:spacing w:after="200" w:line="276" w:lineRule="auto"/>
    </w:pPr>
    <w:rPr>
      <w:rFonts w:eastAsiaTheme="minorHAnsi"/>
    </w:rPr>
  </w:style>
  <w:style w:type="paragraph" w:customStyle="1" w:styleId="10A3ECD138C048688334CD23A9B8E99E4">
    <w:name w:val="10A3ECD138C048688334CD23A9B8E99E4"/>
    <w:rsid w:val="002C35E3"/>
    <w:pPr>
      <w:spacing w:after="200" w:line="276" w:lineRule="auto"/>
    </w:pPr>
    <w:rPr>
      <w:rFonts w:eastAsiaTheme="minorHAnsi"/>
    </w:rPr>
  </w:style>
  <w:style w:type="paragraph" w:customStyle="1" w:styleId="6DD5201612D54DF0A5C66349E425265C4">
    <w:name w:val="6DD5201612D54DF0A5C66349E425265C4"/>
    <w:rsid w:val="002C35E3"/>
    <w:pPr>
      <w:spacing w:after="200" w:line="276" w:lineRule="auto"/>
    </w:pPr>
    <w:rPr>
      <w:rFonts w:eastAsiaTheme="minorHAnsi"/>
    </w:rPr>
  </w:style>
  <w:style w:type="paragraph" w:customStyle="1" w:styleId="8DF10D3F9E1B4027BC666A2C26D2107D4">
    <w:name w:val="8DF10D3F9E1B4027BC666A2C26D2107D4"/>
    <w:rsid w:val="002C35E3"/>
    <w:pPr>
      <w:spacing w:after="200" w:line="276" w:lineRule="auto"/>
    </w:pPr>
    <w:rPr>
      <w:rFonts w:eastAsiaTheme="minorHAnsi"/>
    </w:rPr>
  </w:style>
  <w:style w:type="paragraph" w:customStyle="1" w:styleId="F7B81B98421B4A6C85E3F6A9F0503B024">
    <w:name w:val="F7B81B98421B4A6C85E3F6A9F0503B024"/>
    <w:rsid w:val="002C35E3"/>
    <w:pPr>
      <w:spacing w:after="200" w:line="276" w:lineRule="auto"/>
    </w:pPr>
    <w:rPr>
      <w:rFonts w:eastAsiaTheme="minorHAnsi"/>
    </w:rPr>
  </w:style>
  <w:style w:type="paragraph" w:customStyle="1" w:styleId="16B817DA17E147DD82AC29A8A7A584404">
    <w:name w:val="16B817DA17E147DD82AC29A8A7A584404"/>
    <w:rsid w:val="002C35E3"/>
    <w:pPr>
      <w:spacing w:after="200" w:line="276" w:lineRule="auto"/>
    </w:pPr>
    <w:rPr>
      <w:rFonts w:eastAsiaTheme="minorHAnsi"/>
    </w:rPr>
  </w:style>
  <w:style w:type="paragraph" w:customStyle="1" w:styleId="88BCF1382D5A4A37B899D60F977C7BBE4">
    <w:name w:val="88BCF1382D5A4A37B899D60F977C7BBE4"/>
    <w:rsid w:val="002C35E3"/>
    <w:pPr>
      <w:spacing w:after="200" w:line="276" w:lineRule="auto"/>
    </w:pPr>
    <w:rPr>
      <w:rFonts w:eastAsiaTheme="minorHAnsi"/>
    </w:rPr>
  </w:style>
  <w:style w:type="paragraph" w:customStyle="1" w:styleId="71406CF27F194EF080DEE526FD9D6E1C4">
    <w:name w:val="71406CF27F194EF080DEE526FD9D6E1C4"/>
    <w:rsid w:val="002C35E3"/>
    <w:pPr>
      <w:spacing w:after="200" w:line="276" w:lineRule="auto"/>
    </w:pPr>
    <w:rPr>
      <w:rFonts w:eastAsiaTheme="minorHAnsi"/>
    </w:rPr>
  </w:style>
  <w:style w:type="paragraph" w:customStyle="1" w:styleId="6EF1979D9F08440E8D455A38A0A6AFC84">
    <w:name w:val="6EF1979D9F08440E8D455A38A0A6AFC84"/>
    <w:rsid w:val="002C35E3"/>
    <w:pPr>
      <w:spacing w:after="200" w:line="276" w:lineRule="auto"/>
    </w:pPr>
    <w:rPr>
      <w:rFonts w:eastAsiaTheme="minorHAnsi"/>
    </w:rPr>
  </w:style>
  <w:style w:type="paragraph" w:customStyle="1" w:styleId="60590B3DAFD14CA68622918841DA47E44">
    <w:name w:val="60590B3DAFD14CA68622918841DA47E44"/>
    <w:rsid w:val="002C35E3"/>
    <w:pPr>
      <w:spacing w:after="200" w:line="276" w:lineRule="auto"/>
    </w:pPr>
    <w:rPr>
      <w:rFonts w:eastAsiaTheme="minorHAnsi"/>
    </w:rPr>
  </w:style>
  <w:style w:type="paragraph" w:customStyle="1" w:styleId="880BAEAEBA6A46FE8D37AD51B20AF1EA4">
    <w:name w:val="880BAEAEBA6A46FE8D37AD51B20AF1EA4"/>
    <w:rsid w:val="002C35E3"/>
    <w:pPr>
      <w:spacing w:after="200" w:line="276" w:lineRule="auto"/>
    </w:pPr>
    <w:rPr>
      <w:rFonts w:eastAsiaTheme="minorHAnsi"/>
    </w:rPr>
  </w:style>
  <w:style w:type="paragraph" w:customStyle="1" w:styleId="E72A013D93D34E5699A60E32CB687E2B4">
    <w:name w:val="E72A013D93D34E5699A60E32CB687E2B4"/>
    <w:rsid w:val="002C35E3"/>
    <w:pPr>
      <w:spacing w:after="200" w:line="276" w:lineRule="auto"/>
    </w:pPr>
    <w:rPr>
      <w:rFonts w:eastAsiaTheme="minorHAnsi"/>
    </w:rPr>
  </w:style>
  <w:style w:type="paragraph" w:customStyle="1" w:styleId="85BA24E875EA4D51A14C61211FEF79543">
    <w:name w:val="85BA24E875EA4D51A14C61211FEF79543"/>
    <w:rsid w:val="002C35E3"/>
    <w:pPr>
      <w:spacing w:after="200" w:line="276" w:lineRule="auto"/>
    </w:pPr>
    <w:rPr>
      <w:rFonts w:eastAsiaTheme="minorHAnsi"/>
    </w:rPr>
  </w:style>
  <w:style w:type="paragraph" w:customStyle="1" w:styleId="81AC0E5B52C7453792C278C7D702373D3">
    <w:name w:val="81AC0E5B52C7453792C278C7D702373D3"/>
    <w:rsid w:val="002C35E3"/>
    <w:pPr>
      <w:spacing w:after="200" w:line="276"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82AC2-B63C-4CD7-9BEF-8863956D7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 Proposal Form 18-19(1-19)</Template>
  <TotalTime>0</TotalTime>
  <Pages>4</Pages>
  <Words>1229</Words>
  <Characters>7011</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Camden County College</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Diaco</dc:creator>
  <cp:lastModifiedBy>Prickett, Lindsay</cp:lastModifiedBy>
  <cp:revision>2</cp:revision>
  <cp:lastPrinted>2018-09-19T14:43:00Z</cp:lastPrinted>
  <dcterms:created xsi:type="dcterms:W3CDTF">2024-06-05T13:36:00Z</dcterms:created>
  <dcterms:modified xsi:type="dcterms:W3CDTF">2024-06-05T13:36:00Z</dcterms:modified>
</cp:coreProperties>
</file>