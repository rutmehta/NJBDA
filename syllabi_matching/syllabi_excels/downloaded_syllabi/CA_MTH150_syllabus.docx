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95B0B9" w14:textId="77777777" w:rsidR="008E3FB3" w:rsidRPr="00382ECB" w:rsidRDefault="00944B89" w:rsidP="001573BD">
      <w:pPr>
        <w:rPr>
          <w:rFonts w:ascii="Calibri" w:hAnsi="Calibri" w:cs="Times New Roman"/>
          <w:sz w:val="24"/>
          <w:szCs w:val="24"/>
        </w:rPr>
      </w:pPr>
      <w:r>
        <w:rPr>
          <w:rFonts w:ascii="Arial" w:hAnsi="Arial" w:cs="Arial"/>
          <w:noProof/>
          <w:color w:val="333333"/>
        </w:rPr>
        <w:drawing>
          <wp:anchor distT="0" distB="0" distL="114300" distR="114300" simplePos="0" relativeHeight="251666944" behindDoc="1" locked="0" layoutInCell="1" allowOverlap="1" wp14:anchorId="228A61B3" wp14:editId="31D2DBEE">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p>
    <w:p w14:paraId="4EC7EF8B"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673D81B5"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3DA5F145"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2225A8DA"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3533B414" w14:textId="77777777" w:rsidTr="00530A38">
        <w:trPr>
          <w:trHeight w:val="80"/>
        </w:trPr>
        <w:tc>
          <w:tcPr>
            <w:tcW w:w="2988" w:type="dxa"/>
            <w:gridSpan w:val="2"/>
            <w:tcBorders>
              <w:top w:val="single" w:sz="4" w:space="0" w:color="7F7F7F" w:themeColor="text1" w:themeTint="80"/>
              <w:bottom w:val="single" w:sz="4" w:space="0" w:color="7F7F7F" w:themeColor="text1" w:themeTint="80"/>
            </w:tcBorders>
          </w:tcPr>
          <w:p w14:paraId="19CB834C"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placeholder>
                <w:docPart w:val="2991CBC531A040788F6FEF89514B989D"/>
              </w:placeholder>
            </w:sdtPr>
            <w:sdtEndPr/>
            <w:sdtContent>
              <w:p w14:paraId="2F78B4C1" w14:textId="4216CDB6" w:rsidR="001D3591" w:rsidRPr="00382ECB" w:rsidRDefault="00F55133" w:rsidP="00F36B03">
                <w:pPr>
                  <w:spacing w:after="240"/>
                  <w:contextualSpacing/>
                  <w:rPr>
                    <w:rFonts w:ascii="Calibri" w:hAnsi="Calibri" w:cs="Times New Roman"/>
                    <w:sz w:val="24"/>
                    <w:szCs w:val="24"/>
                  </w:rPr>
                </w:pPr>
                <w:r>
                  <w:rPr>
                    <w:rFonts w:ascii="Calibri" w:hAnsi="Calibri" w:cs="Times New Roman"/>
                    <w:sz w:val="24"/>
                    <w:szCs w:val="24"/>
                  </w:rPr>
                  <w:t>MTH-1</w:t>
                </w:r>
                <w:r w:rsidR="00D72734">
                  <w:rPr>
                    <w:rFonts w:ascii="Calibri" w:hAnsi="Calibri" w:cs="Times New Roman"/>
                    <w:sz w:val="24"/>
                    <w:szCs w:val="24"/>
                  </w:rPr>
                  <w:t>50</w:t>
                </w:r>
              </w:p>
            </w:sdtContent>
          </w:sdt>
        </w:tc>
        <w:tc>
          <w:tcPr>
            <w:tcW w:w="7308" w:type="dxa"/>
            <w:gridSpan w:val="4"/>
            <w:tcBorders>
              <w:top w:val="single" w:sz="4" w:space="0" w:color="7F7F7F" w:themeColor="text1" w:themeTint="80"/>
              <w:bottom w:val="single" w:sz="4" w:space="0" w:color="7F7F7F" w:themeColor="text1" w:themeTint="80"/>
            </w:tcBorders>
          </w:tcPr>
          <w:p w14:paraId="44BB2827"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5B004A6A" w14:textId="57685BBB" w:rsidR="001D3591" w:rsidRPr="00382ECB" w:rsidRDefault="0001122E" w:rsidP="005E2129">
            <w:pPr>
              <w:spacing w:after="240"/>
              <w:contextualSpacing/>
              <w:rPr>
                <w:rFonts w:ascii="Calibri" w:hAnsi="Calibri" w:cs="Times New Roman"/>
                <w:sz w:val="24"/>
                <w:szCs w:val="24"/>
              </w:rPr>
            </w:pPr>
            <w:sdt>
              <w:sdtPr>
                <w:rPr>
                  <w:rFonts w:ascii="Calibri" w:hAnsi="Calibri" w:cs="Times New Roman"/>
                  <w:sz w:val="24"/>
                  <w:szCs w:val="24"/>
                </w:rPr>
                <w:id w:val="-709030087"/>
                <w:placeholder>
                  <w:docPart w:val="E6143EA55E754FF9A2C2B63073E936E8"/>
                </w:placeholder>
              </w:sdtPr>
              <w:sdtEndPr/>
              <w:sdtContent>
                <w:r w:rsidR="00D72734" w:rsidRPr="00FD14F5">
                  <w:rPr>
                    <w:bCs/>
                    <w:color w:val="000000"/>
                  </w:rPr>
                  <w:t>Calculus II</w:t>
                </w:r>
              </w:sdtContent>
            </w:sdt>
          </w:p>
        </w:tc>
      </w:tr>
      <w:tr w:rsidR="00693CE8" w:rsidRPr="00382ECB" w14:paraId="046E8A0D" w14:textId="77777777" w:rsidTr="000604B8">
        <w:trPr>
          <w:trHeight w:val="377"/>
        </w:trPr>
        <w:tc>
          <w:tcPr>
            <w:tcW w:w="10296" w:type="dxa"/>
            <w:gridSpan w:val="6"/>
            <w:tcBorders>
              <w:top w:val="single" w:sz="4" w:space="0" w:color="7F7F7F" w:themeColor="text1" w:themeTint="80"/>
              <w:bottom w:val="single" w:sz="4" w:space="0" w:color="7F7F7F" w:themeColor="text1" w:themeTint="80"/>
            </w:tcBorders>
          </w:tcPr>
          <w:p w14:paraId="1B902880" w14:textId="62493322"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6DAC3DCDA1DD483CB2BD8FC63B53D06C"/>
                </w:placeholder>
              </w:sdtPr>
              <w:sdtEndPr/>
              <w:sdtContent>
                <w:r w:rsidR="00F55133">
                  <w:rPr>
                    <w:rFonts w:ascii="Calibri" w:hAnsi="Calibri" w:cs="Times New Roman"/>
                    <w:sz w:val="24"/>
                    <w:szCs w:val="24"/>
                  </w:rPr>
                  <w:t>Mathematics</w:t>
                </w:r>
              </w:sdtContent>
            </w:sdt>
          </w:p>
        </w:tc>
      </w:tr>
      <w:tr w:rsidR="00052F8A" w:rsidRPr="00382ECB" w14:paraId="43C4B444" w14:textId="77777777" w:rsidTr="000604B8">
        <w:trPr>
          <w:trHeight w:val="80"/>
        </w:trPr>
        <w:tc>
          <w:tcPr>
            <w:tcW w:w="2988" w:type="dxa"/>
            <w:gridSpan w:val="2"/>
            <w:tcBorders>
              <w:top w:val="single" w:sz="4" w:space="0" w:color="7F7F7F" w:themeColor="text1" w:themeTint="80"/>
              <w:bottom w:val="single" w:sz="4" w:space="0" w:color="7F7F7F" w:themeColor="text1" w:themeTint="80"/>
            </w:tcBorders>
          </w:tcPr>
          <w:p w14:paraId="1FB2B625" w14:textId="19B86865"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4D9DF6FBEF6A44CCB9ED1FA7D8A6A315"/>
                </w:placeholder>
                <w:showingPlcHd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99252F" w:rsidRPr="00EB44DD">
                  <w:rPr>
                    <w:rStyle w:val="PlaceholderText"/>
                  </w:rPr>
                  <w:t>C</w:t>
                </w:r>
                <w:r w:rsidR="0099252F">
                  <w:rPr>
                    <w:rStyle w:val="PlaceholderText"/>
                  </w:rPr>
                  <w:t>lick here to select a month</w:t>
                </w:r>
                <w:r w:rsidR="0099252F" w:rsidRPr="00EB44DD">
                  <w:rPr>
                    <w:rStyle w:val="PlaceholderText"/>
                  </w:rPr>
                  <w:t>.</w:t>
                </w:r>
              </w:sdtContent>
            </w:sdt>
          </w:p>
        </w:tc>
        <w:tc>
          <w:tcPr>
            <w:tcW w:w="7308" w:type="dxa"/>
            <w:gridSpan w:val="4"/>
            <w:tcBorders>
              <w:top w:val="single" w:sz="4" w:space="0" w:color="7F7F7F" w:themeColor="text1" w:themeTint="80"/>
              <w:bottom w:val="single" w:sz="4" w:space="0" w:color="7F7F7F" w:themeColor="text1" w:themeTint="80"/>
            </w:tcBorders>
          </w:tcPr>
          <w:p w14:paraId="26025D5E" w14:textId="5289A67C" w:rsidR="009D7CE5" w:rsidRPr="004A4C83" w:rsidRDefault="0001122E" w:rsidP="00F36B03">
            <w:pPr>
              <w:spacing w:after="240"/>
              <w:contextualSpacing/>
              <w:rPr>
                <w:rFonts w:ascii="Calibri" w:hAnsi="Calibri" w:cs="Times New Roman"/>
                <w:sz w:val="24"/>
                <w:szCs w:val="24"/>
              </w:rPr>
            </w:pPr>
            <w:sdt>
              <w:sdtPr>
                <w:rPr>
                  <w:rFonts w:ascii="Calibri" w:hAnsi="Calibri" w:cs="Times New Roman"/>
                  <w:sz w:val="24"/>
                  <w:szCs w:val="24"/>
                </w:rPr>
                <w:alias w:val="Year of Review"/>
                <w:tag w:val="Year of Review"/>
                <w:id w:val="816540486"/>
                <w:placeholder>
                  <w:docPart w:val="34E8251FEB1B4C27BE7B765EE2FDD3D7"/>
                </w:placeholder>
                <w:showingPlcHd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99252F" w:rsidRPr="00EB44DD">
                  <w:rPr>
                    <w:rStyle w:val="PlaceholderText"/>
                  </w:rPr>
                  <w:t>C</w:t>
                </w:r>
                <w:r w:rsidR="0099252F">
                  <w:rPr>
                    <w:rStyle w:val="PlaceholderText"/>
                  </w:rPr>
                  <w:t>lick here to select a year</w:t>
                </w:r>
                <w:r w:rsidR="0099252F" w:rsidRPr="00EB44DD">
                  <w:rPr>
                    <w:rStyle w:val="PlaceholderText"/>
                  </w:rPr>
                  <w:t>.</w:t>
                </w:r>
              </w:sdtContent>
            </w:sdt>
          </w:p>
        </w:tc>
      </w:tr>
      <w:tr w:rsidR="00693CE8" w:rsidRPr="00382ECB" w14:paraId="1A4B8569"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C447BBA"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16AD5FE8" w14:textId="77777777" w:rsidTr="00530A38">
        <w:trPr>
          <w:trHeight w:val="80"/>
        </w:trPr>
        <w:tc>
          <w:tcPr>
            <w:tcW w:w="5148" w:type="dxa"/>
            <w:gridSpan w:val="4"/>
            <w:tcBorders>
              <w:top w:val="single" w:sz="4" w:space="0" w:color="7F7F7F" w:themeColor="text1" w:themeTint="80"/>
              <w:bottom w:val="single" w:sz="4" w:space="0" w:color="7F7F7F" w:themeColor="text1" w:themeTint="80"/>
            </w:tcBorders>
          </w:tcPr>
          <w:p w14:paraId="5E49C3EA" w14:textId="67C8463F"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EF627C5E5AE14870B38AB5496B7A0680"/>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E1056E">
                  <w:rPr>
                    <w:rFonts w:ascii="Calibri" w:hAnsi="Calibri" w:cs="Times New Roman"/>
                    <w:sz w:val="24"/>
                    <w:szCs w:val="24"/>
                  </w:rPr>
                  <w:t>December</w:t>
                </w:r>
              </w:sdtContent>
            </w:sdt>
          </w:p>
        </w:tc>
        <w:tc>
          <w:tcPr>
            <w:tcW w:w="5148" w:type="dxa"/>
            <w:gridSpan w:val="2"/>
            <w:tcBorders>
              <w:top w:val="single" w:sz="4" w:space="0" w:color="7F7F7F" w:themeColor="text1" w:themeTint="80"/>
              <w:bottom w:val="single" w:sz="4" w:space="0" w:color="7F7F7F" w:themeColor="text1" w:themeTint="80"/>
            </w:tcBorders>
          </w:tcPr>
          <w:p w14:paraId="4EEDDFBE" w14:textId="00AB3A3C" w:rsidR="0000768C" w:rsidRPr="004A4C83" w:rsidRDefault="0001122E"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E7A0A8415C3241ADAEAED36DD6CB6087"/>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F55133">
                  <w:rPr>
                    <w:rFonts w:ascii="Calibri" w:hAnsi="Calibri" w:cs="Times New Roman"/>
                    <w:sz w:val="24"/>
                    <w:szCs w:val="24"/>
                  </w:rPr>
                  <w:t>2021</w:t>
                </w:r>
              </w:sdtContent>
            </w:sdt>
          </w:p>
        </w:tc>
      </w:tr>
      <w:tr w:rsidR="0000768C" w:rsidRPr="00382ECB" w14:paraId="360F8DBE"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444FFA1" w14:textId="77777777" w:rsidR="0000768C" w:rsidRPr="004A4C83" w:rsidRDefault="00CB1D31" w:rsidP="00F36B03">
            <w:pPr>
              <w:spacing w:after="240"/>
              <w:contextualSpacing/>
              <w:rPr>
                <w:rFonts w:ascii="Calibri" w:hAnsi="Calibri" w:cs="Times New Roman"/>
                <w:sz w:val="24"/>
                <w:szCs w:val="24"/>
              </w:rPr>
            </w:pPr>
            <w:r>
              <w:rPr>
                <w:rFonts w:ascii="Calibri" w:hAnsi="Calibri" w:cs="Times New Roman"/>
                <w:sz w:val="24"/>
                <w:szCs w:val="24"/>
              </w:rPr>
              <w:t>(This Department Master Syllabus has been examined by the program/department faculty members and it is decided a change requiring a revision is necessary at this time.)</w:t>
            </w:r>
          </w:p>
        </w:tc>
      </w:tr>
      <w:tr w:rsidR="0000768C" w:rsidRPr="00382ECB" w14:paraId="3BB40E92"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DBD8C17" w14:textId="77777777" w:rsidR="0000768C" w:rsidRPr="004A4C83" w:rsidRDefault="00450D4A" w:rsidP="00F36B03">
            <w:pPr>
              <w:spacing w:after="240"/>
              <w:contextualSpacing/>
              <w:rPr>
                <w:rFonts w:ascii="Calibri" w:hAnsi="Calibri" w:cs="Times New Roman"/>
                <w:sz w:val="24"/>
                <w:szCs w:val="24"/>
              </w:rPr>
            </w:pPr>
            <w:r>
              <w:rPr>
                <w:rFonts w:ascii="Calibri" w:hAnsi="Calibri" w:cs="Times New Roman"/>
                <w:sz w:val="24"/>
                <w:szCs w:val="24"/>
              </w:rPr>
              <w:t>N.B.  A change to the course materials</w:t>
            </w:r>
            <w:r w:rsidR="007D7363">
              <w:rPr>
                <w:rFonts w:ascii="Calibri" w:hAnsi="Calibri" w:cs="Times New Roman"/>
                <w:sz w:val="24"/>
                <w:szCs w:val="24"/>
              </w:rPr>
              <w:t xml:space="preserve"> alone (textbooks and/or supplemen</w:t>
            </w:r>
            <w:r>
              <w:rPr>
                <w:rFonts w:ascii="Calibri" w:hAnsi="Calibri" w:cs="Times New Roman"/>
                <w:sz w:val="24"/>
                <w:szCs w:val="24"/>
              </w:rPr>
              <w:t xml:space="preserve">tary materials) may not constitute a revision.  Any other change to the items listed below on this form is considered a revision and requires approval by the </w:t>
            </w:r>
            <w:r w:rsidR="007D7363">
              <w:rPr>
                <w:rFonts w:ascii="Calibri" w:hAnsi="Calibri" w:cs="Times New Roman"/>
                <w:sz w:val="24"/>
                <w:szCs w:val="24"/>
              </w:rPr>
              <w:t>department/</w:t>
            </w:r>
            <w:r>
              <w:rPr>
                <w:rFonts w:ascii="Calibri" w:hAnsi="Calibri" w:cs="Times New Roman"/>
                <w:sz w:val="24"/>
                <w:szCs w:val="24"/>
              </w:rPr>
              <w:t xml:space="preserve">program faculty at a </w:t>
            </w:r>
            <w:r w:rsidR="007D7363">
              <w:rPr>
                <w:rFonts w:ascii="Calibri" w:hAnsi="Calibri" w:cs="Times New Roman"/>
                <w:sz w:val="24"/>
                <w:szCs w:val="24"/>
              </w:rPr>
              <w:t>department/program</w:t>
            </w:r>
            <w:r w:rsidR="008B0295">
              <w:rPr>
                <w:rFonts w:ascii="Calibri" w:hAnsi="Calibri" w:cs="Times New Roman"/>
                <w:sz w:val="24"/>
                <w:szCs w:val="24"/>
              </w:rPr>
              <w:t xml:space="preserve"> meeting and by the division at a Chair</w:t>
            </w:r>
            <w:r w:rsidR="00CF7DBB">
              <w:rPr>
                <w:rFonts w:ascii="Calibri" w:hAnsi="Calibri" w:cs="Times New Roman"/>
                <w:sz w:val="24"/>
                <w:szCs w:val="24"/>
              </w:rPr>
              <w:t>s and Coordinator meeting</w:t>
            </w:r>
            <w:r w:rsidR="006104BD">
              <w:rPr>
                <w:rFonts w:ascii="Calibri" w:hAnsi="Calibri" w:cs="Times New Roman"/>
                <w:sz w:val="24"/>
                <w:szCs w:val="24"/>
              </w:rPr>
              <w:t>.</w:t>
            </w:r>
          </w:p>
        </w:tc>
      </w:tr>
      <w:tr w:rsidR="0000768C" w:rsidRPr="00382ECB" w14:paraId="515BEF3B"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59FC412" w14:textId="2518DA1A"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r w:rsidR="00A859C5" w:rsidRPr="007814C9">
              <w:rPr>
                <w:rFonts w:ascii="Calibri" w:hAnsi="Calibri" w:cs="Times New Roman"/>
                <w:b/>
                <w:sz w:val="24"/>
                <w:szCs w:val="24"/>
              </w:rPr>
              <w:t xml:space="preserve">: </w:t>
            </w:r>
            <w:sdt>
              <w:sdtPr>
                <w:rPr>
                  <w:rFonts w:ascii="Calibri" w:hAnsi="Calibri" w:cs="Times New Roman"/>
                  <w:sz w:val="24"/>
                  <w:szCs w:val="24"/>
                </w:rPr>
                <w:alias w:val="Credits"/>
                <w:tag w:val="Credits"/>
                <w:id w:val="245699839"/>
                <w:lock w:val="sdtLocked"/>
                <w:placeholder>
                  <w:docPart w:val="F8B76087934343B7B5305149301EF697"/>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DE68B6">
                  <w:rPr>
                    <w:rFonts w:ascii="Calibri" w:hAnsi="Calibri" w:cs="Times New Roman"/>
                    <w:sz w:val="24"/>
                    <w:szCs w:val="24"/>
                  </w:rPr>
                  <w:t>4</w:t>
                </w:r>
              </w:sdtContent>
            </w:sdt>
          </w:p>
          <w:p w14:paraId="5D318F86" w14:textId="77777777" w:rsidR="001A5F01" w:rsidRPr="001A5F01" w:rsidRDefault="001A5F01" w:rsidP="00F36B03">
            <w:pPr>
              <w:spacing w:after="240"/>
              <w:contextualSpacing/>
              <w:rPr>
                <w:rFonts w:ascii="Calibri" w:hAnsi="Calibri" w:cs="Times New Roman"/>
                <w:sz w:val="12"/>
                <w:szCs w:val="12"/>
              </w:rPr>
            </w:pPr>
          </w:p>
        </w:tc>
      </w:tr>
      <w:tr w:rsidR="009E096C" w:rsidRPr="00382ECB" w14:paraId="77893D02" w14:textId="77777777" w:rsidTr="009376A1">
        <w:trPr>
          <w:trHeight w:val="80"/>
        </w:trPr>
        <w:tc>
          <w:tcPr>
            <w:tcW w:w="1638" w:type="dxa"/>
            <w:tcBorders>
              <w:top w:val="single" w:sz="4" w:space="0" w:color="7F7F7F" w:themeColor="text1" w:themeTint="80"/>
              <w:bottom w:val="single" w:sz="4" w:space="0" w:color="7F7F7F" w:themeColor="text1" w:themeTint="80"/>
            </w:tcBorders>
          </w:tcPr>
          <w:p w14:paraId="4EF58552"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3C08814B" w14:textId="50C14F21"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CCF72A6FEE2C410CB3658DB378B89122"/>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DE68B6">
                  <w:rPr>
                    <w:rFonts w:ascii="Calibri" w:hAnsi="Calibri" w:cs="Times New Roman"/>
                    <w:sz w:val="24"/>
                    <w:szCs w:val="24"/>
                  </w:rPr>
                  <w:t>4</w:t>
                </w:r>
              </w:sdtContent>
            </w:sdt>
          </w:p>
        </w:tc>
        <w:tc>
          <w:tcPr>
            <w:tcW w:w="2610" w:type="dxa"/>
            <w:gridSpan w:val="2"/>
            <w:tcBorders>
              <w:top w:val="single" w:sz="4" w:space="0" w:color="7F7F7F" w:themeColor="text1" w:themeTint="80"/>
              <w:bottom w:val="single" w:sz="4" w:space="0" w:color="7F7F7F" w:themeColor="text1" w:themeTint="80"/>
            </w:tcBorders>
          </w:tcPr>
          <w:p w14:paraId="2D54E04E" w14:textId="7655888E"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135CA2513ECD414EB5F8EC9EFD56C80B"/>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F55133">
                  <w:rPr>
                    <w:rFonts w:ascii="Calibri" w:hAnsi="Calibri" w:cs="Times New Roman"/>
                    <w:sz w:val="24"/>
                    <w:szCs w:val="24"/>
                  </w:rPr>
                  <w:t>0</w:t>
                </w:r>
              </w:sdtContent>
            </w:sdt>
          </w:p>
        </w:tc>
        <w:tc>
          <w:tcPr>
            <w:tcW w:w="2988" w:type="dxa"/>
            <w:tcBorders>
              <w:top w:val="single" w:sz="4" w:space="0" w:color="7F7F7F" w:themeColor="text1" w:themeTint="80"/>
              <w:bottom w:val="single" w:sz="4" w:space="0" w:color="7F7F7F" w:themeColor="text1" w:themeTint="80"/>
            </w:tcBorders>
          </w:tcPr>
          <w:p w14:paraId="2C2DE3CF" w14:textId="0FF70A5B"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2110F67A99D04796B93268A763CB6CC1"/>
                </w:placeholder>
              </w:sdtPr>
              <w:sdtEndPr/>
              <w:sdtContent>
                <w:r w:rsidR="00F55133">
                  <w:rPr>
                    <w:rFonts w:ascii="Calibri" w:hAnsi="Calibri" w:cs="Times New Roman"/>
                    <w:sz w:val="24"/>
                    <w:szCs w:val="24"/>
                  </w:rPr>
                  <w:t>0</w:t>
                </w:r>
              </w:sdtContent>
            </w:sdt>
          </w:p>
        </w:tc>
      </w:tr>
      <w:tr w:rsidR="0000768C" w:rsidRPr="00382ECB" w14:paraId="0BC11613"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6F67A7F" w14:textId="2B44DF44"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AE366EF9AC374892AC34947F098AD6F6"/>
                </w:placeholder>
              </w:sdtPr>
              <w:sdtEndPr/>
              <w:sdtContent>
                <w:r w:rsidR="00F55133">
                  <w:rPr>
                    <w:bCs/>
                    <w:snapToGrid w:val="0"/>
                    <w:color w:val="000000"/>
                  </w:rPr>
                  <w:t>MTH</w:t>
                </w:r>
                <w:r w:rsidR="00D93BA4">
                  <w:rPr>
                    <w:bCs/>
                    <w:snapToGrid w:val="0"/>
                    <w:color w:val="000000"/>
                  </w:rPr>
                  <w:t>-140</w:t>
                </w:r>
              </w:sdtContent>
            </w:sdt>
          </w:p>
          <w:p w14:paraId="18C6553F"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0443DBA3"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978959F" w14:textId="7AC8A291"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36615ECB8D354327A93A25F93DC1E7C1"/>
                </w:placeholder>
              </w:sdtPr>
              <w:sdtEndPr/>
              <w:sdtContent>
                <w:r w:rsidR="00F55133">
                  <w:rPr>
                    <w:rFonts w:ascii="Calibri" w:hAnsi="Calibri" w:cs="Times New Roman"/>
                    <w:sz w:val="24"/>
                    <w:szCs w:val="24"/>
                  </w:rPr>
                  <w:t>None</w:t>
                </w:r>
              </w:sdtContent>
            </w:sdt>
          </w:p>
          <w:p w14:paraId="7210A982"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30B2EAAA"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A4DB5FC" w14:textId="00B22B67"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 xml:space="preserve">Course Description:  </w:t>
            </w:r>
            <w:sdt>
              <w:sdtPr>
                <w:rPr>
                  <w:rFonts w:ascii="Calibri" w:hAnsi="Calibri" w:cs="Times New Roman"/>
                  <w:sz w:val="24"/>
                  <w:szCs w:val="24"/>
                </w:rPr>
                <w:alias w:val="Course Description"/>
                <w:tag w:val="Course Description"/>
                <w:id w:val="1040862550"/>
                <w:lock w:val="sdtLocked"/>
                <w:placeholder>
                  <w:docPart w:val="5EB53C1D57814EC59139A57B988CF03D"/>
                </w:placeholder>
              </w:sdtPr>
              <w:sdtEndPr/>
              <w:sdtContent>
                <w:r w:rsidR="00DE68B6">
                  <w:t xml:space="preserve">This course is a continuation of Calculus I.  </w:t>
                </w:r>
                <w:r w:rsidR="00DE68B6" w:rsidRPr="00FD14F5">
                  <w:t xml:space="preserve">Topics include: applications of the definite integrals including areas, volumes, lengths of curves, work, fluid pressure and forces, center of mass; </w:t>
                </w:r>
                <w:r w:rsidR="00DE68B6" w:rsidRPr="00867358">
                  <w:t xml:space="preserve">derivatives and integrals of Hyperbolic functions, techniques of integration, improper integrals, sequences, series, </w:t>
                </w:r>
                <w:r w:rsidR="00DE68B6">
                  <w:t>(</w:t>
                </w:r>
                <w:r w:rsidR="00DE68B6" w:rsidRPr="00867358">
                  <w:t>parametric and polar curves</w:t>
                </w:r>
                <w:r w:rsidR="00DE68B6">
                  <w:t xml:space="preserve">, </w:t>
                </w:r>
                <w:r w:rsidR="00DE68B6" w:rsidRPr="00867358">
                  <w:t>if time permits).</w:t>
                </w:r>
              </w:sdtContent>
            </w:sdt>
          </w:p>
          <w:p w14:paraId="524B601C" w14:textId="77777777" w:rsidR="00636F6E" w:rsidRPr="004A4C83" w:rsidRDefault="00636F6E" w:rsidP="00F36B03">
            <w:pPr>
              <w:spacing w:after="240"/>
              <w:contextualSpacing/>
              <w:rPr>
                <w:rFonts w:ascii="Calibri" w:hAnsi="Calibri" w:cs="Times New Roman"/>
                <w:sz w:val="24"/>
                <w:szCs w:val="24"/>
              </w:rPr>
            </w:pPr>
          </w:p>
        </w:tc>
      </w:tr>
      <w:tr w:rsidR="0000768C" w:rsidRPr="00382ECB" w14:paraId="6032643E"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AE14317" w14:textId="77777777" w:rsidR="008E1C44" w:rsidRPr="008E1C44" w:rsidRDefault="008E1C44" w:rsidP="00F36B03">
            <w:pPr>
              <w:spacing w:after="240"/>
              <w:contextualSpacing/>
              <w:jc w:val="center"/>
              <w:rPr>
                <w:rFonts w:ascii="Calibri" w:hAnsi="Calibri" w:cs="Times New Roman"/>
                <w:sz w:val="12"/>
                <w:szCs w:val="12"/>
              </w:rPr>
            </w:pPr>
          </w:p>
          <w:p w14:paraId="0ED7A033" w14:textId="77777777" w:rsidR="008E2654" w:rsidRPr="001E52D8" w:rsidRDefault="006355D1"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01298C03" w14:textId="77777777" w:rsidR="008E2654" w:rsidRDefault="008E2654" w:rsidP="00F36B03">
            <w:pPr>
              <w:spacing w:after="240"/>
              <w:contextualSpacing/>
              <w:rPr>
                <w:rFonts w:ascii="Calibri" w:hAnsi="Calibri" w:cs="Times New Roman"/>
                <w:sz w:val="24"/>
                <w:szCs w:val="24"/>
              </w:rPr>
            </w:pPr>
          </w:p>
          <w:p w14:paraId="31ED0D82"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6E2BF377"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sdt>
            <w:sdtPr>
              <w:rPr>
                <w:rFonts w:ascii="Calibri" w:hAnsi="Calibri" w:cs="Times New Roman"/>
                <w:sz w:val="24"/>
                <w:szCs w:val="24"/>
              </w:rPr>
              <w:id w:val="-980457879"/>
              <w:placeholder>
                <w:docPart w:val="7D458895ED894B8798D271C15DDA1188"/>
              </w:placeholder>
            </w:sdtPr>
            <w:sdtEndPr/>
            <w:sdtContent>
              <w:p w14:paraId="21D55D60" w14:textId="77777777" w:rsidR="00DE68B6" w:rsidRPr="00FD14F5" w:rsidRDefault="00DE68B6" w:rsidP="00DE68B6">
                <w:pPr>
                  <w:widowControl w:val="0"/>
                  <w:numPr>
                    <w:ilvl w:val="0"/>
                    <w:numId w:val="2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bCs/>
                    <w:color w:val="000000"/>
                  </w:rPr>
                </w:pPr>
                <w:r>
                  <w:rPr>
                    <w:bCs/>
                    <w:color w:val="000000"/>
                  </w:rPr>
                  <w:t>d</w:t>
                </w:r>
                <w:r w:rsidRPr="00FD14F5">
                  <w:rPr>
                    <w:bCs/>
                    <w:color w:val="000000"/>
                  </w:rPr>
                  <w:t>emonstrate the algebraic and calculus sk</w:t>
                </w:r>
                <w:r>
                  <w:rPr>
                    <w:bCs/>
                    <w:color w:val="000000"/>
                  </w:rPr>
                  <w:t>ills appropriate to this course,</w:t>
                </w:r>
                <w:r w:rsidRPr="00C277BB">
                  <w:t xml:space="preserve"> </w:t>
                </w:r>
                <w:r>
                  <w:t>as assessed by tests, quizzes, homework, or projects.</w:t>
                </w:r>
              </w:p>
              <w:p w14:paraId="116BFAA1" w14:textId="77777777" w:rsidR="00DE68B6" w:rsidRPr="00FD14F5" w:rsidRDefault="00DE68B6" w:rsidP="00DE68B6">
                <w:pPr>
                  <w:widowControl w:val="0"/>
                  <w:numPr>
                    <w:ilvl w:val="0"/>
                    <w:numId w:val="2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bCs/>
                    <w:color w:val="000000"/>
                  </w:rPr>
                </w:pPr>
                <w:r>
                  <w:rPr>
                    <w:bCs/>
                    <w:color w:val="000000"/>
                  </w:rPr>
                  <w:t>u</w:t>
                </w:r>
                <w:r w:rsidRPr="00FD14F5">
                  <w:rPr>
                    <w:bCs/>
                    <w:color w:val="000000"/>
                  </w:rPr>
                  <w:t xml:space="preserve">nderstand and use the concept of the definite integral in solving area between two curves, area of surface of revolution, volume of a solid revolution with different </w:t>
                </w:r>
                <w:r>
                  <w:rPr>
                    <w:bCs/>
                    <w:color w:val="000000"/>
                  </w:rPr>
                  <w:t>methods and a variety of situations,</w:t>
                </w:r>
                <w:r w:rsidRPr="00C277BB">
                  <w:t xml:space="preserve"> </w:t>
                </w:r>
                <w:r>
                  <w:t>as assessed by tests, quizzes, homework, or projects.</w:t>
                </w:r>
              </w:p>
              <w:p w14:paraId="767AA24A" w14:textId="77777777" w:rsidR="00DE68B6" w:rsidRPr="00FD14F5" w:rsidRDefault="00DE68B6" w:rsidP="00DE68B6">
                <w:pPr>
                  <w:widowControl w:val="0"/>
                  <w:numPr>
                    <w:ilvl w:val="0"/>
                    <w:numId w:val="2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bCs/>
                    <w:color w:val="000000"/>
                  </w:rPr>
                </w:pPr>
                <w:r>
                  <w:rPr>
                    <w:color w:val="000000"/>
                  </w:rPr>
                  <w:t>s</w:t>
                </w:r>
                <w:r w:rsidRPr="00FD14F5">
                  <w:rPr>
                    <w:color w:val="000000"/>
                  </w:rPr>
                  <w:t>olve problems related to work done by constant and variable force, center of mass, and fluid pressure and force in</w:t>
                </w:r>
                <w:r>
                  <w:rPr>
                    <w:color w:val="000000"/>
                  </w:rPr>
                  <w:t>volving real world applications,</w:t>
                </w:r>
                <w:r w:rsidRPr="00C277BB">
                  <w:t xml:space="preserve"> </w:t>
                </w:r>
                <w:r>
                  <w:t>as assessed by tests, quizzes, homework, or projects.</w:t>
                </w:r>
              </w:p>
              <w:p w14:paraId="59B0ECBD" w14:textId="77777777" w:rsidR="00DE68B6" w:rsidRPr="00FD14F5" w:rsidRDefault="00DE68B6" w:rsidP="00DE68B6">
                <w:pPr>
                  <w:widowControl w:val="0"/>
                  <w:numPr>
                    <w:ilvl w:val="0"/>
                    <w:numId w:val="2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bCs/>
                    <w:color w:val="000000"/>
                  </w:rPr>
                </w:pPr>
                <w:r>
                  <w:rPr>
                    <w:bCs/>
                    <w:color w:val="000000"/>
                  </w:rPr>
                  <w:lastRenderedPageBreak/>
                  <w:t>a</w:t>
                </w:r>
                <w:r w:rsidRPr="00FD14F5">
                  <w:rPr>
                    <w:bCs/>
                    <w:color w:val="000000"/>
                  </w:rPr>
                  <w:t>pply the concept of more advanced techniques of integral calculus to solve problems</w:t>
                </w:r>
                <w:r>
                  <w:rPr>
                    <w:bCs/>
                    <w:color w:val="000000"/>
                  </w:rPr>
                  <w:t>,</w:t>
                </w:r>
                <w:r w:rsidRPr="00C277BB">
                  <w:t xml:space="preserve"> </w:t>
                </w:r>
                <w:r>
                  <w:t>as assessed by tests, quizzes, homework, or projects.</w:t>
                </w:r>
              </w:p>
              <w:p w14:paraId="7376F23D" w14:textId="77777777" w:rsidR="00DE68B6" w:rsidRPr="00E1056E" w:rsidRDefault="00DE68B6" w:rsidP="00DE68B6">
                <w:pPr>
                  <w:widowControl w:val="0"/>
                  <w:numPr>
                    <w:ilvl w:val="0"/>
                    <w:numId w:val="2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bCs/>
                    <w:color w:val="000000"/>
                  </w:rPr>
                </w:pPr>
                <w:r>
                  <w:t>d</w:t>
                </w:r>
                <w:r w:rsidRPr="00FD14F5">
                  <w:t>efine a sequence and an infinite series and determine whether the sequence and an infinite series converges or diverges</w:t>
                </w:r>
                <w:r>
                  <w:t xml:space="preserve"> </w:t>
                </w:r>
                <w:r w:rsidRPr="00867358">
                  <w:t>using an appropriate test for convergence,</w:t>
                </w:r>
                <w:r w:rsidRPr="00C277BB">
                  <w:t xml:space="preserve"> </w:t>
                </w:r>
                <w:r>
                  <w:t>as assessed by tests, quizzes, homework, or projects.</w:t>
                </w:r>
              </w:p>
              <w:p w14:paraId="6E860F36" w14:textId="77777777" w:rsidR="00E1056E" w:rsidRPr="00FD14F5" w:rsidRDefault="00E1056E" w:rsidP="00E1056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bCs/>
                    <w:color w:val="000000"/>
                  </w:rPr>
                </w:pPr>
              </w:p>
              <w:p w14:paraId="27280D43" w14:textId="2B1124F5" w:rsidR="00E37A3A" w:rsidRPr="00DE68B6" w:rsidRDefault="00DE68B6" w:rsidP="00DE68B6">
                <w:pPr>
                  <w:widowControl w:val="0"/>
                  <w:numPr>
                    <w:ilvl w:val="0"/>
                    <w:numId w:val="20"/>
                  </w:numPr>
                  <w:tabs>
                    <w:tab w:val="left" w:pos="1440"/>
                    <w:tab w:val="left" w:pos="2160"/>
                    <w:tab w:val="left" w:pos="2880"/>
                    <w:tab w:val="left" w:pos="3600"/>
                    <w:tab w:val="left" w:pos="4320"/>
                    <w:tab w:val="left" w:pos="5040"/>
                    <w:tab w:val="left" w:pos="5760"/>
                    <w:tab w:val="left" w:pos="6480"/>
                    <w:tab w:val="left" w:pos="7200"/>
                    <w:tab w:val="left" w:pos="7920"/>
                    <w:tab w:val="left" w:pos="8640"/>
                  </w:tabs>
                </w:pPr>
                <w:r>
                  <w:t>d</w:t>
                </w:r>
                <w:r w:rsidRPr="00FD14F5">
                  <w:t>efine a power series</w:t>
                </w:r>
                <w:r>
                  <w:t xml:space="preserve">, </w:t>
                </w:r>
                <w:r w:rsidRPr="00FD14F5">
                  <w:t>determine the interval and radius of convergence</w:t>
                </w:r>
                <w:r>
                  <w:t xml:space="preserve"> </w:t>
                </w:r>
                <w:r w:rsidRPr="00867358">
                  <w:t>of the power series, differentiate and integrate a power series as assessed by tests, quizzes, homework, or projects.</w:t>
                </w:r>
              </w:p>
            </w:sdtContent>
          </w:sdt>
          <w:p w14:paraId="28028C2C" w14:textId="77777777" w:rsidR="00E1056E" w:rsidRDefault="00E1056E" w:rsidP="00E1056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alibri" w:hAnsi="Calibri" w:cs="Times New Roman"/>
                <w:sz w:val="24"/>
                <w:szCs w:val="24"/>
              </w:rPr>
            </w:pPr>
          </w:p>
          <w:p w14:paraId="47D36404" w14:textId="4D71B767" w:rsidR="00E1056E" w:rsidRDefault="008E2654" w:rsidP="00E1056E">
            <w:pPr>
              <w:widowControl w:val="0"/>
              <w:tabs>
                <w:tab w:val="left" w:pos="1440"/>
                <w:tab w:val="left" w:pos="2160"/>
                <w:tab w:val="left" w:pos="2880"/>
                <w:tab w:val="left" w:pos="3600"/>
                <w:tab w:val="left" w:pos="4320"/>
                <w:tab w:val="left" w:pos="5040"/>
                <w:tab w:val="left" w:pos="5760"/>
                <w:tab w:val="left" w:pos="7920"/>
                <w:tab w:val="left" w:pos="8640"/>
              </w:tabs>
              <w:ind w:left="720"/>
              <w:rPr>
                <w:rFonts w:ascii="Calibri" w:hAnsi="Calibri" w:cs="Times New Roman"/>
                <w:sz w:val="24"/>
                <w:szCs w:val="24"/>
              </w:rPr>
            </w:pPr>
            <w:r w:rsidRPr="00AF5B51">
              <w:rPr>
                <w:rFonts w:ascii="Calibri" w:hAnsi="Calibri" w:cs="Times New Roman"/>
                <w:sz w:val="24"/>
                <w:szCs w:val="24"/>
              </w:rPr>
              <w:t>As assessed by:</w:t>
            </w:r>
            <w:r w:rsidR="00AF5B51">
              <w:rPr>
                <w:rFonts w:ascii="Calibri" w:hAnsi="Calibri" w:cs="Times New Roman"/>
                <w:sz w:val="24"/>
                <w:szCs w:val="24"/>
              </w:rPr>
              <w:t xml:space="preserve"> </w:t>
            </w:r>
            <w:sdt>
              <w:sdtPr>
                <w:rPr>
                  <w:rFonts w:ascii="Calibri" w:hAnsi="Calibri" w:cs="Times New Roman"/>
                  <w:sz w:val="24"/>
                  <w:szCs w:val="24"/>
                </w:rPr>
                <w:id w:val="1546406384"/>
                <w:placeholder>
                  <w:docPart w:val="A9F49BAFBCEB46DBA0E9725582341E93"/>
                </w:placeholder>
              </w:sdtPr>
              <w:sdtEndPr/>
              <w:sdtContent>
                <w:r w:rsidR="00E1056E">
                  <w:t>tests, quizzes, homework, or projects.</w:t>
                </w:r>
              </w:sdtContent>
            </w:sdt>
            <w:r w:rsidR="00E1056E">
              <w:rPr>
                <w:rFonts w:ascii="Calibri" w:hAnsi="Calibri" w:cs="Times New Roman"/>
                <w:sz w:val="24"/>
                <w:szCs w:val="24"/>
              </w:rPr>
              <w:tab/>
            </w:r>
          </w:p>
          <w:p w14:paraId="59DF2244" w14:textId="04C8351A" w:rsidR="001A5F01" w:rsidRPr="001A5F01" w:rsidRDefault="00AF5B51" w:rsidP="00E1056E">
            <w:pPr>
              <w:spacing w:after="240"/>
              <w:contextualSpacing/>
              <w:rPr>
                <w:rFonts w:ascii="Calibri" w:hAnsi="Calibri" w:cs="Times New Roman"/>
                <w:sz w:val="12"/>
                <w:szCs w:val="12"/>
              </w:rPr>
            </w:pPr>
            <w:r>
              <w:rPr>
                <w:rFonts w:ascii="Calibri" w:hAnsi="Calibri" w:cs="Times New Roman"/>
                <w:sz w:val="24"/>
                <w:szCs w:val="24"/>
              </w:rPr>
              <w:t xml:space="preserve"> </w:t>
            </w:r>
            <w:r w:rsidR="008E2654" w:rsidRPr="00AF5B51">
              <w:rPr>
                <w:rFonts w:ascii="Calibri" w:hAnsi="Calibri" w:cs="Times New Roman"/>
                <w:sz w:val="24"/>
                <w:szCs w:val="24"/>
              </w:rPr>
              <w:t xml:space="preserve">  </w:t>
            </w:r>
          </w:p>
        </w:tc>
      </w:tr>
      <w:tr w:rsidR="0000768C" w:rsidRPr="00382ECB" w14:paraId="6877F822"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83C7AB0" w14:textId="77777777" w:rsidR="008E1C44" w:rsidRPr="008E1C44" w:rsidRDefault="008E1C44" w:rsidP="00F36B03">
            <w:pPr>
              <w:spacing w:after="240"/>
              <w:contextualSpacing/>
              <w:jc w:val="center"/>
              <w:rPr>
                <w:rFonts w:ascii="Calibri" w:hAnsi="Calibri" w:cs="Times New Roman"/>
                <w:sz w:val="12"/>
                <w:szCs w:val="12"/>
              </w:rPr>
            </w:pPr>
          </w:p>
          <w:p w14:paraId="133B7573"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6B158980" w14:textId="77777777" w:rsidR="008E1C44" w:rsidRDefault="008E1C44" w:rsidP="00F36B03">
            <w:pPr>
              <w:spacing w:after="240"/>
              <w:contextualSpacing/>
              <w:jc w:val="center"/>
              <w:rPr>
                <w:rFonts w:ascii="Calibri" w:hAnsi="Calibri" w:cs="Times New Roman"/>
                <w:sz w:val="24"/>
                <w:szCs w:val="24"/>
              </w:rPr>
            </w:pPr>
          </w:p>
          <w:p w14:paraId="3448F3B4"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6DBA1223"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sdt>
            <w:sdtPr>
              <w:rPr>
                <w:rFonts w:ascii="Calibri" w:hAnsi="Calibri" w:cs="Times New Roman"/>
                <w:sz w:val="24"/>
                <w:szCs w:val="24"/>
              </w:rPr>
              <w:id w:val="-2068718443"/>
              <w:lock w:val="sdtLocked"/>
              <w:placeholder>
                <w:docPart w:val="DA9AABA49F604E0FA27A5BDF4D9995D6"/>
              </w:placeholder>
            </w:sdtPr>
            <w:sdtEndPr/>
            <w:sdtContent>
              <w:p w14:paraId="08E98DA4" w14:textId="77777777" w:rsidR="000F680B" w:rsidRDefault="000F680B" w:rsidP="000F680B">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pPr>
                <w:r>
                  <w:t>Students will apply appropriate mathematical and statistical concepts and operations to interpret data and to solve problems, as assessed by tests, quizzes, homework, or projects.</w:t>
                </w:r>
              </w:p>
              <w:p w14:paraId="1656A913" w14:textId="02EB738B" w:rsidR="00396B4D" w:rsidRDefault="0001122E" w:rsidP="00F36B03">
                <w:pPr>
                  <w:spacing w:after="240"/>
                  <w:ind w:left="-90"/>
                  <w:contextualSpacing/>
                  <w:rPr>
                    <w:rFonts w:ascii="Calibri" w:hAnsi="Calibri" w:cs="Times New Roman"/>
                    <w:sz w:val="24"/>
                    <w:szCs w:val="24"/>
                  </w:rPr>
                </w:pPr>
              </w:p>
            </w:sdtContent>
          </w:sdt>
          <w:p w14:paraId="15A10829"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5DC2C098" w14:textId="55B0873D" w:rsidR="00D2769C" w:rsidRDefault="0001122E" w:rsidP="00F36B03">
            <w:pPr>
              <w:spacing w:after="240"/>
              <w:ind w:left="-90"/>
              <w:contextualSpacing/>
              <w:rPr>
                <w:rFonts w:ascii="Calibri" w:hAnsi="Calibri" w:cs="Times New Roman"/>
                <w:sz w:val="24"/>
                <w:szCs w:val="24"/>
              </w:rPr>
            </w:pPr>
            <w:sdt>
              <w:sdtPr>
                <w:rPr>
                  <w:rFonts w:ascii="Calibri" w:hAnsi="Calibri" w:cs="Times New Roman"/>
                  <w:sz w:val="24"/>
                  <w:szCs w:val="24"/>
                </w:rPr>
                <w:id w:val="-1557622791"/>
                <w:placeholder>
                  <w:docPart w:val="781BFF1A9ED643DF9BB73D475DD333E1"/>
                </w:placeholder>
              </w:sdtPr>
              <w:sdtEndPr/>
              <w:sdtContent>
                <w:r w:rsidR="000F680B">
                  <w:t>tests, quizzes, homework, or projects.</w:t>
                </w:r>
              </w:sdtContent>
            </w:sdt>
            <w:r w:rsidR="00396B4D" w:rsidRPr="00AF5B51">
              <w:rPr>
                <w:rFonts w:ascii="Calibri" w:hAnsi="Calibri" w:cs="Times New Roman"/>
                <w:sz w:val="24"/>
                <w:szCs w:val="24"/>
              </w:rPr>
              <w:t xml:space="preserve">  </w:t>
            </w:r>
          </w:p>
          <w:p w14:paraId="13636DCC"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1F2427DD"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D772610" w14:textId="77777777" w:rsidR="005F3D82" w:rsidRPr="005F3D82" w:rsidRDefault="005F3D82" w:rsidP="00F36B03">
            <w:pPr>
              <w:spacing w:after="240"/>
              <w:contextualSpacing/>
              <w:jc w:val="center"/>
              <w:rPr>
                <w:rFonts w:ascii="Calibri" w:hAnsi="Calibri" w:cs="Times New Roman"/>
                <w:sz w:val="12"/>
                <w:szCs w:val="12"/>
              </w:rPr>
            </w:pPr>
          </w:p>
          <w:p w14:paraId="3EFC1B5D"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68B299AC" w14:textId="77777777" w:rsidR="00DD7553" w:rsidRDefault="00DD7553" w:rsidP="00F36B03">
            <w:pPr>
              <w:spacing w:after="240"/>
              <w:contextualSpacing/>
              <w:jc w:val="center"/>
              <w:rPr>
                <w:rFonts w:ascii="Calibri" w:hAnsi="Calibri" w:cs="Times New Roman"/>
                <w:sz w:val="24"/>
                <w:szCs w:val="24"/>
              </w:rPr>
            </w:pPr>
          </w:p>
          <w:p w14:paraId="26BE41FD"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rPr>
                <w:rFonts w:ascii="Calibri" w:hAnsi="Calibri" w:cs="Times New Roman"/>
                <w:sz w:val="24"/>
                <w:szCs w:val="24"/>
              </w:rPr>
              <w:alias w:val="Program learning outcome"/>
              <w:tag w:val="Program learning outcome"/>
              <w:id w:val="-291215972"/>
              <w:lock w:val="sdtLocked"/>
              <w:placeholder>
                <w:docPart w:val="E1DACA22B79C4FC8843770D74DF4F919"/>
              </w:placeholder>
            </w:sdtPr>
            <w:sdtEndPr/>
            <w:sdtContent>
              <w:p w14:paraId="6BF64CF7" w14:textId="2018C44F" w:rsidR="00335E92" w:rsidRDefault="000F680B" w:rsidP="00F36B03">
                <w:pPr>
                  <w:spacing w:after="240"/>
                  <w:contextualSpacing/>
                  <w:rPr>
                    <w:rFonts w:ascii="Calibri" w:hAnsi="Calibri" w:cs="Times New Roman"/>
                    <w:sz w:val="24"/>
                    <w:szCs w:val="24"/>
                  </w:rPr>
                </w:pPr>
                <w:r>
                  <w:rPr>
                    <w:rFonts w:ascii="Calibri" w:hAnsi="Calibri" w:cs="Times New Roman"/>
                    <w:sz w:val="24"/>
                    <w:szCs w:val="24"/>
                  </w:rPr>
                  <w:t>N/A</w:t>
                </w:r>
              </w:p>
            </w:sdtContent>
          </w:sdt>
          <w:p w14:paraId="62F39990" w14:textId="77777777" w:rsidR="00BF6435" w:rsidRDefault="00BF6435" w:rsidP="00F36B03">
            <w:pPr>
              <w:spacing w:after="240"/>
              <w:contextualSpacing/>
              <w:rPr>
                <w:rFonts w:ascii="Calibri" w:hAnsi="Calibri" w:cs="Times New Roman"/>
                <w:sz w:val="24"/>
                <w:szCs w:val="24"/>
              </w:rPr>
            </w:pPr>
          </w:p>
          <w:p w14:paraId="365710A4" w14:textId="77777777" w:rsidR="00BF6435" w:rsidRDefault="00BF6435" w:rsidP="00F36B03">
            <w:pPr>
              <w:spacing w:after="240"/>
              <w:contextualSpacing/>
              <w:rPr>
                <w:rFonts w:ascii="Calibri" w:hAnsi="Calibri" w:cs="Times New Roman"/>
                <w:sz w:val="24"/>
                <w:szCs w:val="24"/>
              </w:rPr>
            </w:pPr>
            <w:r>
              <w:rPr>
                <w:rFonts w:ascii="Calibri" w:hAnsi="Calibri" w:cs="Times New Roman"/>
                <w:sz w:val="24"/>
                <w:szCs w:val="24"/>
              </w:rPr>
              <w:t>Describe the assessment of the interconnected program learning outcome(s).</w:t>
            </w:r>
          </w:p>
          <w:sdt>
            <w:sdtPr>
              <w:rPr>
                <w:rFonts w:ascii="Calibri" w:hAnsi="Calibri" w:cs="Times New Roman"/>
                <w:sz w:val="24"/>
                <w:szCs w:val="24"/>
              </w:rPr>
              <w:alias w:val="Assessment of the interconnected program learning outcome(s)"/>
              <w:tag w:val="Assessment of the interconnected program learning outcome(s)"/>
              <w:id w:val="2137907307"/>
              <w:lock w:val="sdtLocked"/>
              <w:placeholder>
                <w:docPart w:val="1ACC9BAA757741FA8FED77C7D2EC65C3"/>
              </w:placeholder>
            </w:sdtPr>
            <w:sdtEndPr/>
            <w:sdtContent>
              <w:p w14:paraId="45262990" w14:textId="5D05CF23" w:rsidR="00BF6435" w:rsidRDefault="000F680B" w:rsidP="00F36B03">
                <w:pPr>
                  <w:spacing w:after="240"/>
                  <w:contextualSpacing/>
                  <w:rPr>
                    <w:rFonts w:ascii="Calibri" w:hAnsi="Calibri" w:cs="Times New Roman"/>
                    <w:sz w:val="24"/>
                    <w:szCs w:val="24"/>
                  </w:rPr>
                </w:pPr>
                <w:r>
                  <w:rPr>
                    <w:rFonts w:ascii="Calibri" w:hAnsi="Calibri" w:cs="Times New Roman"/>
                    <w:sz w:val="24"/>
                    <w:szCs w:val="24"/>
                  </w:rPr>
                  <w:t>N/A</w:t>
                </w:r>
              </w:p>
            </w:sdtContent>
          </w:sdt>
          <w:p w14:paraId="641545D0"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784D3B8F"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91A00F5" w14:textId="77777777" w:rsidR="009A7939" w:rsidRPr="009A7939" w:rsidRDefault="009A7939" w:rsidP="00F36B03">
            <w:pPr>
              <w:spacing w:after="240"/>
              <w:contextualSpacing/>
              <w:rPr>
                <w:rFonts w:ascii="Calibri" w:hAnsi="Calibri" w:cs="Times New Roman"/>
                <w:b/>
                <w:sz w:val="12"/>
                <w:szCs w:val="12"/>
              </w:rPr>
            </w:pPr>
          </w:p>
          <w:p w14:paraId="05A38F46" w14:textId="77777777" w:rsidR="0000768C" w:rsidRPr="00F83375" w:rsidRDefault="00883D63" w:rsidP="00F36B03">
            <w:pPr>
              <w:spacing w:after="240"/>
              <w:contextualSpacing/>
              <w:rPr>
                <w:rFonts w:ascii="Calibri" w:hAnsi="Calibri" w:cs="Times New Roman"/>
                <w:b/>
                <w:sz w:val="24"/>
                <w:szCs w:val="24"/>
              </w:rPr>
            </w:pPr>
            <w:r w:rsidRPr="00F83375">
              <w:rPr>
                <w:rFonts w:ascii="Calibri" w:hAnsi="Calibri" w:cs="Times New Roman"/>
                <w:b/>
                <w:sz w:val="24"/>
                <w:szCs w:val="24"/>
              </w:rPr>
              <w:t>Course Outline:</w:t>
            </w:r>
          </w:p>
          <w:sdt>
            <w:sdtPr>
              <w:rPr>
                <w:rFonts w:ascii="Calibri" w:hAnsi="Calibri"/>
                <w:b/>
                <w:szCs w:val="24"/>
              </w:rPr>
              <w:alias w:val="Course Outline"/>
              <w:tag w:val="Course Outline"/>
              <w:id w:val="1042323141"/>
              <w:lock w:val="sdtLocked"/>
              <w:placeholder>
                <w:docPart w:val="9147E4C26EBC4511AA044AADE72C401B"/>
              </w:placeholder>
            </w:sdtPr>
            <w:sdtEndPr>
              <w:rPr>
                <w:b w:val="0"/>
              </w:rPr>
            </w:sdtEndPr>
            <w:sdtContent>
              <w:p w14:paraId="31BC98B9" w14:textId="77777777" w:rsidR="00DE68B6" w:rsidRPr="00867358" w:rsidRDefault="00DE68B6" w:rsidP="00DE68B6">
                <w:pPr>
                  <w:shd w:val="clear" w:color="auto" w:fill="FFFFFF"/>
                  <w:spacing w:line="252" w:lineRule="atLeast"/>
                  <w:rPr>
                    <w:b/>
                    <w:bCs/>
                    <w:sz w:val="24"/>
                    <w:szCs w:val="24"/>
                  </w:rPr>
                </w:pPr>
                <w:r w:rsidRPr="00555872">
                  <w:rPr>
                    <w:b/>
                    <w:iCs/>
                    <w:sz w:val="24"/>
                    <w:szCs w:val="24"/>
                  </w:rPr>
                  <w:t>Unit I.</w:t>
                </w:r>
                <w:r w:rsidRPr="00BA4B05">
                  <w:rPr>
                    <w:b/>
                    <w:iCs/>
                    <w:szCs w:val="24"/>
                  </w:rPr>
                  <w:t xml:space="preserve">  </w:t>
                </w:r>
                <w:r w:rsidRPr="00555872">
                  <w:rPr>
                    <w:b/>
                    <w:bCs/>
                    <w:color w:val="444444"/>
                    <w:sz w:val="24"/>
                    <w:szCs w:val="24"/>
                  </w:rPr>
                  <w:t xml:space="preserve"> </w:t>
                </w:r>
                <w:r w:rsidRPr="00867358">
                  <w:rPr>
                    <w:b/>
                    <w:bCs/>
                    <w:sz w:val="24"/>
                    <w:szCs w:val="24"/>
                  </w:rPr>
                  <w:t>Applications of Integration</w:t>
                </w:r>
              </w:p>
              <w:p w14:paraId="2B3BADAD" w14:textId="77777777" w:rsidR="00DE68B6" w:rsidRPr="00867358" w:rsidRDefault="00DE68B6" w:rsidP="00DE68B6">
                <w:pPr>
                  <w:pStyle w:val="BodyText2"/>
                  <w:shd w:val="clear" w:color="auto" w:fill="FFFFFF"/>
                  <w:spacing w:line="252" w:lineRule="atLeast"/>
                  <w:ind w:firstLine="630"/>
                </w:pPr>
                <w:r w:rsidRPr="00867358">
                  <w:t>Regions between Curves</w:t>
                </w:r>
              </w:p>
              <w:p w14:paraId="2B828FBB" w14:textId="77777777" w:rsidR="00DE68B6" w:rsidRPr="00867358" w:rsidRDefault="00DE68B6" w:rsidP="00DE68B6">
                <w:pPr>
                  <w:pStyle w:val="BodyText2"/>
                  <w:shd w:val="clear" w:color="auto" w:fill="FFFFFF"/>
                  <w:spacing w:line="252" w:lineRule="atLeast"/>
                  <w:ind w:firstLine="630"/>
                </w:pPr>
                <w:r w:rsidRPr="00867358">
                  <w:t>Volume by Slicing</w:t>
                </w:r>
              </w:p>
              <w:p w14:paraId="4AD0B028" w14:textId="77777777" w:rsidR="00DE68B6" w:rsidRPr="00867358" w:rsidRDefault="00DE68B6" w:rsidP="00DE68B6">
                <w:pPr>
                  <w:pStyle w:val="BodyText2"/>
                  <w:shd w:val="clear" w:color="auto" w:fill="FFFFFF"/>
                  <w:spacing w:line="252" w:lineRule="atLeast"/>
                  <w:ind w:firstLine="630"/>
                </w:pPr>
                <w:r w:rsidRPr="00867358">
                  <w:t>Volume by Shells</w:t>
                </w:r>
              </w:p>
              <w:p w14:paraId="4302C35A" w14:textId="77777777" w:rsidR="00DE68B6" w:rsidRPr="00867358" w:rsidRDefault="00DE68B6" w:rsidP="00DE68B6">
                <w:pPr>
                  <w:pStyle w:val="BodyText2"/>
                  <w:shd w:val="clear" w:color="auto" w:fill="FFFFFF"/>
                  <w:spacing w:line="252" w:lineRule="atLeast"/>
                  <w:ind w:firstLine="630"/>
                </w:pPr>
                <w:r w:rsidRPr="00867358">
                  <w:t>Length of Curves</w:t>
                </w:r>
              </w:p>
              <w:p w14:paraId="5C0D1ED9" w14:textId="77777777" w:rsidR="00DE68B6" w:rsidRPr="00867358" w:rsidRDefault="00DE68B6" w:rsidP="00DE68B6">
                <w:pPr>
                  <w:pStyle w:val="BodyText2"/>
                  <w:shd w:val="clear" w:color="auto" w:fill="FFFFFF"/>
                  <w:spacing w:line="252" w:lineRule="atLeast"/>
                  <w:ind w:firstLine="630"/>
                </w:pPr>
                <w:r w:rsidRPr="00867358">
                  <w:t>Physical Applications</w:t>
                </w:r>
              </w:p>
              <w:p w14:paraId="7E654BC9" w14:textId="77777777" w:rsidR="00DE68B6" w:rsidRPr="00867358" w:rsidRDefault="00DE68B6" w:rsidP="00DE68B6">
                <w:pPr>
                  <w:pStyle w:val="BodyText2"/>
                  <w:shd w:val="clear" w:color="auto" w:fill="FFFFFF"/>
                  <w:spacing w:line="252" w:lineRule="atLeast"/>
                  <w:ind w:firstLine="630"/>
                </w:pPr>
                <w:r w:rsidRPr="00867358">
                  <w:t>Logarithmic and exponential functions revisited</w:t>
                </w:r>
              </w:p>
              <w:p w14:paraId="0F195FE0" w14:textId="77777777" w:rsidR="00DE68B6" w:rsidRPr="00867358" w:rsidRDefault="00DE68B6" w:rsidP="00DE68B6">
                <w:pPr>
                  <w:shd w:val="clear" w:color="auto" w:fill="FFFFFF"/>
                  <w:spacing w:line="252" w:lineRule="atLeast"/>
                  <w:ind w:firstLine="630"/>
                </w:pPr>
                <w:r w:rsidRPr="00867358">
                  <w:t>Exponential models</w:t>
                </w:r>
              </w:p>
              <w:p w14:paraId="5B7FBF9B" w14:textId="77777777" w:rsidR="00DE68B6" w:rsidRPr="00867358" w:rsidRDefault="00DE68B6" w:rsidP="00DE68B6">
                <w:pPr>
                  <w:shd w:val="clear" w:color="auto" w:fill="FFFFFF"/>
                  <w:spacing w:line="252" w:lineRule="atLeast"/>
                  <w:ind w:firstLine="630"/>
                </w:pPr>
                <w:r w:rsidRPr="00867358">
                  <w:t>Hyperbolic Functions</w:t>
                </w:r>
              </w:p>
              <w:p w14:paraId="4EE69618" w14:textId="77777777" w:rsidR="00DE68B6" w:rsidRPr="00867358" w:rsidRDefault="00DE68B6" w:rsidP="00DE68B6">
                <w:pPr>
                  <w:pStyle w:val="BodyText2"/>
                  <w:shd w:val="clear" w:color="auto" w:fill="FFFFFF"/>
                  <w:spacing w:line="252" w:lineRule="atLeast"/>
                  <w:rPr>
                    <w:szCs w:val="24"/>
                  </w:rPr>
                </w:pPr>
              </w:p>
              <w:p w14:paraId="7F18E910" w14:textId="77777777" w:rsidR="00DE68B6" w:rsidRPr="00867358" w:rsidRDefault="00DE68B6" w:rsidP="00DE68B6">
                <w:pPr>
                  <w:shd w:val="clear" w:color="auto" w:fill="FFFFFF"/>
                  <w:spacing w:line="252" w:lineRule="atLeast"/>
                  <w:rPr>
                    <w:b/>
                    <w:bCs/>
                    <w:sz w:val="24"/>
                    <w:szCs w:val="24"/>
                  </w:rPr>
                </w:pPr>
                <w:r w:rsidRPr="00867358">
                  <w:rPr>
                    <w:b/>
                    <w:iCs/>
                    <w:sz w:val="24"/>
                    <w:szCs w:val="24"/>
                  </w:rPr>
                  <w:t>Unit II</w:t>
                </w:r>
                <w:r w:rsidRPr="00867358">
                  <w:rPr>
                    <w:b/>
                    <w:iCs/>
                    <w:sz w:val="24"/>
                    <w:szCs w:val="24"/>
                  </w:rPr>
                  <w:tab/>
                  <w:t>.</w:t>
                </w:r>
                <w:r w:rsidRPr="00867358">
                  <w:rPr>
                    <w:b/>
                    <w:bCs/>
                    <w:sz w:val="24"/>
                    <w:szCs w:val="24"/>
                  </w:rPr>
                  <w:t xml:space="preserve"> Integration Techniques</w:t>
                </w:r>
              </w:p>
              <w:p w14:paraId="79B1FC8D" w14:textId="77777777" w:rsidR="00DE68B6" w:rsidRPr="00867358" w:rsidRDefault="00DE68B6" w:rsidP="00DE68B6">
                <w:pPr>
                  <w:pStyle w:val="BodyText2"/>
                  <w:shd w:val="clear" w:color="auto" w:fill="FFFFFF"/>
                  <w:spacing w:line="252" w:lineRule="atLeast"/>
                  <w:ind w:firstLine="630"/>
                </w:pPr>
                <w:r w:rsidRPr="00867358">
                  <w:t>Integration by Parts</w:t>
                </w:r>
              </w:p>
              <w:p w14:paraId="3C32A33C" w14:textId="77777777" w:rsidR="00DE68B6" w:rsidRPr="00867358" w:rsidRDefault="00DE68B6" w:rsidP="00DE68B6">
                <w:pPr>
                  <w:pStyle w:val="BodyText2"/>
                  <w:shd w:val="clear" w:color="auto" w:fill="FFFFFF"/>
                  <w:spacing w:line="252" w:lineRule="atLeast"/>
                  <w:ind w:firstLine="630"/>
                </w:pPr>
                <w:r w:rsidRPr="00867358">
                  <w:t>Trigonometric Integrals</w:t>
                </w:r>
              </w:p>
              <w:p w14:paraId="7DAD11EE" w14:textId="77777777" w:rsidR="00DE68B6" w:rsidRPr="00867358" w:rsidRDefault="00DE68B6" w:rsidP="00DE68B6">
                <w:pPr>
                  <w:pStyle w:val="BodyText2"/>
                  <w:shd w:val="clear" w:color="auto" w:fill="FFFFFF"/>
                  <w:spacing w:line="252" w:lineRule="atLeast"/>
                  <w:ind w:firstLine="630"/>
                </w:pPr>
                <w:r w:rsidRPr="00867358">
                  <w:t>Trigonometric Substitution</w:t>
                </w:r>
              </w:p>
              <w:p w14:paraId="7395CF32" w14:textId="77777777" w:rsidR="00DE68B6" w:rsidRPr="00867358" w:rsidRDefault="00DE68B6" w:rsidP="00DE68B6">
                <w:pPr>
                  <w:pStyle w:val="BodyText2"/>
                  <w:shd w:val="clear" w:color="auto" w:fill="FFFFFF"/>
                  <w:spacing w:line="252" w:lineRule="atLeast"/>
                  <w:ind w:firstLine="630"/>
                </w:pPr>
                <w:r w:rsidRPr="00867358">
                  <w:t>Partial Fractions</w:t>
                </w:r>
              </w:p>
              <w:p w14:paraId="553A9531" w14:textId="77777777" w:rsidR="00DE68B6" w:rsidRPr="00867358" w:rsidRDefault="00DE68B6" w:rsidP="00DE68B6">
                <w:pPr>
                  <w:pStyle w:val="BodyText2"/>
                  <w:shd w:val="clear" w:color="auto" w:fill="FFFFFF"/>
                  <w:spacing w:line="252" w:lineRule="atLeast"/>
                  <w:ind w:firstLine="630"/>
                </w:pPr>
                <w:r w:rsidRPr="00867358">
                  <w:t>Other Integration Strategies</w:t>
                </w:r>
              </w:p>
              <w:p w14:paraId="437A6586" w14:textId="77777777" w:rsidR="00DE68B6" w:rsidRPr="00867358" w:rsidRDefault="00DE68B6" w:rsidP="00DE68B6">
                <w:pPr>
                  <w:pStyle w:val="BodyText2"/>
                  <w:shd w:val="clear" w:color="auto" w:fill="FFFFFF"/>
                  <w:spacing w:line="252" w:lineRule="atLeast"/>
                  <w:ind w:firstLine="630"/>
                </w:pPr>
                <w:r w:rsidRPr="00867358">
                  <w:t>Numerical Integration</w:t>
                </w:r>
              </w:p>
              <w:p w14:paraId="49958EA9" w14:textId="77777777" w:rsidR="00DE68B6" w:rsidRPr="00867358" w:rsidRDefault="00DE68B6" w:rsidP="00DE68B6">
                <w:pPr>
                  <w:pStyle w:val="BodyText2"/>
                  <w:shd w:val="clear" w:color="auto" w:fill="FFFFFF"/>
                  <w:spacing w:line="252" w:lineRule="atLeast"/>
                  <w:ind w:firstLine="630"/>
                </w:pPr>
                <w:r w:rsidRPr="00867358">
                  <w:t>Improper Integrals</w:t>
                </w:r>
              </w:p>
              <w:p w14:paraId="098EC017" w14:textId="77777777" w:rsidR="00DE68B6" w:rsidRPr="00867358" w:rsidRDefault="00DE68B6" w:rsidP="00DE68B6">
                <w:pPr>
                  <w:shd w:val="clear" w:color="auto" w:fill="FFFFFF"/>
                  <w:spacing w:line="252" w:lineRule="atLeast"/>
                  <w:ind w:firstLine="630"/>
                </w:pPr>
                <w:r w:rsidRPr="00867358">
                  <w:t>Introduction to Differential Equations (optional)</w:t>
                </w:r>
              </w:p>
              <w:p w14:paraId="0E5252FD" w14:textId="77777777" w:rsidR="00E1056E" w:rsidRDefault="00E1056E" w:rsidP="00DE68B6">
                <w:pPr>
                  <w:shd w:val="clear" w:color="auto" w:fill="FFFFFF"/>
                  <w:spacing w:line="252" w:lineRule="atLeast"/>
                  <w:rPr>
                    <w:b/>
                    <w:iCs/>
                    <w:sz w:val="24"/>
                    <w:szCs w:val="24"/>
                  </w:rPr>
                </w:pPr>
              </w:p>
              <w:p w14:paraId="7B45C392" w14:textId="77777777" w:rsidR="00DE68B6" w:rsidRPr="00867358" w:rsidRDefault="00DE68B6" w:rsidP="00DE68B6">
                <w:pPr>
                  <w:shd w:val="clear" w:color="auto" w:fill="FFFFFF"/>
                  <w:spacing w:line="252" w:lineRule="atLeast"/>
                  <w:rPr>
                    <w:b/>
                    <w:bCs/>
                    <w:sz w:val="24"/>
                    <w:szCs w:val="24"/>
                  </w:rPr>
                </w:pPr>
                <w:r w:rsidRPr="00867358">
                  <w:rPr>
                    <w:b/>
                    <w:iCs/>
                    <w:sz w:val="24"/>
                    <w:szCs w:val="24"/>
                  </w:rPr>
                  <w:t>Unit III.</w:t>
                </w:r>
                <w:r w:rsidRPr="00867358">
                  <w:rPr>
                    <w:b/>
                    <w:bCs/>
                    <w:sz w:val="24"/>
                    <w:szCs w:val="24"/>
                  </w:rPr>
                  <w:t xml:space="preserve">  Sequences and Infinite Series</w:t>
                </w:r>
              </w:p>
              <w:p w14:paraId="3E6CC342" w14:textId="77777777" w:rsidR="00DE68B6" w:rsidRPr="00867358" w:rsidRDefault="00DE68B6" w:rsidP="00DE68B6">
                <w:pPr>
                  <w:pStyle w:val="BodyText2"/>
                  <w:shd w:val="clear" w:color="auto" w:fill="FFFFFF"/>
                  <w:spacing w:line="252" w:lineRule="atLeast"/>
                  <w:ind w:firstLine="630"/>
                </w:pPr>
                <w:r w:rsidRPr="00867358">
                  <w:t>An Overview</w:t>
                </w:r>
              </w:p>
              <w:p w14:paraId="6D8B8155" w14:textId="77777777" w:rsidR="00DE68B6" w:rsidRPr="00867358" w:rsidRDefault="00DE68B6" w:rsidP="00DE68B6">
                <w:pPr>
                  <w:pStyle w:val="BodyText2"/>
                  <w:shd w:val="clear" w:color="auto" w:fill="FFFFFF"/>
                  <w:spacing w:line="252" w:lineRule="atLeast"/>
                  <w:ind w:firstLine="630"/>
                </w:pPr>
                <w:r w:rsidRPr="00867358">
                  <w:t>Sequences</w:t>
                </w:r>
              </w:p>
              <w:p w14:paraId="1BED893A" w14:textId="77777777" w:rsidR="00DE68B6" w:rsidRPr="00867358" w:rsidRDefault="00DE68B6" w:rsidP="00DE68B6">
                <w:pPr>
                  <w:pStyle w:val="BodyText2"/>
                  <w:shd w:val="clear" w:color="auto" w:fill="FFFFFF"/>
                  <w:spacing w:line="252" w:lineRule="atLeast"/>
                  <w:ind w:firstLine="630"/>
                </w:pPr>
                <w:r w:rsidRPr="00867358">
                  <w:t>Infinite Series</w:t>
                </w:r>
              </w:p>
              <w:p w14:paraId="02B6268E" w14:textId="77777777" w:rsidR="00DE68B6" w:rsidRPr="00867358" w:rsidRDefault="00DE68B6" w:rsidP="00DE68B6">
                <w:pPr>
                  <w:pStyle w:val="BodyText2"/>
                  <w:shd w:val="clear" w:color="auto" w:fill="FFFFFF"/>
                  <w:spacing w:line="252" w:lineRule="atLeast"/>
                  <w:ind w:firstLine="630"/>
                </w:pPr>
                <w:r w:rsidRPr="00867358">
                  <w:t>The Divergence and Integral Tests</w:t>
                </w:r>
              </w:p>
              <w:p w14:paraId="20F1B6B5" w14:textId="77777777" w:rsidR="00DE68B6" w:rsidRPr="00867358" w:rsidRDefault="00DE68B6" w:rsidP="00DE68B6">
                <w:pPr>
                  <w:pStyle w:val="BodyText2"/>
                  <w:shd w:val="clear" w:color="auto" w:fill="FFFFFF"/>
                  <w:spacing w:line="252" w:lineRule="atLeast"/>
                  <w:ind w:firstLine="630"/>
                </w:pPr>
                <w:r w:rsidRPr="00867358">
                  <w:t>Comparison Tests</w:t>
                </w:r>
              </w:p>
              <w:p w14:paraId="73FAFC2B" w14:textId="77777777" w:rsidR="00DE68B6" w:rsidRPr="00867358" w:rsidRDefault="00DE68B6" w:rsidP="00DE68B6">
                <w:pPr>
                  <w:shd w:val="clear" w:color="auto" w:fill="FFFFFF"/>
                  <w:spacing w:line="252" w:lineRule="atLeast"/>
                  <w:ind w:firstLine="630"/>
                </w:pPr>
                <w:r w:rsidRPr="00867358">
                  <w:t>Alternating Series</w:t>
                </w:r>
              </w:p>
              <w:p w14:paraId="7EA8FA39" w14:textId="77777777" w:rsidR="00DE68B6" w:rsidRPr="00867358" w:rsidRDefault="00DE68B6" w:rsidP="00DE68B6">
                <w:pPr>
                  <w:pStyle w:val="BodyText2"/>
                  <w:shd w:val="clear" w:color="auto" w:fill="FFFFFF"/>
                  <w:spacing w:line="252" w:lineRule="atLeast"/>
                  <w:ind w:firstLine="630"/>
                </w:pPr>
                <w:r w:rsidRPr="00867358">
                  <w:t>The Ratio and Root Tests</w:t>
                </w:r>
              </w:p>
              <w:p w14:paraId="33945F9C" w14:textId="77777777" w:rsidR="00DE68B6" w:rsidRPr="00867358" w:rsidRDefault="00DE68B6" w:rsidP="00DE68B6">
                <w:pPr>
                  <w:pStyle w:val="BodyText2"/>
                  <w:shd w:val="clear" w:color="auto" w:fill="FFFFFF"/>
                  <w:spacing w:line="252" w:lineRule="atLeast"/>
                  <w:ind w:firstLine="630"/>
                </w:pPr>
                <w:r w:rsidRPr="00867358">
                  <w:t>Choosing a Convergence Test</w:t>
                </w:r>
              </w:p>
              <w:p w14:paraId="5E24A3BC" w14:textId="77777777" w:rsidR="00DE68B6" w:rsidRPr="00867358" w:rsidRDefault="00DE68B6" w:rsidP="00DE68B6">
                <w:pPr>
                  <w:pStyle w:val="BodyText2"/>
                  <w:shd w:val="clear" w:color="auto" w:fill="FFFFFF"/>
                  <w:spacing w:line="252" w:lineRule="atLeast"/>
                  <w:ind w:firstLine="630"/>
                </w:pPr>
              </w:p>
              <w:p w14:paraId="3EAA48C0" w14:textId="77777777" w:rsidR="00DE68B6" w:rsidRPr="00867358" w:rsidRDefault="00DE68B6" w:rsidP="00DE68B6">
                <w:pPr>
                  <w:shd w:val="clear" w:color="auto" w:fill="FFFFFF"/>
                  <w:spacing w:line="252" w:lineRule="atLeast"/>
                  <w:rPr>
                    <w:b/>
                    <w:bCs/>
                    <w:sz w:val="24"/>
                    <w:szCs w:val="24"/>
                  </w:rPr>
                </w:pPr>
                <w:r w:rsidRPr="00867358">
                  <w:rPr>
                    <w:b/>
                    <w:iCs/>
                    <w:sz w:val="24"/>
                    <w:szCs w:val="24"/>
                  </w:rPr>
                  <w:t>Unit IV.</w:t>
                </w:r>
                <w:r w:rsidRPr="00867358">
                  <w:rPr>
                    <w:b/>
                    <w:bCs/>
                    <w:sz w:val="24"/>
                    <w:szCs w:val="24"/>
                  </w:rPr>
                  <w:t xml:space="preserve">   Power Series</w:t>
                </w:r>
              </w:p>
              <w:p w14:paraId="25B5C558" w14:textId="77777777" w:rsidR="00DE68B6" w:rsidRPr="00867358" w:rsidRDefault="00DE68B6" w:rsidP="00DE68B6">
                <w:pPr>
                  <w:pStyle w:val="BodyText2"/>
                  <w:shd w:val="clear" w:color="auto" w:fill="FFFFFF"/>
                  <w:spacing w:line="252" w:lineRule="atLeast"/>
                  <w:ind w:firstLine="630"/>
                </w:pPr>
                <w:r w:rsidRPr="00867358">
                  <w:t>Approximating Functions with Polynomials</w:t>
                </w:r>
              </w:p>
              <w:p w14:paraId="49608168" w14:textId="77777777" w:rsidR="00DE68B6" w:rsidRPr="00867358" w:rsidRDefault="00DE68B6" w:rsidP="00DE68B6">
                <w:pPr>
                  <w:pStyle w:val="BodyText2"/>
                  <w:shd w:val="clear" w:color="auto" w:fill="FFFFFF"/>
                  <w:spacing w:line="252" w:lineRule="atLeast"/>
                  <w:ind w:firstLine="630"/>
                </w:pPr>
                <w:r w:rsidRPr="00867358">
                  <w:t>Properties of Power Series</w:t>
                </w:r>
              </w:p>
              <w:p w14:paraId="165154B7" w14:textId="77777777" w:rsidR="00DE68B6" w:rsidRPr="00867358" w:rsidRDefault="00DE68B6" w:rsidP="00DE68B6">
                <w:pPr>
                  <w:pStyle w:val="BodyText2"/>
                  <w:shd w:val="clear" w:color="auto" w:fill="FFFFFF"/>
                  <w:spacing w:line="252" w:lineRule="atLeast"/>
                  <w:ind w:firstLine="630"/>
                </w:pPr>
                <w:r w:rsidRPr="00867358">
                  <w:t>Taylor Series</w:t>
                </w:r>
              </w:p>
              <w:p w14:paraId="492BB377" w14:textId="77777777" w:rsidR="00DE68B6" w:rsidRPr="00867358" w:rsidRDefault="00DE68B6" w:rsidP="00DE68B6">
                <w:pPr>
                  <w:shd w:val="clear" w:color="auto" w:fill="FFFFFF"/>
                  <w:spacing w:line="252" w:lineRule="atLeast"/>
                  <w:ind w:firstLine="630"/>
                </w:pPr>
                <w:r w:rsidRPr="00867358">
                  <w:t>Working with Taylor Series</w:t>
                </w:r>
              </w:p>
              <w:p w14:paraId="07467BC5" w14:textId="77777777" w:rsidR="00E1056E" w:rsidRDefault="00E1056E" w:rsidP="00DE68B6">
                <w:pPr>
                  <w:shd w:val="clear" w:color="auto" w:fill="FFFFFF"/>
                  <w:spacing w:line="252" w:lineRule="atLeast"/>
                  <w:rPr>
                    <w:b/>
                    <w:iCs/>
                    <w:sz w:val="24"/>
                    <w:szCs w:val="24"/>
                  </w:rPr>
                </w:pPr>
              </w:p>
              <w:p w14:paraId="2C90C4E8" w14:textId="77777777" w:rsidR="00DE68B6" w:rsidRPr="00867358" w:rsidRDefault="00DE68B6" w:rsidP="00DE68B6">
                <w:pPr>
                  <w:shd w:val="clear" w:color="auto" w:fill="FFFFFF"/>
                  <w:spacing w:line="252" w:lineRule="atLeast"/>
                  <w:rPr>
                    <w:b/>
                    <w:bCs/>
                    <w:sz w:val="24"/>
                    <w:szCs w:val="24"/>
                  </w:rPr>
                </w:pPr>
                <w:r w:rsidRPr="00867358">
                  <w:rPr>
                    <w:b/>
                    <w:iCs/>
                    <w:sz w:val="24"/>
                    <w:szCs w:val="24"/>
                  </w:rPr>
                  <w:t>Unit V.</w:t>
                </w:r>
                <w:r w:rsidRPr="00867358">
                  <w:rPr>
                    <w:b/>
                    <w:bCs/>
                    <w:sz w:val="24"/>
                    <w:szCs w:val="24"/>
                  </w:rPr>
                  <w:t xml:space="preserve">   Parametric and Polar Curves (if time permits)</w:t>
                </w:r>
              </w:p>
              <w:p w14:paraId="48DEC89B" w14:textId="77777777" w:rsidR="00DE68B6" w:rsidRPr="00867358" w:rsidRDefault="00DE68B6" w:rsidP="00DE68B6">
                <w:pPr>
                  <w:pStyle w:val="BodyText2"/>
                  <w:shd w:val="clear" w:color="auto" w:fill="FFFFFF"/>
                  <w:spacing w:line="252" w:lineRule="atLeast"/>
                  <w:ind w:firstLine="630"/>
                </w:pPr>
                <w:r w:rsidRPr="00867358">
                  <w:t>Parametric Equations</w:t>
                </w:r>
              </w:p>
              <w:p w14:paraId="25C2B15C" w14:textId="77777777" w:rsidR="00DE68B6" w:rsidRPr="00867358" w:rsidRDefault="00DE68B6" w:rsidP="00DE68B6">
                <w:pPr>
                  <w:pStyle w:val="BodyText2"/>
                  <w:shd w:val="clear" w:color="auto" w:fill="FFFFFF"/>
                  <w:spacing w:line="252" w:lineRule="atLeast"/>
                  <w:ind w:firstLine="630"/>
                </w:pPr>
                <w:r w:rsidRPr="00867358">
                  <w:t>Polar Coordinates</w:t>
                </w:r>
              </w:p>
              <w:p w14:paraId="391AE21A" w14:textId="77777777" w:rsidR="00DE68B6" w:rsidRPr="00867358" w:rsidRDefault="00DE68B6" w:rsidP="00DE68B6">
                <w:pPr>
                  <w:pStyle w:val="BodyText2"/>
                  <w:shd w:val="clear" w:color="auto" w:fill="FFFFFF"/>
                  <w:spacing w:line="252" w:lineRule="atLeast"/>
                  <w:ind w:firstLine="630"/>
                </w:pPr>
                <w:r w:rsidRPr="00867358">
                  <w:t>Calculus in Polar Coordinates</w:t>
                </w:r>
              </w:p>
              <w:p w14:paraId="6EBC22DB" w14:textId="762EBAEC" w:rsidR="00883D63" w:rsidRDefault="00DE68B6" w:rsidP="00E1056E">
                <w:pPr>
                  <w:shd w:val="clear" w:color="auto" w:fill="FFFFFF"/>
                  <w:spacing w:line="252" w:lineRule="atLeast"/>
                  <w:ind w:firstLine="630"/>
                  <w:rPr>
                    <w:rFonts w:ascii="Calibri" w:hAnsi="Calibri" w:cs="Times New Roman"/>
                    <w:sz w:val="24"/>
                    <w:szCs w:val="24"/>
                  </w:rPr>
                </w:pPr>
                <w:r w:rsidRPr="00867358">
                  <w:t>Conic Sections</w:t>
                </w:r>
              </w:p>
            </w:sdtContent>
          </w:sdt>
          <w:p w14:paraId="42920EC4" w14:textId="77777777" w:rsidR="002D2243" w:rsidRPr="001E6897" w:rsidRDefault="002D2243" w:rsidP="00F36B03">
            <w:pPr>
              <w:spacing w:after="240"/>
              <w:contextualSpacing/>
              <w:rPr>
                <w:rFonts w:ascii="Calibri" w:hAnsi="Calibri" w:cs="Times New Roman"/>
                <w:sz w:val="12"/>
                <w:szCs w:val="12"/>
              </w:rPr>
            </w:pPr>
          </w:p>
        </w:tc>
      </w:tr>
      <w:tr w:rsidR="0000768C" w:rsidRPr="00382ECB" w14:paraId="1C7E36E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5F2CC4B" w14:textId="77777777" w:rsidR="009A7939" w:rsidRPr="009A7939" w:rsidRDefault="009A7939" w:rsidP="00F36B03">
            <w:pPr>
              <w:spacing w:after="240"/>
              <w:contextualSpacing/>
              <w:rPr>
                <w:rFonts w:ascii="Calibri" w:hAnsi="Calibri" w:cs="Times New Roman"/>
                <w:b/>
                <w:sz w:val="12"/>
                <w:szCs w:val="12"/>
              </w:rPr>
            </w:pPr>
          </w:p>
          <w:p w14:paraId="0E943017"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t xml:space="preserve">Course Activities: </w:t>
            </w:r>
          </w:p>
          <w:sdt>
            <w:sdtPr>
              <w:rPr>
                <w:rFonts w:ascii="Calibri" w:hAnsi="Calibri"/>
                <w:sz w:val="24"/>
                <w:szCs w:val="24"/>
              </w:rPr>
              <w:id w:val="863944553"/>
              <w:placeholder>
                <w:docPart w:val="34DBF3437663424CA28CE4E193D6C5D5"/>
              </w:placeholder>
            </w:sdtPr>
            <w:sdtEndPr/>
            <w:sdtContent>
              <w:p w14:paraId="427EC1B4" w14:textId="77777777" w:rsidR="00DE68B6" w:rsidRPr="00867358" w:rsidRDefault="00DE68B6" w:rsidP="00DE68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867358">
                  <w:t xml:space="preserve">The classroom activities will include formal and informal lectures where new material and assigned problems will be explained.  Students will be encouraged to participate in discussion during the presentation and at times present problems on the blackboard.  Time will be set aside to answer specific questions concerning homework problems and other previous material. Software and/or calculator </w:t>
                </w:r>
              </w:p>
              <w:p w14:paraId="02515B86" w14:textId="72608380" w:rsidR="00C928BF" w:rsidRPr="00F97290" w:rsidRDefault="00DE68B6" w:rsidP="00DE68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867358">
                  <w:t>(TI 83, 84, 89) exercises will be given and methods of analysis will be discussed.</w:t>
                </w:r>
              </w:p>
            </w:sdtContent>
          </w:sdt>
          <w:p w14:paraId="0630E2EC" w14:textId="77777777" w:rsidR="009A7939" w:rsidRPr="009A7939" w:rsidRDefault="009A7939" w:rsidP="00F36B03">
            <w:pPr>
              <w:spacing w:after="240"/>
              <w:contextualSpacing/>
              <w:rPr>
                <w:rFonts w:ascii="Calibri" w:hAnsi="Calibri" w:cs="Times New Roman"/>
                <w:sz w:val="12"/>
                <w:szCs w:val="12"/>
              </w:rPr>
            </w:pPr>
          </w:p>
        </w:tc>
      </w:tr>
      <w:tr w:rsidR="00FB6CD4" w:rsidRPr="00382ECB" w14:paraId="50161A72" w14:textId="77777777" w:rsidTr="00FB6CD4">
        <w:trPr>
          <w:trHeight w:val="96"/>
        </w:trPr>
        <w:tc>
          <w:tcPr>
            <w:tcW w:w="10296" w:type="dxa"/>
            <w:gridSpan w:val="6"/>
            <w:tcBorders>
              <w:top w:val="single" w:sz="4" w:space="0" w:color="7F7F7F" w:themeColor="text1" w:themeTint="80"/>
              <w:bottom w:val="single" w:sz="4" w:space="0" w:color="7F7F7F" w:themeColor="text1" w:themeTint="80"/>
            </w:tcBorders>
          </w:tcPr>
          <w:p w14:paraId="310D0B1C" w14:textId="77777777" w:rsidR="009A7939" w:rsidRPr="009A7939" w:rsidRDefault="009A7939" w:rsidP="00F36B03">
            <w:pPr>
              <w:spacing w:after="240"/>
              <w:contextualSpacing/>
              <w:rPr>
                <w:rFonts w:ascii="Calibri" w:hAnsi="Calibri" w:cs="Times New Roman"/>
                <w:b/>
                <w:sz w:val="12"/>
                <w:szCs w:val="12"/>
              </w:rPr>
            </w:pPr>
          </w:p>
          <w:p w14:paraId="5C6FFB89"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4F11AE78" w14:textId="78F650BD" w:rsidR="008A49E3" w:rsidRPr="00FC790C" w:rsidRDefault="008A49E3" w:rsidP="00DE68B6">
            <w:pPr>
              <w:spacing w:after="240"/>
              <w:ind w:left="360"/>
              <w:rPr>
                <w:rFonts w:ascii="Calibri" w:hAnsi="Calibri" w:cs="Times New Roman"/>
                <w:sz w:val="24"/>
                <w:szCs w:val="24"/>
              </w:rPr>
            </w:pPr>
            <w:r w:rsidRPr="00FC790C">
              <w:rPr>
                <w:rFonts w:ascii="Calibri" w:hAnsi="Calibri" w:cs="Times New Roman"/>
                <w:sz w:val="24"/>
                <w:szCs w:val="24"/>
              </w:rPr>
              <w:t xml:space="preserve">Textbook(s):  </w:t>
            </w:r>
            <w:r w:rsidR="0063154C" w:rsidRPr="00FC790C">
              <w:rPr>
                <w:rFonts w:ascii="Calibri" w:hAnsi="Calibri" w:cs="Times New Roman"/>
                <w:sz w:val="24"/>
                <w:szCs w:val="24"/>
              </w:rPr>
              <w:t xml:space="preserve"> </w:t>
            </w:r>
            <w:sdt>
              <w:sdtPr>
                <w:rPr>
                  <w:rFonts w:ascii="Times New Roman" w:eastAsia="Times New Roman" w:hAnsi="Times New Roman" w:cs="Times New Roman"/>
                  <w:i/>
                </w:rPr>
                <w:id w:val="1574783224"/>
                <w:placeholder>
                  <w:docPart w:val="1547FC48C71E41E1A2F78EDFCB37B21A"/>
                </w:placeholder>
                <w:text w:multiLine="1"/>
              </w:sdtPr>
              <w:sdtEndPr/>
              <w:sdtContent>
                <w:r w:rsidR="00DE68B6" w:rsidRPr="00DE68B6">
                  <w:rPr>
                    <w:rFonts w:ascii="Times New Roman" w:eastAsia="Times New Roman" w:hAnsi="Times New Roman" w:cs="Times New Roman"/>
                    <w:i/>
                  </w:rPr>
                  <w:t>Calculus, Early Transcendental Functions, Briggs, Cochran and Gillett,</w:t>
                </w:r>
                <w:r w:rsidR="00DE68B6">
                  <w:rPr>
                    <w:rFonts w:ascii="Times New Roman" w:eastAsia="Times New Roman" w:hAnsi="Times New Roman" w:cs="Times New Roman"/>
                    <w:i/>
                  </w:rPr>
                  <w:br/>
                </w:r>
                <w:r w:rsidR="00DE68B6" w:rsidRPr="00DE68B6">
                  <w:rPr>
                    <w:rFonts w:ascii="Times New Roman" w:eastAsia="Times New Roman" w:hAnsi="Times New Roman" w:cs="Times New Roman"/>
                    <w:i/>
                  </w:rPr>
                  <w:tab/>
                </w:r>
                <w:r w:rsidR="00DE68B6" w:rsidRPr="00DE68B6">
                  <w:rPr>
                    <w:rFonts w:ascii="Times New Roman" w:eastAsia="Times New Roman" w:hAnsi="Times New Roman" w:cs="Times New Roman"/>
                    <w:i/>
                  </w:rPr>
                  <w:tab/>
                </w:r>
                <w:r w:rsidR="00DE68B6" w:rsidRPr="00DE68B6">
                  <w:rPr>
                    <w:rFonts w:ascii="Times New Roman" w:eastAsia="Times New Roman" w:hAnsi="Times New Roman" w:cs="Times New Roman"/>
                    <w:i/>
                  </w:rPr>
                  <w:tab/>
                  <w:t>Current edition</w:t>
                </w:r>
                <w:r w:rsidR="00DE68B6">
                  <w:rPr>
                    <w:rFonts w:ascii="Times New Roman" w:eastAsia="Times New Roman" w:hAnsi="Times New Roman" w:cs="Times New Roman"/>
                    <w:i/>
                  </w:rPr>
                  <w:t>, Pearson</w:t>
                </w:r>
              </w:sdtContent>
            </w:sdt>
          </w:p>
          <w:p w14:paraId="745EFEC4" w14:textId="584B3C21" w:rsidR="008A49E3" w:rsidRPr="00FC790C" w:rsidRDefault="008A49E3" w:rsidP="00DE68B6">
            <w:pPr>
              <w:spacing w:after="240"/>
              <w:ind w:left="360"/>
              <w:rPr>
                <w:rFonts w:ascii="Calibri" w:hAnsi="Calibri" w:cs="Times New Roman"/>
                <w:sz w:val="24"/>
                <w:szCs w:val="24"/>
              </w:rPr>
            </w:pPr>
            <w:r w:rsidRPr="00FC790C">
              <w:rPr>
                <w:rFonts w:ascii="Calibri" w:hAnsi="Calibri" w:cs="Times New Roman"/>
                <w:sz w:val="24"/>
                <w:szCs w:val="24"/>
              </w:rPr>
              <w:t xml:space="preserve">Supplemental Materials:  </w:t>
            </w:r>
            <w:sdt>
              <w:sdtPr>
                <w:rPr>
                  <w:rFonts w:eastAsia="Times New Roman" w:cs="Times New Roman"/>
                  <w:color w:val="000000"/>
                </w:rPr>
                <w:id w:val="-247654166"/>
                <w:placeholder>
                  <w:docPart w:val="FCA98A97D8884EDCB7F593BBE2FE09C1"/>
                </w:placeholder>
                <w:text w:multiLine="1"/>
              </w:sdtPr>
              <w:sdtEndPr/>
              <w:sdtContent>
                <w:r w:rsidR="00DE68B6" w:rsidRPr="00E1056E">
                  <w:rPr>
                    <w:rFonts w:eastAsia="Times New Roman" w:cs="Times New Roman"/>
                    <w:color w:val="000000"/>
                  </w:rPr>
                  <w:t>T1-83/84 Plus Graphing Calculator – recommended</w:t>
                </w:r>
                <w:r w:rsidR="00DE68B6" w:rsidRPr="00E1056E">
                  <w:rPr>
                    <w:rFonts w:eastAsia="Times New Roman" w:cs="Times New Roman"/>
                    <w:color w:val="000000"/>
                  </w:rPr>
                  <w:br/>
                </w:r>
                <w:r w:rsidR="00DE68B6" w:rsidRPr="00E1056E">
                  <w:rPr>
                    <w:rFonts w:eastAsia="Times New Roman" w:cs="Times New Roman"/>
                    <w:color w:val="000000"/>
                  </w:rPr>
                  <w:tab/>
                </w:r>
                <w:r w:rsidR="00DE68B6" w:rsidRPr="00E1056E">
                  <w:rPr>
                    <w:rFonts w:eastAsia="Times New Roman" w:cs="Times New Roman"/>
                    <w:color w:val="000000"/>
                  </w:rPr>
                  <w:tab/>
                </w:r>
                <w:r w:rsidR="00DE68B6" w:rsidRPr="00E1056E">
                  <w:rPr>
                    <w:rFonts w:eastAsia="Times New Roman" w:cs="Times New Roman"/>
                    <w:color w:val="000000"/>
                  </w:rPr>
                  <w:tab/>
                  <w:t xml:space="preserve">             Textbook specific course management system.</w:t>
                </w:r>
              </w:sdtContent>
            </w:sdt>
          </w:p>
          <w:p w14:paraId="7B60A8D9" w14:textId="073B406B"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rPr>
                  <w:rFonts w:ascii="Calibri" w:hAnsi="Calibri" w:cs="Times New Roman"/>
                  <w:sz w:val="24"/>
                  <w:szCs w:val="24"/>
                </w:rPr>
                <w:id w:val="1602675655"/>
                <w:placeholder>
                  <w:docPart w:val="7F4F3A5DC80A4F60869FD92FC0EB83E8"/>
                </w:placeholder>
                <w:text w:multiLine="1"/>
              </w:sdtPr>
              <w:sdtEndPr/>
              <w:sdtContent>
                <w:r w:rsidR="000F680B">
                  <w:rPr>
                    <w:rFonts w:ascii="Calibri" w:hAnsi="Calibri" w:cs="Times New Roman"/>
                    <w:sz w:val="24"/>
                    <w:szCs w:val="24"/>
                  </w:rPr>
                  <w:t>N/A</w:t>
                </w:r>
              </w:sdtContent>
            </w:sdt>
          </w:p>
          <w:p w14:paraId="463A9294" w14:textId="29BAEE1C" w:rsidR="000E09C8"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Computers:  </w:t>
            </w:r>
            <w:sdt>
              <w:sdtPr>
                <w:rPr>
                  <w:rFonts w:ascii="Calibri" w:hAnsi="Calibri" w:cs="Times New Roman"/>
                  <w:sz w:val="24"/>
                  <w:szCs w:val="24"/>
                </w:rPr>
                <w:id w:val="30853764"/>
                <w:placeholder>
                  <w:docPart w:val="777CE49A009B4D14BC20BB06ADDA51C1"/>
                </w:placeholder>
                <w:text w:multiLine="1"/>
              </w:sdtPr>
              <w:sdtEndPr/>
              <w:sdtContent>
                <w:r w:rsidR="000F680B">
                  <w:rPr>
                    <w:rFonts w:ascii="Calibri" w:hAnsi="Calibri" w:cs="Times New Roman"/>
                    <w:sz w:val="24"/>
                    <w:szCs w:val="24"/>
                  </w:rPr>
                  <w:t>N/A</w:t>
                </w:r>
              </w:sdtContent>
            </w:sdt>
          </w:p>
        </w:tc>
      </w:tr>
      <w:tr w:rsidR="00FB6CD4" w:rsidRPr="00382ECB" w14:paraId="305B4B4C" w14:textId="77777777" w:rsidTr="00530A38">
        <w:trPr>
          <w:trHeight w:val="96"/>
        </w:trPr>
        <w:tc>
          <w:tcPr>
            <w:tcW w:w="10296" w:type="dxa"/>
            <w:gridSpan w:val="6"/>
            <w:tcBorders>
              <w:top w:val="single" w:sz="4" w:space="0" w:color="7F7F7F" w:themeColor="text1" w:themeTint="80"/>
              <w:bottom w:val="single" w:sz="4" w:space="0" w:color="7F7F7F" w:themeColor="text1" w:themeTint="80"/>
            </w:tcBorders>
          </w:tcPr>
          <w:p w14:paraId="7B0169B7" w14:textId="77777777" w:rsidR="009A7939" w:rsidRPr="009A7939" w:rsidRDefault="009A7939" w:rsidP="00F36B03">
            <w:pPr>
              <w:spacing w:after="240"/>
              <w:contextualSpacing/>
              <w:rPr>
                <w:rFonts w:ascii="Calibri" w:hAnsi="Calibri" w:cs="Times New Roman"/>
                <w:b/>
                <w:sz w:val="12"/>
                <w:szCs w:val="12"/>
              </w:rPr>
            </w:pPr>
          </w:p>
          <w:p w14:paraId="00419DAD" w14:textId="77777777" w:rsidR="00FB6CD4" w:rsidRPr="00861D12" w:rsidRDefault="0057435D" w:rsidP="00F36B03">
            <w:pPr>
              <w:spacing w:after="240"/>
              <w:contextualSpacing/>
              <w:rPr>
                <w:rFonts w:ascii="Calibri" w:hAnsi="Calibri" w:cs="Times New Roman"/>
                <w:b/>
                <w:sz w:val="24"/>
                <w:szCs w:val="24"/>
              </w:rPr>
            </w:pPr>
            <w:r w:rsidRPr="00861D12">
              <w:rPr>
                <w:rFonts w:ascii="Calibri" w:hAnsi="Calibri" w:cs="Times New Roman"/>
                <w:b/>
                <w:sz w:val="24"/>
                <w:szCs w:val="24"/>
              </w:rPr>
              <w:t>Course Assessment Plan</w:t>
            </w:r>
          </w:p>
          <w:p w14:paraId="704AA3A0" w14:textId="77777777" w:rsidR="00D853F4"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How often and by what means will the effectiveness of this course as part of the curriculum be assessed? </w:t>
            </w:r>
          </w:p>
          <w:p w14:paraId="7A7430A7" w14:textId="77777777" w:rsidR="0057435D"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hAnsi="Calibri" w:cs="Times New Roman"/>
                <w:sz w:val="24"/>
                <w:szCs w:val="24"/>
              </w:rPr>
              <w:id w:val="-1417483358"/>
              <w:placeholder>
                <w:docPart w:val="5EFF6D04D8814928A6EEE221A49E7D78"/>
              </w:placeholder>
            </w:sdtPr>
            <w:sdtEndPr/>
            <w:sdtContent>
              <w:p w14:paraId="567B64BD" w14:textId="2AE6A77B" w:rsidR="00836AD6" w:rsidRDefault="00EC0EB1" w:rsidP="00F36B03">
                <w:pPr>
                  <w:spacing w:after="240"/>
                  <w:contextualSpacing/>
                  <w:rPr>
                    <w:rFonts w:ascii="Calibri" w:hAnsi="Calibri" w:cs="Times New Roman"/>
                    <w:sz w:val="24"/>
                    <w:szCs w:val="24"/>
                  </w:rPr>
                </w:pPr>
                <w:r>
                  <w:rPr>
                    <w:rFonts w:ascii="Calibri" w:hAnsi="Calibri" w:cs="Times New Roman"/>
                    <w:sz w:val="24"/>
                    <w:szCs w:val="24"/>
                  </w:rPr>
                  <w:t xml:space="preserve">Course will be assessed according to </w:t>
                </w:r>
                <w:r w:rsidR="00DE68B6">
                  <w:rPr>
                    <w:rFonts w:ascii="Calibri" w:hAnsi="Calibri" w:cs="Times New Roman"/>
                    <w:sz w:val="24"/>
                    <w:szCs w:val="24"/>
                  </w:rPr>
                  <w:t>the department’s PSLO/CSLO</w:t>
                </w:r>
                <w:r>
                  <w:rPr>
                    <w:rFonts w:ascii="Calibri" w:hAnsi="Calibri" w:cs="Times New Roman"/>
                    <w:sz w:val="24"/>
                    <w:szCs w:val="24"/>
                  </w:rPr>
                  <w:t xml:space="preserve"> cycle.</w:t>
                </w:r>
              </w:p>
            </w:sdtContent>
          </w:sdt>
          <w:p w14:paraId="56D47A0E" w14:textId="77777777" w:rsidR="009A7939" w:rsidRPr="001E6897" w:rsidRDefault="009A7939" w:rsidP="00F36B03">
            <w:pPr>
              <w:spacing w:after="240"/>
              <w:contextualSpacing/>
              <w:rPr>
                <w:rFonts w:ascii="Calibri" w:hAnsi="Calibri" w:cs="Times New Roman"/>
                <w:sz w:val="12"/>
                <w:szCs w:val="12"/>
              </w:rPr>
            </w:pPr>
          </w:p>
        </w:tc>
      </w:tr>
    </w:tbl>
    <w:p w14:paraId="39645EC7" w14:textId="77777777" w:rsidR="001D3591" w:rsidRPr="00382ECB" w:rsidRDefault="001D3591" w:rsidP="00F36B03">
      <w:pPr>
        <w:spacing w:after="240"/>
        <w:contextualSpacing/>
        <w:rPr>
          <w:rFonts w:ascii="Calibri" w:hAnsi="Calibri" w:cs="Times New Roman"/>
          <w:sz w:val="24"/>
          <w:szCs w:val="24"/>
        </w:rPr>
      </w:pPr>
      <w:bookmarkStart w:id="0" w:name="_GoBack"/>
      <w:bookmarkEnd w:id="0"/>
    </w:p>
    <w:sectPr w:rsidR="001D3591" w:rsidRPr="00382ECB" w:rsidSect="009962D4">
      <w:headerReference w:type="even" r:id="rId10"/>
      <w:headerReference w:type="default" r:id="rId11"/>
      <w:footerReference w:type="default" r:id="rId12"/>
      <w:headerReference w:type="first" r:id="rId1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B3F0C" w14:textId="77777777" w:rsidR="00E1056E" w:rsidRDefault="00E1056E" w:rsidP="00B13228">
      <w:pPr>
        <w:spacing w:after="0" w:line="240" w:lineRule="auto"/>
      </w:pPr>
      <w:r>
        <w:separator/>
      </w:r>
    </w:p>
  </w:endnote>
  <w:endnote w:type="continuationSeparator" w:id="0">
    <w:p w14:paraId="77B48E22" w14:textId="77777777" w:rsidR="00E1056E" w:rsidRDefault="00E1056E"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669878"/>
      <w:docPartObj>
        <w:docPartGallery w:val="Page Numbers (Bottom of Page)"/>
        <w:docPartUnique/>
      </w:docPartObj>
    </w:sdtPr>
    <w:sdtEndPr>
      <w:rPr>
        <w:noProof/>
      </w:rPr>
    </w:sdtEndPr>
    <w:sdtContent>
      <w:p w14:paraId="10457F1A" w14:textId="77777777" w:rsidR="00E1056E" w:rsidRDefault="00E1056E">
        <w:pPr>
          <w:pStyle w:val="Footer"/>
          <w:jc w:val="right"/>
        </w:pPr>
        <w:r>
          <w:fldChar w:fldCharType="begin"/>
        </w:r>
        <w:r>
          <w:instrText xml:space="preserve"> PAGE   \* MERGEFORMAT </w:instrText>
        </w:r>
        <w:r>
          <w:fldChar w:fldCharType="separate"/>
        </w:r>
        <w:r w:rsidR="0001122E">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5C0463" w14:textId="77777777" w:rsidR="00E1056E" w:rsidRDefault="00E1056E" w:rsidP="00B13228">
      <w:pPr>
        <w:spacing w:after="0" w:line="240" w:lineRule="auto"/>
      </w:pPr>
      <w:r>
        <w:separator/>
      </w:r>
    </w:p>
  </w:footnote>
  <w:footnote w:type="continuationSeparator" w:id="0">
    <w:p w14:paraId="5C503D08" w14:textId="77777777" w:rsidR="00E1056E" w:rsidRDefault="00E1056E" w:rsidP="00B1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741701" w14:textId="77777777" w:rsidR="00E1056E" w:rsidRDefault="00E1056E">
    <w:pPr>
      <w:pStyle w:val="Header"/>
    </w:pPr>
    <w:r>
      <w:rPr>
        <w:noProof/>
      </w:rPr>
      <mc:AlternateContent>
        <mc:Choice Requires="wps">
          <w:drawing>
            <wp:anchor distT="0" distB="0" distL="114300" distR="114300" simplePos="0" relativeHeight="251656192" behindDoc="1" locked="0" layoutInCell="0" allowOverlap="1" wp14:anchorId="6ED2827D" wp14:editId="1CE4DDF0">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7CEE449" w14:textId="77777777" w:rsidR="00E1056E" w:rsidRDefault="00E105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D2827D"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" o:allowincell="f" filled="f" stroked="f">
              <v:stroke joinstyle="round"/>
              <o:lock v:ext="edit" shapetype="t"/>
              <v:textbox style="mso-fit-shape-to-text:t">
                <w:txbxContent>
                  <w:p w14:paraId="37CEE449" w14:textId="77777777" w:rsidR="00E5084F" w:rsidRDefault="00E508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62D0F" w14:textId="77777777" w:rsidR="00E1056E" w:rsidRDefault="00E1056E" w:rsidP="00B13228">
    <w:pPr>
      <w:pStyle w:val="Header"/>
      <w:jc w:val="center"/>
    </w:pPr>
    <w:r>
      <w:rPr>
        <w:noProof/>
      </w:rPr>
      <mc:AlternateContent>
        <mc:Choice Requires="wps">
          <w:drawing>
            <wp:anchor distT="0" distB="0" distL="114300" distR="114300" simplePos="0" relativeHeight="251662336" behindDoc="1" locked="0" layoutInCell="0" allowOverlap="1" wp14:anchorId="132302A7" wp14:editId="41297891">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7BF12BE" w14:textId="77777777" w:rsidR="00E1056E" w:rsidRDefault="00E105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32302A7"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mIfP/QcCAADxAwAADgAA&#10;AAAAAAAAAAAAAAAuAgAAZHJzL2Uyb0RvYy54bWxQSwECLQAUAAYACAAAACEAbds9ttwAAAAGAQAA&#10;DwAAAAAAAAAAAAAAAABhBAAAZHJzL2Rvd25yZXYueG1sUEsFBgAAAAAEAAQA8wAAAGoFAAAAAA==&#10;" o:allowincell="f" filled="f" stroked="f">
              <v:stroke joinstyle="round"/>
              <o:lock v:ext="edit" shapetype="t"/>
              <v:textbox style="mso-fit-shape-to-text:t">
                <w:txbxContent>
                  <w:p w14:paraId="27BF12BE" w14:textId="77777777" w:rsidR="00E5084F" w:rsidRDefault="00E508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3E361" w14:textId="77777777" w:rsidR="00E1056E" w:rsidRDefault="00E1056E">
    <w:pPr>
      <w:pStyle w:val="Header"/>
    </w:pPr>
    <w:r>
      <w:rPr>
        <w:noProof/>
      </w:rPr>
      <mc:AlternateContent>
        <mc:Choice Requires="wps">
          <w:drawing>
            <wp:anchor distT="0" distB="0" distL="114300" distR="114300" simplePos="0" relativeHeight="251655168" behindDoc="1" locked="0" layoutInCell="0" allowOverlap="1" wp14:anchorId="6F03197B" wp14:editId="64F57679">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94AF9E7" w14:textId="77777777" w:rsidR="00E1056E" w:rsidRDefault="00E105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F03197B"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0Y4XkwcCAADxAwAADgAA&#10;AAAAAAAAAAAAAAAuAgAAZHJzL2Uyb0RvYy54bWxQSwECLQAUAAYACAAAACEAbds9ttwAAAAGAQAA&#10;DwAAAAAAAAAAAAAAAABhBAAAZHJzL2Rvd25yZXYueG1sUEsFBgAAAAAEAAQA8wAAAGoFAAAAAA==&#10;" o:allowincell="f" filled="f" stroked="f">
              <v:stroke joinstyle="round"/>
              <o:lock v:ext="edit" shapetype="t"/>
              <v:textbox style="mso-fit-shape-to-text:t">
                <w:txbxContent>
                  <w:p w14:paraId="494AF9E7" w14:textId="77777777" w:rsidR="00E5084F" w:rsidRDefault="00E508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E29C4"/>
    <w:multiLevelType w:val="hybridMultilevel"/>
    <w:tmpl w:val="8AB0E3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nsid w:val="343B6CE9"/>
    <w:multiLevelType w:val="hybridMultilevel"/>
    <w:tmpl w:val="CCC433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320FDE"/>
    <w:multiLevelType w:val="hybridMultilevel"/>
    <w:tmpl w:val="C674DD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FC42722"/>
    <w:multiLevelType w:val="hybridMultilevel"/>
    <w:tmpl w:val="E3DADBC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9">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0"/>
  </w:num>
  <w:num w:numId="4">
    <w:abstractNumId w:val="1"/>
  </w:num>
  <w:num w:numId="5">
    <w:abstractNumId w:val="6"/>
  </w:num>
  <w:num w:numId="6">
    <w:abstractNumId w:val="18"/>
  </w:num>
  <w:num w:numId="7">
    <w:abstractNumId w:val="19"/>
  </w:num>
  <w:num w:numId="8">
    <w:abstractNumId w:val="3"/>
  </w:num>
  <w:num w:numId="9">
    <w:abstractNumId w:val="8"/>
  </w:num>
  <w:num w:numId="10">
    <w:abstractNumId w:val="12"/>
  </w:num>
  <w:num w:numId="11">
    <w:abstractNumId w:val="7"/>
  </w:num>
  <w:num w:numId="12">
    <w:abstractNumId w:val="5"/>
  </w:num>
  <w:num w:numId="13">
    <w:abstractNumId w:val="9"/>
  </w:num>
  <w:num w:numId="14">
    <w:abstractNumId w:val="2"/>
  </w:num>
  <w:num w:numId="15">
    <w:abstractNumId w:val="16"/>
  </w:num>
  <w:num w:numId="16">
    <w:abstractNumId w:val="10"/>
  </w:num>
  <w:num w:numId="17">
    <w:abstractNumId w:val="4"/>
  </w:num>
  <w:num w:numId="18">
    <w:abstractNumId w:val="13"/>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133"/>
    <w:rsid w:val="00002B68"/>
    <w:rsid w:val="00005B48"/>
    <w:rsid w:val="0000768C"/>
    <w:rsid w:val="00007D28"/>
    <w:rsid w:val="0001122E"/>
    <w:rsid w:val="0001141D"/>
    <w:rsid w:val="00011600"/>
    <w:rsid w:val="00014613"/>
    <w:rsid w:val="00015D65"/>
    <w:rsid w:val="00040050"/>
    <w:rsid w:val="000400C6"/>
    <w:rsid w:val="00040FED"/>
    <w:rsid w:val="00051992"/>
    <w:rsid w:val="00052F8A"/>
    <w:rsid w:val="00055D75"/>
    <w:rsid w:val="000604B8"/>
    <w:rsid w:val="000605E8"/>
    <w:rsid w:val="00061FE6"/>
    <w:rsid w:val="000713E8"/>
    <w:rsid w:val="0007220D"/>
    <w:rsid w:val="0007236C"/>
    <w:rsid w:val="00074FA7"/>
    <w:rsid w:val="00087921"/>
    <w:rsid w:val="00090587"/>
    <w:rsid w:val="000925E1"/>
    <w:rsid w:val="000A1DB1"/>
    <w:rsid w:val="000A6B71"/>
    <w:rsid w:val="000B3DF4"/>
    <w:rsid w:val="000B5F9E"/>
    <w:rsid w:val="000C2BB4"/>
    <w:rsid w:val="000C2EFA"/>
    <w:rsid w:val="000C5283"/>
    <w:rsid w:val="000D0444"/>
    <w:rsid w:val="000E0860"/>
    <w:rsid w:val="000E09C8"/>
    <w:rsid w:val="000E56DF"/>
    <w:rsid w:val="000E79AD"/>
    <w:rsid w:val="000F036D"/>
    <w:rsid w:val="000F680B"/>
    <w:rsid w:val="000F68C1"/>
    <w:rsid w:val="000F6F76"/>
    <w:rsid w:val="00107C43"/>
    <w:rsid w:val="00111358"/>
    <w:rsid w:val="001116B8"/>
    <w:rsid w:val="00123496"/>
    <w:rsid w:val="001249CE"/>
    <w:rsid w:val="00131E1C"/>
    <w:rsid w:val="001331A4"/>
    <w:rsid w:val="00136C52"/>
    <w:rsid w:val="001373A3"/>
    <w:rsid w:val="0014606B"/>
    <w:rsid w:val="001470D7"/>
    <w:rsid w:val="001558C3"/>
    <w:rsid w:val="001573BD"/>
    <w:rsid w:val="00166BE3"/>
    <w:rsid w:val="00172B3E"/>
    <w:rsid w:val="001746F4"/>
    <w:rsid w:val="00175A36"/>
    <w:rsid w:val="00177EA7"/>
    <w:rsid w:val="00184D46"/>
    <w:rsid w:val="00190614"/>
    <w:rsid w:val="00192943"/>
    <w:rsid w:val="001940BA"/>
    <w:rsid w:val="001A5F01"/>
    <w:rsid w:val="001B287F"/>
    <w:rsid w:val="001B496F"/>
    <w:rsid w:val="001B5B1B"/>
    <w:rsid w:val="001C04A7"/>
    <w:rsid w:val="001C6136"/>
    <w:rsid w:val="001C6F7C"/>
    <w:rsid w:val="001D146C"/>
    <w:rsid w:val="001D3591"/>
    <w:rsid w:val="001D7D1D"/>
    <w:rsid w:val="001E13D5"/>
    <w:rsid w:val="001E52D8"/>
    <w:rsid w:val="001E6897"/>
    <w:rsid w:val="001E6CF6"/>
    <w:rsid w:val="002006F5"/>
    <w:rsid w:val="0020149C"/>
    <w:rsid w:val="0020198E"/>
    <w:rsid w:val="002024AE"/>
    <w:rsid w:val="002043E1"/>
    <w:rsid w:val="00204A5A"/>
    <w:rsid w:val="00211C78"/>
    <w:rsid w:val="00212AD8"/>
    <w:rsid w:val="00214B6E"/>
    <w:rsid w:val="00214CF7"/>
    <w:rsid w:val="00215CE9"/>
    <w:rsid w:val="00217F23"/>
    <w:rsid w:val="002263F7"/>
    <w:rsid w:val="00231B68"/>
    <w:rsid w:val="0024011A"/>
    <w:rsid w:val="002467A6"/>
    <w:rsid w:val="00246F93"/>
    <w:rsid w:val="00251786"/>
    <w:rsid w:val="00262ADA"/>
    <w:rsid w:val="00263FA6"/>
    <w:rsid w:val="00264BFD"/>
    <w:rsid w:val="002750C8"/>
    <w:rsid w:val="00277D90"/>
    <w:rsid w:val="00277FE3"/>
    <w:rsid w:val="00280046"/>
    <w:rsid w:val="00286A76"/>
    <w:rsid w:val="002934D1"/>
    <w:rsid w:val="002962ED"/>
    <w:rsid w:val="002A3BF3"/>
    <w:rsid w:val="002A6828"/>
    <w:rsid w:val="002A6C71"/>
    <w:rsid w:val="002B2343"/>
    <w:rsid w:val="002B24D4"/>
    <w:rsid w:val="002B3CC4"/>
    <w:rsid w:val="002B3EA0"/>
    <w:rsid w:val="002C0398"/>
    <w:rsid w:val="002C4A57"/>
    <w:rsid w:val="002D2243"/>
    <w:rsid w:val="002D70E1"/>
    <w:rsid w:val="002D7687"/>
    <w:rsid w:val="002E175B"/>
    <w:rsid w:val="002E73ED"/>
    <w:rsid w:val="002F03B1"/>
    <w:rsid w:val="002F2934"/>
    <w:rsid w:val="00301E68"/>
    <w:rsid w:val="0031148E"/>
    <w:rsid w:val="00312B9C"/>
    <w:rsid w:val="00322EFC"/>
    <w:rsid w:val="00323086"/>
    <w:rsid w:val="00335E92"/>
    <w:rsid w:val="003376C2"/>
    <w:rsid w:val="003440E5"/>
    <w:rsid w:val="003547EF"/>
    <w:rsid w:val="00356811"/>
    <w:rsid w:val="00357216"/>
    <w:rsid w:val="00357AFD"/>
    <w:rsid w:val="00363678"/>
    <w:rsid w:val="00372641"/>
    <w:rsid w:val="00373A8A"/>
    <w:rsid w:val="003769C6"/>
    <w:rsid w:val="00382ECB"/>
    <w:rsid w:val="00387B60"/>
    <w:rsid w:val="003924DC"/>
    <w:rsid w:val="003945AF"/>
    <w:rsid w:val="003952BE"/>
    <w:rsid w:val="003956B1"/>
    <w:rsid w:val="003969BD"/>
    <w:rsid w:val="00396B4D"/>
    <w:rsid w:val="00397E3E"/>
    <w:rsid w:val="003A3A25"/>
    <w:rsid w:val="003A4A15"/>
    <w:rsid w:val="003A4B2D"/>
    <w:rsid w:val="003B012E"/>
    <w:rsid w:val="003B0446"/>
    <w:rsid w:val="003B4CD9"/>
    <w:rsid w:val="003B73EA"/>
    <w:rsid w:val="003C57BD"/>
    <w:rsid w:val="003D1FE5"/>
    <w:rsid w:val="003D5449"/>
    <w:rsid w:val="003D6D7C"/>
    <w:rsid w:val="003E246F"/>
    <w:rsid w:val="003E527D"/>
    <w:rsid w:val="003E5CE2"/>
    <w:rsid w:val="00413984"/>
    <w:rsid w:val="00417654"/>
    <w:rsid w:val="00417B4A"/>
    <w:rsid w:val="00423249"/>
    <w:rsid w:val="004255C7"/>
    <w:rsid w:val="00427E21"/>
    <w:rsid w:val="00431F0C"/>
    <w:rsid w:val="004360E0"/>
    <w:rsid w:val="00436872"/>
    <w:rsid w:val="00440D04"/>
    <w:rsid w:val="004413C6"/>
    <w:rsid w:val="0044349C"/>
    <w:rsid w:val="004462F7"/>
    <w:rsid w:val="00447369"/>
    <w:rsid w:val="00447793"/>
    <w:rsid w:val="00450814"/>
    <w:rsid w:val="00450BAF"/>
    <w:rsid w:val="00450D4A"/>
    <w:rsid w:val="00453410"/>
    <w:rsid w:val="0045501A"/>
    <w:rsid w:val="004703B8"/>
    <w:rsid w:val="0047177F"/>
    <w:rsid w:val="004842FF"/>
    <w:rsid w:val="004847DF"/>
    <w:rsid w:val="004866AA"/>
    <w:rsid w:val="00486A76"/>
    <w:rsid w:val="00490279"/>
    <w:rsid w:val="0049497F"/>
    <w:rsid w:val="0049540B"/>
    <w:rsid w:val="00495D16"/>
    <w:rsid w:val="00495D78"/>
    <w:rsid w:val="00497F24"/>
    <w:rsid w:val="004A1DAE"/>
    <w:rsid w:val="004A2BD7"/>
    <w:rsid w:val="004A35A8"/>
    <w:rsid w:val="004A3836"/>
    <w:rsid w:val="004A4C83"/>
    <w:rsid w:val="004A4E3D"/>
    <w:rsid w:val="004C4903"/>
    <w:rsid w:val="004C4C94"/>
    <w:rsid w:val="004C4E8D"/>
    <w:rsid w:val="004C630A"/>
    <w:rsid w:val="004C7025"/>
    <w:rsid w:val="004C7D3D"/>
    <w:rsid w:val="004E14BD"/>
    <w:rsid w:val="004E14E7"/>
    <w:rsid w:val="004E5C7C"/>
    <w:rsid w:val="004F02A3"/>
    <w:rsid w:val="004F0EEF"/>
    <w:rsid w:val="004F22CA"/>
    <w:rsid w:val="004F475F"/>
    <w:rsid w:val="004F64FC"/>
    <w:rsid w:val="005010BC"/>
    <w:rsid w:val="00513272"/>
    <w:rsid w:val="00516EF1"/>
    <w:rsid w:val="00520CAE"/>
    <w:rsid w:val="005239B3"/>
    <w:rsid w:val="00530A38"/>
    <w:rsid w:val="005360BA"/>
    <w:rsid w:val="00540AAD"/>
    <w:rsid w:val="00543923"/>
    <w:rsid w:val="00556F4D"/>
    <w:rsid w:val="005628F6"/>
    <w:rsid w:val="00563E9A"/>
    <w:rsid w:val="0056520B"/>
    <w:rsid w:val="00566AD7"/>
    <w:rsid w:val="005708E8"/>
    <w:rsid w:val="00573194"/>
    <w:rsid w:val="0057435D"/>
    <w:rsid w:val="00582B87"/>
    <w:rsid w:val="0059386E"/>
    <w:rsid w:val="00594575"/>
    <w:rsid w:val="00594982"/>
    <w:rsid w:val="005959D7"/>
    <w:rsid w:val="00596687"/>
    <w:rsid w:val="00597E1A"/>
    <w:rsid w:val="005B16BE"/>
    <w:rsid w:val="005B2BB8"/>
    <w:rsid w:val="005B4801"/>
    <w:rsid w:val="005B6109"/>
    <w:rsid w:val="005B624E"/>
    <w:rsid w:val="005C4403"/>
    <w:rsid w:val="005C4E76"/>
    <w:rsid w:val="005C55CF"/>
    <w:rsid w:val="005D158C"/>
    <w:rsid w:val="005D694A"/>
    <w:rsid w:val="005E2129"/>
    <w:rsid w:val="005E5337"/>
    <w:rsid w:val="005E54E7"/>
    <w:rsid w:val="005F3D82"/>
    <w:rsid w:val="005F7E3F"/>
    <w:rsid w:val="00601A6A"/>
    <w:rsid w:val="0060465D"/>
    <w:rsid w:val="00604DCB"/>
    <w:rsid w:val="006051E9"/>
    <w:rsid w:val="0060592F"/>
    <w:rsid w:val="006104BD"/>
    <w:rsid w:val="00611649"/>
    <w:rsid w:val="00625B5B"/>
    <w:rsid w:val="0063154C"/>
    <w:rsid w:val="0063270F"/>
    <w:rsid w:val="006355D1"/>
    <w:rsid w:val="00636F6E"/>
    <w:rsid w:val="006433FE"/>
    <w:rsid w:val="00653CA2"/>
    <w:rsid w:val="0065417A"/>
    <w:rsid w:val="00656B0F"/>
    <w:rsid w:val="00657709"/>
    <w:rsid w:val="00657F28"/>
    <w:rsid w:val="0067353E"/>
    <w:rsid w:val="00675A4D"/>
    <w:rsid w:val="00675B75"/>
    <w:rsid w:val="00677822"/>
    <w:rsid w:val="006803D1"/>
    <w:rsid w:val="006835B8"/>
    <w:rsid w:val="006841B1"/>
    <w:rsid w:val="0068695E"/>
    <w:rsid w:val="00690385"/>
    <w:rsid w:val="00691C7C"/>
    <w:rsid w:val="0069232C"/>
    <w:rsid w:val="006932F4"/>
    <w:rsid w:val="00693CE8"/>
    <w:rsid w:val="00696454"/>
    <w:rsid w:val="006968E8"/>
    <w:rsid w:val="006A0F6D"/>
    <w:rsid w:val="006A5C8F"/>
    <w:rsid w:val="006A773A"/>
    <w:rsid w:val="006B18FC"/>
    <w:rsid w:val="006B6C71"/>
    <w:rsid w:val="006C0F45"/>
    <w:rsid w:val="006C5AB4"/>
    <w:rsid w:val="006D1FD7"/>
    <w:rsid w:val="006D34CA"/>
    <w:rsid w:val="006D46D9"/>
    <w:rsid w:val="006E0206"/>
    <w:rsid w:val="006E18ED"/>
    <w:rsid w:val="006F1E41"/>
    <w:rsid w:val="006F7F4A"/>
    <w:rsid w:val="00704B34"/>
    <w:rsid w:val="00710751"/>
    <w:rsid w:val="00711BAE"/>
    <w:rsid w:val="0071445E"/>
    <w:rsid w:val="00716278"/>
    <w:rsid w:val="007250EA"/>
    <w:rsid w:val="007304EC"/>
    <w:rsid w:val="0073496D"/>
    <w:rsid w:val="0073571C"/>
    <w:rsid w:val="007357C1"/>
    <w:rsid w:val="00742C61"/>
    <w:rsid w:val="00750A69"/>
    <w:rsid w:val="00752B5C"/>
    <w:rsid w:val="00752FCB"/>
    <w:rsid w:val="00753CB8"/>
    <w:rsid w:val="00754C42"/>
    <w:rsid w:val="00756FD4"/>
    <w:rsid w:val="00766553"/>
    <w:rsid w:val="007735FC"/>
    <w:rsid w:val="00773A83"/>
    <w:rsid w:val="00773AD9"/>
    <w:rsid w:val="007814C9"/>
    <w:rsid w:val="00781863"/>
    <w:rsid w:val="0078294B"/>
    <w:rsid w:val="00785450"/>
    <w:rsid w:val="00787212"/>
    <w:rsid w:val="00790F6B"/>
    <w:rsid w:val="007912DE"/>
    <w:rsid w:val="007970AA"/>
    <w:rsid w:val="007A494F"/>
    <w:rsid w:val="007A5717"/>
    <w:rsid w:val="007A7875"/>
    <w:rsid w:val="007B0B71"/>
    <w:rsid w:val="007B1EF1"/>
    <w:rsid w:val="007B3A87"/>
    <w:rsid w:val="007B3FF3"/>
    <w:rsid w:val="007B6F52"/>
    <w:rsid w:val="007C1F0A"/>
    <w:rsid w:val="007D4866"/>
    <w:rsid w:val="007D4EA3"/>
    <w:rsid w:val="007D5E1C"/>
    <w:rsid w:val="007D7363"/>
    <w:rsid w:val="007E13D8"/>
    <w:rsid w:val="007E193E"/>
    <w:rsid w:val="007E2C82"/>
    <w:rsid w:val="0080325A"/>
    <w:rsid w:val="00803453"/>
    <w:rsid w:val="008056D0"/>
    <w:rsid w:val="008072D6"/>
    <w:rsid w:val="00811AD8"/>
    <w:rsid w:val="00816730"/>
    <w:rsid w:val="00816E23"/>
    <w:rsid w:val="008229AE"/>
    <w:rsid w:val="00832DBA"/>
    <w:rsid w:val="00836AD6"/>
    <w:rsid w:val="00837CA1"/>
    <w:rsid w:val="008509E6"/>
    <w:rsid w:val="00854CDC"/>
    <w:rsid w:val="00860576"/>
    <w:rsid w:val="00861D12"/>
    <w:rsid w:val="00874232"/>
    <w:rsid w:val="00883320"/>
    <w:rsid w:val="00883D63"/>
    <w:rsid w:val="00887BB6"/>
    <w:rsid w:val="00894AC8"/>
    <w:rsid w:val="008A47E0"/>
    <w:rsid w:val="008A48FE"/>
    <w:rsid w:val="008A49E3"/>
    <w:rsid w:val="008B0295"/>
    <w:rsid w:val="008B32E9"/>
    <w:rsid w:val="008B73B7"/>
    <w:rsid w:val="008C346A"/>
    <w:rsid w:val="008D37C3"/>
    <w:rsid w:val="008D42DB"/>
    <w:rsid w:val="008D6F73"/>
    <w:rsid w:val="008D744C"/>
    <w:rsid w:val="008E1C44"/>
    <w:rsid w:val="008E1DA7"/>
    <w:rsid w:val="008E2654"/>
    <w:rsid w:val="008E38A5"/>
    <w:rsid w:val="008E3FB3"/>
    <w:rsid w:val="008E465E"/>
    <w:rsid w:val="008E627B"/>
    <w:rsid w:val="008F09DA"/>
    <w:rsid w:val="008F0E19"/>
    <w:rsid w:val="008F28C9"/>
    <w:rsid w:val="0091068A"/>
    <w:rsid w:val="00910D99"/>
    <w:rsid w:val="009111E5"/>
    <w:rsid w:val="00913A8F"/>
    <w:rsid w:val="0092072B"/>
    <w:rsid w:val="009317C9"/>
    <w:rsid w:val="00934429"/>
    <w:rsid w:val="00935B2D"/>
    <w:rsid w:val="00936483"/>
    <w:rsid w:val="009376A1"/>
    <w:rsid w:val="00944B89"/>
    <w:rsid w:val="00944F15"/>
    <w:rsid w:val="00945404"/>
    <w:rsid w:val="00945E17"/>
    <w:rsid w:val="00955608"/>
    <w:rsid w:val="00957514"/>
    <w:rsid w:val="009640F9"/>
    <w:rsid w:val="0096420F"/>
    <w:rsid w:val="00964B8C"/>
    <w:rsid w:val="00965D33"/>
    <w:rsid w:val="00966FDF"/>
    <w:rsid w:val="00971799"/>
    <w:rsid w:val="00974284"/>
    <w:rsid w:val="0098567B"/>
    <w:rsid w:val="00986D17"/>
    <w:rsid w:val="0099252F"/>
    <w:rsid w:val="00992C47"/>
    <w:rsid w:val="009962D4"/>
    <w:rsid w:val="009A31C4"/>
    <w:rsid w:val="009A3F0A"/>
    <w:rsid w:val="009A7921"/>
    <w:rsid w:val="009A7939"/>
    <w:rsid w:val="009B0FDE"/>
    <w:rsid w:val="009B462A"/>
    <w:rsid w:val="009B586A"/>
    <w:rsid w:val="009B5A79"/>
    <w:rsid w:val="009D22E2"/>
    <w:rsid w:val="009D2B22"/>
    <w:rsid w:val="009D72A9"/>
    <w:rsid w:val="009D7CE5"/>
    <w:rsid w:val="009E096C"/>
    <w:rsid w:val="009E4DBA"/>
    <w:rsid w:val="009F0516"/>
    <w:rsid w:val="009F1378"/>
    <w:rsid w:val="009F29AA"/>
    <w:rsid w:val="009F3FAE"/>
    <w:rsid w:val="00A0324C"/>
    <w:rsid w:val="00A14602"/>
    <w:rsid w:val="00A156E5"/>
    <w:rsid w:val="00A17369"/>
    <w:rsid w:val="00A21101"/>
    <w:rsid w:val="00A32875"/>
    <w:rsid w:val="00A33A2B"/>
    <w:rsid w:val="00A35C8E"/>
    <w:rsid w:val="00A42846"/>
    <w:rsid w:val="00A43BF7"/>
    <w:rsid w:val="00A46035"/>
    <w:rsid w:val="00A53EA5"/>
    <w:rsid w:val="00A56368"/>
    <w:rsid w:val="00A60DB4"/>
    <w:rsid w:val="00A720BB"/>
    <w:rsid w:val="00A775AE"/>
    <w:rsid w:val="00A859C5"/>
    <w:rsid w:val="00A940D2"/>
    <w:rsid w:val="00A96747"/>
    <w:rsid w:val="00AA1250"/>
    <w:rsid w:val="00AB0EE3"/>
    <w:rsid w:val="00AB3100"/>
    <w:rsid w:val="00AB5A63"/>
    <w:rsid w:val="00AB7583"/>
    <w:rsid w:val="00AE0EDB"/>
    <w:rsid w:val="00AF0248"/>
    <w:rsid w:val="00AF0395"/>
    <w:rsid w:val="00AF5B51"/>
    <w:rsid w:val="00AF60BD"/>
    <w:rsid w:val="00B00F4B"/>
    <w:rsid w:val="00B06C4F"/>
    <w:rsid w:val="00B13228"/>
    <w:rsid w:val="00B17B1B"/>
    <w:rsid w:val="00B2119F"/>
    <w:rsid w:val="00B26757"/>
    <w:rsid w:val="00B355AC"/>
    <w:rsid w:val="00B35ABB"/>
    <w:rsid w:val="00B36496"/>
    <w:rsid w:val="00B36866"/>
    <w:rsid w:val="00B40DC1"/>
    <w:rsid w:val="00B507DE"/>
    <w:rsid w:val="00B52935"/>
    <w:rsid w:val="00B54AC0"/>
    <w:rsid w:val="00B577CC"/>
    <w:rsid w:val="00B64136"/>
    <w:rsid w:val="00B664B0"/>
    <w:rsid w:val="00B70816"/>
    <w:rsid w:val="00B73D1D"/>
    <w:rsid w:val="00B85D86"/>
    <w:rsid w:val="00B87034"/>
    <w:rsid w:val="00B87D91"/>
    <w:rsid w:val="00B90A6B"/>
    <w:rsid w:val="00B9303D"/>
    <w:rsid w:val="00B96305"/>
    <w:rsid w:val="00BA0754"/>
    <w:rsid w:val="00BA21DF"/>
    <w:rsid w:val="00BA503A"/>
    <w:rsid w:val="00BB685F"/>
    <w:rsid w:val="00BC46C2"/>
    <w:rsid w:val="00BC6509"/>
    <w:rsid w:val="00BD0AFE"/>
    <w:rsid w:val="00BD22FB"/>
    <w:rsid w:val="00BE374A"/>
    <w:rsid w:val="00BE47A5"/>
    <w:rsid w:val="00BF6435"/>
    <w:rsid w:val="00C05AE2"/>
    <w:rsid w:val="00C05CD5"/>
    <w:rsid w:val="00C100E8"/>
    <w:rsid w:val="00C119B2"/>
    <w:rsid w:val="00C132F8"/>
    <w:rsid w:val="00C16452"/>
    <w:rsid w:val="00C167C0"/>
    <w:rsid w:val="00C2341A"/>
    <w:rsid w:val="00C2550A"/>
    <w:rsid w:val="00C25A9B"/>
    <w:rsid w:val="00C25BAA"/>
    <w:rsid w:val="00C36FC9"/>
    <w:rsid w:val="00C4052B"/>
    <w:rsid w:val="00C43F7D"/>
    <w:rsid w:val="00C44064"/>
    <w:rsid w:val="00C44A61"/>
    <w:rsid w:val="00C56183"/>
    <w:rsid w:val="00C61D78"/>
    <w:rsid w:val="00C6411F"/>
    <w:rsid w:val="00C66910"/>
    <w:rsid w:val="00C705C4"/>
    <w:rsid w:val="00C775A0"/>
    <w:rsid w:val="00C77906"/>
    <w:rsid w:val="00C84704"/>
    <w:rsid w:val="00C928BF"/>
    <w:rsid w:val="00C93606"/>
    <w:rsid w:val="00C95259"/>
    <w:rsid w:val="00CA0403"/>
    <w:rsid w:val="00CA2144"/>
    <w:rsid w:val="00CB03E0"/>
    <w:rsid w:val="00CB1D31"/>
    <w:rsid w:val="00CB4EA4"/>
    <w:rsid w:val="00CC3461"/>
    <w:rsid w:val="00CD2242"/>
    <w:rsid w:val="00CD2371"/>
    <w:rsid w:val="00CD4BED"/>
    <w:rsid w:val="00CF03C0"/>
    <w:rsid w:val="00CF7DBB"/>
    <w:rsid w:val="00D111E8"/>
    <w:rsid w:val="00D12CEA"/>
    <w:rsid w:val="00D13AC7"/>
    <w:rsid w:val="00D14C42"/>
    <w:rsid w:val="00D2769C"/>
    <w:rsid w:val="00D277D8"/>
    <w:rsid w:val="00D46E5C"/>
    <w:rsid w:val="00D559C1"/>
    <w:rsid w:val="00D615E9"/>
    <w:rsid w:val="00D62057"/>
    <w:rsid w:val="00D63437"/>
    <w:rsid w:val="00D63C8A"/>
    <w:rsid w:val="00D72734"/>
    <w:rsid w:val="00D801A4"/>
    <w:rsid w:val="00D80BD2"/>
    <w:rsid w:val="00D8425D"/>
    <w:rsid w:val="00D853F4"/>
    <w:rsid w:val="00D85679"/>
    <w:rsid w:val="00D87C86"/>
    <w:rsid w:val="00D9232E"/>
    <w:rsid w:val="00D93BA4"/>
    <w:rsid w:val="00D96673"/>
    <w:rsid w:val="00DA44E5"/>
    <w:rsid w:val="00DA67FB"/>
    <w:rsid w:val="00DB29FC"/>
    <w:rsid w:val="00DB5E38"/>
    <w:rsid w:val="00DB6326"/>
    <w:rsid w:val="00DC1D31"/>
    <w:rsid w:val="00DD7170"/>
    <w:rsid w:val="00DD7553"/>
    <w:rsid w:val="00DD7E76"/>
    <w:rsid w:val="00DE1362"/>
    <w:rsid w:val="00DE2760"/>
    <w:rsid w:val="00DE68B6"/>
    <w:rsid w:val="00DE7844"/>
    <w:rsid w:val="00DF08EB"/>
    <w:rsid w:val="00DF43A7"/>
    <w:rsid w:val="00DF4841"/>
    <w:rsid w:val="00DF4CF6"/>
    <w:rsid w:val="00E016EB"/>
    <w:rsid w:val="00E02740"/>
    <w:rsid w:val="00E1056E"/>
    <w:rsid w:val="00E21B45"/>
    <w:rsid w:val="00E21BB3"/>
    <w:rsid w:val="00E224D8"/>
    <w:rsid w:val="00E361B2"/>
    <w:rsid w:val="00E37A3A"/>
    <w:rsid w:val="00E4403D"/>
    <w:rsid w:val="00E45F8F"/>
    <w:rsid w:val="00E5084F"/>
    <w:rsid w:val="00E62093"/>
    <w:rsid w:val="00E63D35"/>
    <w:rsid w:val="00E66675"/>
    <w:rsid w:val="00E6741E"/>
    <w:rsid w:val="00E727D3"/>
    <w:rsid w:val="00E76186"/>
    <w:rsid w:val="00E83DA2"/>
    <w:rsid w:val="00EA1AE9"/>
    <w:rsid w:val="00EA35A5"/>
    <w:rsid w:val="00EA36D8"/>
    <w:rsid w:val="00EA78FF"/>
    <w:rsid w:val="00EB1C0B"/>
    <w:rsid w:val="00EC0801"/>
    <w:rsid w:val="00EC0EB1"/>
    <w:rsid w:val="00EC3C5C"/>
    <w:rsid w:val="00EC46D8"/>
    <w:rsid w:val="00ED0CED"/>
    <w:rsid w:val="00ED30CD"/>
    <w:rsid w:val="00EF516A"/>
    <w:rsid w:val="00EF676E"/>
    <w:rsid w:val="00EF73F0"/>
    <w:rsid w:val="00F018F1"/>
    <w:rsid w:val="00F028B8"/>
    <w:rsid w:val="00F06CD1"/>
    <w:rsid w:val="00F072BD"/>
    <w:rsid w:val="00F14ADF"/>
    <w:rsid w:val="00F20294"/>
    <w:rsid w:val="00F2363D"/>
    <w:rsid w:val="00F277FF"/>
    <w:rsid w:val="00F36551"/>
    <w:rsid w:val="00F36B03"/>
    <w:rsid w:val="00F37CEE"/>
    <w:rsid w:val="00F42625"/>
    <w:rsid w:val="00F4761D"/>
    <w:rsid w:val="00F47CFC"/>
    <w:rsid w:val="00F54E75"/>
    <w:rsid w:val="00F55133"/>
    <w:rsid w:val="00F56EA2"/>
    <w:rsid w:val="00F615B8"/>
    <w:rsid w:val="00F6500D"/>
    <w:rsid w:val="00F701DD"/>
    <w:rsid w:val="00F70545"/>
    <w:rsid w:val="00F7080F"/>
    <w:rsid w:val="00F70A57"/>
    <w:rsid w:val="00F73D89"/>
    <w:rsid w:val="00F83375"/>
    <w:rsid w:val="00F93D76"/>
    <w:rsid w:val="00F95FDA"/>
    <w:rsid w:val="00F97290"/>
    <w:rsid w:val="00FA2FB5"/>
    <w:rsid w:val="00FA6737"/>
    <w:rsid w:val="00FB381D"/>
    <w:rsid w:val="00FB5385"/>
    <w:rsid w:val="00FB6CD4"/>
    <w:rsid w:val="00FC0743"/>
    <w:rsid w:val="00FC2293"/>
    <w:rsid w:val="00FC790C"/>
    <w:rsid w:val="00FD414A"/>
    <w:rsid w:val="00FD7AB5"/>
    <w:rsid w:val="00FE1C1F"/>
    <w:rsid w:val="00FE40EA"/>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F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paragraph" w:styleId="Heading5">
    <w:name w:val="heading 5"/>
    <w:basedOn w:val="Normal"/>
    <w:next w:val="Normal"/>
    <w:link w:val="Heading5Char"/>
    <w:uiPriority w:val="9"/>
    <w:semiHidden/>
    <w:unhideWhenUsed/>
    <w:qFormat/>
    <w:rsid w:val="0059386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9386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9386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5938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nhideWhenUsed/>
    <w:rsid w:val="000F680B"/>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spacing w:after="0" w:line="240" w:lineRule="auto"/>
    </w:pPr>
    <w:rPr>
      <w:rFonts w:ascii="Times New Roman" w:eastAsia="Times New Roman" w:hAnsi="Times New Roman" w:cs="Times New Roman"/>
      <w:color w:val="000000"/>
      <w:szCs w:val="20"/>
    </w:rPr>
  </w:style>
  <w:style w:type="character" w:customStyle="1" w:styleId="BodyTextChar">
    <w:name w:val="Body Text Char"/>
    <w:basedOn w:val="DefaultParagraphFont"/>
    <w:link w:val="BodyText"/>
    <w:rsid w:val="000F680B"/>
    <w:rPr>
      <w:rFonts w:ascii="Times New Roman" w:eastAsia="Times New Roman" w:hAnsi="Times New Roman" w:cs="Times New Roman"/>
      <w:color w:val="000000"/>
      <w:szCs w:val="20"/>
    </w:rPr>
  </w:style>
  <w:style w:type="character" w:customStyle="1" w:styleId="Heading5Char">
    <w:name w:val="Heading 5 Char"/>
    <w:basedOn w:val="DefaultParagraphFont"/>
    <w:link w:val="Heading5"/>
    <w:uiPriority w:val="9"/>
    <w:semiHidden/>
    <w:rsid w:val="0059386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59386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9386E"/>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semiHidden/>
    <w:rsid w:val="0059386E"/>
    <w:rPr>
      <w:rFonts w:asciiTheme="majorHAnsi" w:eastAsiaTheme="majorEastAsia" w:hAnsiTheme="majorHAnsi" w:cstheme="majorBidi"/>
      <w:i/>
      <w:iCs/>
      <w:color w:val="272727" w:themeColor="text1" w:themeTint="D8"/>
      <w:sz w:val="21"/>
      <w:szCs w:val="21"/>
    </w:rPr>
  </w:style>
  <w:style w:type="paragraph" w:styleId="BodyText2">
    <w:name w:val="Body Text 2"/>
    <w:basedOn w:val="Normal"/>
    <w:link w:val="BodyText2Char"/>
    <w:uiPriority w:val="99"/>
    <w:semiHidden/>
    <w:unhideWhenUsed/>
    <w:rsid w:val="00DE68B6"/>
    <w:pPr>
      <w:spacing w:after="120" w:line="480" w:lineRule="auto"/>
    </w:pPr>
  </w:style>
  <w:style w:type="character" w:customStyle="1" w:styleId="BodyText2Char">
    <w:name w:val="Body Text 2 Char"/>
    <w:basedOn w:val="DefaultParagraphFont"/>
    <w:link w:val="BodyText2"/>
    <w:uiPriority w:val="99"/>
    <w:semiHidden/>
    <w:rsid w:val="00DE68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paragraph" w:styleId="Heading5">
    <w:name w:val="heading 5"/>
    <w:basedOn w:val="Normal"/>
    <w:next w:val="Normal"/>
    <w:link w:val="Heading5Char"/>
    <w:uiPriority w:val="9"/>
    <w:semiHidden/>
    <w:unhideWhenUsed/>
    <w:qFormat/>
    <w:rsid w:val="0059386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9386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9386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5938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nhideWhenUsed/>
    <w:rsid w:val="000F680B"/>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spacing w:after="0" w:line="240" w:lineRule="auto"/>
    </w:pPr>
    <w:rPr>
      <w:rFonts w:ascii="Times New Roman" w:eastAsia="Times New Roman" w:hAnsi="Times New Roman" w:cs="Times New Roman"/>
      <w:color w:val="000000"/>
      <w:szCs w:val="20"/>
    </w:rPr>
  </w:style>
  <w:style w:type="character" w:customStyle="1" w:styleId="BodyTextChar">
    <w:name w:val="Body Text Char"/>
    <w:basedOn w:val="DefaultParagraphFont"/>
    <w:link w:val="BodyText"/>
    <w:rsid w:val="000F680B"/>
    <w:rPr>
      <w:rFonts w:ascii="Times New Roman" w:eastAsia="Times New Roman" w:hAnsi="Times New Roman" w:cs="Times New Roman"/>
      <w:color w:val="000000"/>
      <w:szCs w:val="20"/>
    </w:rPr>
  </w:style>
  <w:style w:type="character" w:customStyle="1" w:styleId="Heading5Char">
    <w:name w:val="Heading 5 Char"/>
    <w:basedOn w:val="DefaultParagraphFont"/>
    <w:link w:val="Heading5"/>
    <w:uiPriority w:val="9"/>
    <w:semiHidden/>
    <w:rsid w:val="0059386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59386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9386E"/>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semiHidden/>
    <w:rsid w:val="0059386E"/>
    <w:rPr>
      <w:rFonts w:asciiTheme="majorHAnsi" w:eastAsiaTheme="majorEastAsia" w:hAnsiTheme="majorHAnsi" w:cstheme="majorBidi"/>
      <w:i/>
      <w:iCs/>
      <w:color w:val="272727" w:themeColor="text1" w:themeTint="D8"/>
      <w:sz w:val="21"/>
      <w:szCs w:val="21"/>
    </w:rPr>
  </w:style>
  <w:style w:type="paragraph" w:styleId="BodyText2">
    <w:name w:val="Body Text 2"/>
    <w:basedOn w:val="Normal"/>
    <w:link w:val="BodyText2Char"/>
    <w:uiPriority w:val="99"/>
    <w:semiHidden/>
    <w:unhideWhenUsed/>
    <w:rsid w:val="00DE68B6"/>
    <w:pPr>
      <w:spacing w:after="120" w:line="480" w:lineRule="auto"/>
    </w:pPr>
  </w:style>
  <w:style w:type="character" w:customStyle="1" w:styleId="BodyText2Char">
    <w:name w:val="Body Text 2 Char"/>
    <w:basedOn w:val="DefaultParagraphFont"/>
    <w:link w:val="BodyText2"/>
    <w:uiPriority w:val="99"/>
    <w:semiHidden/>
    <w:rsid w:val="00DE6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80577">
      <w:bodyDiv w:val="1"/>
      <w:marLeft w:val="0"/>
      <w:marRight w:val="0"/>
      <w:marTop w:val="0"/>
      <w:marBottom w:val="0"/>
      <w:divBdr>
        <w:top w:val="none" w:sz="0" w:space="0" w:color="auto"/>
        <w:left w:val="none" w:sz="0" w:space="0" w:color="auto"/>
        <w:bottom w:val="none" w:sz="0" w:space="0" w:color="auto"/>
        <w:right w:val="none" w:sz="0" w:space="0" w:color="auto"/>
      </w:divBdr>
    </w:div>
    <w:div w:id="190067822">
      <w:bodyDiv w:val="1"/>
      <w:marLeft w:val="0"/>
      <w:marRight w:val="0"/>
      <w:marTop w:val="0"/>
      <w:marBottom w:val="0"/>
      <w:divBdr>
        <w:top w:val="none" w:sz="0" w:space="0" w:color="auto"/>
        <w:left w:val="none" w:sz="0" w:space="0" w:color="auto"/>
        <w:bottom w:val="none" w:sz="0" w:space="0" w:color="auto"/>
        <w:right w:val="none" w:sz="0" w:space="0" w:color="auto"/>
      </w:divBdr>
    </w:div>
    <w:div w:id="276572015">
      <w:bodyDiv w:val="1"/>
      <w:marLeft w:val="0"/>
      <w:marRight w:val="0"/>
      <w:marTop w:val="0"/>
      <w:marBottom w:val="0"/>
      <w:divBdr>
        <w:top w:val="none" w:sz="0" w:space="0" w:color="auto"/>
        <w:left w:val="none" w:sz="0" w:space="0" w:color="auto"/>
        <w:bottom w:val="none" w:sz="0" w:space="0" w:color="auto"/>
        <w:right w:val="none" w:sz="0" w:space="0" w:color="auto"/>
      </w:divBdr>
    </w:div>
    <w:div w:id="366413689">
      <w:bodyDiv w:val="1"/>
      <w:marLeft w:val="0"/>
      <w:marRight w:val="0"/>
      <w:marTop w:val="0"/>
      <w:marBottom w:val="0"/>
      <w:divBdr>
        <w:top w:val="none" w:sz="0" w:space="0" w:color="auto"/>
        <w:left w:val="none" w:sz="0" w:space="0" w:color="auto"/>
        <w:bottom w:val="none" w:sz="0" w:space="0" w:color="auto"/>
        <w:right w:val="none" w:sz="0" w:space="0" w:color="auto"/>
      </w:divBdr>
    </w:div>
    <w:div w:id="554053166">
      <w:bodyDiv w:val="1"/>
      <w:marLeft w:val="0"/>
      <w:marRight w:val="0"/>
      <w:marTop w:val="0"/>
      <w:marBottom w:val="0"/>
      <w:divBdr>
        <w:top w:val="none" w:sz="0" w:space="0" w:color="auto"/>
        <w:left w:val="none" w:sz="0" w:space="0" w:color="auto"/>
        <w:bottom w:val="none" w:sz="0" w:space="0" w:color="auto"/>
        <w:right w:val="none" w:sz="0" w:space="0" w:color="auto"/>
      </w:divBdr>
    </w:div>
    <w:div w:id="678310178">
      <w:bodyDiv w:val="1"/>
      <w:marLeft w:val="0"/>
      <w:marRight w:val="0"/>
      <w:marTop w:val="0"/>
      <w:marBottom w:val="0"/>
      <w:divBdr>
        <w:top w:val="none" w:sz="0" w:space="0" w:color="auto"/>
        <w:left w:val="none" w:sz="0" w:space="0" w:color="auto"/>
        <w:bottom w:val="none" w:sz="0" w:space="0" w:color="auto"/>
        <w:right w:val="none" w:sz="0" w:space="0" w:color="auto"/>
      </w:divBdr>
    </w:div>
    <w:div w:id="824780682">
      <w:bodyDiv w:val="1"/>
      <w:marLeft w:val="0"/>
      <w:marRight w:val="0"/>
      <w:marTop w:val="0"/>
      <w:marBottom w:val="0"/>
      <w:divBdr>
        <w:top w:val="none" w:sz="0" w:space="0" w:color="auto"/>
        <w:left w:val="none" w:sz="0" w:space="0" w:color="auto"/>
        <w:bottom w:val="none" w:sz="0" w:space="0" w:color="auto"/>
        <w:right w:val="none" w:sz="0" w:space="0" w:color="auto"/>
      </w:divBdr>
    </w:div>
    <w:div w:id="832915148">
      <w:bodyDiv w:val="1"/>
      <w:marLeft w:val="0"/>
      <w:marRight w:val="0"/>
      <w:marTop w:val="0"/>
      <w:marBottom w:val="0"/>
      <w:divBdr>
        <w:top w:val="none" w:sz="0" w:space="0" w:color="auto"/>
        <w:left w:val="none" w:sz="0" w:space="0" w:color="auto"/>
        <w:bottom w:val="none" w:sz="0" w:space="0" w:color="auto"/>
        <w:right w:val="none" w:sz="0" w:space="0" w:color="auto"/>
      </w:divBdr>
    </w:div>
    <w:div w:id="910046910">
      <w:bodyDiv w:val="1"/>
      <w:marLeft w:val="0"/>
      <w:marRight w:val="0"/>
      <w:marTop w:val="0"/>
      <w:marBottom w:val="0"/>
      <w:divBdr>
        <w:top w:val="none" w:sz="0" w:space="0" w:color="auto"/>
        <w:left w:val="none" w:sz="0" w:space="0" w:color="auto"/>
        <w:bottom w:val="none" w:sz="0" w:space="0" w:color="auto"/>
        <w:right w:val="none" w:sz="0" w:space="0" w:color="auto"/>
      </w:divBdr>
    </w:div>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 w:id="1214998243">
      <w:bodyDiv w:val="1"/>
      <w:marLeft w:val="0"/>
      <w:marRight w:val="0"/>
      <w:marTop w:val="0"/>
      <w:marBottom w:val="0"/>
      <w:divBdr>
        <w:top w:val="none" w:sz="0" w:space="0" w:color="auto"/>
        <w:left w:val="none" w:sz="0" w:space="0" w:color="auto"/>
        <w:bottom w:val="none" w:sz="0" w:space="0" w:color="auto"/>
        <w:right w:val="none" w:sz="0" w:space="0" w:color="auto"/>
      </w:divBdr>
    </w:div>
    <w:div w:id="1510876099">
      <w:bodyDiv w:val="1"/>
      <w:marLeft w:val="0"/>
      <w:marRight w:val="0"/>
      <w:marTop w:val="0"/>
      <w:marBottom w:val="0"/>
      <w:divBdr>
        <w:top w:val="none" w:sz="0" w:space="0" w:color="auto"/>
        <w:left w:val="none" w:sz="0" w:space="0" w:color="auto"/>
        <w:bottom w:val="none" w:sz="0" w:space="0" w:color="auto"/>
        <w:right w:val="none" w:sz="0" w:space="0" w:color="auto"/>
      </w:divBdr>
    </w:div>
    <w:div w:id="1653488835">
      <w:bodyDiv w:val="1"/>
      <w:marLeft w:val="0"/>
      <w:marRight w:val="0"/>
      <w:marTop w:val="0"/>
      <w:marBottom w:val="0"/>
      <w:divBdr>
        <w:top w:val="none" w:sz="0" w:space="0" w:color="auto"/>
        <w:left w:val="none" w:sz="0" w:space="0" w:color="auto"/>
        <w:bottom w:val="none" w:sz="0" w:space="0" w:color="auto"/>
        <w:right w:val="none" w:sz="0" w:space="0" w:color="auto"/>
      </w:divBdr>
    </w:div>
    <w:div w:id="1701128511">
      <w:bodyDiv w:val="1"/>
      <w:marLeft w:val="0"/>
      <w:marRight w:val="0"/>
      <w:marTop w:val="0"/>
      <w:marBottom w:val="0"/>
      <w:divBdr>
        <w:top w:val="none" w:sz="0" w:space="0" w:color="auto"/>
        <w:left w:val="none" w:sz="0" w:space="0" w:color="auto"/>
        <w:bottom w:val="none" w:sz="0" w:space="0" w:color="auto"/>
        <w:right w:val="none" w:sz="0" w:space="0" w:color="auto"/>
      </w:divBdr>
    </w:div>
    <w:div w:id="1747025575">
      <w:bodyDiv w:val="1"/>
      <w:marLeft w:val="0"/>
      <w:marRight w:val="0"/>
      <w:marTop w:val="0"/>
      <w:marBottom w:val="0"/>
      <w:divBdr>
        <w:top w:val="none" w:sz="0" w:space="0" w:color="auto"/>
        <w:left w:val="none" w:sz="0" w:space="0" w:color="auto"/>
        <w:bottom w:val="none" w:sz="0" w:space="0" w:color="auto"/>
        <w:right w:val="none" w:sz="0" w:space="0" w:color="auto"/>
      </w:divBdr>
    </w:div>
    <w:div w:id="1808621615">
      <w:bodyDiv w:val="1"/>
      <w:marLeft w:val="0"/>
      <w:marRight w:val="0"/>
      <w:marTop w:val="0"/>
      <w:marBottom w:val="0"/>
      <w:divBdr>
        <w:top w:val="none" w:sz="0" w:space="0" w:color="auto"/>
        <w:left w:val="none" w:sz="0" w:space="0" w:color="auto"/>
        <w:bottom w:val="none" w:sz="0" w:space="0" w:color="auto"/>
        <w:right w:val="none" w:sz="0" w:space="0" w:color="auto"/>
      </w:divBdr>
    </w:div>
    <w:div w:id="211393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0Diaco\Desktop\Course%20Proposal%20Form%2018-19(4.13.21).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91CBC531A040788F6FEF89514B989D"/>
        <w:category>
          <w:name w:val="General"/>
          <w:gallery w:val="placeholder"/>
        </w:category>
        <w:types>
          <w:type w:val="bbPlcHdr"/>
        </w:types>
        <w:behaviors>
          <w:behavior w:val="content"/>
        </w:behaviors>
        <w:guid w:val="{D24A3AC7-41DF-42CF-8FE5-3E80888320F7}"/>
      </w:docPartPr>
      <w:docPartBody>
        <w:p w:rsidR="00EA796E" w:rsidRDefault="001E39B1">
          <w:pPr>
            <w:pStyle w:val="2991CBC531A040788F6FEF89514B989D"/>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E6143EA55E754FF9A2C2B63073E936E8"/>
        <w:category>
          <w:name w:val="General"/>
          <w:gallery w:val="placeholder"/>
        </w:category>
        <w:types>
          <w:type w:val="bbPlcHdr"/>
        </w:types>
        <w:behaviors>
          <w:behavior w:val="content"/>
        </w:behaviors>
        <w:guid w:val="{D62F8678-6AD3-42C9-A515-E906A4E910B5}"/>
      </w:docPartPr>
      <w:docPartBody>
        <w:p w:rsidR="00EA796E" w:rsidRDefault="001E39B1">
          <w:pPr>
            <w:pStyle w:val="E6143EA55E754FF9A2C2B63073E936E8"/>
          </w:pPr>
          <w:r>
            <w:rPr>
              <w:rStyle w:val="PlaceholderText"/>
              <w:rFonts w:ascii="Calibri" w:hAnsi="Calibri"/>
            </w:rPr>
            <w:t>Enter the official course title.</w:t>
          </w:r>
        </w:p>
      </w:docPartBody>
    </w:docPart>
    <w:docPart>
      <w:docPartPr>
        <w:name w:val="6DAC3DCDA1DD483CB2BD8FC63B53D06C"/>
        <w:category>
          <w:name w:val="General"/>
          <w:gallery w:val="placeholder"/>
        </w:category>
        <w:types>
          <w:type w:val="bbPlcHdr"/>
        </w:types>
        <w:behaviors>
          <w:behavior w:val="content"/>
        </w:behaviors>
        <w:guid w:val="{3CB104D2-B0F1-4D3E-A965-F2AAC1059D2C}"/>
      </w:docPartPr>
      <w:docPartBody>
        <w:p w:rsidR="00EA796E" w:rsidRDefault="001E39B1">
          <w:pPr>
            <w:pStyle w:val="6DAC3DCDA1DD483CB2BD8FC63B53D06C"/>
          </w:pPr>
          <w:r w:rsidRPr="00382ECB">
            <w:rPr>
              <w:rStyle w:val="PlaceholderText"/>
              <w:rFonts w:ascii="Calibri" w:hAnsi="Calibri"/>
            </w:rPr>
            <w:t>Click here &amp; enter your department/program.</w:t>
          </w:r>
        </w:p>
      </w:docPartBody>
    </w:docPart>
    <w:docPart>
      <w:docPartPr>
        <w:name w:val="4D9DF6FBEF6A44CCB9ED1FA7D8A6A315"/>
        <w:category>
          <w:name w:val="General"/>
          <w:gallery w:val="placeholder"/>
        </w:category>
        <w:types>
          <w:type w:val="bbPlcHdr"/>
        </w:types>
        <w:behaviors>
          <w:behavior w:val="content"/>
        </w:behaviors>
        <w:guid w:val="{EA06FE7C-D2A5-46C0-BED1-3BF72CAE600F}"/>
      </w:docPartPr>
      <w:docPartBody>
        <w:p w:rsidR="00EA796E" w:rsidRDefault="002F2FAC" w:rsidP="002F2FAC">
          <w:pPr>
            <w:pStyle w:val="4D9DF6FBEF6A44CCB9ED1FA7D8A6A3151"/>
          </w:pPr>
          <w:r w:rsidRPr="00EB44DD">
            <w:rPr>
              <w:rStyle w:val="PlaceholderText"/>
            </w:rPr>
            <w:t>C</w:t>
          </w:r>
          <w:r>
            <w:rPr>
              <w:rStyle w:val="PlaceholderText"/>
            </w:rPr>
            <w:t>lick here to select a month</w:t>
          </w:r>
          <w:r w:rsidRPr="00EB44DD">
            <w:rPr>
              <w:rStyle w:val="PlaceholderText"/>
            </w:rPr>
            <w:t>.</w:t>
          </w:r>
        </w:p>
      </w:docPartBody>
    </w:docPart>
    <w:docPart>
      <w:docPartPr>
        <w:name w:val="34E8251FEB1B4C27BE7B765EE2FDD3D7"/>
        <w:category>
          <w:name w:val="General"/>
          <w:gallery w:val="placeholder"/>
        </w:category>
        <w:types>
          <w:type w:val="bbPlcHdr"/>
        </w:types>
        <w:behaviors>
          <w:behavior w:val="content"/>
        </w:behaviors>
        <w:guid w:val="{18A2FB6C-3215-420E-A1AC-D10559D0F696}"/>
      </w:docPartPr>
      <w:docPartBody>
        <w:p w:rsidR="00EA796E" w:rsidRDefault="002F2FAC" w:rsidP="002F2FAC">
          <w:pPr>
            <w:pStyle w:val="34E8251FEB1B4C27BE7B765EE2FDD3D71"/>
          </w:pPr>
          <w:r w:rsidRPr="00EB44DD">
            <w:rPr>
              <w:rStyle w:val="PlaceholderText"/>
            </w:rPr>
            <w:t>C</w:t>
          </w:r>
          <w:r>
            <w:rPr>
              <w:rStyle w:val="PlaceholderText"/>
            </w:rPr>
            <w:t>lick here to select a year</w:t>
          </w:r>
          <w:r w:rsidRPr="00EB44DD">
            <w:rPr>
              <w:rStyle w:val="PlaceholderText"/>
            </w:rPr>
            <w:t>.</w:t>
          </w:r>
        </w:p>
      </w:docPartBody>
    </w:docPart>
    <w:docPart>
      <w:docPartPr>
        <w:name w:val="EF627C5E5AE14870B38AB5496B7A0680"/>
        <w:category>
          <w:name w:val="General"/>
          <w:gallery w:val="placeholder"/>
        </w:category>
        <w:types>
          <w:type w:val="bbPlcHdr"/>
        </w:types>
        <w:behaviors>
          <w:behavior w:val="content"/>
        </w:behaviors>
        <w:guid w:val="{0BB56BAD-E464-4E44-B86D-6BE2D98BBE8E}"/>
      </w:docPartPr>
      <w:docPartBody>
        <w:p w:rsidR="00EA796E" w:rsidRDefault="001E39B1">
          <w:pPr>
            <w:pStyle w:val="EF627C5E5AE14870B38AB5496B7A0680"/>
          </w:pPr>
          <w:r w:rsidRPr="00EB44DD">
            <w:rPr>
              <w:rStyle w:val="PlaceholderText"/>
            </w:rPr>
            <w:t>C</w:t>
          </w:r>
          <w:r>
            <w:rPr>
              <w:rStyle w:val="PlaceholderText"/>
            </w:rPr>
            <w:t>lick here to select a month</w:t>
          </w:r>
          <w:r w:rsidRPr="00EB44DD">
            <w:rPr>
              <w:rStyle w:val="PlaceholderText"/>
            </w:rPr>
            <w:t>.</w:t>
          </w:r>
        </w:p>
      </w:docPartBody>
    </w:docPart>
    <w:docPart>
      <w:docPartPr>
        <w:name w:val="E7A0A8415C3241ADAEAED36DD6CB6087"/>
        <w:category>
          <w:name w:val="General"/>
          <w:gallery w:val="placeholder"/>
        </w:category>
        <w:types>
          <w:type w:val="bbPlcHdr"/>
        </w:types>
        <w:behaviors>
          <w:behavior w:val="content"/>
        </w:behaviors>
        <w:guid w:val="{0DEB5B7B-2EFD-4D26-A11A-1E726587CA68}"/>
      </w:docPartPr>
      <w:docPartBody>
        <w:p w:rsidR="00EA796E" w:rsidRDefault="001E39B1">
          <w:pPr>
            <w:pStyle w:val="E7A0A8415C3241ADAEAED36DD6CB6087"/>
          </w:pPr>
          <w:r w:rsidRPr="00EB44DD">
            <w:rPr>
              <w:rStyle w:val="PlaceholderText"/>
            </w:rPr>
            <w:t>C</w:t>
          </w:r>
          <w:r>
            <w:rPr>
              <w:rStyle w:val="PlaceholderText"/>
            </w:rPr>
            <w:t>lick here to select a year</w:t>
          </w:r>
          <w:r w:rsidRPr="00EB44DD">
            <w:rPr>
              <w:rStyle w:val="PlaceholderText"/>
            </w:rPr>
            <w:t>.</w:t>
          </w:r>
        </w:p>
      </w:docPartBody>
    </w:docPart>
    <w:docPart>
      <w:docPartPr>
        <w:name w:val="F8B76087934343B7B5305149301EF697"/>
        <w:category>
          <w:name w:val="General"/>
          <w:gallery w:val="placeholder"/>
        </w:category>
        <w:types>
          <w:type w:val="bbPlcHdr"/>
        </w:types>
        <w:behaviors>
          <w:behavior w:val="content"/>
        </w:behaviors>
        <w:guid w:val="{8815BE22-FE27-45F3-8061-1BF946B6AF0A}"/>
      </w:docPartPr>
      <w:docPartBody>
        <w:p w:rsidR="00EA796E" w:rsidRDefault="001E39B1">
          <w:pPr>
            <w:pStyle w:val="F8B76087934343B7B5305149301EF697"/>
          </w:pPr>
          <w:r w:rsidRPr="00EB44DD">
            <w:rPr>
              <w:rStyle w:val="PlaceholderText"/>
            </w:rPr>
            <w:t>Choose an item.</w:t>
          </w:r>
        </w:p>
      </w:docPartBody>
    </w:docPart>
    <w:docPart>
      <w:docPartPr>
        <w:name w:val="CCF72A6FEE2C410CB3658DB378B89122"/>
        <w:category>
          <w:name w:val="General"/>
          <w:gallery w:val="placeholder"/>
        </w:category>
        <w:types>
          <w:type w:val="bbPlcHdr"/>
        </w:types>
        <w:behaviors>
          <w:behavior w:val="content"/>
        </w:behaviors>
        <w:guid w:val="{C36CC9DA-E496-44F1-8C01-A87C5D9E1238}"/>
      </w:docPartPr>
      <w:docPartBody>
        <w:p w:rsidR="00EA796E" w:rsidRDefault="001E39B1">
          <w:pPr>
            <w:pStyle w:val="CCF72A6FEE2C410CB3658DB378B89122"/>
          </w:pPr>
          <w:r w:rsidRPr="00E46A72">
            <w:rPr>
              <w:rStyle w:val="PlaceholderText"/>
            </w:rPr>
            <w:t>Choose an item.</w:t>
          </w:r>
        </w:p>
      </w:docPartBody>
    </w:docPart>
    <w:docPart>
      <w:docPartPr>
        <w:name w:val="135CA2513ECD414EB5F8EC9EFD56C80B"/>
        <w:category>
          <w:name w:val="General"/>
          <w:gallery w:val="placeholder"/>
        </w:category>
        <w:types>
          <w:type w:val="bbPlcHdr"/>
        </w:types>
        <w:behaviors>
          <w:behavior w:val="content"/>
        </w:behaviors>
        <w:guid w:val="{711D53CF-34B8-454C-9A81-40B7E0F7C8B3}"/>
      </w:docPartPr>
      <w:docPartBody>
        <w:p w:rsidR="00EA796E" w:rsidRDefault="001E39B1">
          <w:pPr>
            <w:pStyle w:val="135CA2513ECD414EB5F8EC9EFD56C80B"/>
          </w:pPr>
          <w:r w:rsidRPr="00E46A72">
            <w:rPr>
              <w:rStyle w:val="PlaceholderText"/>
            </w:rPr>
            <w:t>Choose an item.</w:t>
          </w:r>
        </w:p>
      </w:docPartBody>
    </w:docPart>
    <w:docPart>
      <w:docPartPr>
        <w:name w:val="2110F67A99D04796B93268A763CB6CC1"/>
        <w:category>
          <w:name w:val="General"/>
          <w:gallery w:val="placeholder"/>
        </w:category>
        <w:types>
          <w:type w:val="bbPlcHdr"/>
        </w:types>
        <w:behaviors>
          <w:behavior w:val="content"/>
        </w:behaviors>
        <w:guid w:val="{E888C6C3-9F24-472B-B783-961B18B8027A}"/>
      </w:docPartPr>
      <w:docPartBody>
        <w:p w:rsidR="00EA796E" w:rsidRDefault="001E39B1">
          <w:pPr>
            <w:pStyle w:val="2110F67A99D04796B93268A763CB6CC1"/>
          </w:pPr>
          <w:r>
            <w:rPr>
              <w:rStyle w:val="PlaceholderText"/>
            </w:rPr>
            <w:t>Type here; enter 0 if there are none.</w:t>
          </w:r>
        </w:p>
      </w:docPartBody>
    </w:docPart>
    <w:docPart>
      <w:docPartPr>
        <w:name w:val="AE366EF9AC374892AC34947F098AD6F6"/>
        <w:category>
          <w:name w:val="General"/>
          <w:gallery w:val="placeholder"/>
        </w:category>
        <w:types>
          <w:type w:val="bbPlcHdr"/>
        </w:types>
        <w:behaviors>
          <w:behavior w:val="content"/>
        </w:behaviors>
        <w:guid w:val="{CF2C0BC1-EC53-45B5-8DE4-57E692EF08A4}"/>
      </w:docPartPr>
      <w:docPartBody>
        <w:p w:rsidR="00EA796E" w:rsidRDefault="001E39B1">
          <w:pPr>
            <w:pStyle w:val="AE366EF9AC374892AC34947F098AD6F6"/>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36615ECB8D354327A93A25F93DC1E7C1"/>
        <w:category>
          <w:name w:val="General"/>
          <w:gallery w:val="placeholder"/>
        </w:category>
        <w:types>
          <w:type w:val="bbPlcHdr"/>
        </w:types>
        <w:behaviors>
          <w:behavior w:val="content"/>
        </w:behaviors>
        <w:guid w:val="{8735615E-B796-48F0-88BF-7E25B3D9FA9D}"/>
      </w:docPartPr>
      <w:docPartBody>
        <w:p w:rsidR="00EA796E" w:rsidRDefault="001E39B1">
          <w:pPr>
            <w:pStyle w:val="36615ECB8D354327A93A25F93DC1E7C1"/>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5EB53C1D57814EC59139A57B988CF03D"/>
        <w:category>
          <w:name w:val="General"/>
          <w:gallery w:val="placeholder"/>
        </w:category>
        <w:types>
          <w:type w:val="bbPlcHdr"/>
        </w:types>
        <w:behaviors>
          <w:behavior w:val="content"/>
        </w:behaviors>
        <w:guid w:val="{D864095F-0D54-4D1B-AF83-E79137C99B17}"/>
      </w:docPartPr>
      <w:docPartBody>
        <w:p w:rsidR="00EA796E" w:rsidRDefault="001E39B1">
          <w:pPr>
            <w:pStyle w:val="5EB53C1D57814EC59139A57B988CF03D"/>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7D458895ED894B8798D271C15DDA1188"/>
        <w:category>
          <w:name w:val="General"/>
          <w:gallery w:val="placeholder"/>
        </w:category>
        <w:types>
          <w:type w:val="bbPlcHdr"/>
        </w:types>
        <w:behaviors>
          <w:behavior w:val="content"/>
        </w:behaviors>
        <w:guid w:val="{AA47053F-9CEB-4F5F-B046-B3090A644B9B}"/>
      </w:docPartPr>
      <w:docPartBody>
        <w:p w:rsidR="00EA796E" w:rsidRDefault="001E39B1">
          <w:pPr>
            <w:pStyle w:val="7D458895ED894B8798D271C15DDA1188"/>
          </w:pPr>
          <w:r w:rsidRPr="00471AE9">
            <w:rPr>
              <w:rStyle w:val="PlaceholderText"/>
            </w:rPr>
            <w:t>Click here to enter text.</w:t>
          </w:r>
        </w:p>
      </w:docPartBody>
    </w:docPart>
    <w:docPart>
      <w:docPartPr>
        <w:name w:val="DA9AABA49F604E0FA27A5BDF4D9995D6"/>
        <w:category>
          <w:name w:val="General"/>
          <w:gallery w:val="placeholder"/>
        </w:category>
        <w:types>
          <w:type w:val="bbPlcHdr"/>
        </w:types>
        <w:behaviors>
          <w:behavior w:val="content"/>
        </w:behaviors>
        <w:guid w:val="{8F3C64A1-B5C3-41DA-BA20-6984F05B22F0}"/>
      </w:docPartPr>
      <w:docPartBody>
        <w:p w:rsidR="00EA796E" w:rsidRDefault="001E39B1">
          <w:pPr>
            <w:pStyle w:val="DA9AABA49F604E0FA27A5BDF4D9995D6"/>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781BFF1A9ED643DF9BB73D475DD333E1"/>
        <w:category>
          <w:name w:val="General"/>
          <w:gallery w:val="placeholder"/>
        </w:category>
        <w:types>
          <w:type w:val="bbPlcHdr"/>
        </w:types>
        <w:behaviors>
          <w:behavior w:val="content"/>
        </w:behaviors>
        <w:guid w:val="{00A49E63-A6E9-48C1-B1FB-B2035754B034}"/>
      </w:docPartPr>
      <w:docPartBody>
        <w:p w:rsidR="00EA796E" w:rsidRDefault="001E39B1">
          <w:pPr>
            <w:pStyle w:val="781BFF1A9ED643DF9BB73D475DD333E1"/>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E1DACA22B79C4FC8843770D74DF4F919"/>
        <w:category>
          <w:name w:val="General"/>
          <w:gallery w:val="placeholder"/>
        </w:category>
        <w:types>
          <w:type w:val="bbPlcHdr"/>
        </w:types>
        <w:behaviors>
          <w:behavior w:val="content"/>
        </w:behaviors>
        <w:guid w:val="{2F1A8063-CFEC-4DA9-B1DF-8AC381A48144}"/>
      </w:docPartPr>
      <w:docPartBody>
        <w:p w:rsidR="00EA796E" w:rsidRDefault="001E39B1">
          <w:pPr>
            <w:pStyle w:val="E1DACA22B79C4FC8843770D74DF4F919"/>
          </w:pPr>
          <w:r w:rsidRPr="00EB44DD">
            <w:rPr>
              <w:rStyle w:val="PlaceholderText"/>
            </w:rPr>
            <w:t>Click here to enter text.</w:t>
          </w:r>
        </w:p>
      </w:docPartBody>
    </w:docPart>
    <w:docPart>
      <w:docPartPr>
        <w:name w:val="1ACC9BAA757741FA8FED77C7D2EC65C3"/>
        <w:category>
          <w:name w:val="General"/>
          <w:gallery w:val="placeholder"/>
        </w:category>
        <w:types>
          <w:type w:val="bbPlcHdr"/>
        </w:types>
        <w:behaviors>
          <w:behavior w:val="content"/>
        </w:behaviors>
        <w:guid w:val="{9D80BDEB-DE1A-47A0-B981-07C970971F18}"/>
      </w:docPartPr>
      <w:docPartBody>
        <w:p w:rsidR="00EA796E" w:rsidRDefault="001E39B1">
          <w:pPr>
            <w:pStyle w:val="1ACC9BAA757741FA8FED77C7D2EC65C3"/>
          </w:pPr>
          <w:r w:rsidRPr="00EB44DD">
            <w:rPr>
              <w:rStyle w:val="PlaceholderText"/>
            </w:rPr>
            <w:t>Click here to enter text.</w:t>
          </w:r>
        </w:p>
      </w:docPartBody>
    </w:docPart>
    <w:docPart>
      <w:docPartPr>
        <w:name w:val="9147E4C26EBC4511AA044AADE72C401B"/>
        <w:category>
          <w:name w:val="General"/>
          <w:gallery w:val="placeholder"/>
        </w:category>
        <w:types>
          <w:type w:val="bbPlcHdr"/>
        </w:types>
        <w:behaviors>
          <w:behavior w:val="content"/>
        </w:behaviors>
        <w:guid w:val="{8A0F4583-EBFE-4321-825E-9B4BD67D0FA4}"/>
      </w:docPartPr>
      <w:docPartBody>
        <w:p w:rsidR="00EA796E" w:rsidRDefault="001E39B1">
          <w:pPr>
            <w:pStyle w:val="9147E4C26EBC4511AA044AADE72C401B"/>
          </w:pPr>
          <w:r w:rsidRPr="00EB44DD">
            <w:rPr>
              <w:rStyle w:val="PlaceholderText"/>
            </w:rPr>
            <w:t xml:space="preserve">Click here </w:t>
          </w:r>
          <w:r>
            <w:rPr>
              <w:rStyle w:val="PlaceholderText"/>
            </w:rPr>
            <w:t>to add course outline.</w:t>
          </w:r>
        </w:p>
      </w:docPartBody>
    </w:docPart>
    <w:docPart>
      <w:docPartPr>
        <w:name w:val="34DBF3437663424CA28CE4E193D6C5D5"/>
        <w:category>
          <w:name w:val="General"/>
          <w:gallery w:val="placeholder"/>
        </w:category>
        <w:types>
          <w:type w:val="bbPlcHdr"/>
        </w:types>
        <w:behaviors>
          <w:behavior w:val="content"/>
        </w:behaviors>
        <w:guid w:val="{A085518E-EC85-40D8-AA0B-45529F844EAA}"/>
      </w:docPartPr>
      <w:docPartBody>
        <w:p w:rsidR="00EA796E" w:rsidRDefault="001E39B1">
          <w:pPr>
            <w:pStyle w:val="34DBF3437663424CA28CE4E193D6C5D5"/>
          </w:pPr>
          <w:r w:rsidRPr="00471AE9">
            <w:rPr>
              <w:rStyle w:val="PlaceholderText"/>
            </w:rPr>
            <w:t>Click here to enter text.</w:t>
          </w:r>
        </w:p>
      </w:docPartBody>
    </w:docPart>
    <w:docPart>
      <w:docPartPr>
        <w:name w:val="1547FC48C71E41E1A2F78EDFCB37B21A"/>
        <w:category>
          <w:name w:val="General"/>
          <w:gallery w:val="placeholder"/>
        </w:category>
        <w:types>
          <w:type w:val="bbPlcHdr"/>
        </w:types>
        <w:behaviors>
          <w:behavior w:val="content"/>
        </w:behaviors>
        <w:guid w:val="{B30273D2-8DE4-4F3B-8968-CE1C62CB8DD5}"/>
      </w:docPartPr>
      <w:docPartBody>
        <w:p w:rsidR="00EA796E" w:rsidRDefault="001E39B1">
          <w:pPr>
            <w:pStyle w:val="1547FC48C71E41E1A2F78EDFCB37B21A"/>
          </w:pPr>
          <w:r w:rsidRPr="00471AE9">
            <w:rPr>
              <w:rStyle w:val="PlaceholderText"/>
            </w:rPr>
            <w:t>Click here to enter text.</w:t>
          </w:r>
        </w:p>
      </w:docPartBody>
    </w:docPart>
    <w:docPart>
      <w:docPartPr>
        <w:name w:val="FCA98A97D8884EDCB7F593BBE2FE09C1"/>
        <w:category>
          <w:name w:val="General"/>
          <w:gallery w:val="placeholder"/>
        </w:category>
        <w:types>
          <w:type w:val="bbPlcHdr"/>
        </w:types>
        <w:behaviors>
          <w:behavior w:val="content"/>
        </w:behaviors>
        <w:guid w:val="{3B138247-8E10-4C68-A2B1-36EAD551FE25}"/>
      </w:docPartPr>
      <w:docPartBody>
        <w:p w:rsidR="00EA796E" w:rsidRDefault="001E39B1">
          <w:pPr>
            <w:pStyle w:val="FCA98A97D8884EDCB7F593BBE2FE09C1"/>
          </w:pPr>
          <w:r w:rsidRPr="00471AE9">
            <w:rPr>
              <w:rStyle w:val="PlaceholderText"/>
            </w:rPr>
            <w:t>C</w:t>
          </w:r>
          <w:r>
            <w:rPr>
              <w:rStyle w:val="PlaceholderText"/>
            </w:rPr>
            <w:t>lick here to enter text or N/A</w:t>
          </w:r>
        </w:p>
      </w:docPartBody>
    </w:docPart>
    <w:docPart>
      <w:docPartPr>
        <w:name w:val="7F4F3A5DC80A4F60869FD92FC0EB83E8"/>
        <w:category>
          <w:name w:val="General"/>
          <w:gallery w:val="placeholder"/>
        </w:category>
        <w:types>
          <w:type w:val="bbPlcHdr"/>
        </w:types>
        <w:behaviors>
          <w:behavior w:val="content"/>
        </w:behaviors>
        <w:guid w:val="{488BA8D0-2094-4049-B7C9-3C954BA486A7}"/>
      </w:docPartPr>
      <w:docPartBody>
        <w:p w:rsidR="00EA796E" w:rsidRDefault="001E39B1">
          <w:pPr>
            <w:pStyle w:val="7F4F3A5DC80A4F60869FD92FC0EB83E8"/>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777CE49A009B4D14BC20BB06ADDA51C1"/>
        <w:category>
          <w:name w:val="General"/>
          <w:gallery w:val="placeholder"/>
        </w:category>
        <w:types>
          <w:type w:val="bbPlcHdr"/>
        </w:types>
        <w:behaviors>
          <w:behavior w:val="content"/>
        </w:behaviors>
        <w:guid w:val="{323AA295-096D-4273-8EAE-D2FF09FE77ED}"/>
      </w:docPartPr>
      <w:docPartBody>
        <w:p w:rsidR="00EA796E" w:rsidRDefault="001E39B1">
          <w:pPr>
            <w:pStyle w:val="777CE49A009B4D14BC20BB06ADDA51C1"/>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5EFF6D04D8814928A6EEE221A49E7D78"/>
        <w:category>
          <w:name w:val="General"/>
          <w:gallery w:val="placeholder"/>
        </w:category>
        <w:types>
          <w:type w:val="bbPlcHdr"/>
        </w:types>
        <w:behaviors>
          <w:behavior w:val="content"/>
        </w:behaviors>
        <w:guid w:val="{15A65720-E93B-492E-B121-2E73B5DF4432}"/>
      </w:docPartPr>
      <w:docPartBody>
        <w:p w:rsidR="00EA796E" w:rsidRDefault="001E39B1">
          <w:pPr>
            <w:pStyle w:val="5EFF6D04D8814928A6EEE221A49E7D78"/>
          </w:pPr>
          <w:r w:rsidRPr="00471AE9">
            <w:rPr>
              <w:rStyle w:val="PlaceholderText"/>
            </w:rPr>
            <w:t>Click here to enter text.</w:t>
          </w:r>
        </w:p>
      </w:docPartBody>
    </w:docPart>
    <w:docPart>
      <w:docPartPr>
        <w:name w:val="A9F49BAFBCEB46DBA0E9725582341E93"/>
        <w:category>
          <w:name w:val="General"/>
          <w:gallery w:val="placeholder"/>
        </w:category>
        <w:types>
          <w:type w:val="bbPlcHdr"/>
        </w:types>
        <w:behaviors>
          <w:behavior w:val="content"/>
        </w:behaviors>
        <w:guid w:val="{C78BBE2C-CF0B-4DC4-9393-E1CF8488AF19}"/>
      </w:docPartPr>
      <w:docPartBody>
        <w:p w:rsidR="00234DF8" w:rsidRDefault="00234DF8" w:rsidP="00234DF8">
          <w:pPr>
            <w:pStyle w:val="A9F49BAFBCEB46DBA0E9725582341E93"/>
          </w:pPr>
          <w:r w:rsidRPr="00471AE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9B1"/>
    <w:rsid w:val="001E39B1"/>
    <w:rsid w:val="00234DF8"/>
    <w:rsid w:val="002F2FAC"/>
    <w:rsid w:val="00A91020"/>
    <w:rsid w:val="00EA7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FAC"/>
    <w:rPr>
      <w:color w:val="808080"/>
    </w:rPr>
  </w:style>
  <w:style w:type="paragraph" w:customStyle="1" w:styleId="8BD042BF8E914CF2A64C6DA8C9262865">
    <w:name w:val="8BD042BF8E914CF2A64C6DA8C9262865"/>
  </w:style>
  <w:style w:type="paragraph" w:customStyle="1" w:styleId="D130BFCEEAB542458510265AF695BA47">
    <w:name w:val="D130BFCEEAB542458510265AF695BA47"/>
  </w:style>
  <w:style w:type="paragraph" w:customStyle="1" w:styleId="4D7DCD0EDAF846D6A876B5DCCE636458">
    <w:name w:val="4D7DCD0EDAF846D6A876B5DCCE636458"/>
  </w:style>
  <w:style w:type="paragraph" w:customStyle="1" w:styleId="158F535454FE47A8BE3F427479BF6FC1">
    <w:name w:val="158F535454FE47A8BE3F427479BF6FC1"/>
  </w:style>
  <w:style w:type="paragraph" w:customStyle="1" w:styleId="E08BF794256646EEA6C69EAA5BCEC15E">
    <w:name w:val="E08BF794256646EEA6C69EAA5BCEC15E"/>
  </w:style>
  <w:style w:type="paragraph" w:customStyle="1" w:styleId="44291810E4414792A32AAD00DD772855">
    <w:name w:val="44291810E4414792A32AAD00DD772855"/>
  </w:style>
  <w:style w:type="paragraph" w:customStyle="1" w:styleId="88BAF611F7094C5CA35A1B900051F04B">
    <w:name w:val="88BAF611F7094C5CA35A1B900051F04B"/>
  </w:style>
  <w:style w:type="paragraph" w:customStyle="1" w:styleId="79FB5B71A8F0406E9F8AE07C93CDE9CA">
    <w:name w:val="79FB5B71A8F0406E9F8AE07C93CDE9CA"/>
  </w:style>
  <w:style w:type="paragraph" w:customStyle="1" w:styleId="D79AA30137344B65996337AD57F7DA00">
    <w:name w:val="D79AA30137344B65996337AD57F7DA00"/>
  </w:style>
  <w:style w:type="paragraph" w:customStyle="1" w:styleId="A6C19976FE0E4206B5CBC19B49C72697">
    <w:name w:val="A6C19976FE0E4206B5CBC19B49C72697"/>
  </w:style>
  <w:style w:type="paragraph" w:customStyle="1" w:styleId="284A1163DBDC403C9F2230950A06DDA0">
    <w:name w:val="284A1163DBDC403C9F2230950A06DDA0"/>
  </w:style>
  <w:style w:type="paragraph" w:customStyle="1" w:styleId="2991CBC531A040788F6FEF89514B989D">
    <w:name w:val="2991CBC531A040788F6FEF89514B989D"/>
  </w:style>
  <w:style w:type="paragraph" w:customStyle="1" w:styleId="E6143EA55E754FF9A2C2B63073E936E8">
    <w:name w:val="E6143EA55E754FF9A2C2B63073E936E8"/>
  </w:style>
  <w:style w:type="paragraph" w:customStyle="1" w:styleId="6DAC3DCDA1DD483CB2BD8FC63B53D06C">
    <w:name w:val="6DAC3DCDA1DD483CB2BD8FC63B53D06C"/>
  </w:style>
  <w:style w:type="paragraph" w:customStyle="1" w:styleId="4D9DF6FBEF6A44CCB9ED1FA7D8A6A315">
    <w:name w:val="4D9DF6FBEF6A44CCB9ED1FA7D8A6A315"/>
  </w:style>
  <w:style w:type="paragraph" w:customStyle="1" w:styleId="34E8251FEB1B4C27BE7B765EE2FDD3D7">
    <w:name w:val="34E8251FEB1B4C27BE7B765EE2FDD3D7"/>
  </w:style>
  <w:style w:type="paragraph" w:customStyle="1" w:styleId="EF627C5E5AE14870B38AB5496B7A0680">
    <w:name w:val="EF627C5E5AE14870B38AB5496B7A0680"/>
  </w:style>
  <w:style w:type="paragraph" w:customStyle="1" w:styleId="E7A0A8415C3241ADAEAED36DD6CB6087">
    <w:name w:val="E7A0A8415C3241ADAEAED36DD6CB6087"/>
  </w:style>
  <w:style w:type="paragraph" w:customStyle="1" w:styleId="F8B76087934343B7B5305149301EF697">
    <w:name w:val="F8B76087934343B7B5305149301EF697"/>
  </w:style>
  <w:style w:type="paragraph" w:customStyle="1" w:styleId="CCF72A6FEE2C410CB3658DB378B89122">
    <w:name w:val="CCF72A6FEE2C410CB3658DB378B89122"/>
  </w:style>
  <w:style w:type="paragraph" w:customStyle="1" w:styleId="135CA2513ECD414EB5F8EC9EFD56C80B">
    <w:name w:val="135CA2513ECD414EB5F8EC9EFD56C80B"/>
  </w:style>
  <w:style w:type="paragraph" w:customStyle="1" w:styleId="2110F67A99D04796B93268A763CB6CC1">
    <w:name w:val="2110F67A99D04796B93268A763CB6CC1"/>
  </w:style>
  <w:style w:type="paragraph" w:customStyle="1" w:styleId="AE366EF9AC374892AC34947F098AD6F6">
    <w:name w:val="AE366EF9AC374892AC34947F098AD6F6"/>
  </w:style>
  <w:style w:type="paragraph" w:customStyle="1" w:styleId="36615ECB8D354327A93A25F93DC1E7C1">
    <w:name w:val="36615ECB8D354327A93A25F93DC1E7C1"/>
  </w:style>
  <w:style w:type="paragraph" w:customStyle="1" w:styleId="5EB53C1D57814EC59139A57B988CF03D">
    <w:name w:val="5EB53C1D57814EC59139A57B988CF03D"/>
  </w:style>
  <w:style w:type="paragraph" w:customStyle="1" w:styleId="7D458895ED894B8798D271C15DDA1188">
    <w:name w:val="7D458895ED894B8798D271C15DDA1188"/>
  </w:style>
  <w:style w:type="paragraph" w:customStyle="1" w:styleId="BD23D81C11054B3A91331ED1284917A6">
    <w:name w:val="BD23D81C11054B3A91331ED1284917A6"/>
  </w:style>
  <w:style w:type="paragraph" w:customStyle="1" w:styleId="DA9AABA49F604E0FA27A5BDF4D9995D6">
    <w:name w:val="DA9AABA49F604E0FA27A5BDF4D9995D6"/>
  </w:style>
  <w:style w:type="paragraph" w:customStyle="1" w:styleId="781BFF1A9ED643DF9BB73D475DD333E1">
    <w:name w:val="781BFF1A9ED643DF9BB73D475DD333E1"/>
  </w:style>
  <w:style w:type="paragraph" w:customStyle="1" w:styleId="E1DACA22B79C4FC8843770D74DF4F919">
    <w:name w:val="E1DACA22B79C4FC8843770D74DF4F919"/>
  </w:style>
  <w:style w:type="paragraph" w:customStyle="1" w:styleId="1ACC9BAA757741FA8FED77C7D2EC65C3">
    <w:name w:val="1ACC9BAA757741FA8FED77C7D2EC65C3"/>
  </w:style>
  <w:style w:type="paragraph" w:customStyle="1" w:styleId="9147E4C26EBC4511AA044AADE72C401B">
    <w:name w:val="9147E4C26EBC4511AA044AADE72C401B"/>
  </w:style>
  <w:style w:type="paragraph" w:customStyle="1" w:styleId="34DBF3437663424CA28CE4E193D6C5D5">
    <w:name w:val="34DBF3437663424CA28CE4E193D6C5D5"/>
  </w:style>
  <w:style w:type="paragraph" w:customStyle="1" w:styleId="1547FC48C71E41E1A2F78EDFCB37B21A">
    <w:name w:val="1547FC48C71E41E1A2F78EDFCB37B21A"/>
  </w:style>
  <w:style w:type="paragraph" w:customStyle="1" w:styleId="FCA98A97D8884EDCB7F593BBE2FE09C1">
    <w:name w:val="FCA98A97D8884EDCB7F593BBE2FE09C1"/>
  </w:style>
  <w:style w:type="paragraph" w:customStyle="1" w:styleId="7F4F3A5DC80A4F60869FD92FC0EB83E8">
    <w:name w:val="7F4F3A5DC80A4F60869FD92FC0EB83E8"/>
  </w:style>
  <w:style w:type="paragraph" w:customStyle="1" w:styleId="777CE49A009B4D14BC20BB06ADDA51C1">
    <w:name w:val="777CE49A009B4D14BC20BB06ADDA51C1"/>
  </w:style>
  <w:style w:type="paragraph" w:customStyle="1" w:styleId="5EFF6D04D8814928A6EEE221A49E7D78">
    <w:name w:val="5EFF6D04D8814928A6EEE221A49E7D78"/>
  </w:style>
  <w:style w:type="paragraph" w:customStyle="1" w:styleId="788E6C58CF8A488B86D6A342D8233242">
    <w:name w:val="788E6C58CF8A488B86D6A342D8233242"/>
  </w:style>
  <w:style w:type="paragraph" w:customStyle="1" w:styleId="D6F8372B2AAD4B07BBFC76BB31423C12">
    <w:name w:val="D6F8372B2AAD4B07BBFC76BB31423C12"/>
  </w:style>
  <w:style w:type="paragraph" w:customStyle="1" w:styleId="90603E9A5E8A474EBA05674D846B379F">
    <w:name w:val="90603E9A5E8A474EBA05674D846B379F"/>
  </w:style>
  <w:style w:type="paragraph" w:customStyle="1" w:styleId="CD9686E910BE4F5FA7F9EE8172178FC7">
    <w:name w:val="CD9686E910BE4F5FA7F9EE8172178FC7"/>
  </w:style>
  <w:style w:type="paragraph" w:customStyle="1" w:styleId="4DC8C7B18ECB4DA083D2479FEA80AA1F">
    <w:name w:val="4DC8C7B18ECB4DA083D2479FEA80AA1F"/>
  </w:style>
  <w:style w:type="paragraph" w:customStyle="1" w:styleId="0202B50F73D642499F94DE133E5C5E0C">
    <w:name w:val="0202B50F73D642499F94DE133E5C5E0C"/>
  </w:style>
  <w:style w:type="paragraph" w:customStyle="1" w:styleId="7676280F823A4F998273BFBA3A4B5F59">
    <w:name w:val="7676280F823A4F998273BFBA3A4B5F59"/>
  </w:style>
  <w:style w:type="paragraph" w:customStyle="1" w:styleId="C2639840D9C042D9A0015FBC5E238AB8">
    <w:name w:val="C2639840D9C042D9A0015FBC5E238AB8"/>
  </w:style>
  <w:style w:type="paragraph" w:customStyle="1" w:styleId="73A87394EE114A87A569122A6399025D">
    <w:name w:val="73A87394EE114A87A569122A6399025D"/>
  </w:style>
  <w:style w:type="paragraph" w:customStyle="1" w:styleId="6EB8F06CFA3C4FE4BF253360755A4D96">
    <w:name w:val="6EB8F06CFA3C4FE4BF253360755A4D96"/>
  </w:style>
  <w:style w:type="paragraph" w:customStyle="1" w:styleId="0D28F39BC0DC4CF39502EFA6A90F679D">
    <w:name w:val="0D28F39BC0DC4CF39502EFA6A90F679D"/>
  </w:style>
  <w:style w:type="paragraph" w:customStyle="1" w:styleId="896032D1F75B422997BEB1EA1E199AA3">
    <w:name w:val="896032D1F75B422997BEB1EA1E199AA3"/>
  </w:style>
  <w:style w:type="paragraph" w:customStyle="1" w:styleId="4BD46812CDC74404862A74C2016A8702">
    <w:name w:val="4BD46812CDC74404862A74C2016A8702"/>
  </w:style>
  <w:style w:type="paragraph" w:customStyle="1" w:styleId="D5B2ABD823114A9C943F82E7AD3E3083">
    <w:name w:val="D5B2ABD823114A9C943F82E7AD3E3083"/>
  </w:style>
  <w:style w:type="paragraph" w:customStyle="1" w:styleId="E67639FDD68849D5BC15527A2A3196BF">
    <w:name w:val="E67639FDD68849D5BC15527A2A3196BF"/>
  </w:style>
  <w:style w:type="paragraph" w:customStyle="1" w:styleId="3109213474D24D8A916C723242DAF14C">
    <w:name w:val="3109213474D24D8A916C723242DAF14C"/>
  </w:style>
  <w:style w:type="paragraph" w:customStyle="1" w:styleId="D0919D9639EC4B70BE221068F184A7F5">
    <w:name w:val="D0919D9639EC4B70BE221068F184A7F5"/>
  </w:style>
  <w:style w:type="paragraph" w:customStyle="1" w:styleId="15F25342BA3F4088A12F747B169591C0">
    <w:name w:val="15F25342BA3F4088A12F747B169591C0"/>
  </w:style>
  <w:style w:type="paragraph" w:customStyle="1" w:styleId="8043871C37A745FEACD8E068F710C0F3">
    <w:name w:val="8043871C37A745FEACD8E068F710C0F3"/>
  </w:style>
  <w:style w:type="paragraph" w:customStyle="1" w:styleId="A2523F136FB94A0796676C488FC13A36">
    <w:name w:val="A2523F136FB94A0796676C488FC13A36"/>
  </w:style>
  <w:style w:type="paragraph" w:customStyle="1" w:styleId="45D30AEE791B4C78B2491C645134486A">
    <w:name w:val="45D30AEE791B4C78B2491C645134486A"/>
  </w:style>
  <w:style w:type="paragraph" w:customStyle="1" w:styleId="6C99077BBC4D452991AEEA43C8234D6A">
    <w:name w:val="6C99077BBC4D452991AEEA43C8234D6A"/>
  </w:style>
  <w:style w:type="paragraph" w:customStyle="1" w:styleId="EFCF41E84A704AC8A164B97EEFD57C1B">
    <w:name w:val="EFCF41E84A704AC8A164B97EEFD57C1B"/>
  </w:style>
  <w:style w:type="paragraph" w:customStyle="1" w:styleId="07F6BF05389E4C0F82BA67BD6FD159F6">
    <w:name w:val="07F6BF05389E4C0F82BA67BD6FD159F6"/>
  </w:style>
  <w:style w:type="paragraph" w:customStyle="1" w:styleId="C059E77B814447C5B452A8E01A8F32E8">
    <w:name w:val="C059E77B814447C5B452A8E01A8F32E8"/>
  </w:style>
  <w:style w:type="paragraph" w:customStyle="1" w:styleId="8C3242B532864D659A45C666AD4FA22C">
    <w:name w:val="8C3242B532864D659A45C666AD4FA22C"/>
  </w:style>
  <w:style w:type="paragraph" w:customStyle="1" w:styleId="3DD9A885B6EB40ACB1196A276FF1EEDF">
    <w:name w:val="3DD9A885B6EB40ACB1196A276FF1EEDF"/>
  </w:style>
  <w:style w:type="paragraph" w:customStyle="1" w:styleId="37A89D2D224245839497CED65B59303C">
    <w:name w:val="37A89D2D224245839497CED65B59303C"/>
  </w:style>
  <w:style w:type="paragraph" w:customStyle="1" w:styleId="EDF490B746C1411AAE547E86A79C70ED">
    <w:name w:val="EDF490B746C1411AAE547E86A79C70ED"/>
  </w:style>
  <w:style w:type="paragraph" w:customStyle="1" w:styleId="33BC9FEAC2754298B9E9FA534F04F782">
    <w:name w:val="33BC9FEAC2754298B9E9FA534F04F782"/>
  </w:style>
  <w:style w:type="paragraph" w:customStyle="1" w:styleId="5EA10F68BA2048CAB4AB0484E6CFDBC1">
    <w:name w:val="5EA10F68BA2048CAB4AB0484E6CFDBC1"/>
  </w:style>
  <w:style w:type="paragraph" w:customStyle="1" w:styleId="32C80A14B76B488EA50F7EAF8CDF4A78">
    <w:name w:val="32C80A14B76B488EA50F7EAF8CDF4A78"/>
  </w:style>
  <w:style w:type="paragraph" w:customStyle="1" w:styleId="DB4C1B3B8B844DC8A8B0862943A79C8D">
    <w:name w:val="DB4C1B3B8B844DC8A8B0862943A79C8D"/>
  </w:style>
  <w:style w:type="paragraph" w:customStyle="1" w:styleId="3AD014E7C163457CAE48B71530E9AD83">
    <w:name w:val="3AD014E7C163457CAE48B71530E9AD83"/>
  </w:style>
  <w:style w:type="paragraph" w:customStyle="1" w:styleId="67312D8C1E2947F8A60EEE80E9105849">
    <w:name w:val="67312D8C1E2947F8A60EEE80E9105849"/>
  </w:style>
  <w:style w:type="paragraph" w:customStyle="1" w:styleId="E9028644E0AB4BFCA71CC13581565FFD">
    <w:name w:val="E9028644E0AB4BFCA71CC13581565FFD"/>
  </w:style>
  <w:style w:type="paragraph" w:customStyle="1" w:styleId="0E3CE93C6BB34B7E9AB8BA01A0788476">
    <w:name w:val="0E3CE93C6BB34B7E9AB8BA01A0788476"/>
  </w:style>
  <w:style w:type="paragraph" w:customStyle="1" w:styleId="B871199053B94A8D9B23040A43EC6668">
    <w:name w:val="B871199053B94A8D9B23040A43EC6668"/>
  </w:style>
  <w:style w:type="paragraph" w:customStyle="1" w:styleId="ED02452A9DCA4A1D9D9FBC8242B72D5E">
    <w:name w:val="ED02452A9DCA4A1D9D9FBC8242B72D5E"/>
  </w:style>
  <w:style w:type="paragraph" w:customStyle="1" w:styleId="3A8F2034ACDE4D3D9BDB5BCE3EABBD71">
    <w:name w:val="3A8F2034ACDE4D3D9BDB5BCE3EABBD71"/>
  </w:style>
  <w:style w:type="paragraph" w:customStyle="1" w:styleId="833A69D020564ACFB31C41868DE3B07D">
    <w:name w:val="833A69D020564ACFB31C41868DE3B07D"/>
  </w:style>
  <w:style w:type="paragraph" w:customStyle="1" w:styleId="CC18E23D73024332B372C362CFD6FBD4">
    <w:name w:val="CC18E23D73024332B372C362CFD6FBD4"/>
  </w:style>
  <w:style w:type="paragraph" w:customStyle="1" w:styleId="D66A92D4918240D0AE1A2A46BA3D3F49">
    <w:name w:val="D66A92D4918240D0AE1A2A46BA3D3F49"/>
  </w:style>
  <w:style w:type="paragraph" w:customStyle="1" w:styleId="42AFAE784CBB4CD9B14EB91A873D738A">
    <w:name w:val="42AFAE784CBB4CD9B14EB91A873D738A"/>
  </w:style>
  <w:style w:type="paragraph" w:customStyle="1" w:styleId="DBBFD492A5B14DD883B2C2E1A296A1BA">
    <w:name w:val="DBBFD492A5B14DD883B2C2E1A296A1BA"/>
  </w:style>
  <w:style w:type="paragraph" w:customStyle="1" w:styleId="DFB73A4D10F64A07869F0D030C816B76">
    <w:name w:val="DFB73A4D10F64A07869F0D030C816B76"/>
  </w:style>
  <w:style w:type="paragraph" w:customStyle="1" w:styleId="842C178A79494DA295C2B982EFB88C22">
    <w:name w:val="842C178A79494DA295C2B982EFB88C22"/>
  </w:style>
  <w:style w:type="paragraph" w:customStyle="1" w:styleId="12FB539AED3140D8ADA52E812703CD59">
    <w:name w:val="12FB539AED3140D8ADA52E812703CD59"/>
  </w:style>
  <w:style w:type="paragraph" w:customStyle="1" w:styleId="DB5F27AB063F4F0FB9E6288EF0AE150F">
    <w:name w:val="DB5F27AB063F4F0FB9E6288EF0AE150F"/>
  </w:style>
  <w:style w:type="paragraph" w:customStyle="1" w:styleId="ADE0324922D3431D87064239C3EC5831">
    <w:name w:val="ADE0324922D3431D87064239C3EC5831"/>
  </w:style>
  <w:style w:type="paragraph" w:customStyle="1" w:styleId="3471962D8408479492F25216B0EFF384">
    <w:name w:val="3471962D8408479492F25216B0EFF384"/>
  </w:style>
  <w:style w:type="paragraph" w:customStyle="1" w:styleId="5C18A33F97E34838B1EDB42E0A97D16F">
    <w:name w:val="5C18A33F97E34838B1EDB42E0A97D16F"/>
  </w:style>
  <w:style w:type="paragraph" w:customStyle="1" w:styleId="35CF4630582D4CB18F1A848FFB42FEBC">
    <w:name w:val="35CF4630582D4CB18F1A848FFB42FEBC"/>
  </w:style>
  <w:style w:type="paragraph" w:customStyle="1" w:styleId="9C1B452FCAD1411E8CFB746D79085D2A">
    <w:name w:val="9C1B452FCAD1411E8CFB746D79085D2A"/>
  </w:style>
  <w:style w:type="paragraph" w:customStyle="1" w:styleId="A2BFE2D5B6874CAF9542CDBFB7BB506C">
    <w:name w:val="A2BFE2D5B6874CAF9542CDBFB7BB506C"/>
  </w:style>
  <w:style w:type="paragraph" w:customStyle="1" w:styleId="74DFDAF74BB548DE803DC949F26FB9E5">
    <w:name w:val="74DFDAF74BB548DE803DC949F26FB9E5"/>
  </w:style>
  <w:style w:type="paragraph" w:customStyle="1" w:styleId="0D8040AA1D174B30829A06AC44D49D06">
    <w:name w:val="0D8040AA1D174B30829A06AC44D49D06"/>
  </w:style>
  <w:style w:type="paragraph" w:customStyle="1" w:styleId="3DE4AC91EDAB45CB8C4DF16116B8D771">
    <w:name w:val="3DE4AC91EDAB45CB8C4DF16116B8D771"/>
  </w:style>
  <w:style w:type="paragraph" w:customStyle="1" w:styleId="FDE5609C30884DC8941273329408E1D3">
    <w:name w:val="FDE5609C30884DC8941273329408E1D3"/>
  </w:style>
  <w:style w:type="paragraph" w:customStyle="1" w:styleId="E4442BB8D47C45DBB20C052B743C0C89">
    <w:name w:val="E4442BB8D47C45DBB20C052B743C0C89"/>
  </w:style>
  <w:style w:type="paragraph" w:customStyle="1" w:styleId="06EE9F2CF7DE4CDF8220E5898B3EF9E9">
    <w:name w:val="06EE9F2CF7DE4CDF8220E5898B3EF9E9"/>
  </w:style>
  <w:style w:type="paragraph" w:customStyle="1" w:styleId="2708CE4BA1E946B9920CC3953BDBAB80">
    <w:name w:val="2708CE4BA1E946B9920CC3953BDBAB80"/>
  </w:style>
  <w:style w:type="paragraph" w:customStyle="1" w:styleId="870D8E54AE33414AA258E24DA829C0FB">
    <w:name w:val="870D8E54AE33414AA258E24DA829C0FB"/>
  </w:style>
  <w:style w:type="paragraph" w:customStyle="1" w:styleId="5FB151532C9143C4B43CF40691DA0E33">
    <w:name w:val="5FB151532C9143C4B43CF40691DA0E33"/>
  </w:style>
  <w:style w:type="paragraph" w:customStyle="1" w:styleId="596039AC91FC46E78717A196F163D0E1">
    <w:name w:val="596039AC91FC46E78717A196F163D0E1"/>
  </w:style>
  <w:style w:type="paragraph" w:customStyle="1" w:styleId="2CFB343B1EB243839A28A959905B9258">
    <w:name w:val="2CFB343B1EB243839A28A959905B9258"/>
  </w:style>
  <w:style w:type="paragraph" w:customStyle="1" w:styleId="1A7432D1E1BB4E4984ACE6053D0F4423">
    <w:name w:val="1A7432D1E1BB4E4984ACE6053D0F4423"/>
  </w:style>
  <w:style w:type="paragraph" w:customStyle="1" w:styleId="040DD075C1444E5D92805AEA3DA71965">
    <w:name w:val="040DD075C1444E5D92805AEA3DA71965"/>
  </w:style>
  <w:style w:type="paragraph" w:customStyle="1" w:styleId="6A2AE3C5798A41B6982E067BF4A3F4AF">
    <w:name w:val="6A2AE3C5798A41B6982E067BF4A3F4AF"/>
  </w:style>
  <w:style w:type="paragraph" w:customStyle="1" w:styleId="811E8FB159764A02AAB40636FF490D37">
    <w:name w:val="811E8FB159764A02AAB40636FF490D37"/>
  </w:style>
  <w:style w:type="paragraph" w:customStyle="1" w:styleId="1C5CA4023DEA4F488AA1A05666CB027C">
    <w:name w:val="1C5CA4023DEA4F488AA1A05666CB027C"/>
  </w:style>
  <w:style w:type="paragraph" w:customStyle="1" w:styleId="16AA50E799B140A682EF9D7C313E6C65">
    <w:name w:val="16AA50E799B140A682EF9D7C313E6C65"/>
  </w:style>
  <w:style w:type="paragraph" w:customStyle="1" w:styleId="09B6908732A1461A8B106C1841CD6959">
    <w:name w:val="09B6908732A1461A8B106C1841CD6959"/>
  </w:style>
  <w:style w:type="paragraph" w:customStyle="1" w:styleId="EC3A70DF82E94CA98259F051DCF548CA">
    <w:name w:val="EC3A70DF82E94CA98259F051DCF548CA"/>
  </w:style>
  <w:style w:type="paragraph" w:customStyle="1" w:styleId="F233BBBDC48A43FF957F7628F674F061">
    <w:name w:val="F233BBBDC48A43FF957F7628F674F061"/>
  </w:style>
  <w:style w:type="paragraph" w:customStyle="1" w:styleId="0FC9FA43BE65408983B31F650904DD18">
    <w:name w:val="0FC9FA43BE65408983B31F650904DD18"/>
  </w:style>
  <w:style w:type="paragraph" w:customStyle="1" w:styleId="6086FF6012954D1EBAACA0ADF2FFE3AF">
    <w:name w:val="6086FF6012954D1EBAACA0ADF2FFE3AF"/>
  </w:style>
  <w:style w:type="paragraph" w:customStyle="1" w:styleId="98AE5EE73D384D2CBC564DC76941DF7D">
    <w:name w:val="98AE5EE73D384D2CBC564DC76941DF7D"/>
  </w:style>
  <w:style w:type="paragraph" w:customStyle="1" w:styleId="24FE4F5DFFF945F798A360EEE4D619B1">
    <w:name w:val="24FE4F5DFFF945F798A360EEE4D619B1"/>
  </w:style>
  <w:style w:type="paragraph" w:customStyle="1" w:styleId="9FF8FE33DCD748469827329AB58211FD">
    <w:name w:val="9FF8FE33DCD748469827329AB58211FD"/>
  </w:style>
  <w:style w:type="paragraph" w:customStyle="1" w:styleId="86098F5EC1F6411B9C93FF3D20414A83">
    <w:name w:val="86098F5EC1F6411B9C93FF3D20414A83"/>
  </w:style>
  <w:style w:type="paragraph" w:customStyle="1" w:styleId="2E499DD8ABC14C3295BFFBC3321A2917">
    <w:name w:val="2E499DD8ABC14C3295BFFBC3321A2917"/>
  </w:style>
  <w:style w:type="paragraph" w:customStyle="1" w:styleId="A6EB19387F86410BA458FCE750F13921">
    <w:name w:val="A6EB19387F86410BA458FCE750F13921"/>
  </w:style>
  <w:style w:type="paragraph" w:customStyle="1" w:styleId="934AA56DC80041C7B73829EF4EE242A8">
    <w:name w:val="934AA56DC80041C7B73829EF4EE242A8"/>
  </w:style>
  <w:style w:type="paragraph" w:customStyle="1" w:styleId="8D5CC76E995D4C6088C858F701021958">
    <w:name w:val="8D5CC76E995D4C6088C858F701021958"/>
  </w:style>
  <w:style w:type="paragraph" w:customStyle="1" w:styleId="BB792D4CCC424492A2BFCCA7031CD410">
    <w:name w:val="BB792D4CCC424492A2BFCCA7031CD410"/>
  </w:style>
  <w:style w:type="paragraph" w:customStyle="1" w:styleId="B24A56FD851741BA94ED2C9FD68B4577">
    <w:name w:val="B24A56FD851741BA94ED2C9FD68B4577"/>
  </w:style>
  <w:style w:type="paragraph" w:customStyle="1" w:styleId="656DA48247694F5281933A4F55E9AA8D">
    <w:name w:val="656DA48247694F5281933A4F55E9AA8D"/>
  </w:style>
  <w:style w:type="paragraph" w:customStyle="1" w:styleId="D83D46AA9DE9403C8C51EF6A539BFD78">
    <w:name w:val="D83D46AA9DE9403C8C51EF6A539BFD78"/>
  </w:style>
  <w:style w:type="paragraph" w:customStyle="1" w:styleId="2950D4AC16E741108764B7CBE4C4B614">
    <w:name w:val="2950D4AC16E741108764B7CBE4C4B614"/>
  </w:style>
  <w:style w:type="paragraph" w:customStyle="1" w:styleId="CE6BF987A11D424389C189D4D76C85DC">
    <w:name w:val="CE6BF987A11D424389C189D4D76C85DC"/>
  </w:style>
  <w:style w:type="paragraph" w:customStyle="1" w:styleId="71BCEA1A8A2343AA8AF7C6774E095458">
    <w:name w:val="71BCEA1A8A2343AA8AF7C6774E095458"/>
  </w:style>
  <w:style w:type="paragraph" w:customStyle="1" w:styleId="C994534CCC2849DB8A7FCB0FBCB639C3">
    <w:name w:val="C994534CCC2849DB8A7FCB0FBCB639C3"/>
  </w:style>
  <w:style w:type="paragraph" w:customStyle="1" w:styleId="B8CC5E2528444BADA7A35D03027D9376">
    <w:name w:val="B8CC5E2528444BADA7A35D03027D9376"/>
  </w:style>
  <w:style w:type="paragraph" w:customStyle="1" w:styleId="96BD0D45B5FE41AD9ECA94DE464290E0">
    <w:name w:val="96BD0D45B5FE41AD9ECA94DE464290E0"/>
  </w:style>
  <w:style w:type="paragraph" w:customStyle="1" w:styleId="23BAF5A621D74F6686E977F41805817B">
    <w:name w:val="23BAF5A621D74F6686E977F41805817B"/>
  </w:style>
  <w:style w:type="paragraph" w:customStyle="1" w:styleId="852DE0B71CA44212930188532A837723">
    <w:name w:val="852DE0B71CA44212930188532A837723"/>
  </w:style>
  <w:style w:type="paragraph" w:customStyle="1" w:styleId="7A4EB08EA9F44DCB8796114789578A75">
    <w:name w:val="7A4EB08EA9F44DCB8796114789578A75"/>
  </w:style>
  <w:style w:type="paragraph" w:customStyle="1" w:styleId="789DAE921E3A46F5BE7805BCEECFBE09">
    <w:name w:val="789DAE921E3A46F5BE7805BCEECFBE09"/>
  </w:style>
  <w:style w:type="paragraph" w:customStyle="1" w:styleId="114BE495ACBA483FA2F6490C82382707">
    <w:name w:val="114BE495ACBA483FA2F6490C82382707"/>
  </w:style>
  <w:style w:type="paragraph" w:customStyle="1" w:styleId="82A2AC6A7F3E408297FA4B2857E30037">
    <w:name w:val="82A2AC6A7F3E408297FA4B2857E30037"/>
  </w:style>
  <w:style w:type="paragraph" w:customStyle="1" w:styleId="986B5521A8354127B4B817D51116566A">
    <w:name w:val="986B5521A8354127B4B817D51116566A"/>
  </w:style>
  <w:style w:type="paragraph" w:customStyle="1" w:styleId="A6C19976FE0E4206B5CBC19B49C726971">
    <w:name w:val="A6C19976FE0E4206B5CBC19B49C726971"/>
    <w:rsid w:val="00234DF8"/>
    <w:pPr>
      <w:spacing w:after="200" w:line="276" w:lineRule="auto"/>
    </w:pPr>
    <w:rPr>
      <w:rFonts w:eastAsiaTheme="minorHAnsi"/>
    </w:rPr>
  </w:style>
  <w:style w:type="paragraph" w:customStyle="1" w:styleId="284A1163DBDC403C9F2230950A06DDA01">
    <w:name w:val="284A1163DBDC403C9F2230950A06DDA01"/>
    <w:rsid w:val="00234DF8"/>
    <w:pPr>
      <w:spacing w:after="200" w:line="276" w:lineRule="auto"/>
    </w:pPr>
    <w:rPr>
      <w:rFonts w:eastAsiaTheme="minorHAnsi"/>
    </w:rPr>
  </w:style>
  <w:style w:type="paragraph" w:customStyle="1" w:styleId="EFCF41E84A704AC8A164B97EEFD57C1B1">
    <w:name w:val="EFCF41E84A704AC8A164B97EEFD57C1B1"/>
    <w:rsid w:val="00234DF8"/>
    <w:pPr>
      <w:spacing w:after="200" w:line="276" w:lineRule="auto"/>
      <w:ind w:left="720"/>
      <w:contextualSpacing/>
    </w:pPr>
    <w:rPr>
      <w:rFonts w:eastAsiaTheme="minorHAnsi"/>
    </w:rPr>
  </w:style>
  <w:style w:type="paragraph" w:customStyle="1" w:styleId="07F6BF05389E4C0F82BA67BD6FD159F61">
    <w:name w:val="07F6BF05389E4C0F82BA67BD6FD159F61"/>
    <w:rsid w:val="00234DF8"/>
    <w:pPr>
      <w:spacing w:after="200" w:line="276" w:lineRule="auto"/>
      <w:ind w:left="720"/>
      <w:contextualSpacing/>
    </w:pPr>
    <w:rPr>
      <w:rFonts w:eastAsiaTheme="minorHAnsi"/>
    </w:rPr>
  </w:style>
  <w:style w:type="paragraph" w:customStyle="1" w:styleId="C059E77B814447C5B452A8E01A8F32E81">
    <w:name w:val="C059E77B814447C5B452A8E01A8F32E81"/>
    <w:rsid w:val="00234DF8"/>
    <w:pPr>
      <w:spacing w:after="200" w:line="276" w:lineRule="auto"/>
      <w:ind w:left="720"/>
      <w:contextualSpacing/>
    </w:pPr>
    <w:rPr>
      <w:rFonts w:eastAsiaTheme="minorHAnsi"/>
    </w:rPr>
  </w:style>
  <w:style w:type="paragraph" w:customStyle="1" w:styleId="8C3242B532864D659A45C666AD4FA22C1">
    <w:name w:val="8C3242B532864D659A45C666AD4FA22C1"/>
    <w:rsid w:val="00234DF8"/>
    <w:pPr>
      <w:spacing w:after="200" w:line="276" w:lineRule="auto"/>
      <w:ind w:left="720"/>
      <w:contextualSpacing/>
    </w:pPr>
    <w:rPr>
      <w:rFonts w:eastAsiaTheme="minorHAnsi"/>
    </w:rPr>
  </w:style>
  <w:style w:type="paragraph" w:customStyle="1" w:styleId="3DD9A885B6EB40ACB1196A276FF1EEDF1">
    <w:name w:val="3DD9A885B6EB40ACB1196A276FF1EEDF1"/>
    <w:rsid w:val="00234DF8"/>
    <w:pPr>
      <w:spacing w:after="200" w:line="276" w:lineRule="auto"/>
      <w:ind w:left="720"/>
      <w:contextualSpacing/>
    </w:pPr>
    <w:rPr>
      <w:rFonts w:eastAsiaTheme="minorHAnsi"/>
    </w:rPr>
  </w:style>
  <w:style w:type="paragraph" w:customStyle="1" w:styleId="37A89D2D224245839497CED65B59303C1">
    <w:name w:val="37A89D2D224245839497CED65B59303C1"/>
    <w:rsid w:val="00234DF8"/>
    <w:pPr>
      <w:spacing w:after="200" w:line="276" w:lineRule="auto"/>
      <w:ind w:left="720"/>
      <w:contextualSpacing/>
    </w:pPr>
    <w:rPr>
      <w:rFonts w:eastAsiaTheme="minorHAnsi"/>
    </w:rPr>
  </w:style>
  <w:style w:type="paragraph" w:customStyle="1" w:styleId="0FC9FA43BE65408983B31F650904DD181">
    <w:name w:val="0FC9FA43BE65408983B31F650904DD181"/>
    <w:rsid w:val="00234DF8"/>
    <w:pPr>
      <w:spacing w:after="200" w:line="276" w:lineRule="auto"/>
    </w:pPr>
    <w:rPr>
      <w:rFonts w:eastAsiaTheme="minorHAnsi"/>
    </w:rPr>
  </w:style>
  <w:style w:type="paragraph" w:customStyle="1" w:styleId="6086FF6012954D1EBAACA0ADF2FFE3AF1">
    <w:name w:val="6086FF6012954D1EBAACA0ADF2FFE3AF1"/>
    <w:rsid w:val="00234DF8"/>
    <w:pPr>
      <w:spacing w:after="200" w:line="276" w:lineRule="auto"/>
    </w:pPr>
    <w:rPr>
      <w:rFonts w:eastAsiaTheme="minorHAnsi"/>
    </w:rPr>
  </w:style>
  <w:style w:type="paragraph" w:customStyle="1" w:styleId="98AE5EE73D384D2CBC564DC76941DF7D1">
    <w:name w:val="98AE5EE73D384D2CBC564DC76941DF7D1"/>
    <w:rsid w:val="00234DF8"/>
    <w:pPr>
      <w:spacing w:after="200" w:line="276" w:lineRule="auto"/>
    </w:pPr>
    <w:rPr>
      <w:rFonts w:eastAsiaTheme="minorHAnsi"/>
    </w:rPr>
  </w:style>
  <w:style w:type="paragraph" w:customStyle="1" w:styleId="24FE4F5DFFF945F798A360EEE4D619B11">
    <w:name w:val="24FE4F5DFFF945F798A360EEE4D619B11"/>
    <w:rsid w:val="00234DF8"/>
    <w:pPr>
      <w:spacing w:after="200" w:line="276" w:lineRule="auto"/>
    </w:pPr>
    <w:rPr>
      <w:rFonts w:eastAsiaTheme="minorHAnsi"/>
    </w:rPr>
  </w:style>
  <w:style w:type="paragraph" w:customStyle="1" w:styleId="9FF8FE33DCD748469827329AB58211FD1">
    <w:name w:val="9FF8FE33DCD748469827329AB58211FD1"/>
    <w:rsid w:val="00234DF8"/>
    <w:pPr>
      <w:spacing w:after="200" w:line="276" w:lineRule="auto"/>
    </w:pPr>
    <w:rPr>
      <w:rFonts w:eastAsiaTheme="minorHAnsi"/>
    </w:rPr>
  </w:style>
  <w:style w:type="paragraph" w:customStyle="1" w:styleId="86098F5EC1F6411B9C93FF3D20414A831">
    <w:name w:val="86098F5EC1F6411B9C93FF3D20414A831"/>
    <w:rsid w:val="00234DF8"/>
    <w:pPr>
      <w:spacing w:after="200" w:line="276" w:lineRule="auto"/>
    </w:pPr>
    <w:rPr>
      <w:rFonts w:eastAsiaTheme="minorHAnsi"/>
    </w:rPr>
  </w:style>
  <w:style w:type="paragraph" w:customStyle="1" w:styleId="2E499DD8ABC14C3295BFFBC3321A29171">
    <w:name w:val="2E499DD8ABC14C3295BFFBC3321A29171"/>
    <w:rsid w:val="00234DF8"/>
    <w:pPr>
      <w:spacing w:after="200" w:line="276" w:lineRule="auto"/>
    </w:pPr>
    <w:rPr>
      <w:rFonts w:eastAsiaTheme="minorHAnsi"/>
    </w:rPr>
  </w:style>
  <w:style w:type="paragraph" w:customStyle="1" w:styleId="A6EB19387F86410BA458FCE750F139211">
    <w:name w:val="A6EB19387F86410BA458FCE750F139211"/>
    <w:rsid w:val="00234DF8"/>
    <w:pPr>
      <w:spacing w:after="200" w:line="276" w:lineRule="auto"/>
    </w:pPr>
    <w:rPr>
      <w:rFonts w:eastAsiaTheme="minorHAnsi"/>
    </w:rPr>
  </w:style>
  <w:style w:type="paragraph" w:customStyle="1" w:styleId="934AA56DC80041C7B73829EF4EE242A81">
    <w:name w:val="934AA56DC80041C7B73829EF4EE242A81"/>
    <w:rsid w:val="00234DF8"/>
    <w:pPr>
      <w:spacing w:after="200" w:line="276" w:lineRule="auto"/>
    </w:pPr>
    <w:rPr>
      <w:rFonts w:eastAsiaTheme="minorHAnsi"/>
    </w:rPr>
  </w:style>
  <w:style w:type="paragraph" w:customStyle="1" w:styleId="8D5CC76E995D4C6088C858F7010219581">
    <w:name w:val="8D5CC76E995D4C6088C858F7010219581"/>
    <w:rsid w:val="00234DF8"/>
    <w:pPr>
      <w:spacing w:after="200" w:line="276" w:lineRule="auto"/>
    </w:pPr>
    <w:rPr>
      <w:rFonts w:eastAsiaTheme="minorHAnsi"/>
    </w:rPr>
  </w:style>
  <w:style w:type="paragraph" w:customStyle="1" w:styleId="BB792D4CCC424492A2BFCCA7031CD4101">
    <w:name w:val="BB792D4CCC424492A2BFCCA7031CD4101"/>
    <w:rsid w:val="00234DF8"/>
    <w:pPr>
      <w:spacing w:after="200" w:line="276" w:lineRule="auto"/>
    </w:pPr>
    <w:rPr>
      <w:rFonts w:eastAsiaTheme="minorHAnsi"/>
    </w:rPr>
  </w:style>
  <w:style w:type="paragraph" w:customStyle="1" w:styleId="B24A56FD851741BA94ED2C9FD68B45771">
    <w:name w:val="B24A56FD851741BA94ED2C9FD68B45771"/>
    <w:rsid w:val="00234DF8"/>
    <w:pPr>
      <w:spacing w:after="200" w:line="276" w:lineRule="auto"/>
    </w:pPr>
    <w:rPr>
      <w:rFonts w:eastAsiaTheme="minorHAnsi"/>
    </w:rPr>
  </w:style>
  <w:style w:type="paragraph" w:customStyle="1" w:styleId="656DA48247694F5281933A4F55E9AA8D1">
    <w:name w:val="656DA48247694F5281933A4F55E9AA8D1"/>
    <w:rsid w:val="00234DF8"/>
    <w:pPr>
      <w:spacing w:after="200" w:line="276" w:lineRule="auto"/>
    </w:pPr>
    <w:rPr>
      <w:rFonts w:eastAsiaTheme="minorHAnsi"/>
    </w:rPr>
  </w:style>
  <w:style w:type="paragraph" w:customStyle="1" w:styleId="D83D46AA9DE9403C8C51EF6A539BFD781">
    <w:name w:val="D83D46AA9DE9403C8C51EF6A539BFD781"/>
    <w:rsid w:val="00234DF8"/>
    <w:pPr>
      <w:spacing w:after="200" w:line="276" w:lineRule="auto"/>
    </w:pPr>
    <w:rPr>
      <w:rFonts w:eastAsiaTheme="minorHAnsi"/>
    </w:rPr>
  </w:style>
  <w:style w:type="paragraph" w:customStyle="1" w:styleId="2950D4AC16E741108764B7CBE4C4B6141">
    <w:name w:val="2950D4AC16E741108764B7CBE4C4B6141"/>
    <w:rsid w:val="00234DF8"/>
    <w:pPr>
      <w:spacing w:after="200" w:line="276" w:lineRule="auto"/>
    </w:pPr>
    <w:rPr>
      <w:rFonts w:eastAsiaTheme="minorHAnsi"/>
    </w:rPr>
  </w:style>
  <w:style w:type="paragraph" w:customStyle="1" w:styleId="CE6BF987A11D424389C189D4D76C85DC1">
    <w:name w:val="CE6BF987A11D424389C189D4D76C85DC1"/>
    <w:rsid w:val="00234DF8"/>
    <w:pPr>
      <w:spacing w:after="200" w:line="276" w:lineRule="auto"/>
    </w:pPr>
    <w:rPr>
      <w:rFonts w:eastAsiaTheme="minorHAnsi"/>
    </w:rPr>
  </w:style>
  <w:style w:type="paragraph" w:customStyle="1" w:styleId="71BCEA1A8A2343AA8AF7C6774E0954581">
    <w:name w:val="71BCEA1A8A2343AA8AF7C6774E0954581"/>
    <w:rsid w:val="00234DF8"/>
    <w:pPr>
      <w:spacing w:after="200" w:line="276" w:lineRule="auto"/>
    </w:pPr>
    <w:rPr>
      <w:rFonts w:eastAsiaTheme="minorHAnsi"/>
    </w:rPr>
  </w:style>
  <w:style w:type="paragraph" w:customStyle="1" w:styleId="C994534CCC2849DB8A7FCB0FBCB639C31">
    <w:name w:val="C994534CCC2849DB8A7FCB0FBCB639C31"/>
    <w:rsid w:val="00234DF8"/>
    <w:pPr>
      <w:spacing w:after="200" w:line="276" w:lineRule="auto"/>
    </w:pPr>
    <w:rPr>
      <w:rFonts w:eastAsiaTheme="minorHAnsi"/>
    </w:rPr>
  </w:style>
  <w:style w:type="paragraph" w:customStyle="1" w:styleId="B8CC5E2528444BADA7A35D03027D93761">
    <w:name w:val="B8CC5E2528444BADA7A35D03027D93761"/>
    <w:rsid w:val="00234DF8"/>
    <w:pPr>
      <w:spacing w:after="200" w:line="276" w:lineRule="auto"/>
    </w:pPr>
    <w:rPr>
      <w:rFonts w:eastAsiaTheme="minorHAnsi"/>
    </w:rPr>
  </w:style>
  <w:style w:type="paragraph" w:customStyle="1" w:styleId="96BD0D45B5FE41AD9ECA94DE464290E01">
    <w:name w:val="96BD0D45B5FE41AD9ECA94DE464290E01"/>
    <w:rsid w:val="00234DF8"/>
    <w:pPr>
      <w:spacing w:after="200" w:line="276" w:lineRule="auto"/>
    </w:pPr>
    <w:rPr>
      <w:rFonts w:eastAsiaTheme="minorHAnsi"/>
    </w:rPr>
  </w:style>
  <w:style w:type="paragraph" w:customStyle="1" w:styleId="23BAF5A621D74F6686E977F41805817B1">
    <w:name w:val="23BAF5A621D74F6686E977F41805817B1"/>
    <w:rsid w:val="00234DF8"/>
    <w:pPr>
      <w:spacing w:after="200" w:line="276" w:lineRule="auto"/>
    </w:pPr>
    <w:rPr>
      <w:rFonts w:eastAsiaTheme="minorHAnsi"/>
    </w:rPr>
  </w:style>
  <w:style w:type="paragraph" w:customStyle="1" w:styleId="852DE0B71CA44212930188532A8377231">
    <w:name w:val="852DE0B71CA44212930188532A8377231"/>
    <w:rsid w:val="00234DF8"/>
    <w:pPr>
      <w:spacing w:after="200" w:line="276" w:lineRule="auto"/>
    </w:pPr>
    <w:rPr>
      <w:rFonts w:eastAsiaTheme="minorHAnsi"/>
    </w:rPr>
  </w:style>
  <w:style w:type="paragraph" w:customStyle="1" w:styleId="82A2AC6A7F3E408297FA4B2857E300371">
    <w:name w:val="82A2AC6A7F3E408297FA4B2857E300371"/>
    <w:rsid w:val="00234DF8"/>
    <w:pPr>
      <w:spacing w:after="200" w:line="276" w:lineRule="auto"/>
    </w:pPr>
    <w:rPr>
      <w:rFonts w:eastAsiaTheme="minorHAnsi"/>
    </w:rPr>
  </w:style>
  <w:style w:type="paragraph" w:customStyle="1" w:styleId="986B5521A8354127B4B817D51116566A1">
    <w:name w:val="986B5521A8354127B4B817D51116566A1"/>
    <w:rsid w:val="00234DF8"/>
    <w:pPr>
      <w:spacing w:after="200" w:line="276" w:lineRule="auto"/>
    </w:pPr>
    <w:rPr>
      <w:rFonts w:eastAsiaTheme="minorHAnsi"/>
    </w:rPr>
  </w:style>
  <w:style w:type="paragraph" w:customStyle="1" w:styleId="A9F49BAFBCEB46DBA0E9725582341E93">
    <w:name w:val="A9F49BAFBCEB46DBA0E9725582341E93"/>
    <w:rsid w:val="00234DF8"/>
    <w:pPr>
      <w:spacing w:after="200" w:line="276" w:lineRule="auto"/>
    </w:pPr>
  </w:style>
  <w:style w:type="paragraph" w:customStyle="1" w:styleId="4D9DF6FBEF6A44CCB9ED1FA7D8A6A3151">
    <w:name w:val="4D9DF6FBEF6A44CCB9ED1FA7D8A6A3151"/>
    <w:rsid w:val="002F2FAC"/>
    <w:pPr>
      <w:spacing w:after="200" w:line="276" w:lineRule="auto"/>
    </w:pPr>
    <w:rPr>
      <w:rFonts w:eastAsiaTheme="minorHAnsi"/>
    </w:rPr>
  </w:style>
  <w:style w:type="paragraph" w:customStyle="1" w:styleId="34E8251FEB1B4C27BE7B765EE2FDD3D71">
    <w:name w:val="34E8251FEB1B4C27BE7B765EE2FDD3D71"/>
    <w:rsid w:val="002F2FAC"/>
    <w:pPr>
      <w:spacing w:after="200" w:line="276" w:lineRule="auto"/>
    </w:pPr>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FAC"/>
    <w:rPr>
      <w:color w:val="808080"/>
    </w:rPr>
  </w:style>
  <w:style w:type="paragraph" w:customStyle="1" w:styleId="8BD042BF8E914CF2A64C6DA8C9262865">
    <w:name w:val="8BD042BF8E914CF2A64C6DA8C9262865"/>
  </w:style>
  <w:style w:type="paragraph" w:customStyle="1" w:styleId="D130BFCEEAB542458510265AF695BA47">
    <w:name w:val="D130BFCEEAB542458510265AF695BA47"/>
  </w:style>
  <w:style w:type="paragraph" w:customStyle="1" w:styleId="4D7DCD0EDAF846D6A876B5DCCE636458">
    <w:name w:val="4D7DCD0EDAF846D6A876B5DCCE636458"/>
  </w:style>
  <w:style w:type="paragraph" w:customStyle="1" w:styleId="158F535454FE47A8BE3F427479BF6FC1">
    <w:name w:val="158F535454FE47A8BE3F427479BF6FC1"/>
  </w:style>
  <w:style w:type="paragraph" w:customStyle="1" w:styleId="E08BF794256646EEA6C69EAA5BCEC15E">
    <w:name w:val="E08BF794256646EEA6C69EAA5BCEC15E"/>
  </w:style>
  <w:style w:type="paragraph" w:customStyle="1" w:styleId="44291810E4414792A32AAD00DD772855">
    <w:name w:val="44291810E4414792A32AAD00DD772855"/>
  </w:style>
  <w:style w:type="paragraph" w:customStyle="1" w:styleId="88BAF611F7094C5CA35A1B900051F04B">
    <w:name w:val="88BAF611F7094C5CA35A1B900051F04B"/>
  </w:style>
  <w:style w:type="paragraph" w:customStyle="1" w:styleId="79FB5B71A8F0406E9F8AE07C93CDE9CA">
    <w:name w:val="79FB5B71A8F0406E9F8AE07C93CDE9CA"/>
  </w:style>
  <w:style w:type="paragraph" w:customStyle="1" w:styleId="D79AA30137344B65996337AD57F7DA00">
    <w:name w:val="D79AA30137344B65996337AD57F7DA00"/>
  </w:style>
  <w:style w:type="paragraph" w:customStyle="1" w:styleId="A6C19976FE0E4206B5CBC19B49C72697">
    <w:name w:val="A6C19976FE0E4206B5CBC19B49C72697"/>
  </w:style>
  <w:style w:type="paragraph" w:customStyle="1" w:styleId="284A1163DBDC403C9F2230950A06DDA0">
    <w:name w:val="284A1163DBDC403C9F2230950A06DDA0"/>
  </w:style>
  <w:style w:type="paragraph" w:customStyle="1" w:styleId="2991CBC531A040788F6FEF89514B989D">
    <w:name w:val="2991CBC531A040788F6FEF89514B989D"/>
  </w:style>
  <w:style w:type="paragraph" w:customStyle="1" w:styleId="E6143EA55E754FF9A2C2B63073E936E8">
    <w:name w:val="E6143EA55E754FF9A2C2B63073E936E8"/>
  </w:style>
  <w:style w:type="paragraph" w:customStyle="1" w:styleId="6DAC3DCDA1DD483CB2BD8FC63B53D06C">
    <w:name w:val="6DAC3DCDA1DD483CB2BD8FC63B53D06C"/>
  </w:style>
  <w:style w:type="paragraph" w:customStyle="1" w:styleId="4D9DF6FBEF6A44CCB9ED1FA7D8A6A315">
    <w:name w:val="4D9DF6FBEF6A44CCB9ED1FA7D8A6A315"/>
  </w:style>
  <w:style w:type="paragraph" w:customStyle="1" w:styleId="34E8251FEB1B4C27BE7B765EE2FDD3D7">
    <w:name w:val="34E8251FEB1B4C27BE7B765EE2FDD3D7"/>
  </w:style>
  <w:style w:type="paragraph" w:customStyle="1" w:styleId="EF627C5E5AE14870B38AB5496B7A0680">
    <w:name w:val="EF627C5E5AE14870B38AB5496B7A0680"/>
  </w:style>
  <w:style w:type="paragraph" w:customStyle="1" w:styleId="E7A0A8415C3241ADAEAED36DD6CB6087">
    <w:name w:val="E7A0A8415C3241ADAEAED36DD6CB6087"/>
  </w:style>
  <w:style w:type="paragraph" w:customStyle="1" w:styleId="F8B76087934343B7B5305149301EF697">
    <w:name w:val="F8B76087934343B7B5305149301EF697"/>
  </w:style>
  <w:style w:type="paragraph" w:customStyle="1" w:styleId="CCF72A6FEE2C410CB3658DB378B89122">
    <w:name w:val="CCF72A6FEE2C410CB3658DB378B89122"/>
  </w:style>
  <w:style w:type="paragraph" w:customStyle="1" w:styleId="135CA2513ECD414EB5F8EC9EFD56C80B">
    <w:name w:val="135CA2513ECD414EB5F8EC9EFD56C80B"/>
  </w:style>
  <w:style w:type="paragraph" w:customStyle="1" w:styleId="2110F67A99D04796B93268A763CB6CC1">
    <w:name w:val="2110F67A99D04796B93268A763CB6CC1"/>
  </w:style>
  <w:style w:type="paragraph" w:customStyle="1" w:styleId="AE366EF9AC374892AC34947F098AD6F6">
    <w:name w:val="AE366EF9AC374892AC34947F098AD6F6"/>
  </w:style>
  <w:style w:type="paragraph" w:customStyle="1" w:styleId="36615ECB8D354327A93A25F93DC1E7C1">
    <w:name w:val="36615ECB8D354327A93A25F93DC1E7C1"/>
  </w:style>
  <w:style w:type="paragraph" w:customStyle="1" w:styleId="5EB53C1D57814EC59139A57B988CF03D">
    <w:name w:val="5EB53C1D57814EC59139A57B988CF03D"/>
  </w:style>
  <w:style w:type="paragraph" w:customStyle="1" w:styleId="7D458895ED894B8798D271C15DDA1188">
    <w:name w:val="7D458895ED894B8798D271C15DDA1188"/>
  </w:style>
  <w:style w:type="paragraph" w:customStyle="1" w:styleId="BD23D81C11054B3A91331ED1284917A6">
    <w:name w:val="BD23D81C11054B3A91331ED1284917A6"/>
  </w:style>
  <w:style w:type="paragraph" w:customStyle="1" w:styleId="DA9AABA49F604E0FA27A5BDF4D9995D6">
    <w:name w:val="DA9AABA49F604E0FA27A5BDF4D9995D6"/>
  </w:style>
  <w:style w:type="paragraph" w:customStyle="1" w:styleId="781BFF1A9ED643DF9BB73D475DD333E1">
    <w:name w:val="781BFF1A9ED643DF9BB73D475DD333E1"/>
  </w:style>
  <w:style w:type="paragraph" w:customStyle="1" w:styleId="E1DACA22B79C4FC8843770D74DF4F919">
    <w:name w:val="E1DACA22B79C4FC8843770D74DF4F919"/>
  </w:style>
  <w:style w:type="paragraph" w:customStyle="1" w:styleId="1ACC9BAA757741FA8FED77C7D2EC65C3">
    <w:name w:val="1ACC9BAA757741FA8FED77C7D2EC65C3"/>
  </w:style>
  <w:style w:type="paragraph" w:customStyle="1" w:styleId="9147E4C26EBC4511AA044AADE72C401B">
    <w:name w:val="9147E4C26EBC4511AA044AADE72C401B"/>
  </w:style>
  <w:style w:type="paragraph" w:customStyle="1" w:styleId="34DBF3437663424CA28CE4E193D6C5D5">
    <w:name w:val="34DBF3437663424CA28CE4E193D6C5D5"/>
  </w:style>
  <w:style w:type="paragraph" w:customStyle="1" w:styleId="1547FC48C71E41E1A2F78EDFCB37B21A">
    <w:name w:val="1547FC48C71E41E1A2F78EDFCB37B21A"/>
  </w:style>
  <w:style w:type="paragraph" w:customStyle="1" w:styleId="FCA98A97D8884EDCB7F593BBE2FE09C1">
    <w:name w:val="FCA98A97D8884EDCB7F593BBE2FE09C1"/>
  </w:style>
  <w:style w:type="paragraph" w:customStyle="1" w:styleId="7F4F3A5DC80A4F60869FD92FC0EB83E8">
    <w:name w:val="7F4F3A5DC80A4F60869FD92FC0EB83E8"/>
  </w:style>
  <w:style w:type="paragraph" w:customStyle="1" w:styleId="777CE49A009B4D14BC20BB06ADDA51C1">
    <w:name w:val="777CE49A009B4D14BC20BB06ADDA51C1"/>
  </w:style>
  <w:style w:type="paragraph" w:customStyle="1" w:styleId="5EFF6D04D8814928A6EEE221A49E7D78">
    <w:name w:val="5EFF6D04D8814928A6EEE221A49E7D78"/>
  </w:style>
  <w:style w:type="paragraph" w:customStyle="1" w:styleId="788E6C58CF8A488B86D6A342D8233242">
    <w:name w:val="788E6C58CF8A488B86D6A342D8233242"/>
  </w:style>
  <w:style w:type="paragraph" w:customStyle="1" w:styleId="D6F8372B2AAD4B07BBFC76BB31423C12">
    <w:name w:val="D6F8372B2AAD4B07BBFC76BB31423C12"/>
  </w:style>
  <w:style w:type="paragraph" w:customStyle="1" w:styleId="90603E9A5E8A474EBA05674D846B379F">
    <w:name w:val="90603E9A5E8A474EBA05674D846B379F"/>
  </w:style>
  <w:style w:type="paragraph" w:customStyle="1" w:styleId="CD9686E910BE4F5FA7F9EE8172178FC7">
    <w:name w:val="CD9686E910BE4F5FA7F9EE8172178FC7"/>
  </w:style>
  <w:style w:type="paragraph" w:customStyle="1" w:styleId="4DC8C7B18ECB4DA083D2479FEA80AA1F">
    <w:name w:val="4DC8C7B18ECB4DA083D2479FEA80AA1F"/>
  </w:style>
  <w:style w:type="paragraph" w:customStyle="1" w:styleId="0202B50F73D642499F94DE133E5C5E0C">
    <w:name w:val="0202B50F73D642499F94DE133E5C5E0C"/>
  </w:style>
  <w:style w:type="paragraph" w:customStyle="1" w:styleId="7676280F823A4F998273BFBA3A4B5F59">
    <w:name w:val="7676280F823A4F998273BFBA3A4B5F59"/>
  </w:style>
  <w:style w:type="paragraph" w:customStyle="1" w:styleId="C2639840D9C042D9A0015FBC5E238AB8">
    <w:name w:val="C2639840D9C042D9A0015FBC5E238AB8"/>
  </w:style>
  <w:style w:type="paragraph" w:customStyle="1" w:styleId="73A87394EE114A87A569122A6399025D">
    <w:name w:val="73A87394EE114A87A569122A6399025D"/>
  </w:style>
  <w:style w:type="paragraph" w:customStyle="1" w:styleId="6EB8F06CFA3C4FE4BF253360755A4D96">
    <w:name w:val="6EB8F06CFA3C4FE4BF253360755A4D96"/>
  </w:style>
  <w:style w:type="paragraph" w:customStyle="1" w:styleId="0D28F39BC0DC4CF39502EFA6A90F679D">
    <w:name w:val="0D28F39BC0DC4CF39502EFA6A90F679D"/>
  </w:style>
  <w:style w:type="paragraph" w:customStyle="1" w:styleId="896032D1F75B422997BEB1EA1E199AA3">
    <w:name w:val="896032D1F75B422997BEB1EA1E199AA3"/>
  </w:style>
  <w:style w:type="paragraph" w:customStyle="1" w:styleId="4BD46812CDC74404862A74C2016A8702">
    <w:name w:val="4BD46812CDC74404862A74C2016A8702"/>
  </w:style>
  <w:style w:type="paragraph" w:customStyle="1" w:styleId="D5B2ABD823114A9C943F82E7AD3E3083">
    <w:name w:val="D5B2ABD823114A9C943F82E7AD3E3083"/>
  </w:style>
  <w:style w:type="paragraph" w:customStyle="1" w:styleId="E67639FDD68849D5BC15527A2A3196BF">
    <w:name w:val="E67639FDD68849D5BC15527A2A3196BF"/>
  </w:style>
  <w:style w:type="paragraph" w:customStyle="1" w:styleId="3109213474D24D8A916C723242DAF14C">
    <w:name w:val="3109213474D24D8A916C723242DAF14C"/>
  </w:style>
  <w:style w:type="paragraph" w:customStyle="1" w:styleId="D0919D9639EC4B70BE221068F184A7F5">
    <w:name w:val="D0919D9639EC4B70BE221068F184A7F5"/>
  </w:style>
  <w:style w:type="paragraph" w:customStyle="1" w:styleId="15F25342BA3F4088A12F747B169591C0">
    <w:name w:val="15F25342BA3F4088A12F747B169591C0"/>
  </w:style>
  <w:style w:type="paragraph" w:customStyle="1" w:styleId="8043871C37A745FEACD8E068F710C0F3">
    <w:name w:val="8043871C37A745FEACD8E068F710C0F3"/>
  </w:style>
  <w:style w:type="paragraph" w:customStyle="1" w:styleId="A2523F136FB94A0796676C488FC13A36">
    <w:name w:val="A2523F136FB94A0796676C488FC13A36"/>
  </w:style>
  <w:style w:type="paragraph" w:customStyle="1" w:styleId="45D30AEE791B4C78B2491C645134486A">
    <w:name w:val="45D30AEE791B4C78B2491C645134486A"/>
  </w:style>
  <w:style w:type="paragraph" w:customStyle="1" w:styleId="6C99077BBC4D452991AEEA43C8234D6A">
    <w:name w:val="6C99077BBC4D452991AEEA43C8234D6A"/>
  </w:style>
  <w:style w:type="paragraph" w:customStyle="1" w:styleId="EFCF41E84A704AC8A164B97EEFD57C1B">
    <w:name w:val="EFCF41E84A704AC8A164B97EEFD57C1B"/>
  </w:style>
  <w:style w:type="paragraph" w:customStyle="1" w:styleId="07F6BF05389E4C0F82BA67BD6FD159F6">
    <w:name w:val="07F6BF05389E4C0F82BA67BD6FD159F6"/>
  </w:style>
  <w:style w:type="paragraph" w:customStyle="1" w:styleId="C059E77B814447C5B452A8E01A8F32E8">
    <w:name w:val="C059E77B814447C5B452A8E01A8F32E8"/>
  </w:style>
  <w:style w:type="paragraph" w:customStyle="1" w:styleId="8C3242B532864D659A45C666AD4FA22C">
    <w:name w:val="8C3242B532864D659A45C666AD4FA22C"/>
  </w:style>
  <w:style w:type="paragraph" w:customStyle="1" w:styleId="3DD9A885B6EB40ACB1196A276FF1EEDF">
    <w:name w:val="3DD9A885B6EB40ACB1196A276FF1EEDF"/>
  </w:style>
  <w:style w:type="paragraph" w:customStyle="1" w:styleId="37A89D2D224245839497CED65B59303C">
    <w:name w:val="37A89D2D224245839497CED65B59303C"/>
  </w:style>
  <w:style w:type="paragraph" w:customStyle="1" w:styleId="EDF490B746C1411AAE547E86A79C70ED">
    <w:name w:val="EDF490B746C1411AAE547E86A79C70ED"/>
  </w:style>
  <w:style w:type="paragraph" w:customStyle="1" w:styleId="33BC9FEAC2754298B9E9FA534F04F782">
    <w:name w:val="33BC9FEAC2754298B9E9FA534F04F782"/>
  </w:style>
  <w:style w:type="paragraph" w:customStyle="1" w:styleId="5EA10F68BA2048CAB4AB0484E6CFDBC1">
    <w:name w:val="5EA10F68BA2048CAB4AB0484E6CFDBC1"/>
  </w:style>
  <w:style w:type="paragraph" w:customStyle="1" w:styleId="32C80A14B76B488EA50F7EAF8CDF4A78">
    <w:name w:val="32C80A14B76B488EA50F7EAF8CDF4A78"/>
  </w:style>
  <w:style w:type="paragraph" w:customStyle="1" w:styleId="DB4C1B3B8B844DC8A8B0862943A79C8D">
    <w:name w:val="DB4C1B3B8B844DC8A8B0862943A79C8D"/>
  </w:style>
  <w:style w:type="paragraph" w:customStyle="1" w:styleId="3AD014E7C163457CAE48B71530E9AD83">
    <w:name w:val="3AD014E7C163457CAE48B71530E9AD83"/>
  </w:style>
  <w:style w:type="paragraph" w:customStyle="1" w:styleId="67312D8C1E2947F8A60EEE80E9105849">
    <w:name w:val="67312D8C1E2947F8A60EEE80E9105849"/>
  </w:style>
  <w:style w:type="paragraph" w:customStyle="1" w:styleId="E9028644E0AB4BFCA71CC13581565FFD">
    <w:name w:val="E9028644E0AB4BFCA71CC13581565FFD"/>
  </w:style>
  <w:style w:type="paragraph" w:customStyle="1" w:styleId="0E3CE93C6BB34B7E9AB8BA01A0788476">
    <w:name w:val="0E3CE93C6BB34B7E9AB8BA01A0788476"/>
  </w:style>
  <w:style w:type="paragraph" w:customStyle="1" w:styleId="B871199053B94A8D9B23040A43EC6668">
    <w:name w:val="B871199053B94A8D9B23040A43EC6668"/>
  </w:style>
  <w:style w:type="paragraph" w:customStyle="1" w:styleId="ED02452A9DCA4A1D9D9FBC8242B72D5E">
    <w:name w:val="ED02452A9DCA4A1D9D9FBC8242B72D5E"/>
  </w:style>
  <w:style w:type="paragraph" w:customStyle="1" w:styleId="3A8F2034ACDE4D3D9BDB5BCE3EABBD71">
    <w:name w:val="3A8F2034ACDE4D3D9BDB5BCE3EABBD71"/>
  </w:style>
  <w:style w:type="paragraph" w:customStyle="1" w:styleId="833A69D020564ACFB31C41868DE3B07D">
    <w:name w:val="833A69D020564ACFB31C41868DE3B07D"/>
  </w:style>
  <w:style w:type="paragraph" w:customStyle="1" w:styleId="CC18E23D73024332B372C362CFD6FBD4">
    <w:name w:val="CC18E23D73024332B372C362CFD6FBD4"/>
  </w:style>
  <w:style w:type="paragraph" w:customStyle="1" w:styleId="D66A92D4918240D0AE1A2A46BA3D3F49">
    <w:name w:val="D66A92D4918240D0AE1A2A46BA3D3F49"/>
  </w:style>
  <w:style w:type="paragraph" w:customStyle="1" w:styleId="42AFAE784CBB4CD9B14EB91A873D738A">
    <w:name w:val="42AFAE784CBB4CD9B14EB91A873D738A"/>
  </w:style>
  <w:style w:type="paragraph" w:customStyle="1" w:styleId="DBBFD492A5B14DD883B2C2E1A296A1BA">
    <w:name w:val="DBBFD492A5B14DD883B2C2E1A296A1BA"/>
  </w:style>
  <w:style w:type="paragraph" w:customStyle="1" w:styleId="DFB73A4D10F64A07869F0D030C816B76">
    <w:name w:val="DFB73A4D10F64A07869F0D030C816B76"/>
  </w:style>
  <w:style w:type="paragraph" w:customStyle="1" w:styleId="842C178A79494DA295C2B982EFB88C22">
    <w:name w:val="842C178A79494DA295C2B982EFB88C22"/>
  </w:style>
  <w:style w:type="paragraph" w:customStyle="1" w:styleId="12FB539AED3140D8ADA52E812703CD59">
    <w:name w:val="12FB539AED3140D8ADA52E812703CD59"/>
  </w:style>
  <w:style w:type="paragraph" w:customStyle="1" w:styleId="DB5F27AB063F4F0FB9E6288EF0AE150F">
    <w:name w:val="DB5F27AB063F4F0FB9E6288EF0AE150F"/>
  </w:style>
  <w:style w:type="paragraph" w:customStyle="1" w:styleId="ADE0324922D3431D87064239C3EC5831">
    <w:name w:val="ADE0324922D3431D87064239C3EC5831"/>
  </w:style>
  <w:style w:type="paragraph" w:customStyle="1" w:styleId="3471962D8408479492F25216B0EFF384">
    <w:name w:val="3471962D8408479492F25216B0EFF384"/>
  </w:style>
  <w:style w:type="paragraph" w:customStyle="1" w:styleId="5C18A33F97E34838B1EDB42E0A97D16F">
    <w:name w:val="5C18A33F97E34838B1EDB42E0A97D16F"/>
  </w:style>
  <w:style w:type="paragraph" w:customStyle="1" w:styleId="35CF4630582D4CB18F1A848FFB42FEBC">
    <w:name w:val="35CF4630582D4CB18F1A848FFB42FEBC"/>
  </w:style>
  <w:style w:type="paragraph" w:customStyle="1" w:styleId="9C1B452FCAD1411E8CFB746D79085D2A">
    <w:name w:val="9C1B452FCAD1411E8CFB746D79085D2A"/>
  </w:style>
  <w:style w:type="paragraph" w:customStyle="1" w:styleId="A2BFE2D5B6874CAF9542CDBFB7BB506C">
    <w:name w:val="A2BFE2D5B6874CAF9542CDBFB7BB506C"/>
  </w:style>
  <w:style w:type="paragraph" w:customStyle="1" w:styleId="74DFDAF74BB548DE803DC949F26FB9E5">
    <w:name w:val="74DFDAF74BB548DE803DC949F26FB9E5"/>
  </w:style>
  <w:style w:type="paragraph" w:customStyle="1" w:styleId="0D8040AA1D174B30829A06AC44D49D06">
    <w:name w:val="0D8040AA1D174B30829A06AC44D49D06"/>
  </w:style>
  <w:style w:type="paragraph" w:customStyle="1" w:styleId="3DE4AC91EDAB45CB8C4DF16116B8D771">
    <w:name w:val="3DE4AC91EDAB45CB8C4DF16116B8D771"/>
  </w:style>
  <w:style w:type="paragraph" w:customStyle="1" w:styleId="FDE5609C30884DC8941273329408E1D3">
    <w:name w:val="FDE5609C30884DC8941273329408E1D3"/>
  </w:style>
  <w:style w:type="paragraph" w:customStyle="1" w:styleId="E4442BB8D47C45DBB20C052B743C0C89">
    <w:name w:val="E4442BB8D47C45DBB20C052B743C0C89"/>
  </w:style>
  <w:style w:type="paragraph" w:customStyle="1" w:styleId="06EE9F2CF7DE4CDF8220E5898B3EF9E9">
    <w:name w:val="06EE9F2CF7DE4CDF8220E5898B3EF9E9"/>
  </w:style>
  <w:style w:type="paragraph" w:customStyle="1" w:styleId="2708CE4BA1E946B9920CC3953BDBAB80">
    <w:name w:val="2708CE4BA1E946B9920CC3953BDBAB80"/>
  </w:style>
  <w:style w:type="paragraph" w:customStyle="1" w:styleId="870D8E54AE33414AA258E24DA829C0FB">
    <w:name w:val="870D8E54AE33414AA258E24DA829C0FB"/>
  </w:style>
  <w:style w:type="paragraph" w:customStyle="1" w:styleId="5FB151532C9143C4B43CF40691DA0E33">
    <w:name w:val="5FB151532C9143C4B43CF40691DA0E33"/>
  </w:style>
  <w:style w:type="paragraph" w:customStyle="1" w:styleId="596039AC91FC46E78717A196F163D0E1">
    <w:name w:val="596039AC91FC46E78717A196F163D0E1"/>
  </w:style>
  <w:style w:type="paragraph" w:customStyle="1" w:styleId="2CFB343B1EB243839A28A959905B9258">
    <w:name w:val="2CFB343B1EB243839A28A959905B9258"/>
  </w:style>
  <w:style w:type="paragraph" w:customStyle="1" w:styleId="1A7432D1E1BB4E4984ACE6053D0F4423">
    <w:name w:val="1A7432D1E1BB4E4984ACE6053D0F4423"/>
  </w:style>
  <w:style w:type="paragraph" w:customStyle="1" w:styleId="040DD075C1444E5D92805AEA3DA71965">
    <w:name w:val="040DD075C1444E5D92805AEA3DA71965"/>
  </w:style>
  <w:style w:type="paragraph" w:customStyle="1" w:styleId="6A2AE3C5798A41B6982E067BF4A3F4AF">
    <w:name w:val="6A2AE3C5798A41B6982E067BF4A3F4AF"/>
  </w:style>
  <w:style w:type="paragraph" w:customStyle="1" w:styleId="811E8FB159764A02AAB40636FF490D37">
    <w:name w:val="811E8FB159764A02AAB40636FF490D37"/>
  </w:style>
  <w:style w:type="paragraph" w:customStyle="1" w:styleId="1C5CA4023DEA4F488AA1A05666CB027C">
    <w:name w:val="1C5CA4023DEA4F488AA1A05666CB027C"/>
  </w:style>
  <w:style w:type="paragraph" w:customStyle="1" w:styleId="16AA50E799B140A682EF9D7C313E6C65">
    <w:name w:val="16AA50E799B140A682EF9D7C313E6C65"/>
  </w:style>
  <w:style w:type="paragraph" w:customStyle="1" w:styleId="09B6908732A1461A8B106C1841CD6959">
    <w:name w:val="09B6908732A1461A8B106C1841CD6959"/>
  </w:style>
  <w:style w:type="paragraph" w:customStyle="1" w:styleId="EC3A70DF82E94CA98259F051DCF548CA">
    <w:name w:val="EC3A70DF82E94CA98259F051DCF548CA"/>
  </w:style>
  <w:style w:type="paragraph" w:customStyle="1" w:styleId="F233BBBDC48A43FF957F7628F674F061">
    <w:name w:val="F233BBBDC48A43FF957F7628F674F061"/>
  </w:style>
  <w:style w:type="paragraph" w:customStyle="1" w:styleId="0FC9FA43BE65408983B31F650904DD18">
    <w:name w:val="0FC9FA43BE65408983B31F650904DD18"/>
  </w:style>
  <w:style w:type="paragraph" w:customStyle="1" w:styleId="6086FF6012954D1EBAACA0ADF2FFE3AF">
    <w:name w:val="6086FF6012954D1EBAACA0ADF2FFE3AF"/>
  </w:style>
  <w:style w:type="paragraph" w:customStyle="1" w:styleId="98AE5EE73D384D2CBC564DC76941DF7D">
    <w:name w:val="98AE5EE73D384D2CBC564DC76941DF7D"/>
  </w:style>
  <w:style w:type="paragraph" w:customStyle="1" w:styleId="24FE4F5DFFF945F798A360EEE4D619B1">
    <w:name w:val="24FE4F5DFFF945F798A360EEE4D619B1"/>
  </w:style>
  <w:style w:type="paragraph" w:customStyle="1" w:styleId="9FF8FE33DCD748469827329AB58211FD">
    <w:name w:val="9FF8FE33DCD748469827329AB58211FD"/>
  </w:style>
  <w:style w:type="paragraph" w:customStyle="1" w:styleId="86098F5EC1F6411B9C93FF3D20414A83">
    <w:name w:val="86098F5EC1F6411B9C93FF3D20414A83"/>
  </w:style>
  <w:style w:type="paragraph" w:customStyle="1" w:styleId="2E499DD8ABC14C3295BFFBC3321A2917">
    <w:name w:val="2E499DD8ABC14C3295BFFBC3321A2917"/>
  </w:style>
  <w:style w:type="paragraph" w:customStyle="1" w:styleId="A6EB19387F86410BA458FCE750F13921">
    <w:name w:val="A6EB19387F86410BA458FCE750F13921"/>
  </w:style>
  <w:style w:type="paragraph" w:customStyle="1" w:styleId="934AA56DC80041C7B73829EF4EE242A8">
    <w:name w:val="934AA56DC80041C7B73829EF4EE242A8"/>
  </w:style>
  <w:style w:type="paragraph" w:customStyle="1" w:styleId="8D5CC76E995D4C6088C858F701021958">
    <w:name w:val="8D5CC76E995D4C6088C858F701021958"/>
  </w:style>
  <w:style w:type="paragraph" w:customStyle="1" w:styleId="BB792D4CCC424492A2BFCCA7031CD410">
    <w:name w:val="BB792D4CCC424492A2BFCCA7031CD410"/>
  </w:style>
  <w:style w:type="paragraph" w:customStyle="1" w:styleId="B24A56FD851741BA94ED2C9FD68B4577">
    <w:name w:val="B24A56FD851741BA94ED2C9FD68B4577"/>
  </w:style>
  <w:style w:type="paragraph" w:customStyle="1" w:styleId="656DA48247694F5281933A4F55E9AA8D">
    <w:name w:val="656DA48247694F5281933A4F55E9AA8D"/>
  </w:style>
  <w:style w:type="paragraph" w:customStyle="1" w:styleId="D83D46AA9DE9403C8C51EF6A539BFD78">
    <w:name w:val="D83D46AA9DE9403C8C51EF6A539BFD78"/>
  </w:style>
  <w:style w:type="paragraph" w:customStyle="1" w:styleId="2950D4AC16E741108764B7CBE4C4B614">
    <w:name w:val="2950D4AC16E741108764B7CBE4C4B614"/>
  </w:style>
  <w:style w:type="paragraph" w:customStyle="1" w:styleId="CE6BF987A11D424389C189D4D76C85DC">
    <w:name w:val="CE6BF987A11D424389C189D4D76C85DC"/>
  </w:style>
  <w:style w:type="paragraph" w:customStyle="1" w:styleId="71BCEA1A8A2343AA8AF7C6774E095458">
    <w:name w:val="71BCEA1A8A2343AA8AF7C6774E095458"/>
  </w:style>
  <w:style w:type="paragraph" w:customStyle="1" w:styleId="C994534CCC2849DB8A7FCB0FBCB639C3">
    <w:name w:val="C994534CCC2849DB8A7FCB0FBCB639C3"/>
  </w:style>
  <w:style w:type="paragraph" w:customStyle="1" w:styleId="B8CC5E2528444BADA7A35D03027D9376">
    <w:name w:val="B8CC5E2528444BADA7A35D03027D9376"/>
  </w:style>
  <w:style w:type="paragraph" w:customStyle="1" w:styleId="96BD0D45B5FE41AD9ECA94DE464290E0">
    <w:name w:val="96BD0D45B5FE41AD9ECA94DE464290E0"/>
  </w:style>
  <w:style w:type="paragraph" w:customStyle="1" w:styleId="23BAF5A621D74F6686E977F41805817B">
    <w:name w:val="23BAF5A621D74F6686E977F41805817B"/>
  </w:style>
  <w:style w:type="paragraph" w:customStyle="1" w:styleId="852DE0B71CA44212930188532A837723">
    <w:name w:val="852DE0B71CA44212930188532A837723"/>
  </w:style>
  <w:style w:type="paragraph" w:customStyle="1" w:styleId="7A4EB08EA9F44DCB8796114789578A75">
    <w:name w:val="7A4EB08EA9F44DCB8796114789578A75"/>
  </w:style>
  <w:style w:type="paragraph" w:customStyle="1" w:styleId="789DAE921E3A46F5BE7805BCEECFBE09">
    <w:name w:val="789DAE921E3A46F5BE7805BCEECFBE09"/>
  </w:style>
  <w:style w:type="paragraph" w:customStyle="1" w:styleId="114BE495ACBA483FA2F6490C82382707">
    <w:name w:val="114BE495ACBA483FA2F6490C82382707"/>
  </w:style>
  <w:style w:type="paragraph" w:customStyle="1" w:styleId="82A2AC6A7F3E408297FA4B2857E30037">
    <w:name w:val="82A2AC6A7F3E408297FA4B2857E30037"/>
  </w:style>
  <w:style w:type="paragraph" w:customStyle="1" w:styleId="986B5521A8354127B4B817D51116566A">
    <w:name w:val="986B5521A8354127B4B817D51116566A"/>
  </w:style>
  <w:style w:type="paragraph" w:customStyle="1" w:styleId="A6C19976FE0E4206B5CBC19B49C726971">
    <w:name w:val="A6C19976FE0E4206B5CBC19B49C726971"/>
    <w:rsid w:val="00234DF8"/>
    <w:pPr>
      <w:spacing w:after="200" w:line="276" w:lineRule="auto"/>
    </w:pPr>
    <w:rPr>
      <w:rFonts w:eastAsiaTheme="minorHAnsi"/>
    </w:rPr>
  </w:style>
  <w:style w:type="paragraph" w:customStyle="1" w:styleId="284A1163DBDC403C9F2230950A06DDA01">
    <w:name w:val="284A1163DBDC403C9F2230950A06DDA01"/>
    <w:rsid w:val="00234DF8"/>
    <w:pPr>
      <w:spacing w:after="200" w:line="276" w:lineRule="auto"/>
    </w:pPr>
    <w:rPr>
      <w:rFonts w:eastAsiaTheme="minorHAnsi"/>
    </w:rPr>
  </w:style>
  <w:style w:type="paragraph" w:customStyle="1" w:styleId="EFCF41E84A704AC8A164B97EEFD57C1B1">
    <w:name w:val="EFCF41E84A704AC8A164B97EEFD57C1B1"/>
    <w:rsid w:val="00234DF8"/>
    <w:pPr>
      <w:spacing w:after="200" w:line="276" w:lineRule="auto"/>
      <w:ind w:left="720"/>
      <w:contextualSpacing/>
    </w:pPr>
    <w:rPr>
      <w:rFonts w:eastAsiaTheme="minorHAnsi"/>
    </w:rPr>
  </w:style>
  <w:style w:type="paragraph" w:customStyle="1" w:styleId="07F6BF05389E4C0F82BA67BD6FD159F61">
    <w:name w:val="07F6BF05389E4C0F82BA67BD6FD159F61"/>
    <w:rsid w:val="00234DF8"/>
    <w:pPr>
      <w:spacing w:after="200" w:line="276" w:lineRule="auto"/>
      <w:ind w:left="720"/>
      <w:contextualSpacing/>
    </w:pPr>
    <w:rPr>
      <w:rFonts w:eastAsiaTheme="minorHAnsi"/>
    </w:rPr>
  </w:style>
  <w:style w:type="paragraph" w:customStyle="1" w:styleId="C059E77B814447C5B452A8E01A8F32E81">
    <w:name w:val="C059E77B814447C5B452A8E01A8F32E81"/>
    <w:rsid w:val="00234DF8"/>
    <w:pPr>
      <w:spacing w:after="200" w:line="276" w:lineRule="auto"/>
      <w:ind w:left="720"/>
      <w:contextualSpacing/>
    </w:pPr>
    <w:rPr>
      <w:rFonts w:eastAsiaTheme="minorHAnsi"/>
    </w:rPr>
  </w:style>
  <w:style w:type="paragraph" w:customStyle="1" w:styleId="8C3242B532864D659A45C666AD4FA22C1">
    <w:name w:val="8C3242B532864D659A45C666AD4FA22C1"/>
    <w:rsid w:val="00234DF8"/>
    <w:pPr>
      <w:spacing w:after="200" w:line="276" w:lineRule="auto"/>
      <w:ind w:left="720"/>
      <w:contextualSpacing/>
    </w:pPr>
    <w:rPr>
      <w:rFonts w:eastAsiaTheme="minorHAnsi"/>
    </w:rPr>
  </w:style>
  <w:style w:type="paragraph" w:customStyle="1" w:styleId="3DD9A885B6EB40ACB1196A276FF1EEDF1">
    <w:name w:val="3DD9A885B6EB40ACB1196A276FF1EEDF1"/>
    <w:rsid w:val="00234DF8"/>
    <w:pPr>
      <w:spacing w:after="200" w:line="276" w:lineRule="auto"/>
      <w:ind w:left="720"/>
      <w:contextualSpacing/>
    </w:pPr>
    <w:rPr>
      <w:rFonts w:eastAsiaTheme="minorHAnsi"/>
    </w:rPr>
  </w:style>
  <w:style w:type="paragraph" w:customStyle="1" w:styleId="37A89D2D224245839497CED65B59303C1">
    <w:name w:val="37A89D2D224245839497CED65B59303C1"/>
    <w:rsid w:val="00234DF8"/>
    <w:pPr>
      <w:spacing w:after="200" w:line="276" w:lineRule="auto"/>
      <w:ind w:left="720"/>
      <w:contextualSpacing/>
    </w:pPr>
    <w:rPr>
      <w:rFonts w:eastAsiaTheme="minorHAnsi"/>
    </w:rPr>
  </w:style>
  <w:style w:type="paragraph" w:customStyle="1" w:styleId="0FC9FA43BE65408983B31F650904DD181">
    <w:name w:val="0FC9FA43BE65408983B31F650904DD181"/>
    <w:rsid w:val="00234DF8"/>
    <w:pPr>
      <w:spacing w:after="200" w:line="276" w:lineRule="auto"/>
    </w:pPr>
    <w:rPr>
      <w:rFonts w:eastAsiaTheme="minorHAnsi"/>
    </w:rPr>
  </w:style>
  <w:style w:type="paragraph" w:customStyle="1" w:styleId="6086FF6012954D1EBAACA0ADF2FFE3AF1">
    <w:name w:val="6086FF6012954D1EBAACA0ADF2FFE3AF1"/>
    <w:rsid w:val="00234DF8"/>
    <w:pPr>
      <w:spacing w:after="200" w:line="276" w:lineRule="auto"/>
    </w:pPr>
    <w:rPr>
      <w:rFonts w:eastAsiaTheme="minorHAnsi"/>
    </w:rPr>
  </w:style>
  <w:style w:type="paragraph" w:customStyle="1" w:styleId="98AE5EE73D384D2CBC564DC76941DF7D1">
    <w:name w:val="98AE5EE73D384D2CBC564DC76941DF7D1"/>
    <w:rsid w:val="00234DF8"/>
    <w:pPr>
      <w:spacing w:after="200" w:line="276" w:lineRule="auto"/>
    </w:pPr>
    <w:rPr>
      <w:rFonts w:eastAsiaTheme="minorHAnsi"/>
    </w:rPr>
  </w:style>
  <w:style w:type="paragraph" w:customStyle="1" w:styleId="24FE4F5DFFF945F798A360EEE4D619B11">
    <w:name w:val="24FE4F5DFFF945F798A360EEE4D619B11"/>
    <w:rsid w:val="00234DF8"/>
    <w:pPr>
      <w:spacing w:after="200" w:line="276" w:lineRule="auto"/>
    </w:pPr>
    <w:rPr>
      <w:rFonts w:eastAsiaTheme="minorHAnsi"/>
    </w:rPr>
  </w:style>
  <w:style w:type="paragraph" w:customStyle="1" w:styleId="9FF8FE33DCD748469827329AB58211FD1">
    <w:name w:val="9FF8FE33DCD748469827329AB58211FD1"/>
    <w:rsid w:val="00234DF8"/>
    <w:pPr>
      <w:spacing w:after="200" w:line="276" w:lineRule="auto"/>
    </w:pPr>
    <w:rPr>
      <w:rFonts w:eastAsiaTheme="minorHAnsi"/>
    </w:rPr>
  </w:style>
  <w:style w:type="paragraph" w:customStyle="1" w:styleId="86098F5EC1F6411B9C93FF3D20414A831">
    <w:name w:val="86098F5EC1F6411B9C93FF3D20414A831"/>
    <w:rsid w:val="00234DF8"/>
    <w:pPr>
      <w:spacing w:after="200" w:line="276" w:lineRule="auto"/>
    </w:pPr>
    <w:rPr>
      <w:rFonts w:eastAsiaTheme="minorHAnsi"/>
    </w:rPr>
  </w:style>
  <w:style w:type="paragraph" w:customStyle="1" w:styleId="2E499DD8ABC14C3295BFFBC3321A29171">
    <w:name w:val="2E499DD8ABC14C3295BFFBC3321A29171"/>
    <w:rsid w:val="00234DF8"/>
    <w:pPr>
      <w:spacing w:after="200" w:line="276" w:lineRule="auto"/>
    </w:pPr>
    <w:rPr>
      <w:rFonts w:eastAsiaTheme="minorHAnsi"/>
    </w:rPr>
  </w:style>
  <w:style w:type="paragraph" w:customStyle="1" w:styleId="A6EB19387F86410BA458FCE750F139211">
    <w:name w:val="A6EB19387F86410BA458FCE750F139211"/>
    <w:rsid w:val="00234DF8"/>
    <w:pPr>
      <w:spacing w:after="200" w:line="276" w:lineRule="auto"/>
    </w:pPr>
    <w:rPr>
      <w:rFonts w:eastAsiaTheme="minorHAnsi"/>
    </w:rPr>
  </w:style>
  <w:style w:type="paragraph" w:customStyle="1" w:styleId="934AA56DC80041C7B73829EF4EE242A81">
    <w:name w:val="934AA56DC80041C7B73829EF4EE242A81"/>
    <w:rsid w:val="00234DF8"/>
    <w:pPr>
      <w:spacing w:after="200" w:line="276" w:lineRule="auto"/>
    </w:pPr>
    <w:rPr>
      <w:rFonts w:eastAsiaTheme="minorHAnsi"/>
    </w:rPr>
  </w:style>
  <w:style w:type="paragraph" w:customStyle="1" w:styleId="8D5CC76E995D4C6088C858F7010219581">
    <w:name w:val="8D5CC76E995D4C6088C858F7010219581"/>
    <w:rsid w:val="00234DF8"/>
    <w:pPr>
      <w:spacing w:after="200" w:line="276" w:lineRule="auto"/>
    </w:pPr>
    <w:rPr>
      <w:rFonts w:eastAsiaTheme="minorHAnsi"/>
    </w:rPr>
  </w:style>
  <w:style w:type="paragraph" w:customStyle="1" w:styleId="BB792D4CCC424492A2BFCCA7031CD4101">
    <w:name w:val="BB792D4CCC424492A2BFCCA7031CD4101"/>
    <w:rsid w:val="00234DF8"/>
    <w:pPr>
      <w:spacing w:after="200" w:line="276" w:lineRule="auto"/>
    </w:pPr>
    <w:rPr>
      <w:rFonts w:eastAsiaTheme="minorHAnsi"/>
    </w:rPr>
  </w:style>
  <w:style w:type="paragraph" w:customStyle="1" w:styleId="B24A56FD851741BA94ED2C9FD68B45771">
    <w:name w:val="B24A56FD851741BA94ED2C9FD68B45771"/>
    <w:rsid w:val="00234DF8"/>
    <w:pPr>
      <w:spacing w:after="200" w:line="276" w:lineRule="auto"/>
    </w:pPr>
    <w:rPr>
      <w:rFonts w:eastAsiaTheme="minorHAnsi"/>
    </w:rPr>
  </w:style>
  <w:style w:type="paragraph" w:customStyle="1" w:styleId="656DA48247694F5281933A4F55E9AA8D1">
    <w:name w:val="656DA48247694F5281933A4F55E9AA8D1"/>
    <w:rsid w:val="00234DF8"/>
    <w:pPr>
      <w:spacing w:after="200" w:line="276" w:lineRule="auto"/>
    </w:pPr>
    <w:rPr>
      <w:rFonts w:eastAsiaTheme="minorHAnsi"/>
    </w:rPr>
  </w:style>
  <w:style w:type="paragraph" w:customStyle="1" w:styleId="D83D46AA9DE9403C8C51EF6A539BFD781">
    <w:name w:val="D83D46AA9DE9403C8C51EF6A539BFD781"/>
    <w:rsid w:val="00234DF8"/>
    <w:pPr>
      <w:spacing w:after="200" w:line="276" w:lineRule="auto"/>
    </w:pPr>
    <w:rPr>
      <w:rFonts w:eastAsiaTheme="minorHAnsi"/>
    </w:rPr>
  </w:style>
  <w:style w:type="paragraph" w:customStyle="1" w:styleId="2950D4AC16E741108764B7CBE4C4B6141">
    <w:name w:val="2950D4AC16E741108764B7CBE4C4B6141"/>
    <w:rsid w:val="00234DF8"/>
    <w:pPr>
      <w:spacing w:after="200" w:line="276" w:lineRule="auto"/>
    </w:pPr>
    <w:rPr>
      <w:rFonts w:eastAsiaTheme="minorHAnsi"/>
    </w:rPr>
  </w:style>
  <w:style w:type="paragraph" w:customStyle="1" w:styleId="CE6BF987A11D424389C189D4D76C85DC1">
    <w:name w:val="CE6BF987A11D424389C189D4D76C85DC1"/>
    <w:rsid w:val="00234DF8"/>
    <w:pPr>
      <w:spacing w:after="200" w:line="276" w:lineRule="auto"/>
    </w:pPr>
    <w:rPr>
      <w:rFonts w:eastAsiaTheme="minorHAnsi"/>
    </w:rPr>
  </w:style>
  <w:style w:type="paragraph" w:customStyle="1" w:styleId="71BCEA1A8A2343AA8AF7C6774E0954581">
    <w:name w:val="71BCEA1A8A2343AA8AF7C6774E0954581"/>
    <w:rsid w:val="00234DF8"/>
    <w:pPr>
      <w:spacing w:after="200" w:line="276" w:lineRule="auto"/>
    </w:pPr>
    <w:rPr>
      <w:rFonts w:eastAsiaTheme="minorHAnsi"/>
    </w:rPr>
  </w:style>
  <w:style w:type="paragraph" w:customStyle="1" w:styleId="C994534CCC2849DB8A7FCB0FBCB639C31">
    <w:name w:val="C994534CCC2849DB8A7FCB0FBCB639C31"/>
    <w:rsid w:val="00234DF8"/>
    <w:pPr>
      <w:spacing w:after="200" w:line="276" w:lineRule="auto"/>
    </w:pPr>
    <w:rPr>
      <w:rFonts w:eastAsiaTheme="minorHAnsi"/>
    </w:rPr>
  </w:style>
  <w:style w:type="paragraph" w:customStyle="1" w:styleId="B8CC5E2528444BADA7A35D03027D93761">
    <w:name w:val="B8CC5E2528444BADA7A35D03027D93761"/>
    <w:rsid w:val="00234DF8"/>
    <w:pPr>
      <w:spacing w:after="200" w:line="276" w:lineRule="auto"/>
    </w:pPr>
    <w:rPr>
      <w:rFonts w:eastAsiaTheme="minorHAnsi"/>
    </w:rPr>
  </w:style>
  <w:style w:type="paragraph" w:customStyle="1" w:styleId="96BD0D45B5FE41AD9ECA94DE464290E01">
    <w:name w:val="96BD0D45B5FE41AD9ECA94DE464290E01"/>
    <w:rsid w:val="00234DF8"/>
    <w:pPr>
      <w:spacing w:after="200" w:line="276" w:lineRule="auto"/>
    </w:pPr>
    <w:rPr>
      <w:rFonts w:eastAsiaTheme="minorHAnsi"/>
    </w:rPr>
  </w:style>
  <w:style w:type="paragraph" w:customStyle="1" w:styleId="23BAF5A621D74F6686E977F41805817B1">
    <w:name w:val="23BAF5A621D74F6686E977F41805817B1"/>
    <w:rsid w:val="00234DF8"/>
    <w:pPr>
      <w:spacing w:after="200" w:line="276" w:lineRule="auto"/>
    </w:pPr>
    <w:rPr>
      <w:rFonts w:eastAsiaTheme="minorHAnsi"/>
    </w:rPr>
  </w:style>
  <w:style w:type="paragraph" w:customStyle="1" w:styleId="852DE0B71CA44212930188532A8377231">
    <w:name w:val="852DE0B71CA44212930188532A8377231"/>
    <w:rsid w:val="00234DF8"/>
    <w:pPr>
      <w:spacing w:after="200" w:line="276" w:lineRule="auto"/>
    </w:pPr>
    <w:rPr>
      <w:rFonts w:eastAsiaTheme="minorHAnsi"/>
    </w:rPr>
  </w:style>
  <w:style w:type="paragraph" w:customStyle="1" w:styleId="82A2AC6A7F3E408297FA4B2857E300371">
    <w:name w:val="82A2AC6A7F3E408297FA4B2857E300371"/>
    <w:rsid w:val="00234DF8"/>
    <w:pPr>
      <w:spacing w:after="200" w:line="276" w:lineRule="auto"/>
    </w:pPr>
    <w:rPr>
      <w:rFonts w:eastAsiaTheme="minorHAnsi"/>
    </w:rPr>
  </w:style>
  <w:style w:type="paragraph" w:customStyle="1" w:styleId="986B5521A8354127B4B817D51116566A1">
    <w:name w:val="986B5521A8354127B4B817D51116566A1"/>
    <w:rsid w:val="00234DF8"/>
    <w:pPr>
      <w:spacing w:after="200" w:line="276" w:lineRule="auto"/>
    </w:pPr>
    <w:rPr>
      <w:rFonts w:eastAsiaTheme="minorHAnsi"/>
    </w:rPr>
  </w:style>
  <w:style w:type="paragraph" w:customStyle="1" w:styleId="A9F49BAFBCEB46DBA0E9725582341E93">
    <w:name w:val="A9F49BAFBCEB46DBA0E9725582341E93"/>
    <w:rsid w:val="00234DF8"/>
    <w:pPr>
      <w:spacing w:after="200" w:line="276" w:lineRule="auto"/>
    </w:pPr>
  </w:style>
  <w:style w:type="paragraph" w:customStyle="1" w:styleId="4D9DF6FBEF6A44CCB9ED1FA7D8A6A3151">
    <w:name w:val="4D9DF6FBEF6A44CCB9ED1FA7D8A6A3151"/>
    <w:rsid w:val="002F2FAC"/>
    <w:pPr>
      <w:spacing w:after="200" w:line="276" w:lineRule="auto"/>
    </w:pPr>
    <w:rPr>
      <w:rFonts w:eastAsiaTheme="minorHAnsi"/>
    </w:rPr>
  </w:style>
  <w:style w:type="paragraph" w:customStyle="1" w:styleId="34E8251FEB1B4C27BE7B765EE2FDD3D71">
    <w:name w:val="34E8251FEB1B4C27BE7B765EE2FDD3D71"/>
    <w:rsid w:val="002F2FAC"/>
    <w:pPr>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60A6B-FDBC-4DD3-8C62-F0D08F984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Proposal Form 18-19(4.13.21)</Template>
  <TotalTime>1</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Diaco</dc:creator>
  <cp:lastModifiedBy>mbarnhill</cp:lastModifiedBy>
  <cp:revision>2</cp:revision>
  <cp:lastPrinted>2018-09-19T13:43:00Z</cp:lastPrinted>
  <dcterms:created xsi:type="dcterms:W3CDTF">2021-12-16T21:29:00Z</dcterms:created>
  <dcterms:modified xsi:type="dcterms:W3CDTF">2021-12-16T21:29:00Z</dcterms:modified>
</cp:coreProperties>
</file>