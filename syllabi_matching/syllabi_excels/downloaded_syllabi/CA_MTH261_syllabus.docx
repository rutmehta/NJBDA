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9A39F" w14:textId="77777777" w:rsidR="008E3FB3" w:rsidRPr="00382ECB" w:rsidRDefault="00944B89" w:rsidP="001573BD">
      <w:pPr>
        <w:rPr>
          <w:rFonts w:ascii="Calibri" w:hAnsi="Calibri" w:cs="Times New Roman"/>
          <w:sz w:val="24"/>
          <w:szCs w:val="24"/>
        </w:rPr>
      </w:pPr>
      <w:r>
        <w:rPr>
          <w:rFonts w:ascii="Arial" w:hAnsi="Arial" w:cs="Arial"/>
          <w:noProof/>
          <w:color w:val="333333"/>
        </w:rPr>
        <w:drawing>
          <wp:anchor distT="0" distB="0" distL="114300" distR="114300" simplePos="0" relativeHeight="251666944" behindDoc="1" locked="0" layoutInCell="1" allowOverlap="1" wp14:anchorId="448D73C6" wp14:editId="019F57B6">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3E56EF9E" w14:textId="5A05D2BD" w:rsidR="00675A4D" w:rsidRPr="00F36551" w:rsidRDefault="00675A4D" w:rsidP="00413984">
      <w:pPr>
        <w:pStyle w:val="Heading1"/>
        <w:jc w:val="center"/>
        <w:rPr>
          <w:rFonts w:asciiTheme="minorHAnsi" w:hAnsiTheme="minorHAnsi"/>
          <w:u w:val="single"/>
        </w:rPr>
      </w:pPr>
    </w:p>
    <w:p w14:paraId="2833469C"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522889B7"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78381069"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19DA91AB" w14:textId="77777777" w:rsidR="00111358" w:rsidRPr="00F3437F" w:rsidRDefault="00111358" w:rsidP="00F36B03">
      <w:pPr>
        <w:spacing w:line="240" w:lineRule="auto"/>
        <w:contextualSpacing/>
        <w:jc w:val="center"/>
        <w:rPr>
          <w:rFonts w:ascii="Calibri" w:hAnsi="Calibri" w:cs="Times New Roman"/>
          <w:b/>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1320"/>
        <w:gridCol w:w="1672"/>
        <w:gridCol w:w="441"/>
        <w:gridCol w:w="2103"/>
        <w:gridCol w:w="2925"/>
      </w:tblGrid>
      <w:tr w:rsidR="001D3591" w:rsidRPr="00382ECB" w14:paraId="476A5047"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71131AF8"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6B60D993B3AD43CCA54053095E8F3FD2"/>
              </w:placeholder>
            </w:sdtPr>
            <w:sdtEndPr/>
            <w:sdtContent>
              <w:p w14:paraId="04FE91BC" w14:textId="07BF4714" w:rsidR="001D3591" w:rsidRPr="00382ECB" w:rsidRDefault="00764911" w:rsidP="00F36B03">
                <w:pPr>
                  <w:spacing w:after="240"/>
                  <w:contextualSpacing/>
                  <w:rPr>
                    <w:rFonts w:ascii="Calibri" w:hAnsi="Calibri" w:cs="Times New Roman"/>
                    <w:sz w:val="24"/>
                    <w:szCs w:val="24"/>
                  </w:rPr>
                </w:pPr>
                <w:r>
                  <w:rPr>
                    <w:rFonts w:ascii="Calibri" w:hAnsi="Calibri" w:cs="Times New Roman"/>
                    <w:sz w:val="24"/>
                    <w:szCs w:val="24"/>
                  </w:rPr>
                  <w:t>MTH-</w:t>
                </w:r>
                <w:r w:rsidR="00CE038E">
                  <w:rPr>
                    <w:rFonts w:ascii="Calibri" w:hAnsi="Calibri" w:cs="Times New Roman"/>
                    <w:sz w:val="24"/>
                    <w:szCs w:val="24"/>
                  </w:rPr>
                  <w:t>2</w:t>
                </w:r>
                <w:r>
                  <w:rPr>
                    <w:rFonts w:ascii="Calibri" w:hAnsi="Calibri" w:cs="Times New Roman"/>
                    <w:sz w:val="24"/>
                    <w:szCs w:val="24"/>
                  </w:rPr>
                  <w:t>6</w:t>
                </w:r>
                <w:r w:rsidR="00265802">
                  <w:rPr>
                    <w:rFonts w:ascii="Calibri" w:hAnsi="Calibri" w:cs="Times New Roman"/>
                    <w:sz w:val="24"/>
                    <w:szCs w:val="24"/>
                  </w:rPr>
                  <w:t>1</w:t>
                </w:r>
              </w:p>
            </w:sdtContent>
          </w:sdt>
        </w:tc>
        <w:tc>
          <w:tcPr>
            <w:tcW w:w="7308" w:type="dxa"/>
            <w:gridSpan w:val="4"/>
            <w:tcBorders>
              <w:top w:val="single" w:sz="4" w:space="0" w:color="7F7F7F" w:themeColor="text1" w:themeTint="80"/>
              <w:bottom w:val="single" w:sz="4" w:space="0" w:color="7F7F7F" w:themeColor="text1" w:themeTint="80"/>
            </w:tcBorders>
          </w:tcPr>
          <w:p w14:paraId="352993AB"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bookmarkStart w:id="0" w:name="_GoBack"/>
            <w:bookmarkEnd w:id="0"/>
          </w:p>
          <w:p w14:paraId="1712CDB5" w14:textId="2BE7A1C5" w:rsidR="001D3591" w:rsidRPr="00382ECB" w:rsidRDefault="00C9211A"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C682E13ACB2D40CCBFE4478A2F6F2F91"/>
                </w:placeholder>
              </w:sdtPr>
              <w:sdtEndPr/>
              <w:sdtContent>
                <w:r w:rsidR="00265802">
                  <w:rPr>
                    <w:rFonts w:ascii="Calibri" w:hAnsi="Calibri" w:cs="Times New Roman"/>
                    <w:sz w:val="24"/>
                    <w:szCs w:val="24"/>
                  </w:rPr>
                  <w:t xml:space="preserve">Introduction to </w:t>
                </w:r>
                <w:r w:rsidR="00764911">
                  <w:rPr>
                    <w:rFonts w:ascii="Calibri" w:hAnsi="Calibri" w:cs="Times New Roman"/>
                    <w:sz w:val="24"/>
                    <w:szCs w:val="24"/>
                  </w:rPr>
                  <w:t>Math</w:t>
                </w:r>
                <w:r w:rsidR="00986676">
                  <w:rPr>
                    <w:rFonts w:ascii="Calibri" w:hAnsi="Calibri" w:cs="Times New Roman"/>
                    <w:sz w:val="24"/>
                    <w:szCs w:val="24"/>
                  </w:rPr>
                  <w:t>ematical Modeling</w:t>
                </w:r>
              </w:sdtContent>
            </w:sdt>
          </w:p>
        </w:tc>
      </w:tr>
      <w:tr w:rsidR="00693CE8" w:rsidRPr="00382ECB" w14:paraId="2C714C4C"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54967E1F" w14:textId="7690107E"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F4E8E8175119403ABF0707FF54678720"/>
                </w:placeholder>
              </w:sdtPr>
              <w:sdtEndPr/>
              <w:sdtContent>
                <w:r w:rsidR="00764911">
                  <w:rPr>
                    <w:rFonts w:ascii="Calibri" w:hAnsi="Calibri" w:cs="Times New Roman"/>
                    <w:sz w:val="24"/>
                    <w:szCs w:val="24"/>
                  </w:rPr>
                  <w:t>Mathematics</w:t>
                </w:r>
              </w:sdtContent>
            </w:sdt>
          </w:p>
        </w:tc>
      </w:tr>
      <w:tr w:rsidR="00052F8A" w:rsidRPr="00382ECB" w14:paraId="1B6BF893"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1188BBB4" w14:textId="5A0319C1" w:rsidR="00052F8A" w:rsidRPr="004A4C83" w:rsidRDefault="00052F8A" w:rsidP="00F10B44">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p>
        </w:tc>
        <w:tc>
          <w:tcPr>
            <w:tcW w:w="7308" w:type="dxa"/>
            <w:gridSpan w:val="4"/>
            <w:tcBorders>
              <w:top w:val="single" w:sz="4" w:space="0" w:color="7F7F7F" w:themeColor="text1" w:themeTint="80"/>
              <w:bottom w:val="single" w:sz="4" w:space="0" w:color="7F7F7F" w:themeColor="text1" w:themeTint="80"/>
            </w:tcBorders>
          </w:tcPr>
          <w:p w14:paraId="4595B5CB" w14:textId="43FFF39B" w:rsidR="009D7CE5" w:rsidRPr="004A4C83" w:rsidRDefault="009D7CE5" w:rsidP="00F36B03">
            <w:pPr>
              <w:spacing w:after="240"/>
              <w:contextualSpacing/>
              <w:rPr>
                <w:rFonts w:ascii="Calibri" w:hAnsi="Calibri" w:cs="Times New Roman"/>
                <w:sz w:val="24"/>
                <w:szCs w:val="24"/>
              </w:rPr>
            </w:pPr>
          </w:p>
        </w:tc>
      </w:tr>
      <w:tr w:rsidR="00693CE8" w:rsidRPr="00382ECB" w14:paraId="68FD1D1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82BF25A"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4275565E"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5151F69D" w14:textId="03F3BCF8"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B1FA0056739C43AC9D2B83F39564ABFB"/>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FC09FC">
                  <w:rPr>
                    <w:rFonts w:ascii="Calibri" w:hAnsi="Calibri" w:cs="Times New Roman"/>
                    <w:sz w:val="24"/>
                    <w:szCs w:val="24"/>
                  </w:rPr>
                  <w:t>February</w:t>
                </w:r>
              </w:sdtContent>
            </w:sdt>
          </w:p>
        </w:tc>
        <w:tc>
          <w:tcPr>
            <w:tcW w:w="5148" w:type="dxa"/>
            <w:gridSpan w:val="2"/>
            <w:tcBorders>
              <w:top w:val="single" w:sz="4" w:space="0" w:color="7F7F7F" w:themeColor="text1" w:themeTint="80"/>
              <w:bottom w:val="single" w:sz="4" w:space="0" w:color="7F7F7F" w:themeColor="text1" w:themeTint="80"/>
            </w:tcBorders>
          </w:tcPr>
          <w:p w14:paraId="506EB728" w14:textId="34666A22" w:rsidR="0000768C" w:rsidRPr="004A4C83" w:rsidRDefault="00C9211A"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DC8458AB06AF40678B29529985499EB3"/>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FC09FC">
                  <w:rPr>
                    <w:rFonts w:ascii="Calibri" w:hAnsi="Calibri" w:cs="Times New Roman"/>
                    <w:sz w:val="24"/>
                    <w:szCs w:val="24"/>
                  </w:rPr>
                  <w:t>2024</w:t>
                </w:r>
              </w:sdtContent>
            </w:sdt>
          </w:p>
        </w:tc>
      </w:tr>
      <w:tr w:rsidR="0000768C" w:rsidRPr="00382ECB" w14:paraId="6C61B116"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A7F3003" w14:textId="77777777" w:rsidR="0000768C" w:rsidRPr="00CD60C6" w:rsidRDefault="00CB1D31" w:rsidP="00F36B03">
            <w:pPr>
              <w:spacing w:after="240"/>
              <w:contextualSpacing/>
              <w:rPr>
                <w:rFonts w:ascii="Calibri" w:hAnsi="Calibri" w:cs="Times New Roman"/>
                <w:sz w:val="20"/>
                <w:szCs w:val="20"/>
              </w:rPr>
            </w:pPr>
            <w:r w:rsidRPr="00CD60C6">
              <w:rPr>
                <w:rFonts w:ascii="Calibri" w:hAnsi="Calibri" w:cs="Times New Roman"/>
                <w:sz w:val="20"/>
                <w:szCs w:val="20"/>
              </w:rPr>
              <w:t>(This Department Master Syllabus has been examined by the program/department faculty members and it is decided a change requiring a revision is necessary at this time.)</w:t>
            </w:r>
          </w:p>
        </w:tc>
      </w:tr>
      <w:tr w:rsidR="0000768C" w:rsidRPr="00382ECB" w14:paraId="232A3F0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AD39C90" w14:textId="77777777" w:rsidR="0000768C" w:rsidRPr="00CD60C6" w:rsidRDefault="00450D4A" w:rsidP="00F36B03">
            <w:pPr>
              <w:spacing w:after="240"/>
              <w:contextualSpacing/>
              <w:rPr>
                <w:rFonts w:ascii="Calibri" w:hAnsi="Calibri" w:cs="Times New Roman"/>
                <w:sz w:val="20"/>
                <w:szCs w:val="20"/>
              </w:rPr>
            </w:pPr>
            <w:r w:rsidRPr="00CD60C6">
              <w:rPr>
                <w:rFonts w:ascii="Calibri" w:hAnsi="Calibri" w:cs="Times New Roman"/>
                <w:sz w:val="20"/>
                <w:szCs w:val="20"/>
              </w:rPr>
              <w:t>N.B.  A change to the course materials</w:t>
            </w:r>
            <w:r w:rsidR="007D7363" w:rsidRPr="00CD60C6">
              <w:rPr>
                <w:rFonts w:ascii="Calibri" w:hAnsi="Calibri" w:cs="Times New Roman"/>
                <w:sz w:val="20"/>
                <w:szCs w:val="20"/>
              </w:rPr>
              <w:t xml:space="preserve"> alone (textbooks and/or supplemen</w:t>
            </w:r>
            <w:r w:rsidRPr="00CD60C6">
              <w:rPr>
                <w:rFonts w:ascii="Calibri" w:hAnsi="Calibri" w:cs="Times New Roman"/>
                <w:sz w:val="20"/>
                <w:szCs w:val="20"/>
              </w:rPr>
              <w:t xml:space="preserve">tary materials) may not constitute a revision.  Any other change to the items listed below on this form is considered a revision and requires approval by the </w:t>
            </w:r>
            <w:r w:rsidR="007D7363" w:rsidRPr="00CD60C6">
              <w:rPr>
                <w:rFonts w:ascii="Calibri" w:hAnsi="Calibri" w:cs="Times New Roman"/>
                <w:sz w:val="20"/>
                <w:szCs w:val="20"/>
              </w:rPr>
              <w:t>department/</w:t>
            </w:r>
            <w:r w:rsidRPr="00CD60C6">
              <w:rPr>
                <w:rFonts w:ascii="Calibri" w:hAnsi="Calibri" w:cs="Times New Roman"/>
                <w:sz w:val="20"/>
                <w:szCs w:val="20"/>
              </w:rPr>
              <w:t xml:space="preserve">program faculty at a </w:t>
            </w:r>
            <w:r w:rsidR="007D7363" w:rsidRPr="00CD60C6">
              <w:rPr>
                <w:rFonts w:ascii="Calibri" w:hAnsi="Calibri" w:cs="Times New Roman"/>
                <w:sz w:val="20"/>
                <w:szCs w:val="20"/>
              </w:rPr>
              <w:t>department/program</w:t>
            </w:r>
            <w:r w:rsidR="008B0295" w:rsidRPr="00CD60C6">
              <w:rPr>
                <w:rFonts w:ascii="Calibri" w:hAnsi="Calibri" w:cs="Times New Roman"/>
                <w:sz w:val="20"/>
                <w:szCs w:val="20"/>
              </w:rPr>
              <w:t xml:space="preserve"> meeting and by the division at a Chair</w:t>
            </w:r>
            <w:r w:rsidR="00CF7DBB" w:rsidRPr="00CD60C6">
              <w:rPr>
                <w:rFonts w:ascii="Calibri" w:hAnsi="Calibri" w:cs="Times New Roman"/>
                <w:sz w:val="20"/>
                <w:szCs w:val="20"/>
              </w:rPr>
              <w:t>s and Coordinator meeting</w:t>
            </w:r>
            <w:r w:rsidR="006104BD" w:rsidRPr="00CD60C6">
              <w:rPr>
                <w:rFonts w:ascii="Calibri" w:hAnsi="Calibri" w:cs="Times New Roman"/>
                <w:sz w:val="20"/>
                <w:szCs w:val="20"/>
              </w:rPr>
              <w:t>.</w:t>
            </w:r>
          </w:p>
        </w:tc>
      </w:tr>
      <w:tr w:rsidR="0000768C" w:rsidRPr="00382ECB" w14:paraId="1183C404"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6C05C4A" w14:textId="1563D066"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sdt>
              <w:sdtPr>
                <w:rPr>
                  <w:rFonts w:ascii="Calibri" w:hAnsi="Calibri" w:cs="Times New Roman"/>
                  <w:sz w:val="24"/>
                  <w:szCs w:val="24"/>
                </w:rPr>
                <w:alias w:val="Credits"/>
                <w:tag w:val="Credits"/>
                <w:id w:val="245699839"/>
                <w:lock w:val="sdtLocked"/>
                <w:placeholder>
                  <w:docPart w:val="A61ED5FD3D3C4D0884CFB34656D13A14"/>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CD60C6">
                  <w:rPr>
                    <w:rFonts w:ascii="Calibri" w:hAnsi="Calibri" w:cs="Times New Roman"/>
                    <w:sz w:val="24"/>
                    <w:szCs w:val="24"/>
                  </w:rPr>
                  <w:t>3</w:t>
                </w:r>
              </w:sdtContent>
            </w:sdt>
          </w:p>
          <w:p w14:paraId="3CA14293"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7FBE7067"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0703934A"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2F363C73" w14:textId="781A6005"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592719FAC288413D9D7FFD272686973A"/>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CE038E">
                  <w:rPr>
                    <w:rFonts w:ascii="Calibri" w:hAnsi="Calibri" w:cs="Times New Roman"/>
                    <w:sz w:val="24"/>
                    <w:szCs w:val="24"/>
                  </w:rPr>
                  <w:t>3</w:t>
                </w:r>
              </w:sdtContent>
            </w:sdt>
          </w:p>
        </w:tc>
        <w:tc>
          <w:tcPr>
            <w:tcW w:w="2610" w:type="dxa"/>
            <w:gridSpan w:val="2"/>
            <w:tcBorders>
              <w:top w:val="single" w:sz="4" w:space="0" w:color="7F7F7F" w:themeColor="text1" w:themeTint="80"/>
              <w:bottom w:val="single" w:sz="4" w:space="0" w:color="7F7F7F" w:themeColor="text1" w:themeTint="80"/>
            </w:tcBorders>
          </w:tcPr>
          <w:p w14:paraId="4EB9D4F4" w14:textId="77777777"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7EF244BB4A4C4ADEA52376EDB283A979"/>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764911">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4A2B71ED" w14:textId="77777777"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87C13FAEE7B04B16B86E775E964EEE13"/>
                </w:placeholder>
              </w:sdtPr>
              <w:sdtEndPr/>
              <w:sdtContent>
                <w:r w:rsidR="00764911">
                  <w:rPr>
                    <w:rFonts w:ascii="Calibri" w:hAnsi="Calibri" w:cs="Times New Roman"/>
                    <w:sz w:val="24"/>
                    <w:szCs w:val="24"/>
                  </w:rPr>
                  <w:t>0</w:t>
                </w:r>
              </w:sdtContent>
            </w:sdt>
          </w:p>
        </w:tc>
      </w:tr>
      <w:tr w:rsidR="0000768C" w:rsidRPr="00382ECB" w14:paraId="6D0690F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7EB216B" w14:textId="1A46394D"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EB36D9731FAE4A5EAAC407679A2AF2B7"/>
                </w:placeholder>
              </w:sdtPr>
              <w:sdtEndPr/>
              <w:sdtContent>
                <w:r w:rsidR="00764911">
                  <w:rPr>
                    <w:bCs/>
                    <w:color w:val="000000"/>
                  </w:rPr>
                  <w:t>MTH-1</w:t>
                </w:r>
                <w:r w:rsidR="00CE038E">
                  <w:rPr>
                    <w:bCs/>
                    <w:color w:val="000000"/>
                  </w:rPr>
                  <w:t>50</w:t>
                </w:r>
                <w:r w:rsidR="00764911">
                  <w:rPr>
                    <w:color w:val="000000"/>
                  </w:rPr>
                  <w:t xml:space="preserve"> (</w:t>
                </w:r>
                <w:r w:rsidR="00CE038E">
                  <w:rPr>
                    <w:color w:val="000000"/>
                  </w:rPr>
                  <w:t>C</w:t>
                </w:r>
                <w:r w:rsidR="00764911">
                  <w:rPr>
                    <w:color w:val="000000"/>
                  </w:rPr>
                  <w:t>alculus</w:t>
                </w:r>
                <w:r w:rsidR="00CE038E">
                  <w:rPr>
                    <w:color w:val="000000"/>
                  </w:rPr>
                  <w:t xml:space="preserve"> II</w:t>
                </w:r>
                <w:r w:rsidR="00764911">
                  <w:rPr>
                    <w:color w:val="000000"/>
                  </w:rPr>
                  <w:t>)</w:t>
                </w:r>
              </w:sdtContent>
            </w:sdt>
          </w:p>
          <w:p w14:paraId="226DE568"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4A8CFC33"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FF40077" w14:textId="313E9659"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3DF2F993E5DA45B1A737F53464397693"/>
                </w:placeholder>
              </w:sdtPr>
              <w:sdtEndPr/>
              <w:sdtContent>
                <w:r w:rsidR="00B55526">
                  <w:rPr>
                    <w:rFonts w:ascii="Calibri" w:hAnsi="Calibri" w:cs="Times New Roman"/>
                    <w:sz w:val="24"/>
                    <w:szCs w:val="24"/>
                  </w:rPr>
                  <w:t>None</w:t>
                </w:r>
              </w:sdtContent>
            </w:sdt>
          </w:p>
          <w:p w14:paraId="3EC299A4"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6544DEDC"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DB3FF48" w14:textId="0260560F"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sdt>
              <w:sdtPr>
                <w:rPr>
                  <w:rFonts w:ascii="Calibri" w:hAnsi="Calibri" w:cs="Times New Roman"/>
                  <w:sz w:val="24"/>
                  <w:szCs w:val="24"/>
                </w:rPr>
                <w:alias w:val="Course Description"/>
                <w:tag w:val="Course Description"/>
                <w:id w:val="1040862550"/>
                <w:lock w:val="sdtLocked"/>
                <w:placeholder>
                  <w:docPart w:val="1FD3A9DBED2B4DA58236249476C85DF8"/>
                </w:placeholder>
              </w:sdtPr>
              <w:sdtEndPr/>
              <w:sdtContent>
                <w:r w:rsidR="00FC09FC" w:rsidRPr="004B3F1E">
                  <w:rPr>
                    <w:sz w:val="24"/>
                    <w:szCs w:val="24"/>
                  </w:rPr>
                  <w:t xml:space="preserve">This course introduces </w:t>
                </w:r>
                <w:r w:rsidR="00AE4610" w:rsidRPr="004B3F1E">
                  <w:rPr>
                    <w:sz w:val="24"/>
                    <w:szCs w:val="24"/>
                  </w:rPr>
                  <w:t xml:space="preserve">relevant </w:t>
                </w:r>
                <w:r w:rsidR="00FC09FC" w:rsidRPr="004B3F1E">
                  <w:rPr>
                    <w:sz w:val="24"/>
                    <w:szCs w:val="24"/>
                  </w:rPr>
                  <w:t>concepts from Calculus III and Linear Algebra for linear modeling and optimization, providing mathematical foundations as they are needed and motivated by applications. The focus is neither on proof nor excessive hand computations; instead, it is on employing and relating mathematics to real-world ideas. Concepts are made concrete through numerical computation. Topics covered include vectors, dot product, distance, projection, matrix algebra, techniques of solving linear algebra systems, the derivative of multivariate functions and its applications, optimization and gradient method of steepest descent, and matrix factorization.</w:t>
                </w:r>
              </w:sdtContent>
            </w:sdt>
          </w:p>
          <w:p w14:paraId="1D551CF7" w14:textId="77777777" w:rsidR="00636F6E" w:rsidRPr="00F3437F" w:rsidRDefault="00636F6E" w:rsidP="00F36B03">
            <w:pPr>
              <w:spacing w:after="240"/>
              <w:contextualSpacing/>
              <w:rPr>
                <w:rFonts w:ascii="Calibri" w:hAnsi="Calibri" w:cs="Times New Roman"/>
                <w:sz w:val="12"/>
                <w:szCs w:val="12"/>
              </w:rPr>
            </w:pPr>
          </w:p>
        </w:tc>
      </w:tr>
      <w:tr w:rsidR="0000768C" w:rsidRPr="00382ECB" w14:paraId="77A18B5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E26816E" w14:textId="77777777" w:rsidR="008E1C44" w:rsidRPr="008E1C44" w:rsidRDefault="008E1C44" w:rsidP="00F36B03">
            <w:pPr>
              <w:spacing w:after="240"/>
              <w:contextualSpacing/>
              <w:jc w:val="center"/>
              <w:rPr>
                <w:rFonts w:ascii="Calibri" w:hAnsi="Calibri" w:cs="Times New Roman"/>
                <w:sz w:val="12"/>
                <w:szCs w:val="12"/>
              </w:rPr>
            </w:pPr>
          </w:p>
          <w:p w14:paraId="464014D4"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236BE7E0" w14:textId="77777777" w:rsidR="008E2654" w:rsidRPr="00F3437F" w:rsidRDefault="008E2654" w:rsidP="00F36B03">
            <w:pPr>
              <w:spacing w:after="240"/>
              <w:contextualSpacing/>
              <w:rPr>
                <w:rFonts w:ascii="Calibri" w:hAnsi="Calibri" w:cs="Times New Roman"/>
                <w:sz w:val="12"/>
                <w:szCs w:val="12"/>
              </w:rPr>
            </w:pPr>
          </w:p>
          <w:p w14:paraId="7DAB5490"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30D81080"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ascii="Calibri" w:hAnsi="Calibri" w:cs="Times New Roman"/>
                <w:sz w:val="24"/>
                <w:szCs w:val="24"/>
              </w:rPr>
              <w:id w:val="-980457879"/>
              <w:placeholder>
                <w:docPart w:val="742BA63BB66744378F693268158FD43D"/>
              </w:placeholder>
            </w:sdtPr>
            <w:sdtEndPr/>
            <w:sdtContent>
              <w:p w14:paraId="6BFDBF76" w14:textId="1D317B56" w:rsidR="00764911" w:rsidRPr="00662EBD" w:rsidRDefault="00764911" w:rsidP="00764911">
                <w:pPr>
                  <w:numPr>
                    <w:ilvl w:val="0"/>
                    <w:numId w:val="17"/>
                  </w:numPr>
                  <w:rPr>
                    <w:sz w:val="24"/>
                    <w:szCs w:val="24"/>
                  </w:rPr>
                </w:pPr>
                <w:r w:rsidRPr="00662EBD">
                  <w:rPr>
                    <w:sz w:val="24"/>
                    <w:szCs w:val="24"/>
                  </w:rPr>
                  <w:t xml:space="preserve">Model real-word phenomena with functions (e.g. linear, polynomial, exponential, </w:t>
                </w:r>
                <w:r w:rsidR="00CD60C6" w:rsidRPr="00662EBD">
                  <w:rPr>
                    <w:sz w:val="24"/>
                    <w:szCs w:val="24"/>
                  </w:rPr>
                  <w:t>etc.</w:t>
                </w:r>
                <w:r w:rsidRPr="00662EBD">
                  <w:rPr>
                    <w:sz w:val="24"/>
                    <w:szCs w:val="24"/>
                  </w:rPr>
                  <w:t>) as assessed by homework, tests, quizzes, and projects.</w:t>
                </w:r>
              </w:p>
              <w:p w14:paraId="217350A2" w14:textId="4F02913D" w:rsidR="00764911" w:rsidRPr="00FC09FC" w:rsidRDefault="00764911" w:rsidP="00FC09FC">
                <w:pPr>
                  <w:numPr>
                    <w:ilvl w:val="0"/>
                    <w:numId w:val="17"/>
                  </w:numPr>
                  <w:rPr>
                    <w:sz w:val="24"/>
                    <w:szCs w:val="24"/>
                  </w:rPr>
                </w:pPr>
                <w:r w:rsidRPr="00662EBD">
                  <w:rPr>
                    <w:sz w:val="24"/>
                    <w:szCs w:val="24"/>
                  </w:rPr>
                  <w:t>Evaluate optimization functions and interpret the results as assessed by homework, tests, quizzes, and projects.</w:t>
                </w:r>
              </w:p>
              <w:p w14:paraId="5FE929B9" w14:textId="77777777" w:rsidR="00764911" w:rsidRPr="00662EBD" w:rsidRDefault="00764911" w:rsidP="00764911">
                <w:pPr>
                  <w:numPr>
                    <w:ilvl w:val="0"/>
                    <w:numId w:val="17"/>
                  </w:numPr>
                  <w:rPr>
                    <w:sz w:val="24"/>
                    <w:szCs w:val="24"/>
                  </w:rPr>
                </w:pPr>
                <w:r w:rsidRPr="00662EBD">
                  <w:rPr>
                    <w:sz w:val="24"/>
                    <w:szCs w:val="24"/>
                  </w:rPr>
                  <w:t>Carry out matrix algebra and analyze higher dimensional models as assessed by homework, tests, quizzes, and projects.</w:t>
                </w:r>
              </w:p>
              <w:p w14:paraId="0EF27F81" w14:textId="77777777" w:rsidR="00764911" w:rsidRPr="00662EBD" w:rsidRDefault="00764911" w:rsidP="00764911">
                <w:pPr>
                  <w:numPr>
                    <w:ilvl w:val="0"/>
                    <w:numId w:val="17"/>
                  </w:numPr>
                  <w:rPr>
                    <w:sz w:val="24"/>
                    <w:szCs w:val="24"/>
                  </w:rPr>
                </w:pPr>
                <w:r w:rsidRPr="00662EBD">
                  <w:rPr>
                    <w:sz w:val="24"/>
                    <w:szCs w:val="24"/>
                  </w:rPr>
                  <w:t>Generate models for varied applications, using a diversity of tools as assessed by homework, tests, quizzes, and projects.</w:t>
                </w:r>
              </w:p>
              <w:p w14:paraId="3E29425A" w14:textId="530DF33E" w:rsidR="00E37A3A" w:rsidRPr="00CD60C6" w:rsidRDefault="00764911" w:rsidP="00CD60C6">
                <w:pPr>
                  <w:numPr>
                    <w:ilvl w:val="0"/>
                    <w:numId w:val="17"/>
                  </w:numPr>
                  <w:rPr>
                    <w:sz w:val="24"/>
                    <w:szCs w:val="24"/>
                  </w:rPr>
                </w:pPr>
                <w:r w:rsidRPr="00662EBD">
                  <w:rPr>
                    <w:sz w:val="24"/>
                    <w:szCs w:val="24"/>
                  </w:rPr>
                  <w:t>Analyze the sensitivity of models to small changes in the inputs</w:t>
                </w:r>
                <w:r>
                  <w:rPr>
                    <w:sz w:val="24"/>
                    <w:szCs w:val="24"/>
                  </w:rPr>
                  <w:t xml:space="preserve"> </w:t>
                </w:r>
                <w:r w:rsidRPr="00662EBD">
                  <w:rPr>
                    <w:sz w:val="24"/>
                    <w:szCs w:val="24"/>
                  </w:rPr>
                  <w:t>as assessed by homework, tests, quizzes, and projects.</w:t>
                </w:r>
              </w:p>
            </w:sdtContent>
          </w:sdt>
          <w:p w14:paraId="1C37DF72" w14:textId="77777777" w:rsidR="00F3437F" w:rsidRDefault="00F3437F" w:rsidP="00F36B03">
            <w:pPr>
              <w:spacing w:after="240"/>
              <w:contextualSpacing/>
              <w:rPr>
                <w:rFonts w:ascii="Calibri" w:hAnsi="Calibri" w:cs="Times New Roman"/>
                <w:sz w:val="24"/>
                <w:szCs w:val="24"/>
              </w:rPr>
            </w:pPr>
          </w:p>
          <w:p w14:paraId="6AEFFB53" w14:textId="77777777" w:rsidR="00F10B44" w:rsidRDefault="00F10B44" w:rsidP="00F36B03">
            <w:pPr>
              <w:spacing w:after="240"/>
              <w:contextualSpacing/>
              <w:rPr>
                <w:rFonts w:ascii="Calibri" w:hAnsi="Calibri" w:cs="Times New Roman"/>
                <w:sz w:val="24"/>
                <w:szCs w:val="24"/>
              </w:rPr>
            </w:pPr>
          </w:p>
          <w:p w14:paraId="5F3F01CF"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ascii="Calibri" w:hAnsi="Calibri" w:cs="Times New Roman"/>
                <w:sz w:val="24"/>
                <w:szCs w:val="24"/>
              </w:rPr>
              <w:id w:val="1546406384"/>
              <w:placeholder>
                <w:docPart w:val="F66802BDDC2448C2A57C0DED2D136C3E"/>
              </w:placeholder>
            </w:sdtPr>
            <w:sdtEndPr/>
            <w:sdtContent>
              <w:p w14:paraId="0F3554FE" w14:textId="59397E78" w:rsidR="00172B3E" w:rsidRDefault="00986676" w:rsidP="00F36B03">
                <w:pPr>
                  <w:spacing w:after="240"/>
                  <w:contextualSpacing/>
                  <w:rPr>
                    <w:rFonts w:ascii="Calibri" w:hAnsi="Calibri" w:cs="Times New Roman"/>
                    <w:sz w:val="24"/>
                    <w:szCs w:val="24"/>
                  </w:rPr>
                </w:pPr>
                <w:r>
                  <w:rPr>
                    <w:rFonts w:ascii="Calibri" w:hAnsi="Calibri" w:cs="Times New Roman"/>
                    <w:sz w:val="24"/>
                    <w:szCs w:val="24"/>
                  </w:rPr>
                  <w:t>Homework,</w:t>
                </w:r>
                <w:r w:rsidR="00CD60C6">
                  <w:rPr>
                    <w:rFonts w:ascii="Calibri" w:hAnsi="Calibri" w:cs="Times New Roman"/>
                    <w:sz w:val="24"/>
                    <w:szCs w:val="24"/>
                  </w:rPr>
                  <w:t xml:space="preserve"> </w:t>
                </w:r>
                <w:r>
                  <w:rPr>
                    <w:rFonts w:ascii="Calibri" w:hAnsi="Calibri" w:cs="Times New Roman"/>
                    <w:sz w:val="24"/>
                    <w:szCs w:val="24"/>
                  </w:rPr>
                  <w:t>tests, quizzes, and projects</w:t>
                </w:r>
              </w:p>
            </w:sdtContent>
          </w:sdt>
          <w:p w14:paraId="0301D052" w14:textId="138982BC" w:rsidR="001A5F01" w:rsidRPr="001A5F01" w:rsidRDefault="00AF5B51" w:rsidP="00F10B44">
            <w:pPr>
              <w:spacing w:after="240"/>
              <w:contextualSpacing/>
              <w:rPr>
                <w:rFonts w:ascii="Calibri" w:hAnsi="Calibri" w:cs="Times New Roman"/>
                <w:sz w:val="12"/>
                <w:szCs w:val="12"/>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tc>
      </w:tr>
      <w:tr w:rsidR="0000768C" w:rsidRPr="00382ECB" w14:paraId="35B54A5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B6A7EBE" w14:textId="77777777" w:rsidR="008E1C44" w:rsidRPr="008E1C44" w:rsidRDefault="008E1C44" w:rsidP="00F36B03">
            <w:pPr>
              <w:spacing w:after="240"/>
              <w:contextualSpacing/>
              <w:jc w:val="center"/>
              <w:rPr>
                <w:rFonts w:ascii="Calibri" w:hAnsi="Calibri" w:cs="Times New Roman"/>
                <w:sz w:val="12"/>
                <w:szCs w:val="12"/>
              </w:rPr>
            </w:pPr>
          </w:p>
          <w:p w14:paraId="0F8D0130"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2F7350D3" w14:textId="77777777" w:rsidR="008E1C44" w:rsidRDefault="008E1C44" w:rsidP="00F36B03">
            <w:pPr>
              <w:spacing w:after="240"/>
              <w:contextualSpacing/>
              <w:jc w:val="center"/>
              <w:rPr>
                <w:rFonts w:ascii="Calibri" w:hAnsi="Calibri" w:cs="Times New Roman"/>
                <w:sz w:val="24"/>
                <w:szCs w:val="24"/>
              </w:rPr>
            </w:pPr>
          </w:p>
          <w:p w14:paraId="75F085F1"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274F5FD8"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sdt>
            <w:sdtPr>
              <w:rPr>
                <w:rFonts w:ascii="Calibri" w:hAnsi="Calibri" w:cs="Times New Roman"/>
                <w:sz w:val="24"/>
                <w:szCs w:val="24"/>
              </w:rPr>
              <w:id w:val="-2068718443"/>
              <w:lock w:val="sdtLocked"/>
              <w:placeholder>
                <w:docPart w:val="E69CABD1EB7B42B3809F00CEFF57F4F6"/>
              </w:placeholder>
            </w:sdtPr>
            <w:sdtEndPr/>
            <w:sdtContent>
              <w:p w14:paraId="2B1CAD86" w14:textId="2F12FB3D" w:rsidR="00764911" w:rsidRPr="00AC3283" w:rsidRDefault="00CE038E" w:rsidP="00764911">
                <w:pPr>
                  <w:rPr>
                    <w:rFonts w:ascii="Times" w:hAnsi="Times"/>
                    <w:sz w:val="24"/>
                  </w:rPr>
                </w:pPr>
                <w:r>
                  <w:rPr>
                    <w:rFonts w:ascii="Calibri" w:hAnsi="Calibri" w:cs="Times New Roman"/>
                    <w:sz w:val="24"/>
                    <w:szCs w:val="24"/>
                  </w:rPr>
                  <w:t>N/A</w:t>
                </w:r>
              </w:p>
              <w:p w14:paraId="0639AF2C" w14:textId="77777777" w:rsidR="00396B4D" w:rsidRDefault="00C9211A" w:rsidP="00F36B03">
                <w:pPr>
                  <w:spacing w:after="240"/>
                  <w:ind w:left="-90"/>
                  <w:contextualSpacing/>
                  <w:rPr>
                    <w:rFonts w:ascii="Calibri" w:hAnsi="Calibri" w:cs="Times New Roman"/>
                    <w:sz w:val="24"/>
                    <w:szCs w:val="24"/>
                  </w:rPr>
                </w:pPr>
              </w:p>
            </w:sdtContent>
          </w:sdt>
          <w:p w14:paraId="6E01D504"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5755F6D5" w14:textId="464B5D51" w:rsidR="00D2769C" w:rsidRDefault="00C9211A" w:rsidP="00CE038E">
            <w:pPr>
              <w:spacing w:after="240"/>
              <w:contextualSpacing/>
              <w:rPr>
                <w:rFonts w:ascii="Calibri" w:hAnsi="Calibri" w:cs="Times New Roman"/>
                <w:sz w:val="24"/>
                <w:szCs w:val="24"/>
              </w:rPr>
            </w:pPr>
            <w:sdt>
              <w:sdtPr>
                <w:rPr>
                  <w:rFonts w:ascii="Calibri" w:hAnsi="Calibri" w:cs="Times New Roman"/>
                  <w:sz w:val="24"/>
                  <w:szCs w:val="24"/>
                </w:rPr>
                <w:id w:val="-1557622791"/>
                <w:placeholder>
                  <w:docPart w:val="CACA3CD4811B4C989AA69EFD9AAE368D"/>
                </w:placeholder>
              </w:sdtPr>
              <w:sdtEndPr/>
              <w:sdtContent>
                <w:r w:rsidR="00CE038E">
                  <w:rPr>
                    <w:rFonts w:ascii="Calibri" w:hAnsi="Calibri" w:cs="Times New Roman"/>
                    <w:sz w:val="24"/>
                    <w:szCs w:val="24"/>
                  </w:rPr>
                  <w:t>N/A</w:t>
                </w:r>
              </w:sdtContent>
            </w:sdt>
            <w:r w:rsidR="00396B4D" w:rsidRPr="00AF5B51">
              <w:rPr>
                <w:rFonts w:ascii="Calibri" w:hAnsi="Calibri" w:cs="Times New Roman"/>
                <w:sz w:val="24"/>
                <w:szCs w:val="24"/>
              </w:rPr>
              <w:t xml:space="preserve">  </w:t>
            </w:r>
          </w:p>
          <w:p w14:paraId="17EB374D"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4B91395C"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6F2668B" w14:textId="77777777" w:rsidR="005F3D82" w:rsidRPr="005F3D82" w:rsidRDefault="005F3D82" w:rsidP="00F36B03">
            <w:pPr>
              <w:spacing w:after="240"/>
              <w:contextualSpacing/>
              <w:jc w:val="center"/>
              <w:rPr>
                <w:rFonts w:ascii="Calibri" w:hAnsi="Calibri" w:cs="Times New Roman"/>
                <w:sz w:val="12"/>
                <w:szCs w:val="12"/>
              </w:rPr>
            </w:pPr>
          </w:p>
          <w:p w14:paraId="1C54A20A"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75D90E4E" w14:textId="77777777" w:rsidR="00DD7553" w:rsidRDefault="00DD7553" w:rsidP="00F36B03">
            <w:pPr>
              <w:spacing w:after="240"/>
              <w:contextualSpacing/>
              <w:jc w:val="center"/>
              <w:rPr>
                <w:rFonts w:ascii="Calibri" w:hAnsi="Calibri" w:cs="Times New Roman"/>
                <w:sz w:val="24"/>
                <w:szCs w:val="24"/>
              </w:rPr>
            </w:pPr>
          </w:p>
          <w:p w14:paraId="2306BAC7"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rFonts w:ascii="Calibri" w:hAnsi="Calibri" w:cs="Times New Roman"/>
                <w:sz w:val="24"/>
                <w:szCs w:val="24"/>
              </w:rPr>
              <w:alias w:val="Program learning outcome"/>
              <w:tag w:val="Program learning outcome"/>
              <w:id w:val="-291215972"/>
              <w:lock w:val="sdtLocked"/>
              <w:placeholder>
                <w:docPart w:val="0046CAD2A1394A789176233D91783B0F"/>
              </w:placeholder>
            </w:sdtPr>
            <w:sdtEndPr/>
            <w:sdtContent>
              <w:sdt>
                <w:sdtPr>
                  <w:rPr>
                    <w:rFonts w:ascii="Calibri" w:hAnsi="Calibri" w:cs="Times New Roman"/>
                    <w:sz w:val="24"/>
                    <w:szCs w:val="24"/>
                  </w:rPr>
                  <w:alias w:val="Program learning outcome"/>
                  <w:tag w:val="Program learning outcome"/>
                  <w:id w:val="-149283181"/>
                  <w:placeholder>
                    <w:docPart w:val="52D0A596856B45E998514295A50C0005"/>
                  </w:placeholder>
                </w:sdtPr>
                <w:sdtEndPr/>
                <w:sdtContent>
                  <w:p w14:paraId="54382242" w14:textId="286F6C99" w:rsidR="00335E92" w:rsidRPr="00BE6454" w:rsidRDefault="00BE6454" w:rsidP="00BE6454">
                    <w:pPr>
                      <w:numPr>
                        <w:ilvl w:val="0"/>
                        <w:numId w:val="24"/>
                      </w:num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rPr>
                        <w:rFonts w:ascii="Calibri" w:hAnsi="Calibri" w:cs="Times New Roman"/>
                        <w:sz w:val="24"/>
                        <w:szCs w:val="24"/>
                      </w:rPr>
                    </w:pPr>
                    <w:r>
                      <w:rPr>
                        <w:rFonts w:ascii="Calibri" w:hAnsi="Calibri" w:cs="Times New Roman"/>
                        <w:sz w:val="24"/>
                        <w:szCs w:val="24"/>
                      </w:rPr>
                      <w:t>All CSLOs are connected to DSC.A</w:t>
                    </w:r>
                    <w:r w:rsidR="00104ED7">
                      <w:rPr>
                        <w:rFonts w:ascii="Calibri" w:hAnsi="Calibri" w:cs="Times New Roman"/>
                        <w:sz w:val="24"/>
                        <w:szCs w:val="24"/>
                      </w:rPr>
                      <w:t>A</w:t>
                    </w:r>
                    <w:r>
                      <w:rPr>
                        <w:rFonts w:ascii="Calibri" w:hAnsi="Calibri" w:cs="Times New Roman"/>
                        <w:sz w:val="24"/>
                        <w:szCs w:val="24"/>
                      </w:rPr>
                      <w:t>S PSLO 2 (</w:t>
                    </w:r>
                    <w:r w:rsidRPr="0097095E">
                      <w:rPr>
                        <w:rFonts w:cstheme="minorHAnsi"/>
                      </w:rPr>
                      <w:t>Develop solid analytical reasoning, critical thinking and technical skills in order to extract, mangle, analyze and present data for multiple disciplines to broad audiences that follow professional standards to enhance understanding and decision-making.</w:t>
                    </w:r>
                    <w:r>
                      <w:rPr>
                        <w:rFonts w:cstheme="minorHAnsi"/>
                      </w:rPr>
                      <w:t>)</w:t>
                    </w:r>
                  </w:p>
                </w:sdtContent>
              </w:sdt>
            </w:sdtContent>
          </w:sdt>
          <w:p w14:paraId="08872023" w14:textId="77777777" w:rsidR="00BF6435" w:rsidRDefault="00BF6435" w:rsidP="00F36B03">
            <w:pPr>
              <w:spacing w:after="240"/>
              <w:contextualSpacing/>
              <w:rPr>
                <w:rFonts w:ascii="Calibri" w:hAnsi="Calibri" w:cs="Times New Roman"/>
                <w:sz w:val="24"/>
                <w:szCs w:val="24"/>
              </w:rPr>
            </w:pPr>
          </w:p>
          <w:p w14:paraId="42E8903E"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hAnsi="Calibri" w:cs="Times New Roman"/>
                <w:sz w:val="24"/>
                <w:szCs w:val="24"/>
              </w:rPr>
              <w:alias w:val="Assessment of the interconnected program learning outcome(s)"/>
              <w:tag w:val="Assessment of the interconnected program learning outcome(s)"/>
              <w:id w:val="2137907307"/>
              <w:lock w:val="sdtLocked"/>
              <w:placeholder>
                <w:docPart w:val="D3A0DB336F7F494E90DB59F13C2515D6"/>
              </w:placeholder>
            </w:sdtPr>
            <w:sdtEndPr/>
            <w:sdtContent>
              <w:p w14:paraId="6EF276D5" w14:textId="38622DE1" w:rsidR="00BF6435" w:rsidRDefault="00E53BF7" w:rsidP="00F36B03">
                <w:pPr>
                  <w:spacing w:after="240"/>
                  <w:contextualSpacing/>
                  <w:rPr>
                    <w:rFonts w:ascii="Calibri" w:hAnsi="Calibri" w:cs="Times New Roman"/>
                    <w:sz w:val="24"/>
                    <w:szCs w:val="24"/>
                  </w:rPr>
                </w:pPr>
                <w:r>
                  <w:rPr>
                    <w:rFonts w:ascii="Calibri" w:hAnsi="Calibri" w:cs="Times New Roman"/>
                    <w:sz w:val="24"/>
                    <w:szCs w:val="24"/>
                  </w:rPr>
                  <w:t>Various course level assessment instruments will be used to target</w:t>
                </w:r>
                <w:r w:rsidR="00BE6454">
                  <w:rPr>
                    <w:rFonts w:ascii="Calibri" w:hAnsi="Calibri" w:cs="Times New Roman"/>
                    <w:sz w:val="24"/>
                    <w:szCs w:val="24"/>
                  </w:rPr>
                  <w:t xml:space="preserve"> </w:t>
                </w:r>
                <w:r>
                  <w:rPr>
                    <w:rFonts w:ascii="Calibri" w:hAnsi="Calibri" w:cs="Times New Roman"/>
                    <w:sz w:val="24"/>
                    <w:szCs w:val="24"/>
                  </w:rPr>
                  <w:t>specific program learning outcomes.</w:t>
                </w:r>
              </w:p>
            </w:sdtContent>
          </w:sdt>
          <w:p w14:paraId="66C5C130"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4EA7F96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D525FFB" w14:textId="41762907" w:rsidR="009A7939" w:rsidRPr="009A7939" w:rsidRDefault="009A7939" w:rsidP="00F36B03">
            <w:pPr>
              <w:spacing w:after="240"/>
              <w:contextualSpacing/>
              <w:rPr>
                <w:rFonts w:ascii="Calibri" w:hAnsi="Calibri" w:cs="Times New Roman"/>
                <w:b/>
                <w:sz w:val="12"/>
                <w:szCs w:val="12"/>
              </w:rPr>
            </w:pPr>
          </w:p>
          <w:p w14:paraId="7C38E6B0" w14:textId="77777777"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bookmarkStart w:id="1" w:name="_Hlk158132736" w:displacedByCustomXml="next"/>
          <w:sdt>
            <w:sdtPr>
              <w:rPr>
                <w:rFonts w:cs="Times New Roman"/>
                <w:sz w:val="24"/>
                <w:szCs w:val="24"/>
              </w:rPr>
              <w:alias w:val="Course Outline"/>
              <w:tag w:val="Course Outline"/>
              <w:id w:val="1042323141"/>
              <w:lock w:val="sdtLocked"/>
              <w:placeholder>
                <w:docPart w:val="5F2FA8C556A0414195FB645346018841"/>
              </w:placeholder>
            </w:sdtPr>
            <w:sdtEndPr>
              <w:rPr>
                <w:rFonts w:cstheme="minorBidi"/>
                <w:sz w:val="22"/>
                <w:szCs w:val="22"/>
              </w:rPr>
            </w:sdtEndPr>
            <w:sdtContent>
              <w:p w14:paraId="70D6D41B" w14:textId="77777777" w:rsidR="00B423D3" w:rsidRPr="00B55526" w:rsidRDefault="00B423D3" w:rsidP="00B423D3">
                <w:pPr>
                  <w:tabs>
                    <w:tab w:val="left" w:pos="990"/>
                  </w:tabs>
                  <w:rPr>
                    <w:b/>
                    <w:bCs/>
                    <w:sz w:val="24"/>
                  </w:rPr>
                </w:pPr>
                <w:r w:rsidRPr="00B55526">
                  <w:rPr>
                    <w:b/>
                    <w:sz w:val="24"/>
                  </w:rPr>
                  <w:t xml:space="preserve">Unit I     </w:t>
                </w:r>
                <w:r w:rsidRPr="00B55526">
                  <w:rPr>
                    <w:b/>
                    <w:bCs/>
                    <w:sz w:val="24"/>
                  </w:rPr>
                  <w:t>Introduction to Modeling</w:t>
                </w:r>
              </w:p>
              <w:p w14:paraId="7C9412EE" w14:textId="77777777" w:rsidR="00B423D3" w:rsidRPr="00B55526" w:rsidRDefault="00B423D3" w:rsidP="00B423D3">
                <w:pPr>
                  <w:numPr>
                    <w:ilvl w:val="0"/>
                    <w:numId w:val="20"/>
                  </w:numPr>
                  <w:rPr>
                    <w:sz w:val="24"/>
                  </w:rPr>
                </w:pPr>
                <w:r w:rsidRPr="00B55526">
                  <w:rPr>
                    <w:sz w:val="24"/>
                  </w:rPr>
                  <w:t>What is Modeling and What Are Its Objectives?</w:t>
                </w:r>
              </w:p>
              <w:p w14:paraId="57A72FDE" w14:textId="77777777" w:rsidR="00B423D3" w:rsidRPr="00B55526" w:rsidRDefault="00B423D3" w:rsidP="00B423D3">
                <w:pPr>
                  <w:numPr>
                    <w:ilvl w:val="0"/>
                    <w:numId w:val="20"/>
                  </w:numPr>
                  <w:rPr>
                    <w:sz w:val="24"/>
                  </w:rPr>
                </w:pPr>
                <w:r w:rsidRPr="00B55526">
                  <w:rPr>
                    <w:sz w:val="24"/>
                  </w:rPr>
                  <w:t>Stages of Modeling, Building, Studying, Testing, and Use</w:t>
                </w:r>
              </w:p>
              <w:p w14:paraId="43E437C8" w14:textId="77777777" w:rsidR="00B423D3" w:rsidRPr="00B55526" w:rsidRDefault="00B423D3" w:rsidP="00B423D3">
                <w:pPr>
                  <w:numPr>
                    <w:ilvl w:val="0"/>
                    <w:numId w:val="20"/>
                  </w:numPr>
                  <w:rPr>
                    <w:sz w:val="24"/>
                  </w:rPr>
                </w:pPr>
                <w:r w:rsidRPr="00B55526">
                  <w:rPr>
                    <w:sz w:val="24"/>
                  </w:rPr>
                  <w:t>Conceptual Model Diagrams</w:t>
                </w:r>
              </w:p>
              <w:p w14:paraId="253CCF38" w14:textId="77777777" w:rsidR="00B423D3" w:rsidRPr="00B55526" w:rsidRDefault="00B423D3" w:rsidP="00B423D3">
                <w:pPr>
                  <w:numPr>
                    <w:ilvl w:val="0"/>
                    <w:numId w:val="20"/>
                  </w:numPr>
                  <w:rPr>
                    <w:sz w:val="24"/>
                  </w:rPr>
                </w:pPr>
                <w:r w:rsidRPr="00B55526">
                  <w:rPr>
                    <w:sz w:val="24"/>
                  </w:rPr>
                  <w:t>Classification of Models:</w:t>
                </w:r>
              </w:p>
              <w:p w14:paraId="28E66FD6" w14:textId="77777777" w:rsidR="00B423D3" w:rsidRPr="00B55526" w:rsidRDefault="00B423D3" w:rsidP="00B423D3">
                <w:pPr>
                  <w:numPr>
                    <w:ilvl w:val="1"/>
                    <w:numId w:val="20"/>
                  </w:numPr>
                  <w:rPr>
                    <w:sz w:val="24"/>
                  </w:rPr>
                </w:pPr>
                <w:r w:rsidRPr="00B55526">
                  <w:rPr>
                    <w:sz w:val="24"/>
                  </w:rPr>
                  <w:t>Deterministic vs. Stochastic</w:t>
                </w:r>
              </w:p>
              <w:p w14:paraId="2B5D2C13" w14:textId="77777777" w:rsidR="00B423D3" w:rsidRPr="00B55526" w:rsidRDefault="00B423D3" w:rsidP="00B423D3">
                <w:pPr>
                  <w:numPr>
                    <w:ilvl w:val="1"/>
                    <w:numId w:val="20"/>
                  </w:numPr>
                  <w:rPr>
                    <w:sz w:val="24"/>
                  </w:rPr>
                </w:pPr>
                <w:r w:rsidRPr="00B55526">
                  <w:rPr>
                    <w:sz w:val="24"/>
                  </w:rPr>
                  <w:t>Empirical vs. Mechanistic</w:t>
                </w:r>
              </w:p>
              <w:p w14:paraId="3070ABBF" w14:textId="77777777" w:rsidR="00B423D3" w:rsidRPr="00B55526" w:rsidRDefault="00B423D3" w:rsidP="00B423D3">
                <w:pPr>
                  <w:numPr>
                    <w:ilvl w:val="1"/>
                    <w:numId w:val="20"/>
                  </w:numPr>
                  <w:rPr>
                    <w:sz w:val="24"/>
                  </w:rPr>
                </w:pPr>
                <w:r w:rsidRPr="00B55526">
                  <w:rPr>
                    <w:sz w:val="24"/>
                  </w:rPr>
                  <w:t>Static vs. Dynamic</w:t>
                </w:r>
              </w:p>
              <w:p w14:paraId="6D7985DE" w14:textId="77777777" w:rsidR="00B423D3" w:rsidRPr="00B55526" w:rsidRDefault="00B423D3" w:rsidP="00B423D3">
                <w:pPr>
                  <w:numPr>
                    <w:ilvl w:val="1"/>
                    <w:numId w:val="20"/>
                  </w:numPr>
                  <w:rPr>
                    <w:sz w:val="24"/>
                  </w:rPr>
                </w:pPr>
                <w:r w:rsidRPr="00B55526">
                  <w:rPr>
                    <w:sz w:val="24"/>
                  </w:rPr>
                  <w:t>Continuous vs. Discrete</w:t>
                </w:r>
              </w:p>
              <w:p w14:paraId="6A117A6D" w14:textId="77777777" w:rsidR="00B423D3" w:rsidRPr="00B55526" w:rsidRDefault="00B423D3" w:rsidP="00B423D3">
                <w:pPr>
                  <w:numPr>
                    <w:ilvl w:val="1"/>
                    <w:numId w:val="20"/>
                  </w:numPr>
                  <w:rPr>
                    <w:sz w:val="24"/>
                  </w:rPr>
                </w:pPr>
                <w:r w:rsidRPr="00B55526">
                  <w:rPr>
                    <w:sz w:val="24"/>
                  </w:rPr>
                  <w:t>Individual vs. Structured</w:t>
                </w:r>
              </w:p>
              <w:p w14:paraId="3B928D47" w14:textId="77777777" w:rsidR="00B423D3" w:rsidRPr="00B55526" w:rsidRDefault="00B423D3" w:rsidP="00B423D3">
                <w:pPr>
                  <w:numPr>
                    <w:ilvl w:val="0"/>
                    <w:numId w:val="20"/>
                  </w:numPr>
                  <w:rPr>
                    <w:sz w:val="24"/>
                  </w:rPr>
                </w:pPr>
                <w:r w:rsidRPr="00B55526">
                  <w:rPr>
                    <w:sz w:val="24"/>
                  </w:rPr>
                  <w:t>Limitations of Mathematical Models</w:t>
                </w:r>
              </w:p>
              <w:p w14:paraId="0042A2EE" w14:textId="77777777" w:rsidR="00B423D3" w:rsidRPr="00B55526" w:rsidRDefault="00B423D3" w:rsidP="00B423D3">
                <w:pPr>
                  <w:rPr>
                    <w:sz w:val="24"/>
                  </w:rPr>
                </w:pPr>
              </w:p>
              <w:p w14:paraId="1771388A" w14:textId="77777777" w:rsidR="00B423D3" w:rsidRPr="00B55526" w:rsidRDefault="00B423D3" w:rsidP="00B423D3">
                <w:pPr>
                  <w:rPr>
                    <w:b/>
                    <w:bCs/>
                    <w:sz w:val="24"/>
                  </w:rPr>
                </w:pPr>
                <w:r w:rsidRPr="00B55526">
                  <w:rPr>
                    <w:b/>
                    <w:bCs/>
                    <w:sz w:val="24"/>
                  </w:rPr>
                  <w:t>Unit II.   Derivatives</w:t>
                </w:r>
              </w:p>
              <w:p w14:paraId="6D92C2D3" w14:textId="77777777" w:rsidR="00B423D3" w:rsidRPr="00B55526" w:rsidRDefault="00B423D3" w:rsidP="00B423D3">
                <w:pPr>
                  <w:numPr>
                    <w:ilvl w:val="0"/>
                    <w:numId w:val="19"/>
                  </w:numPr>
                  <w:rPr>
                    <w:sz w:val="24"/>
                  </w:rPr>
                </w:pPr>
                <w:r w:rsidRPr="00B55526">
                  <w:rPr>
                    <w:sz w:val="24"/>
                  </w:rPr>
                  <w:t>Plane Equations and Multivariate Functions</w:t>
                </w:r>
              </w:p>
              <w:p w14:paraId="324905CE" w14:textId="77777777" w:rsidR="00B423D3" w:rsidRPr="00B55526" w:rsidRDefault="00B423D3" w:rsidP="00B423D3">
                <w:pPr>
                  <w:numPr>
                    <w:ilvl w:val="0"/>
                    <w:numId w:val="19"/>
                  </w:numPr>
                  <w:rPr>
                    <w:sz w:val="24"/>
                  </w:rPr>
                </w:pPr>
                <w:r w:rsidRPr="00B55526">
                  <w:rPr>
                    <w:sz w:val="24"/>
                  </w:rPr>
                  <w:t>Partial Derivatives</w:t>
                </w:r>
              </w:p>
              <w:p w14:paraId="36708422" w14:textId="77777777" w:rsidR="00B423D3" w:rsidRPr="00B55526" w:rsidRDefault="00B423D3" w:rsidP="00B423D3">
                <w:pPr>
                  <w:numPr>
                    <w:ilvl w:val="0"/>
                    <w:numId w:val="19"/>
                  </w:numPr>
                  <w:rPr>
                    <w:sz w:val="24"/>
                  </w:rPr>
                </w:pPr>
                <w:r w:rsidRPr="00B55526">
                  <w:rPr>
                    <w:sz w:val="24"/>
                  </w:rPr>
                  <w:t>Multivariate Chain Rule</w:t>
                </w:r>
              </w:p>
              <w:p w14:paraId="1589CD18" w14:textId="77777777" w:rsidR="00B423D3" w:rsidRPr="00B55526" w:rsidRDefault="00B423D3" w:rsidP="00B423D3">
                <w:pPr>
                  <w:numPr>
                    <w:ilvl w:val="0"/>
                    <w:numId w:val="19"/>
                  </w:numPr>
                  <w:rPr>
                    <w:sz w:val="24"/>
                  </w:rPr>
                </w:pPr>
                <w:r w:rsidRPr="00B55526">
                  <w:rPr>
                    <w:sz w:val="24"/>
                  </w:rPr>
                  <w:t>Linear Approximation</w:t>
                </w:r>
              </w:p>
              <w:p w14:paraId="628DC2CC" w14:textId="77777777" w:rsidR="00B423D3" w:rsidRPr="00B55526" w:rsidRDefault="00B423D3" w:rsidP="00B423D3">
                <w:pPr>
                  <w:rPr>
                    <w:strike/>
                    <w:sz w:val="16"/>
                    <w:szCs w:val="16"/>
                  </w:rPr>
                </w:pPr>
              </w:p>
              <w:p w14:paraId="333B0EA2" w14:textId="77777777" w:rsidR="00B423D3" w:rsidRPr="00B55526" w:rsidRDefault="00B423D3" w:rsidP="00B423D3">
                <w:pPr>
                  <w:rPr>
                    <w:b/>
                    <w:bCs/>
                    <w:sz w:val="24"/>
                  </w:rPr>
                </w:pPr>
                <w:r w:rsidRPr="00B55526">
                  <w:rPr>
                    <w:b/>
                    <w:bCs/>
                    <w:sz w:val="24"/>
                  </w:rPr>
                  <w:t>Unit III. Linear Algebra</w:t>
                </w:r>
              </w:p>
              <w:p w14:paraId="7BAD1F29" w14:textId="77777777" w:rsidR="00B423D3" w:rsidRPr="00B55526" w:rsidRDefault="00B423D3" w:rsidP="00B423D3">
                <w:pPr>
                  <w:numPr>
                    <w:ilvl w:val="0"/>
                    <w:numId w:val="21"/>
                  </w:numPr>
                  <w:rPr>
                    <w:sz w:val="24"/>
                  </w:rPr>
                </w:pPr>
                <w:r w:rsidRPr="00B55526">
                  <w:rPr>
                    <w:sz w:val="24"/>
                  </w:rPr>
                  <w:lastRenderedPageBreak/>
                  <w:t>Intro to Vectors</w:t>
                </w:r>
              </w:p>
              <w:p w14:paraId="3B915E95" w14:textId="77777777" w:rsidR="00B423D3" w:rsidRPr="00B55526" w:rsidRDefault="00B423D3" w:rsidP="00B423D3">
                <w:pPr>
                  <w:numPr>
                    <w:ilvl w:val="0"/>
                    <w:numId w:val="21"/>
                  </w:numPr>
                  <w:rPr>
                    <w:sz w:val="24"/>
                  </w:rPr>
                </w:pPr>
                <w:r w:rsidRPr="00B55526">
                  <w:rPr>
                    <w:sz w:val="24"/>
                  </w:rPr>
                  <w:t xml:space="preserve">Systems of Equations and row reduction </w:t>
                </w:r>
              </w:p>
              <w:p w14:paraId="52E6492D" w14:textId="77777777" w:rsidR="00B423D3" w:rsidRPr="00B55526" w:rsidRDefault="00B423D3" w:rsidP="00B423D3">
                <w:pPr>
                  <w:numPr>
                    <w:ilvl w:val="0"/>
                    <w:numId w:val="21"/>
                  </w:numPr>
                  <w:rPr>
                    <w:sz w:val="24"/>
                  </w:rPr>
                </w:pPr>
                <w:r w:rsidRPr="00B55526">
                  <w:rPr>
                    <w:sz w:val="24"/>
                  </w:rPr>
                  <w:t xml:space="preserve">Vector Equations </w:t>
                </w:r>
              </w:p>
              <w:p w14:paraId="67923563" w14:textId="77777777" w:rsidR="00B423D3" w:rsidRPr="00B55526" w:rsidRDefault="00B423D3" w:rsidP="00B423D3">
                <w:pPr>
                  <w:numPr>
                    <w:ilvl w:val="0"/>
                    <w:numId w:val="21"/>
                  </w:numPr>
                  <w:rPr>
                    <w:sz w:val="24"/>
                  </w:rPr>
                </w:pPr>
                <w:r w:rsidRPr="00B55526">
                  <w:rPr>
                    <w:sz w:val="24"/>
                  </w:rPr>
                  <w:t xml:space="preserve">The Matrix Equation </w:t>
                </w:r>
              </w:p>
              <w:p w14:paraId="6F170256" w14:textId="77777777" w:rsidR="00B423D3" w:rsidRPr="00B55526" w:rsidRDefault="00B423D3" w:rsidP="00B423D3">
                <w:pPr>
                  <w:numPr>
                    <w:ilvl w:val="0"/>
                    <w:numId w:val="21"/>
                  </w:numPr>
                  <w:rPr>
                    <w:sz w:val="24"/>
                  </w:rPr>
                </w:pPr>
                <w:r w:rsidRPr="00B55526">
                  <w:rPr>
                    <w:sz w:val="24"/>
                  </w:rPr>
                  <w:t xml:space="preserve">Homogeneous Systems </w:t>
                </w:r>
              </w:p>
              <w:p w14:paraId="60C1823E" w14:textId="77777777" w:rsidR="00B423D3" w:rsidRPr="00B55526" w:rsidRDefault="00B423D3" w:rsidP="00B423D3">
                <w:pPr>
                  <w:numPr>
                    <w:ilvl w:val="0"/>
                    <w:numId w:val="21"/>
                  </w:numPr>
                  <w:rPr>
                    <w:sz w:val="24"/>
                  </w:rPr>
                </w:pPr>
                <w:r w:rsidRPr="00B55526">
                  <w:rPr>
                    <w:sz w:val="24"/>
                  </w:rPr>
                  <w:t>Applications</w:t>
                </w:r>
              </w:p>
              <w:p w14:paraId="7AAE7F07" w14:textId="77777777" w:rsidR="00B423D3" w:rsidRPr="00B55526" w:rsidRDefault="00B423D3" w:rsidP="00B423D3">
                <w:pPr>
                  <w:rPr>
                    <w:strike/>
                    <w:sz w:val="24"/>
                    <w:szCs w:val="20"/>
                  </w:rPr>
                </w:pPr>
              </w:p>
              <w:p w14:paraId="134C2F13" w14:textId="77777777" w:rsidR="00B423D3" w:rsidRPr="00B55526" w:rsidRDefault="00B423D3" w:rsidP="00B423D3">
                <w:pPr>
                  <w:rPr>
                    <w:b/>
                    <w:bCs/>
                    <w:sz w:val="24"/>
                  </w:rPr>
                </w:pPr>
                <w:r w:rsidRPr="00B55526">
                  <w:rPr>
                    <w:b/>
                    <w:bCs/>
                    <w:sz w:val="24"/>
                  </w:rPr>
                  <w:t>Unit IV. Solving Linear Systems of Equations</w:t>
                </w:r>
              </w:p>
              <w:p w14:paraId="6CB6A55F" w14:textId="77777777" w:rsidR="00B423D3" w:rsidRPr="00B55526" w:rsidRDefault="00B423D3" w:rsidP="00B423D3">
                <w:pPr>
                  <w:numPr>
                    <w:ilvl w:val="0"/>
                    <w:numId w:val="22"/>
                  </w:numPr>
                  <w:rPr>
                    <w:sz w:val="24"/>
                  </w:rPr>
                </w:pPr>
                <w:r w:rsidRPr="00B55526">
                  <w:rPr>
                    <w:sz w:val="24"/>
                  </w:rPr>
                  <w:t>Matrix Algebra and Inverses</w:t>
                </w:r>
              </w:p>
              <w:p w14:paraId="35F31391" w14:textId="77777777" w:rsidR="00B423D3" w:rsidRPr="00B55526" w:rsidRDefault="00B423D3" w:rsidP="00B423D3">
                <w:pPr>
                  <w:numPr>
                    <w:ilvl w:val="0"/>
                    <w:numId w:val="22"/>
                  </w:numPr>
                  <w:rPr>
                    <w:sz w:val="24"/>
                  </w:rPr>
                </w:pPr>
                <w:r w:rsidRPr="00B55526">
                  <w:rPr>
                    <w:sz w:val="24"/>
                  </w:rPr>
                  <w:t>Geometric Approach to the Determinant as a Measure of Area and Volume</w:t>
                </w:r>
              </w:p>
              <w:p w14:paraId="49426470" w14:textId="77777777" w:rsidR="00B423D3" w:rsidRPr="00B55526" w:rsidRDefault="00B423D3" w:rsidP="00B423D3">
                <w:pPr>
                  <w:numPr>
                    <w:ilvl w:val="0"/>
                    <w:numId w:val="22"/>
                  </w:numPr>
                  <w:rPr>
                    <w:sz w:val="24"/>
                  </w:rPr>
                </w:pPr>
                <w:r w:rsidRPr="00B55526">
                  <w:rPr>
                    <w:sz w:val="24"/>
                  </w:rPr>
                  <w:t>Dot Product and Projections</w:t>
                </w:r>
              </w:p>
              <w:p w14:paraId="1313F076" w14:textId="77777777" w:rsidR="00B423D3" w:rsidRPr="00B55526" w:rsidRDefault="00B423D3" w:rsidP="00B423D3">
                <w:pPr>
                  <w:numPr>
                    <w:ilvl w:val="0"/>
                    <w:numId w:val="22"/>
                  </w:numPr>
                  <w:rPr>
                    <w:sz w:val="24"/>
                  </w:rPr>
                </w:pPr>
                <w:r w:rsidRPr="00B55526">
                  <w:rPr>
                    <w:sz w:val="24"/>
                  </w:rPr>
                  <w:t>Directional Derivatives and Gradient</w:t>
                </w:r>
              </w:p>
              <w:p w14:paraId="7EFC9530" w14:textId="77777777" w:rsidR="00B423D3" w:rsidRPr="00B55526" w:rsidRDefault="00B423D3" w:rsidP="00B423D3">
                <w:pPr>
                  <w:numPr>
                    <w:ilvl w:val="0"/>
                    <w:numId w:val="22"/>
                  </w:numPr>
                  <w:rPr>
                    <w:sz w:val="24"/>
                  </w:rPr>
                </w:pPr>
                <w:r w:rsidRPr="00B55526">
                  <w:rPr>
                    <w:sz w:val="24"/>
                  </w:rPr>
                  <w:t>Extreme Values and Saddle Points</w:t>
                </w:r>
              </w:p>
              <w:p w14:paraId="3AF446BA" w14:textId="77777777" w:rsidR="00B423D3" w:rsidRPr="00B55526" w:rsidRDefault="00B423D3" w:rsidP="00B423D3">
                <w:pPr>
                  <w:numPr>
                    <w:ilvl w:val="0"/>
                    <w:numId w:val="22"/>
                  </w:numPr>
                  <w:rPr>
                    <w:sz w:val="24"/>
                  </w:rPr>
                </w:pPr>
                <w:r w:rsidRPr="00B55526">
                  <w:rPr>
                    <w:sz w:val="24"/>
                  </w:rPr>
                  <w:t>Optimization and Gradient Method of Steepest Descent</w:t>
                </w:r>
              </w:p>
              <w:p w14:paraId="484A23D0" w14:textId="77777777" w:rsidR="00B423D3" w:rsidRPr="00B55526" w:rsidRDefault="00B423D3" w:rsidP="00B423D3">
                <w:pPr>
                  <w:rPr>
                    <w:sz w:val="24"/>
                  </w:rPr>
                </w:pPr>
              </w:p>
              <w:p w14:paraId="5F4CBF06" w14:textId="77777777" w:rsidR="00B423D3" w:rsidRPr="00B55526" w:rsidRDefault="00B423D3" w:rsidP="00B423D3">
                <w:pPr>
                  <w:rPr>
                    <w:b/>
                    <w:bCs/>
                    <w:sz w:val="24"/>
                  </w:rPr>
                </w:pPr>
                <w:r w:rsidRPr="00B55526">
                  <w:rPr>
                    <w:b/>
                    <w:bCs/>
                    <w:sz w:val="24"/>
                  </w:rPr>
                  <w:t>Unit V. Matrix Factorizations</w:t>
                </w:r>
              </w:p>
              <w:p w14:paraId="1E492891" w14:textId="77777777" w:rsidR="00B423D3" w:rsidRPr="00B55526" w:rsidRDefault="00B423D3" w:rsidP="00B423D3">
                <w:pPr>
                  <w:numPr>
                    <w:ilvl w:val="0"/>
                    <w:numId w:val="23"/>
                  </w:numPr>
                  <w:rPr>
                    <w:sz w:val="24"/>
                  </w:rPr>
                </w:pPr>
                <w:r w:rsidRPr="00B55526">
                  <w:rPr>
                    <w:sz w:val="24"/>
                  </w:rPr>
                  <w:t>LU and QR Factorizations</w:t>
                </w:r>
              </w:p>
              <w:p w14:paraId="77A5FEEA" w14:textId="77777777" w:rsidR="00B423D3" w:rsidRPr="00B55526" w:rsidRDefault="00B423D3" w:rsidP="00B423D3">
                <w:pPr>
                  <w:numPr>
                    <w:ilvl w:val="0"/>
                    <w:numId w:val="23"/>
                  </w:numPr>
                  <w:rPr>
                    <w:sz w:val="24"/>
                  </w:rPr>
                </w:pPr>
                <w:r w:rsidRPr="00B55526">
                  <w:rPr>
                    <w:sz w:val="24"/>
                  </w:rPr>
                  <w:t>Linear Transformations</w:t>
                </w:r>
              </w:p>
              <w:p w14:paraId="363158B6" w14:textId="77777777" w:rsidR="00B423D3" w:rsidRPr="00B55526" w:rsidRDefault="00B423D3" w:rsidP="00B423D3">
                <w:pPr>
                  <w:numPr>
                    <w:ilvl w:val="0"/>
                    <w:numId w:val="23"/>
                  </w:numPr>
                  <w:rPr>
                    <w:sz w:val="24"/>
                  </w:rPr>
                </w:pPr>
                <w:r w:rsidRPr="00B55526">
                  <w:rPr>
                    <w:sz w:val="24"/>
                  </w:rPr>
                  <w:t>Eigenvalues, Eigenvectors, and Diagonalization</w:t>
                </w:r>
              </w:p>
              <w:p w14:paraId="2DF6EB38" w14:textId="15AD15FF" w:rsidR="00883D63" w:rsidRPr="00B423D3" w:rsidRDefault="00B423D3" w:rsidP="00B423D3">
                <w:pPr>
                  <w:numPr>
                    <w:ilvl w:val="0"/>
                    <w:numId w:val="23"/>
                  </w:numPr>
                  <w:rPr>
                    <w:rFonts w:ascii="Times" w:hAnsi="Times"/>
                    <w:sz w:val="24"/>
                  </w:rPr>
                </w:pPr>
                <w:r w:rsidRPr="00B55526">
                  <w:rPr>
                    <w:sz w:val="24"/>
                  </w:rPr>
                  <w:t xml:space="preserve">Orthogonality and Least Squares Regression </w:t>
                </w:r>
              </w:p>
            </w:sdtContent>
          </w:sdt>
          <w:bookmarkEnd w:id="1" w:displacedByCustomXml="prev"/>
          <w:p w14:paraId="74AA91CA"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306E6CD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D17CA8C" w14:textId="37770A5D" w:rsidR="009A7939" w:rsidRPr="009A7939" w:rsidRDefault="009A7939" w:rsidP="00F36B03">
            <w:pPr>
              <w:spacing w:after="240"/>
              <w:contextualSpacing/>
              <w:rPr>
                <w:rFonts w:ascii="Calibri" w:hAnsi="Calibri" w:cs="Times New Roman"/>
                <w:b/>
                <w:sz w:val="12"/>
                <w:szCs w:val="12"/>
              </w:rPr>
            </w:pPr>
          </w:p>
          <w:p w14:paraId="34C22671"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17497EC4" w14:textId="77777777" w:rsidR="0000768C" w:rsidRDefault="002D2243"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863944553"/>
              <w:placeholder>
                <w:docPart w:val="8A2D0BC045914F55897FDA5C034E13A6"/>
              </w:placeholder>
            </w:sdtPr>
            <w:sdtEndPr/>
            <w:sdtContent>
              <w:p w14:paraId="29616FE7" w14:textId="77777777" w:rsidR="00B4145C" w:rsidRPr="00B55526" w:rsidRDefault="00B4145C" w:rsidP="00B414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RPr="00B55526">
                  <w:rPr>
                    <w:color w:val="000000"/>
                    <w:sz w:val="24"/>
                    <w:szCs w:val="24"/>
                  </w:rPr>
                  <w:t xml:space="preserve">The classroom activities will include formal and informal lectures where new material and assigned problems will be explained.  Students will be encouraged to participate in discussion during the presentation and at times present problems on the whiteboard.  Time will be set aside to answer specific questions concerning homework problems and other previous material. </w:t>
                </w:r>
                <w:r w:rsidRPr="00B55526">
                  <w:rPr>
                    <w:sz w:val="24"/>
                    <w:szCs w:val="24"/>
                  </w:rPr>
                  <w:t>Software and/or calculators (TI 83, 84, 89) exercises will be given and methods of analysis will be discussed.</w:t>
                </w:r>
              </w:p>
              <w:p w14:paraId="7990E424" w14:textId="1A0EB27C" w:rsidR="00C928BF" w:rsidRDefault="00C9211A" w:rsidP="00F36B03">
                <w:pPr>
                  <w:spacing w:after="240"/>
                  <w:contextualSpacing/>
                  <w:rPr>
                    <w:rFonts w:ascii="Calibri" w:hAnsi="Calibri" w:cs="Times New Roman"/>
                    <w:sz w:val="24"/>
                    <w:szCs w:val="24"/>
                  </w:rPr>
                </w:pPr>
              </w:p>
            </w:sdtContent>
          </w:sdt>
          <w:p w14:paraId="468D2919"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53E6534C"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175235E5" w14:textId="77777777" w:rsidR="009A7939" w:rsidRPr="009A7939" w:rsidRDefault="009A7939" w:rsidP="00F36B03">
            <w:pPr>
              <w:spacing w:after="240"/>
              <w:contextualSpacing/>
              <w:rPr>
                <w:rFonts w:ascii="Calibri" w:hAnsi="Calibri" w:cs="Times New Roman"/>
                <w:b/>
                <w:sz w:val="12"/>
                <w:szCs w:val="12"/>
              </w:rPr>
            </w:pPr>
          </w:p>
          <w:p w14:paraId="47EA5819"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0442A2FC" w14:textId="18A41F1B"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sdt>
              <w:sdtPr>
                <w:rPr>
                  <w:rFonts w:ascii="Calibri" w:hAnsi="Calibri" w:cs="Times New Roman"/>
                  <w:sz w:val="24"/>
                  <w:szCs w:val="24"/>
                </w:rPr>
                <w:id w:val="1574783224"/>
                <w:placeholder>
                  <w:docPart w:val="1910CEF1545F4A51ACCBD454DE174309"/>
                </w:placeholder>
                <w:text w:multiLine="1"/>
              </w:sdtPr>
              <w:sdtEndPr/>
              <w:sdtContent>
                <w:r w:rsidR="00104ED7">
                  <w:rPr>
                    <w:rFonts w:ascii="Calibri" w:hAnsi="Calibri" w:cs="Times New Roman"/>
                    <w:sz w:val="24"/>
                    <w:szCs w:val="24"/>
                  </w:rPr>
                  <w:t xml:space="preserve">OER </w:t>
                </w:r>
              </w:sdtContent>
            </w:sdt>
          </w:p>
          <w:p w14:paraId="0B73403E" w14:textId="1ACF940D"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id w:val="-247654166"/>
                <w:placeholder>
                  <w:docPart w:val="A6E44C6C476749BCB5F356F2622A3075"/>
                </w:placeholder>
                <w:text w:multiLine="1"/>
              </w:sdtPr>
              <w:sdtEndPr/>
              <w:sdtContent>
                <w:r w:rsidR="00104ED7">
                  <w:t>OER</w:t>
                </w:r>
              </w:sdtContent>
            </w:sdt>
          </w:p>
          <w:p w14:paraId="5F7441D2" w14:textId="5A09E0F2"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rPr>
                  <w:rFonts w:ascii="Calibri" w:hAnsi="Calibri" w:cs="Times New Roman"/>
                  <w:sz w:val="24"/>
                  <w:szCs w:val="24"/>
                </w:rPr>
                <w:id w:val="1602675655"/>
                <w:placeholder>
                  <w:docPart w:val="FCDF5B3D2C264171B3AB2A54C1B8B8E4"/>
                </w:placeholder>
                <w:text w:multiLine="1"/>
              </w:sdtPr>
              <w:sdtEndPr/>
              <w:sdtContent>
                <w:r w:rsidR="00E42584">
                  <w:rPr>
                    <w:rFonts w:ascii="Calibri" w:hAnsi="Calibri" w:cs="Times New Roman"/>
                    <w:sz w:val="24"/>
                    <w:szCs w:val="24"/>
                  </w:rPr>
                  <w:t>Free software tools</w:t>
                </w:r>
              </w:sdtContent>
            </w:sdt>
          </w:p>
          <w:p w14:paraId="0A0DF114" w14:textId="48A200B3"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placeholder>
                  <w:docPart w:val="C9A963A2000549E3B7490C14676EF5E6"/>
                </w:placeholder>
                <w:text w:multiLine="1"/>
              </w:sdtPr>
              <w:sdtEndPr/>
              <w:sdtContent>
                <w:r w:rsidR="00CE038E">
                  <w:rPr>
                    <w:rFonts w:ascii="Calibri" w:hAnsi="Calibri" w:cs="Times New Roman"/>
                    <w:sz w:val="24"/>
                    <w:szCs w:val="24"/>
                  </w:rPr>
                  <w:t>Students will need access to computers for homework and projects.</w:t>
                </w:r>
              </w:sdtContent>
            </w:sdt>
          </w:p>
        </w:tc>
      </w:tr>
      <w:tr w:rsidR="00FB6CD4" w:rsidRPr="00382ECB" w14:paraId="1D7A56ED"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46166BF1" w14:textId="77777777" w:rsidR="009A7939" w:rsidRPr="009A7939" w:rsidRDefault="009A7939" w:rsidP="00F36B03">
            <w:pPr>
              <w:spacing w:after="240"/>
              <w:contextualSpacing/>
              <w:rPr>
                <w:rFonts w:ascii="Calibri" w:hAnsi="Calibri" w:cs="Times New Roman"/>
                <w:b/>
                <w:sz w:val="12"/>
                <w:szCs w:val="12"/>
              </w:rPr>
            </w:pPr>
          </w:p>
          <w:p w14:paraId="6537D484"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29E0AF3C"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2BAF5E20"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1417483358"/>
              <w:placeholder>
                <w:docPart w:val="8EF44C2F56AA4BF29674122E6895A0DA"/>
              </w:placeholder>
            </w:sdtPr>
            <w:sdtEndPr/>
            <w:sdtContent>
              <w:sdt>
                <w:sdtPr>
                  <w:rPr>
                    <w:rFonts w:ascii="Calibri" w:hAnsi="Calibri" w:cs="Times New Roman"/>
                    <w:sz w:val="24"/>
                    <w:szCs w:val="24"/>
                  </w:rPr>
                  <w:id w:val="-1761978134"/>
                  <w:placeholder>
                    <w:docPart w:val="3253513D8D9E474FA753E1AD6484B09E"/>
                  </w:placeholder>
                </w:sdtPr>
                <w:sdtEndPr/>
                <w:sdtContent>
                  <w:p w14:paraId="72F78A1C" w14:textId="6166EF3F" w:rsidR="009A7939" w:rsidRPr="008C5698" w:rsidRDefault="00E42584" w:rsidP="00F36B03">
                    <w:pPr>
                      <w:spacing w:after="240"/>
                      <w:contextualSpacing/>
                      <w:rPr>
                        <w:rFonts w:ascii="Calibri" w:hAnsi="Calibri" w:cs="Times New Roman"/>
                        <w:sz w:val="24"/>
                        <w:szCs w:val="24"/>
                      </w:rPr>
                    </w:pPr>
                    <w:r>
                      <w:rPr>
                        <w:rFonts w:ascii="Calibri" w:hAnsi="Calibri" w:cs="Times New Roman"/>
                        <w:sz w:val="24"/>
                        <w:szCs w:val="24"/>
                      </w:rPr>
                      <w:t>Assessment cycle to be determined by the members of the Mathematics department.  S</w:t>
                    </w:r>
                    <w:r w:rsidRPr="00D0493E">
                      <w:t>tudent</w:t>
                    </w:r>
                    <w:r>
                      <w:t>s</w:t>
                    </w:r>
                    <w:r w:rsidRPr="00D0493E">
                      <w:t xml:space="preserve"> will be evaluated on the degree to which student learning outcomes are achieved.  </w:t>
                    </w:r>
                    <w:r>
                      <w:t>Assessment instruments</w:t>
                    </w:r>
                    <w:r w:rsidRPr="00D0493E">
                      <w:t xml:space="preserve"> may be </w:t>
                    </w:r>
                    <w:r>
                      <w:t xml:space="preserve">in the form of </w:t>
                    </w:r>
                    <w:r w:rsidRPr="00D0493E">
                      <w:t>tests</w:t>
                    </w:r>
                    <w:r>
                      <w:t xml:space="preserve"> and/or </w:t>
                    </w:r>
                    <w:r w:rsidRPr="00D0493E">
                      <w:t>projects</w:t>
                    </w:r>
                    <w:r>
                      <w:t>.</w:t>
                    </w:r>
                    <w:r w:rsidRPr="00D0493E">
                      <w:t xml:space="preserve">  </w:t>
                    </w:r>
                  </w:p>
                </w:sdtContent>
              </w:sdt>
            </w:sdtContent>
          </w:sdt>
        </w:tc>
      </w:tr>
    </w:tbl>
    <w:p w14:paraId="1C6266DE" w14:textId="7F4D6A70" w:rsidR="00CC3461" w:rsidRPr="003B6F17" w:rsidRDefault="00CC3461" w:rsidP="00AF340F">
      <w:pPr>
        <w:spacing w:line="240" w:lineRule="auto"/>
        <w:contextualSpacing/>
      </w:pPr>
    </w:p>
    <w:sectPr w:rsidR="00CC3461" w:rsidRPr="003B6F17" w:rsidSect="00CB5F4F">
      <w:headerReference w:type="even" r:id="rId9"/>
      <w:headerReference w:type="default" r:id="rId10"/>
      <w:footerReference w:type="default" r:id="rId11"/>
      <w:headerReference w:type="first" r:id="rId12"/>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DD9BE" w14:textId="77777777" w:rsidR="00B55526" w:rsidRDefault="00B55526" w:rsidP="00B13228">
      <w:pPr>
        <w:spacing w:after="0" w:line="240" w:lineRule="auto"/>
      </w:pPr>
      <w:r>
        <w:separator/>
      </w:r>
    </w:p>
  </w:endnote>
  <w:endnote w:type="continuationSeparator" w:id="0">
    <w:p w14:paraId="63E6CA25" w14:textId="77777777" w:rsidR="00B55526" w:rsidRDefault="00B55526"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669878"/>
      <w:docPartObj>
        <w:docPartGallery w:val="Page Numbers (Bottom of Page)"/>
        <w:docPartUnique/>
      </w:docPartObj>
    </w:sdtPr>
    <w:sdtEndPr>
      <w:rPr>
        <w:noProof/>
      </w:rPr>
    </w:sdtEndPr>
    <w:sdtContent>
      <w:p w14:paraId="175F7D54" w14:textId="69BE6659" w:rsidR="00B55526" w:rsidRDefault="00B55526">
        <w:pPr>
          <w:pStyle w:val="Footer"/>
          <w:jc w:val="right"/>
        </w:pPr>
        <w:r>
          <w:fldChar w:fldCharType="begin"/>
        </w:r>
        <w:r>
          <w:instrText xml:space="preserve"> PAGE   \* MERGEFORMAT </w:instrText>
        </w:r>
        <w:r>
          <w:fldChar w:fldCharType="separate"/>
        </w:r>
        <w:r w:rsidR="00AF340F">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2A28F" w14:textId="77777777" w:rsidR="00B55526" w:rsidRDefault="00B55526" w:rsidP="00B13228">
      <w:pPr>
        <w:spacing w:after="0" w:line="240" w:lineRule="auto"/>
      </w:pPr>
      <w:r>
        <w:separator/>
      </w:r>
    </w:p>
  </w:footnote>
  <w:footnote w:type="continuationSeparator" w:id="0">
    <w:p w14:paraId="2B527990" w14:textId="77777777" w:rsidR="00B55526" w:rsidRDefault="00B55526" w:rsidP="00B13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8848B" w14:textId="77777777" w:rsidR="00B55526" w:rsidRDefault="00B55526">
    <w:pPr>
      <w:pStyle w:val="Header"/>
    </w:pPr>
    <w:r>
      <w:rPr>
        <w:noProof/>
      </w:rPr>
      <mc:AlternateContent>
        <mc:Choice Requires="wps">
          <w:drawing>
            <wp:anchor distT="0" distB="0" distL="114300" distR="114300" simplePos="0" relativeHeight="251656192" behindDoc="1" locked="0" layoutInCell="0" allowOverlap="1" wp14:anchorId="5168F88D" wp14:editId="431408B9">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0F7B39F" w14:textId="77777777" w:rsidR="00B55526" w:rsidRDefault="00B5552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168F88D"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20F7B39F" w14:textId="77777777" w:rsidR="00B55526" w:rsidRDefault="00B5552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14855" w14:textId="77777777" w:rsidR="00B55526" w:rsidRDefault="00B55526" w:rsidP="00B13228">
    <w:pPr>
      <w:pStyle w:val="Header"/>
      <w:jc w:val="center"/>
    </w:pPr>
    <w:r>
      <w:rPr>
        <w:noProof/>
      </w:rPr>
      <mc:AlternateContent>
        <mc:Choice Requires="wps">
          <w:drawing>
            <wp:anchor distT="0" distB="0" distL="114300" distR="114300" simplePos="0" relativeHeight="251662336" behindDoc="1" locked="0" layoutInCell="0" allowOverlap="1" wp14:anchorId="729F7054" wp14:editId="69A53F86">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4A54DB3" w14:textId="77777777" w:rsidR="00B55526" w:rsidRDefault="00B5552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29F7054"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BjJ9EzigIAAAQFAAAOAAAAAAAAAAAAAAAAAC4CAABkcnMvZTJvRG9jLnhtbFBLAQItABQABgAI&#10;AAAAIQBt2z223AAAAAYBAAAPAAAAAAAAAAAAAAAAAOQEAABkcnMvZG93bnJldi54bWxQSwUGAAAA&#10;AAQABADzAAAA7QUAAAAA&#10;" o:allowincell="f" filled="f" stroked="f">
              <v:stroke joinstyle="round"/>
              <o:lock v:ext="edit" shapetype="t"/>
              <v:textbox style="mso-fit-shape-to-text:t">
                <w:txbxContent>
                  <w:p w14:paraId="34A54DB3" w14:textId="77777777" w:rsidR="00B55526" w:rsidRDefault="00B5552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7A5EC" w14:textId="77777777" w:rsidR="00B55526" w:rsidRDefault="00B55526">
    <w:pPr>
      <w:pStyle w:val="Header"/>
    </w:pPr>
    <w:r>
      <w:rPr>
        <w:noProof/>
      </w:rPr>
      <mc:AlternateContent>
        <mc:Choice Requires="wps">
          <w:drawing>
            <wp:anchor distT="0" distB="0" distL="114300" distR="114300" simplePos="0" relativeHeight="251655168" behindDoc="1" locked="0" layoutInCell="0" allowOverlap="1" wp14:anchorId="0382DF03" wp14:editId="4EB215B6">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85AA0A" w14:textId="77777777" w:rsidR="00B55526" w:rsidRDefault="00B5552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382DF03"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R+iwIAAAQ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ISR0fosCAAAEBQAADgAAAAAAAAAAAAAAAAAuAgAAZHJzL2Uyb0RvYy54bWxQSwECLQAUAAYA&#10;CAAAACEAbds9ttwAAAAGAQAADwAAAAAAAAAAAAAAAADlBAAAZHJzL2Rvd25yZXYueG1sUEsFBgAA&#10;AAAEAAQA8wAAAO4FAAAAAA==&#10;" o:allowincell="f" filled="f" stroked="f">
              <v:stroke joinstyle="round"/>
              <o:lock v:ext="edit" shapetype="t"/>
              <v:textbox style="mso-fit-shape-to-text:t">
                <w:txbxContent>
                  <w:p w14:paraId="2E85AA0A" w14:textId="77777777" w:rsidR="00B55526" w:rsidRDefault="00B5552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E498A"/>
    <w:multiLevelType w:val="hybridMultilevel"/>
    <w:tmpl w:val="E6B2ED4A"/>
    <w:lvl w:ilvl="0" w:tplc="EA9E32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9427C"/>
    <w:multiLevelType w:val="hybridMultilevel"/>
    <w:tmpl w:val="796EFB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27C03"/>
    <w:multiLevelType w:val="hybridMultilevel"/>
    <w:tmpl w:val="F8EC373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12785"/>
    <w:multiLevelType w:val="hybridMultilevel"/>
    <w:tmpl w:val="726C31C2"/>
    <w:lvl w:ilvl="0" w:tplc="72E4FD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484004"/>
    <w:multiLevelType w:val="hybridMultilevel"/>
    <w:tmpl w:val="857EBAAE"/>
    <w:lvl w:ilvl="0" w:tplc="25D0194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094CF5"/>
    <w:multiLevelType w:val="hybridMultilevel"/>
    <w:tmpl w:val="579667A0"/>
    <w:lvl w:ilvl="0" w:tplc="EEA0FD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C900CBF"/>
    <w:multiLevelType w:val="hybridMultilevel"/>
    <w:tmpl w:val="71F2E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9E2629"/>
    <w:multiLevelType w:val="hybridMultilevel"/>
    <w:tmpl w:val="7A72FDF2"/>
    <w:lvl w:ilvl="0" w:tplc="F4C27C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3" w15:restartNumberingAfterBreak="0">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0"/>
  </w:num>
  <w:num w:numId="4">
    <w:abstractNumId w:val="1"/>
  </w:num>
  <w:num w:numId="5">
    <w:abstractNumId w:val="9"/>
  </w:num>
  <w:num w:numId="6">
    <w:abstractNumId w:val="22"/>
  </w:num>
  <w:num w:numId="7">
    <w:abstractNumId w:val="23"/>
  </w:num>
  <w:num w:numId="8">
    <w:abstractNumId w:val="4"/>
  </w:num>
  <w:num w:numId="9">
    <w:abstractNumId w:val="11"/>
  </w:num>
  <w:num w:numId="10">
    <w:abstractNumId w:val="14"/>
  </w:num>
  <w:num w:numId="11">
    <w:abstractNumId w:val="10"/>
  </w:num>
  <w:num w:numId="12">
    <w:abstractNumId w:val="7"/>
  </w:num>
  <w:num w:numId="13">
    <w:abstractNumId w:val="12"/>
  </w:num>
  <w:num w:numId="14">
    <w:abstractNumId w:val="3"/>
  </w:num>
  <w:num w:numId="15">
    <w:abstractNumId w:val="18"/>
  </w:num>
  <w:num w:numId="16">
    <w:abstractNumId w:val="13"/>
  </w:num>
  <w:num w:numId="17">
    <w:abstractNumId w:val="6"/>
  </w:num>
  <w:num w:numId="18">
    <w:abstractNumId w:val="20"/>
  </w:num>
  <w:num w:numId="19">
    <w:abstractNumId w:val="16"/>
  </w:num>
  <w:num w:numId="20">
    <w:abstractNumId w:val="15"/>
  </w:num>
  <w:num w:numId="21">
    <w:abstractNumId w:val="2"/>
  </w:num>
  <w:num w:numId="22">
    <w:abstractNumId w:val="8"/>
  </w:num>
  <w:num w:numId="23">
    <w:abstractNumId w:val="2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11"/>
    <w:rsid w:val="00002B68"/>
    <w:rsid w:val="00005B48"/>
    <w:rsid w:val="0000768C"/>
    <w:rsid w:val="00007D28"/>
    <w:rsid w:val="0001141D"/>
    <w:rsid w:val="00011600"/>
    <w:rsid w:val="00014613"/>
    <w:rsid w:val="00015D65"/>
    <w:rsid w:val="00040050"/>
    <w:rsid w:val="000400C6"/>
    <w:rsid w:val="00040FED"/>
    <w:rsid w:val="00050644"/>
    <w:rsid w:val="00051992"/>
    <w:rsid w:val="00052F8A"/>
    <w:rsid w:val="00055D75"/>
    <w:rsid w:val="000604B8"/>
    <w:rsid w:val="000605E8"/>
    <w:rsid w:val="00061FE6"/>
    <w:rsid w:val="000713E8"/>
    <w:rsid w:val="0007220D"/>
    <w:rsid w:val="0007236C"/>
    <w:rsid w:val="00074FA7"/>
    <w:rsid w:val="00087921"/>
    <w:rsid w:val="00090587"/>
    <w:rsid w:val="000925E1"/>
    <w:rsid w:val="000A1DB1"/>
    <w:rsid w:val="000A6B71"/>
    <w:rsid w:val="000B3DF4"/>
    <w:rsid w:val="000B5F9E"/>
    <w:rsid w:val="000C2BB4"/>
    <w:rsid w:val="000C2EFA"/>
    <w:rsid w:val="000C5283"/>
    <w:rsid w:val="000D0444"/>
    <w:rsid w:val="000E0860"/>
    <w:rsid w:val="000E09C8"/>
    <w:rsid w:val="000E56DF"/>
    <w:rsid w:val="000E79AD"/>
    <w:rsid w:val="000F036D"/>
    <w:rsid w:val="000F68C1"/>
    <w:rsid w:val="000F6F76"/>
    <w:rsid w:val="00104ED7"/>
    <w:rsid w:val="00107C43"/>
    <w:rsid w:val="00111358"/>
    <w:rsid w:val="001116B8"/>
    <w:rsid w:val="00123496"/>
    <w:rsid w:val="001249CE"/>
    <w:rsid w:val="00131E1C"/>
    <w:rsid w:val="001331A4"/>
    <w:rsid w:val="00136C52"/>
    <w:rsid w:val="001373A3"/>
    <w:rsid w:val="0014606B"/>
    <w:rsid w:val="001467DD"/>
    <w:rsid w:val="001470D7"/>
    <w:rsid w:val="001509E3"/>
    <w:rsid w:val="001558C3"/>
    <w:rsid w:val="001573BD"/>
    <w:rsid w:val="00166BE3"/>
    <w:rsid w:val="00172B3E"/>
    <w:rsid w:val="001746F4"/>
    <w:rsid w:val="00175A36"/>
    <w:rsid w:val="00177EA7"/>
    <w:rsid w:val="00184D46"/>
    <w:rsid w:val="00190614"/>
    <w:rsid w:val="00192943"/>
    <w:rsid w:val="001940BA"/>
    <w:rsid w:val="001969F4"/>
    <w:rsid w:val="001A5F01"/>
    <w:rsid w:val="001B287F"/>
    <w:rsid w:val="001B496F"/>
    <w:rsid w:val="001B5B1B"/>
    <w:rsid w:val="001C04A7"/>
    <w:rsid w:val="001C6136"/>
    <w:rsid w:val="001C6F7C"/>
    <w:rsid w:val="001D146C"/>
    <w:rsid w:val="001D3591"/>
    <w:rsid w:val="001D7D1D"/>
    <w:rsid w:val="001E13D5"/>
    <w:rsid w:val="001E52D8"/>
    <w:rsid w:val="001E6897"/>
    <w:rsid w:val="001E6CF6"/>
    <w:rsid w:val="002006F5"/>
    <w:rsid w:val="0020149C"/>
    <w:rsid w:val="0020198E"/>
    <w:rsid w:val="002024AE"/>
    <w:rsid w:val="002043E1"/>
    <w:rsid w:val="00204A5A"/>
    <w:rsid w:val="00211C78"/>
    <w:rsid w:val="00212AD8"/>
    <w:rsid w:val="00214B6E"/>
    <w:rsid w:val="00214CF7"/>
    <w:rsid w:val="00214DE2"/>
    <w:rsid w:val="00215CE9"/>
    <w:rsid w:val="00217F23"/>
    <w:rsid w:val="002263F7"/>
    <w:rsid w:val="00231B68"/>
    <w:rsid w:val="0024011A"/>
    <w:rsid w:val="002467A6"/>
    <w:rsid w:val="00246F93"/>
    <w:rsid w:val="00251786"/>
    <w:rsid w:val="00262ADA"/>
    <w:rsid w:val="00263FA6"/>
    <w:rsid w:val="00264BFD"/>
    <w:rsid w:val="00265802"/>
    <w:rsid w:val="002750C8"/>
    <w:rsid w:val="00275E94"/>
    <w:rsid w:val="00277D90"/>
    <w:rsid w:val="00277FE3"/>
    <w:rsid w:val="00280046"/>
    <w:rsid w:val="00286A76"/>
    <w:rsid w:val="002934D1"/>
    <w:rsid w:val="002962ED"/>
    <w:rsid w:val="00296442"/>
    <w:rsid w:val="002A33B8"/>
    <w:rsid w:val="002A3BF3"/>
    <w:rsid w:val="002A6828"/>
    <w:rsid w:val="002A6C71"/>
    <w:rsid w:val="002B2343"/>
    <w:rsid w:val="002B24D4"/>
    <w:rsid w:val="002B3CC4"/>
    <w:rsid w:val="002B3EA0"/>
    <w:rsid w:val="002C0398"/>
    <w:rsid w:val="002C4A57"/>
    <w:rsid w:val="002D2243"/>
    <w:rsid w:val="002D70E1"/>
    <w:rsid w:val="002D7687"/>
    <w:rsid w:val="002E175B"/>
    <w:rsid w:val="002E73ED"/>
    <w:rsid w:val="002F03B1"/>
    <w:rsid w:val="002F2934"/>
    <w:rsid w:val="00301E68"/>
    <w:rsid w:val="00310279"/>
    <w:rsid w:val="0031148E"/>
    <w:rsid w:val="00312B9C"/>
    <w:rsid w:val="00322EFC"/>
    <w:rsid w:val="00323086"/>
    <w:rsid w:val="00335E92"/>
    <w:rsid w:val="003376C2"/>
    <w:rsid w:val="003440E5"/>
    <w:rsid w:val="003547EF"/>
    <w:rsid w:val="00356811"/>
    <w:rsid w:val="00357216"/>
    <w:rsid w:val="00357AFD"/>
    <w:rsid w:val="00363678"/>
    <w:rsid w:val="00372641"/>
    <w:rsid w:val="00373A8A"/>
    <w:rsid w:val="003769C6"/>
    <w:rsid w:val="00382ECB"/>
    <w:rsid w:val="00387B60"/>
    <w:rsid w:val="003924DC"/>
    <w:rsid w:val="003945AF"/>
    <w:rsid w:val="003952BE"/>
    <w:rsid w:val="003956B1"/>
    <w:rsid w:val="003969BD"/>
    <w:rsid w:val="00396B4D"/>
    <w:rsid w:val="00397E3E"/>
    <w:rsid w:val="003A3A25"/>
    <w:rsid w:val="003A4A15"/>
    <w:rsid w:val="003A4B2D"/>
    <w:rsid w:val="003B012E"/>
    <w:rsid w:val="003B0446"/>
    <w:rsid w:val="003B4CD9"/>
    <w:rsid w:val="003B6F17"/>
    <w:rsid w:val="003B73EA"/>
    <w:rsid w:val="003C57BD"/>
    <w:rsid w:val="003D1FE5"/>
    <w:rsid w:val="003D5449"/>
    <w:rsid w:val="003E246F"/>
    <w:rsid w:val="003E527D"/>
    <w:rsid w:val="003E5CE2"/>
    <w:rsid w:val="0040699C"/>
    <w:rsid w:val="00413984"/>
    <w:rsid w:val="004166AC"/>
    <w:rsid w:val="00417654"/>
    <w:rsid w:val="00417B4A"/>
    <w:rsid w:val="00423249"/>
    <w:rsid w:val="004255C7"/>
    <w:rsid w:val="00427E21"/>
    <w:rsid w:val="00431F0C"/>
    <w:rsid w:val="004360E0"/>
    <w:rsid w:val="00436872"/>
    <w:rsid w:val="00440D04"/>
    <w:rsid w:val="004413C6"/>
    <w:rsid w:val="00442E48"/>
    <w:rsid w:val="0044349C"/>
    <w:rsid w:val="004462F7"/>
    <w:rsid w:val="00447369"/>
    <w:rsid w:val="00447793"/>
    <w:rsid w:val="00450814"/>
    <w:rsid w:val="00450BAF"/>
    <w:rsid w:val="00450D4A"/>
    <w:rsid w:val="00453410"/>
    <w:rsid w:val="0045501A"/>
    <w:rsid w:val="00465D42"/>
    <w:rsid w:val="004703B8"/>
    <w:rsid w:val="0047177F"/>
    <w:rsid w:val="004842FF"/>
    <w:rsid w:val="004847DF"/>
    <w:rsid w:val="00486A76"/>
    <w:rsid w:val="00490279"/>
    <w:rsid w:val="0049497F"/>
    <w:rsid w:val="0049540B"/>
    <w:rsid w:val="00495D16"/>
    <w:rsid w:val="00495D78"/>
    <w:rsid w:val="00497F24"/>
    <w:rsid w:val="004A1DAE"/>
    <w:rsid w:val="004A2BD7"/>
    <w:rsid w:val="004A35A8"/>
    <w:rsid w:val="004A3836"/>
    <w:rsid w:val="004A4C83"/>
    <w:rsid w:val="004A4E3D"/>
    <w:rsid w:val="004A7011"/>
    <w:rsid w:val="004B3F1E"/>
    <w:rsid w:val="004C4903"/>
    <w:rsid w:val="004C4C94"/>
    <w:rsid w:val="004C4E8D"/>
    <w:rsid w:val="004C630A"/>
    <w:rsid w:val="004C7025"/>
    <w:rsid w:val="004C7D3D"/>
    <w:rsid w:val="004E14BD"/>
    <w:rsid w:val="004E14E7"/>
    <w:rsid w:val="004F02A3"/>
    <w:rsid w:val="004F0EEF"/>
    <w:rsid w:val="004F22CA"/>
    <w:rsid w:val="004F475F"/>
    <w:rsid w:val="004F64FC"/>
    <w:rsid w:val="005010BC"/>
    <w:rsid w:val="00513272"/>
    <w:rsid w:val="00516EF1"/>
    <w:rsid w:val="00520CAE"/>
    <w:rsid w:val="005239B3"/>
    <w:rsid w:val="00530A38"/>
    <w:rsid w:val="005360BA"/>
    <w:rsid w:val="00540AAD"/>
    <w:rsid w:val="00543923"/>
    <w:rsid w:val="00551D9F"/>
    <w:rsid w:val="00556F4D"/>
    <w:rsid w:val="005628F6"/>
    <w:rsid w:val="00563E9A"/>
    <w:rsid w:val="0056520B"/>
    <w:rsid w:val="00566AD7"/>
    <w:rsid w:val="005708E8"/>
    <w:rsid w:val="00573194"/>
    <w:rsid w:val="0057435D"/>
    <w:rsid w:val="00582464"/>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5337"/>
    <w:rsid w:val="005E54E7"/>
    <w:rsid w:val="005F3D82"/>
    <w:rsid w:val="005F7E3F"/>
    <w:rsid w:val="00601A6A"/>
    <w:rsid w:val="0060465D"/>
    <w:rsid w:val="00604DCB"/>
    <w:rsid w:val="006051E9"/>
    <w:rsid w:val="0060592F"/>
    <w:rsid w:val="006104BD"/>
    <w:rsid w:val="00611649"/>
    <w:rsid w:val="00625B5B"/>
    <w:rsid w:val="0063154C"/>
    <w:rsid w:val="006355D1"/>
    <w:rsid w:val="00636F6E"/>
    <w:rsid w:val="006433FE"/>
    <w:rsid w:val="00653CA2"/>
    <w:rsid w:val="0065417A"/>
    <w:rsid w:val="00656B0F"/>
    <w:rsid w:val="00657709"/>
    <w:rsid w:val="00657F28"/>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A0F6D"/>
    <w:rsid w:val="006A5C8F"/>
    <w:rsid w:val="006A773A"/>
    <w:rsid w:val="006B18FC"/>
    <w:rsid w:val="006B6C71"/>
    <w:rsid w:val="006C0F45"/>
    <w:rsid w:val="006C47E6"/>
    <w:rsid w:val="006C5AB4"/>
    <w:rsid w:val="006D1FD7"/>
    <w:rsid w:val="006D34CA"/>
    <w:rsid w:val="006D46D9"/>
    <w:rsid w:val="006E0206"/>
    <w:rsid w:val="006E18ED"/>
    <w:rsid w:val="006F1E41"/>
    <w:rsid w:val="00704B34"/>
    <w:rsid w:val="00710751"/>
    <w:rsid w:val="00711BAE"/>
    <w:rsid w:val="0071445E"/>
    <w:rsid w:val="00716278"/>
    <w:rsid w:val="007250EA"/>
    <w:rsid w:val="00730434"/>
    <w:rsid w:val="007304EC"/>
    <w:rsid w:val="0073496D"/>
    <w:rsid w:val="0073571C"/>
    <w:rsid w:val="007357C1"/>
    <w:rsid w:val="00742C61"/>
    <w:rsid w:val="00745DAF"/>
    <w:rsid w:val="00750A69"/>
    <w:rsid w:val="00752B5C"/>
    <w:rsid w:val="00752FCB"/>
    <w:rsid w:val="00753CB8"/>
    <w:rsid w:val="00754C42"/>
    <w:rsid w:val="0075653C"/>
    <w:rsid w:val="00756FD4"/>
    <w:rsid w:val="00764911"/>
    <w:rsid w:val="00766553"/>
    <w:rsid w:val="007735FC"/>
    <w:rsid w:val="00773A83"/>
    <w:rsid w:val="00773AD9"/>
    <w:rsid w:val="007754A6"/>
    <w:rsid w:val="007811B0"/>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D4866"/>
    <w:rsid w:val="007D4EA3"/>
    <w:rsid w:val="007D5E1C"/>
    <w:rsid w:val="007D7363"/>
    <w:rsid w:val="007E13D8"/>
    <w:rsid w:val="007E193E"/>
    <w:rsid w:val="007E2C82"/>
    <w:rsid w:val="0080325A"/>
    <w:rsid w:val="00803453"/>
    <w:rsid w:val="008056D0"/>
    <w:rsid w:val="008072D6"/>
    <w:rsid w:val="00811AD8"/>
    <w:rsid w:val="00816730"/>
    <w:rsid w:val="00816E23"/>
    <w:rsid w:val="008229AE"/>
    <w:rsid w:val="00832DBA"/>
    <w:rsid w:val="00836AD6"/>
    <w:rsid w:val="00837CA1"/>
    <w:rsid w:val="008509E6"/>
    <w:rsid w:val="00854CDC"/>
    <w:rsid w:val="00860576"/>
    <w:rsid w:val="00861D12"/>
    <w:rsid w:val="00863B09"/>
    <w:rsid w:val="00874232"/>
    <w:rsid w:val="00883D63"/>
    <w:rsid w:val="00883DC0"/>
    <w:rsid w:val="00887BB6"/>
    <w:rsid w:val="00894AC8"/>
    <w:rsid w:val="008A3191"/>
    <w:rsid w:val="008A47E0"/>
    <w:rsid w:val="008A48FE"/>
    <w:rsid w:val="008A49E3"/>
    <w:rsid w:val="008B0295"/>
    <w:rsid w:val="008B32E9"/>
    <w:rsid w:val="008B73B7"/>
    <w:rsid w:val="008C346A"/>
    <w:rsid w:val="008C5698"/>
    <w:rsid w:val="008D2CBC"/>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1068A"/>
    <w:rsid w:val="00910D99"/>
    <w:rsid w:val="009111E5"/>
    <w:rsid w:val="00913A8F"/>
    <w:rsid w:val="0092072B"/>
    <w:rsid w:val="009317C9"/>
    <w:rsid w:val="00934429"/>
    <w:rsid w:val="00935B2D"/>
    <w:rsid w:val="00936483"/>
    <w:rsid w:val="009376A1"/>
    <w:rsid w:val="00944B89"/>
    <w:rsid w:val="00944F15"/>
    <w:rsid w:val="00945404"/>
    <w:rsid w:val="00945E17"/>
    <w:rsid w:val="00955608"/>
    <w:rsid w:val="00957514"/>
    <w:rsid w:val="009640F9"/>
    <w:rsid w:val="0096420F"/>
    <w:rsid w:val="00964B8C"/>
    <w:rsid w:val="00965D33"/>
    <w:rsid w:val="00966FDF"/>
    <w:rsid w:val="00971799"/>
    <w:rsid w:val="00974284"/>
    <w:rsid w:val="0098567B"/>
    <w:rsid w:val="00986676"/>
    <w:rsid w:val="00986D17"/>
    <w:rsid w:val="00992C47"/>
    <w:rsid w:val="0099392E"/>
    <w:rsid w:val="009962D4"/>
    <w:rsid w:val="009A31C4"/>
    <w:rsid w:val="009A3F0A"/>
    <w:rsid w:val="009A7921"/>
    <w:rsid w:val="009A7939"/>
    <w:rsid w:val="009B0FDE"/>
    <w:rsid w:val="009B462A"/>
    <w:rsid w:val="009B5A79"/>
    <w:rsid w:val="009D22E2"/>
    <w:rsid w:val="009D2B22"/>
    <w:rsid w:val="009D72A9"/>
    <w:rsid w:val="009D7CE5"/>
    <w:rsid w:val="009E096C"/>
    <w:rsid w:val="009E4DBA"/>
    <w:rsid w:val="009F0516"/>
    <w:rsid w:val="009F1378"/>
    <w:rsid w:val="009F29AA"/>
    <w:rsid w:val="009F3417"/>
    <w:rsid w:val="009F3FAE"/>
    <w:rsid w:val="00A0324C"/>
    <w:rsid w:val="00A14602"/>
    <w:rsid w:val="00A156E5"/>
    <w:rsid w:val="00A17369"/>
    <w:rsid w:val="00A21101"/>
    <w:rsid w:val="00A32875"/>
    <w:rsid w:val="00A33A2B"/>
    <w:rsid w:val="00A35C8E"/>
    <w:rsid w:val="00A42846"/>
    <w:rsid w:val="00A43BF7"/>
    <w:rsid w:val="00A46035"/>
    <w:rsid w:val="00A53EA5"/>
    <w:rsid w:val="00A56368"/>
    <w:rsid w:val="00A60DB4"/>
    <w:rsid w:val="00A720BB"/>
    <w:rsid w:val="00A73493"/>
    <w:rsid w:val="00A775AE"/>
    <w:rsid w:val="00A81437"/>
    <w:rsid w:val="00A938B6"/>
    <w:rsid w:val="00A940D2"/>
    <w:rsid w:val="00A96747"/>
    <w:rsid w:val="00AA1250"/>
    <w:rsid w:val="00AB0EE3"/>
    <w:rsid w:val="00AB3100"/>
    <w:rsid w:val="00AB5A63"/>
    <w:rsid w:val="00AB7583"/>
    <w:rsid w:val="00AC1A5F"/>
    <w:rsid w:val="00AE0EDB"/>
    <w:rsid w:val="00AE4610"/>
    <w:rsid w:val="00AF0248"/>
    <w:rsid w:val="00AF0395"/>
    <w:rsid w:val="00AF340F"/>
    <w:rsid w:val="00AF5B51"/>
    <w:rsid w:val="00AF60BD"/>
    <w:rsid w:val="00B00F4B"/>
    <w:rsid w:val="00B06C4F"/>
    <w:rsid w:val="00B13228"/>
    <w:rsid w:val="00B17B1B"/>
    <w:rsid w:val="00B2119F"/>
    <w:rsid w:val="00B26757"/>
    <w:rsid w:val="00B355AC"/>
    <w:rsid w:val="00B35ABB"/>
    <w:rsid w:val="00B36496"/>
    <w:rsid w:val="00B36866"/>
    <w:rsid w:val="00B40DC1"/>
    <w:rsid w:val="00B4145C"/>
    <w:rsid w:val="00B423D3"/>
    <w:rsid w:val="00B507DE"/>
    <w:rsid w:val="00B52935"/>
    <w:rsid w:val="00B54AC0"/>
    <w:rsid w:val="00B55526"/>
    <w:rsid w:val="00B577CC"/>
    <w:rsid w:val="00B64136"/>
    <w:rsid w:val="00B664B0"/>
    <w:rsid w:val="00B70816"/>
    <w:rsid w:val="00B73D1D"/>
    <w:rsid w:val="00B85D86"/>
    <w:rsid w:val="00B87034"/>
    <w:rsid w:val="00B87D91"/>
    <w:rsid w:val="00B90A6B"/>
    <w:rsid w:val="00B9303D"/>
    <w:rsid w:val="00B96305"/>
    <w:rsid w:val="00BA0754"/>
    <w:rsid w:val="00BA21DF"/>
    <w:rsid w:val="00BA503A"/>
    <w:rsid w:val="00BB685F"/>
    <w:rsid w:val="00BC46C2"/>
    <w:rsid w:val="00BC6509"/>
    <w:rsid w:val="00BD0AFE"/>
    <w:rsid w:val="00BD22FB"/>
    <w:rsid w:val="00BD484D"/>
    <w:rsid w:val="00BE374A"/>
    <w:rsid w:val="00BE47A5"/>
    <w:rsid w:val="00BE4947"/>
    <w:rsid w:val="00BE6454"/>
    <w:rsid w:val="00BF6435"/>
    <w:rsid w:val="00C05AE2"/>
    <w:rsid w:val="00C05CD5"/>
    <w:rsid w:val="00C100E8"/>
    <w:rsid w:val="00C119B2"/>
    <w:rsid w:val="00C132F8"/>
    <w:rsid w:val="00C16452"/>
    <w:rsid w:val="00C167C0"/>
    <w:rsid w:val="00C2341A"/>
    <w:rsid w:val="00C2550A"/>
    <w:rsid w:val="00C25BAA"/>
    <w:rsid w:val="00C36FC9"/>
    <w:rsid w:val="00C4052B"/>
    <w:rsid w:val="00C43F7D"/>
    <w:rsid w:val="00C44064"/>
    <w:rsid w:val="00C44A61"/>
    <w:rsid w:val="00C56183"/>
    <w:rsid w:val="00C61D78"/>
    <w:rsid w:val="00C6411F"/>
    <w:rsid w:val="00C66910"/>
    <w:rsid w:val="00C705C4"/>
    <w:rsid w:val="00C775A0"/>
    <w:rsid w:val="00C77906"/>
    <w:rsid w:val="00C84704"/>
    <w:rsid w:val="00C9211A"/>
    <w:rsid w:val="00C928BF"/>
    <w:rsid w:val="00C93606"/>
    <w:rsid w:val="00C95259"/>
    <w:rsid w:val="00CA0403"/>
    <w:rsid w:val="00CA2144"/>
    <w:rsid w:val="00CB03E0"/>
    <w:rsid w:val="00CB1D31"/>
    <w:rsid w:val="00CB4EA4"/>
    <w:rsid w:val="00CB5F4F"/>
    <w:rsid w:val="00CC3461"/>
    <w:rsid w:val="00CD2242"/>
    <w:rsid w:val="00CD2371"/>
    <w:rsid w:val="00CD4BED"/>
    <w:rsid w:val="00CD60C6"/>
    <w:rsid w:val="00CE038E"/>
    <w:rsid w:val="00CF03C0"/>
    <w:rsid w:val="00CF35CA"/>
    <w:rsid w:val="00CF7DBB"/>
    <w:rsid w:val="00D111E8"/>
    <w:rsid w:val="00D12CEA"/>
    <w:rsid w:val="00D13AC7"/>
    <w:rsid w:val="00D14C42"/>
    <w:rsid w:val="00D24B55"/>
    <w:rsid w:val="00D2769C"/>
    <w:rsid w:val="00D277D8"/>
    <w:rsid w:val="00D46E5C"/>
    <w:rsid w:val="00D559C1"/>
    <w:rsid w:val="00D561CE"/>
    <w:rsid w:val="00D615E9"/>
    <w:rsid w:val="00D62057"/>
    <w:rsid w:val="00D63437"/>
    <w:rsid w:val="00D63C8A"/>
    <w:rsid w:val="00D80BD2"/>
    <w:rsid w:val="00D8425D"/>
    <w:rsid w:val="00D853F4"/>
    <w:rsid w:val="00D85679"/>
    <w:rsid w:val="00D87C86"/>
    <w:rsid w:val="00D9232E"/>
    <w:rsid w:val="00D96673"/>
    <w:rsid w:val="00DA2DD2"/>
    <w:rsid w:val="00DA44E5"/>
    <w:rsid w:val="00DA67FB"/>
    <w:rsid w:val="00DB29FC"/>
    <w:rsid w:val="00DB5E38"/>
    <w:rsid w:val="00DB6326"/>
    <w:rsid w:val="00DC1D31"/>
    <w:rsid w:val="00DD7170"/>
    <w:rsid w:val="00DD7553"/>
    <w:rsid w:val="00DD7E76"/>
    <w:rsid w:val="00DE1362"/>
    <w:rsid w:val="00DE2760"/>
    <w:rsid w:val="00DE7844"/>
    <w:rsid w:val="00DF08EB"/>
    <w:rsid w:val="00DF43A7"/>
    <w:rsid w:val="00DF4841"/>
    <w:rsid w:val="00DF4CF6"/>
    <w:rsid w:val="00E016EB"/>
    <w:rsid w:val="00E0213B"/>
    <w:rsid w:val="00E02740"/>
    <w:rsid w:val="00E21B45"/>
    <w:rsid w:val="00E21BB3"/>
    <w:rsid w:val="00E224D8"/>
    <w:rsid w:val="00E361B2"/>
    <w:rsid w:val="00E37A3A"/>
    <w:rsid w:val="00E412FD"/>
    <w:rsid w:val="00E42584"/>
    <w:rsid w:val="00E4403D"/>
    <w:rsid w:val="00E45F8F"/>
    <w:rsid w:val="00E5084F"/>
    <w:rsid w:val="00E53BF7"/>
    <w:rsid w:val="00E62093"/>
    <w:rsid w:val="00E63D35"/>
    <w:rsid w:val="00E66675"/>
    <w:rsid w:val="00E6741E"/>
    <w:rsid w:val="00E727D3"/>
    <w:rsid w:val="00E76186"/>
    <w:rsid w:val="00E83DA2"/>
    <w:rsid w:val="00EA1AE9"/>
    <w:rsid w:val="00EA35A5"/>
    <w:rsid w:val="00EA36D8"/>
    <w:rsid w:val="00EA78FF"/>
    <w:rsid w:val="00EB1C0B"/>
    <w:rsid w:val="00EC0801"/>
    <w:rsid w:val="00EC3C5C"/>
    <w:rsid w:val="00EC46D8"/>
    <w:rsid w:val="00ED0CED"/>
    <w:rsid w:val="00ED30CD"/>
    <w:rsid w:val="00ED44B9"/>
    <w:rsid w:val="00EF516A"/>
    <w:rsid w:val="00EF676E"/>
    <w:rsid w:val="00EF73F0"/>
    <w:rsid w:val="00F018F1"/>
    <w:rsid w:val="00F028B8"/>
    <w:rsid w:val="00F06CD1"/>
    <w:rsid w:val="00F072BD"/>
    <w:rsid w:val="00F10B44"/>
    <w:rsid w:val="00F14ADF"/>
    <w:rsid w:val="00F20294"/>
    <w:rsid w:val="00F2363D"/>
    <w:rsid w:val="00F277FF"/>
    <w:rsid w:val="00F3437F"/>
    <w:rsid w:val="00F36551"/>
    <w:rsid w:val="00F36B03"/>
    <w:rsid w:val="00F37CEE"/>
    <w:rsid w:val="00F42625"/>
    <w:rsid w:val="00F4761D"/>
    <w:rsid w:val="00F47CFC"/>
    <w:rsid w:val="00F54E75"/>
    <w:rsid w:val="00F56EA2"/>
    <w:rsid w:val="00F615B8"/>
    <w:rsid w:val="00F6500D"/>
    <w:rsid w:val="00F701DD"/>
    <w:rsid w:val="00F70545"/>
    <w:rsid w:val="00F7080F"/>
    <w:rsid w:val="00F70A57"/>
    <w:rsid w:val="00F73D89"/>
    <w:rsid w:val="00F83375"/>
    <w:rsid w:val="00F93D76"/>
    <w:rsid w:val="00F95FDA"/>
    <w:rsid w:val="00FA2FB5"/>
    <w:rsid w:val="00FA6737"/>
    <w:rsid w:val="00FB381D"/>
    <w:rsid w:val="00FB5385"/>
    <w:rsid w:val="00FB6CD4"/>
    <w:rsid w:val="00FC0743"/>
    <w:rsid w:val="00FC09FC"/>
    <w:rsid w:val="00FC2293"/>
    <w:rsid w:val="00FC790C"/>
    <w:rsid w:val="00FD414A"/>
    <w:rsid w:val="00FD7AB5"/>
    <w:rsid w:val="00FE1C1F"/>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F0E7F"/>
  <w15:docId w15:val="{781F130F-2B36-44A9-8611-FD30BD9D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3751">
      <w:bodyDiv w:val="1"/>
      <w:marLeft w:val="0"/>
      <w:marRight w:val="0"/>
      <w:marTop w:val="0"/>
      <w:marBottom w:val="0"/>
      <w:divBdr>
        <w:top w:val="none" w:sz="0" w:space="0" w:color="auto"/>
        <w:left w:val="none" w:sz="0" w:space="0" w:color="auto"/>
        <w:bottom w:val="none" w:sz="0" w:space="0" w:color="auto"/>
        <w:right w:val="none" w:sz="0" w:space="0" w:color="auto"/>
      </w:divBdr>
    </w:div>
    <w:div w:id="507797491">
      <w:bodyDiv w:val="1"/>
      <w:marLeft w:val="0"/>
      <w:marRight w:val="0"/>
      <w:marTop w:val="0"/>
      <w:marBottom w:val="0"/>
      <w:divBdr>
        <w:top w:val="none" w:sz="0" w:space="0" w:color="auto"/>
        <w:left w:val="none" w:sz="0" w:space="0" w:color="auto"/>
        <w:bottom w:val="none" w:sz="0" w:space="0" w:color="auto"/>
        <w:right w:val="none" w:sz="0" w:space="0" w:color="auto"/>
      </w:divBdr>
    </w:div>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iac\JDIACO-HP\Desktop\JD\MTH_CCC\Data%20Science\Course%20Proposal%20Form%2018-19(1-19).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60D993B3AD43CCA54053095E8F3FD2"/>
        <w:category>
          <w:name w:val="General"/>
          <w:gallery w:val="placeholder"/>
        </w:category>
        <w:types>
          <w:type w:val="bbPlcHdr"/>
        </w:types>
        <w:behaviors>
          <w:behavior w:val="content"/>
        </w:behaviors>
        <w:guid w:val="{0DD036A7-9EFA-44B9-9C4E-6367928ED588}"/>
      </w:docPartPr>
      <w:docPartBody>
        <w:p w:rsidR="0086749A" w:rsidRDefault="00E34B50">
          <w:pPr>
            <w:pStyle w:val="6B60D993B3AD43CCA54053095E8F3FD2"/>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C682E13ACB2D40CCBFE4478A2F6F2F91"/>
        <w:category>
          <w:name w:val="General"/>
          <w:gallery w:val="placeholder"/>
        </w:category>
        <w:types>
          <w:type w:val="bbPlcHdr"/>
        </w:types>
        <w:behaviors>
          <w:behavior w:val="content"/>
        </w:behaviors>
        <w:guid w:val="{8515F89C-AA0E-49C7-9047-577E91381630}"/>
      </w:docPartPr>
      <w:docPartBody>
        <w:p w:rsidR="0086749A" w:rsidRDefault="00E34B50">
          <w:pPr>
            <w:pStyle w:val="C682E13ACB2D40CCBFE4478A2F6F2F91"/>
          </w:pPr>
          <w:r>
            <w:rPr>
              <w:rStyle w:val="PlaceholderText"/>
              <w:rFonts w:ascii="Calibri" w:hAnsi="Calibri"/>
            </w:rPr>
            <w:t>Enter the official course title.</w:t>
          </w:r>
        </w:p>
      </w:docPartBody>
    </w:docPart>
    <w:docPart>
      <w:docPartPr>
        <w:name w:val="F4E8E8175119403ABF0707FF54678720"/>
        <w:category>
          <w:name w:val="General"/>
          <w:gallery w:val="placeholder"/>
        </w:category>
        <w:types>
          <w:type w:val="bbPlcHdr"/>
        </w:types>
        <w:behaviors>
          <w:behavior w:val="content"/>
        </w:behaviors>
        <w:guid w:val="{D3469DE9-7411-49DC-AC2C-28C5EFD69E84}"/>
      </w:docPartPr>
      <w:docPartBody>
        <w:p w:rsidR="0086749A" w:rsidRDefault="00E34B50">
          <w:pPr>
            <w:pStyle w:val="F4E8E8175119403ABF0707FF54678720"/>
          </w:pPr>
          <w:r w:rsidRPr="00382ECB">
            <w:rPr>
              <w:rStyle w:val="PlaceholderText"/>
              <w:rFonts w:ascii="Calibri" w:hAnsi="Calibri"/>
            </w:rPr>
            <w:t>Click here &amp; enter your department/program.</w:t>
          </w:r>
        </w:p>
      </w:docPartBody>
    </w:docPart>
    <w:docPart>
      <w:docPartPr>
        <w:name w:val="B1FA0056739C43AC9D2B83F39564ABFB"/>
        <w:category>
          <w:name w:val="General"/>
          <w:gallery w:val="placeholder"/>
        </w:category>
        <w:types>
          <w:type w:val="bbPlcHdr"/>
        </w:types>
        <w:behaviors>
          <w:behavior w:val="content"/>
        </w:behaviors>
        <w:guid w:val="{8D570FD6-1863-4E44-B246-4480145C535D}"/>
      </w:docPartPr>
      <w:docPartBody>
        <w:p w:rsidR="0086749A" w:rsidRDefault="00E34B50">
          <w:pPr>
            <w:pStyle w:val="B1FA0056739C43AC9D2B83F39564ABFB"/>
          </w:pPr>
          <w:r w:rsidRPr="00EB44DD">
            <w:rPr>
              <w:rStyle w:val="PlaceholderText"/>
            </w:rPr>
            <w:t>C</w:t>
          </w:r>
          <w:r>
            <w:rPr>
              <w:rStyle w:val="PlaceholderText"/>
            </w:rPr>
            <w:t>lick here to select a month</w:t>
          </w:r>
          <w:r w:rsidRPr="00EB44DD">
            <w:rPr>
              <w:rStyle w:val="PlaceholderText"/>
            </w:rPr>
            <w:t>.</w:t>
          </w:r>
        </w:p>
      </w:docPartBody>
    </w:docPart>
    <w:docPart>
      <w:docPartPr>
        <w:name w:val="DC8458AB06AF40678B29529985499EB3"/>
        <w:category>
          <w:name w:val="General"/>
          <w:gallery w:val="placeholder"/>
        </w:category>
        <w:types>
          <w:type w:val="bbPlcHdr"/>
        </w:types>
        <w:behaviors>
          <w:behavior w:val="content"/>
        </w:behaviors>
        <w:guid w:val="{BC1E1284-3950-460C-A2DB-A9E0C5BF3F69}"/>
      </w:docPartPr>
      <w:docPartBody>
        <w:p w:rsidR="0086749A" w:rsidRDefault="00E34B50">
          <w:pPr>
            <w:pStyle w:val="DC8458AB06AF40678B29529985499EB3"/>
          </w:pPr>
          <w:r w:rsidRPr="00EB44DD">
            <w:rPr>
              <w:rStyle w:val="PlaceholderText"/>
            </w:rPr>
            <w:t>C</w:t>
          </w:r>
          <w:r>
            <w:rPr>
              <w:rStyle w:val="PlaceholderText"/>
            </w:rPr>
            <w:t>lick here to select a year</w:t>
          </w:r>
          <w:r w:rsidRPr="00EB44DD">
            <w:rPr>
              <w:rStyle w:val="PlaceholderText"/>
            </w:rPr>
            <w:t>.</w:t>
          </w:r>
        </w:p>
      </w:docPartBody>
    </w:docPart>
    <w:docPart>
      <w:docPartPr>
        <w:name w:val="A61ED5FD3D3C4D0884CFB34656D13A14"/>
        <w:category>
          <w:name w:val="General"/>
          <w:gallery w:val="placeholder"/>
        </w:category>
        <w:types>
          <w:type w:val="bbPlcHdr"/>
        </w:types>
        <w:behaviors>
          <w:behavior w:val="content"/>
        </w:behaviors>
        <w:guid w:val="{662E02D8-3B9D-4251-8BF4-E837F47C7984}"/>
      </w:docPartPr>
      <w:docPartBody>
        <w:p w:rsidR="0086749A" w:rsidRDefault="00E34B50">
          <w:pPr>
            <w:pStyle w:val="A61ED5FD3D3C4D0884CFB34656D13A14"/>
          </w:pPr>
          <w:r w:rsidRPr="00EB44DD">
            <w:rPr>
              <w:rStyle w:val="PlaceholderText"/>
            </w:rPr>
            <w:t>Choose an item.</w:t>
          </w:r>
        </w:p>
      </w:docPartBody>
    </w:docPart>
    <w:docPart>
      <w:docPartPr>
        <w:name w:val="592719FAC288413D9D7FFD272686973A"/>
        <w:category>
          <w:name w:val="General"/>
          <w:gallery w:val="placeholder"/>
        </w:category>
        <w:types>
          <w:type w:val="bbPlcHdr"/>
        </w:types>
        <w:behaviors>
          <w:behavior w:val="content"/>
        </w:behaviors>
        <w:guid w:val="{07E7F82B-DA19-4A9D-BF92-9DB7D9E7D5F2}"/>
      </w:docPartPr>
      <w:docPartBody>
        <w:p w:rsidR="0086749A" w:rsidRDefault="00E34B50">
          <w:pPr>
            <w:pStyle w:val="592719FAC288413D9D7FFD272686973A"/>
          </w:pPr>
          <w:r w:rsidRPr="00E46A72">
            <w:rPr>
              <w:rStyle w:val="PlaceholderText"/>
            </w:rPr>
            <w:t>Choose an item.</w:t>
          </w:r>
        </w:p>
      </w:docPartBody>
    </w:docPart>
    <w:docPart>
      <w:docPartPr>
        <w:name w:val="7EF244BB4A4C4ADEA52376EDB283A979"/>
        <w:category>
          <w:name w:val="General"/>
          <w:gallery w:val="placeholder"/>
        </w:category>
        <w:types>
          <w:type w:val="bbPlcHdr"/>
        </w:types>
        <w:behaviors>
          <w:behavior w:val="content"/>
        </w:behaviors>
        <w:guid w:val="{F861BE3A-CB36-452F-B740-CD1A60A1338F}"/>
      </w:docPartPr>
      <w:docPartBody>
        <w:p w:rsidR="0086749A" w:rsidRDefault="00E34B50">
          <w:pPr>
            <w:pStyle w:val="7EF244BB4A4C4ADEA52376EDB283A979"/>
          </w:pPr>
          <w:r w:rsidRPr="00E46A72">
            <w:rPr>
              <w:rStyle w:val="PlaceholderText"/>
            </w:rPr>
            <w:t>Choose an item.</w:t>
          </w:r>
        </w:p>
      </w:docPartBody>
    </w:docPart>
    <w:docPart>
      <w:docPartPr>
        <w:name w:val="87C13FAEE7B04B16B86E775E964EEE13"/>
        <w:category>
          <w:name w:val="General"/>
          <w:gallery w:val="placeholder"/>
        </w:category>
        <w:types>
          <w:type w:val="bbPlcHdr"/>
        </w:types>
        <w:behaviors>
          <w:behavior w:val="content"/>
        </w:behaviors>
        <w:guid w:val="{BE14C8B1-E63A-4004-B10C-88DF2F2F27F0}"/>
      </w:docPartPr>
      <w:docPartBody>
        <w:p w:rsidR="0086749A" w:rsidRDefault="00E34B50">
          <w:pPr>
            <w:pStyle w:val="87C13FAEE7B04B16B86E775E964EEE13"/>
          </w:pPr>
          <w:r>
            <w:rPr>
              <w:rStyle w:val="PlaceholderText"/>
            </w:rPr>
            <w:t>Type here; enter 0 if there are none.</w:t>
          </w:r>
        </w:p>
      </w:docPartBody>
    </w:docPart>
    <w:docPart>
      <w:docPartPr>
        <w:name w:val="EB36D9731FAE4A5EAAC407679A2AF2B7"/>
        <w:category>
          <w:name w:val="General"/>
          <w:gallery w:val="placeholder"/>
        </w:category>
        <w:types>
          <w:type w:val="bbPlcHdr"/>
        </w:types>
        <w:behaviors>
          <w:behavior w:val="content"/>
        </w:behaviors>
        <w:guid w:val="{70103345-862F-431A-A66F-6F48C0EF8D0F}"/>
      </w:docPartPr>
      <w:docPartBody>
        <w:p w:rsidR="0086749A" w:rsidRDefault="00E34B50">
          <w:pPr>
            <w:pStyle w:val="EB36D9731FAE4A5EAAC407679A2AF2B7"/>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3DF2F993E5DA45B1A737F53464397693"/>
        <w:category>
          <w:name w:val="General"/>
          <w:gallery w:val="placeholder"/>
        </w:category>
        <w:types>
          <w:type w:val="bbPlcHdr"/>
        </w:types>
        <w:behaviors>
          <w:behavior w:val="content"/>
        </w:behaviors>
        <w:guid w:val="{4035C870-7704-4D8B-AA21-727F0F84DAD8}"/>
      </w:docPartPr>
      <w:docPartBody>
        <w:p w:rsidR="0086749A" w:rsidRDefault="00E34B50">
          <w:pPr>
            <w:pStyle w:val="3DF2F993E5DA45B1A737F53464397693"/>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1FD3A9DBED2B4DA58236249476C85DF8"/>
        <w:category>
          <w:name w:val="General"/>
          <w:gallery w:val="placeholder"/>
        </w:category>
        <w:types>
          <w:type w:val="bbPlcHdr"/>
        </w:types>
        <w:behaviors>
          <w:behavior w:val="content"/>
        </w:behaviors>
        <w:guid w:val="{5CC0145A-38C7-4EC5-9920-0D5E6D279FD9}"/>
      </w:docPartPr>
      <w:docPartBody>
        <w:p w:rsidR="0086749A" w:rsidRDefault="00E34B50">
          <w:pPr>
            <w:pStyle w:val="1FD3A9DBED2B4DA58236249476C85DF8"/>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742BA63BB66744378F693268158FD43D"/>
        <w:category>
          <w:name w:val="General"/>
          <w:gallery w:val="placeholder"/>
        </w:category>
        <w:types>
          <w:type w:val="bbPlcHdr"/>
        </w:types>
        <w:behaviors>
          <w:behavior w:val="content"/>
        </w:behaviors>
        <w:guid w:val="{B5245DED-98E8-416A-9CB9-16F131401458}"/>
      </w:docPartPr>
      <w:docPartBody>
        <w:p w:rsidR="0086749A" w:rsidRDefault="00E34B50">
          <w:pPr>
            <w:pStyle w:val="742BA63BB66744378F693268158FD43D"/>
          </w:pPr>
          <w:r w:rsidRPr="00471AE9">
            <w:rPr>
              <w:rStyle w:val="PlaceholderText"/>
            </w:rPr>
            <w:t>Click here to enter text.</w:t>
          </w:r>
        </w:p>
      </w:docPartBody>
    </w:docPart>
    <w:docPart>
      <w:docPartPr>
        <w:name w:val="F66802BDDC2448C2A57C0DED2D136C3E"/>
        <w:category>
          <w:name w:val="General"/>
          <w:gallery w:val="placeholder"/>
        </w:category>
        <w:types>
          <w:type w:val="bbPlcHdr"/>
        </w:types>
        <w:behaviors>
          <w:behavior w:val="content"/>
        </w:behaviors>
        <w:guid w:val="{5710D0A6-FA45-45DE-AE30-C987B3AA4724}"/>
      </w:docPartPr>
      <w:docPartBody>
        <w:p w:rsidR="0086749A" w:rsidRDefault="00E34B50">
          <w:pPr>
            <w:pStyle w:val="F66802BDDC2448C2A57C0DED2D136C3E"/>
          </w:pPr>
          <w:r w:rsidRPr="00471AE9">
            <w:rPr>
              <w:rStyle w:val="PlaceholderText"/>
            </w:rPr>
            <w:t>Click here to enter text.</w:t>
          </w:r>
        </w:p>
      </w:docPartBody>
    </w:docPart>
    <w:docPart>
      <w:docPartPr>
        <w:name w:val="E69CABD1EB7B42B3809F00CEFF57F4F6"/>
        <w:category>
          <w:name w:val="General"/>
          <w:gallery w:val="placeholder"/>
        </w:category>
        <w:types>
          <w:type w:val="bbPlcHdr"/>
        </w:types>
        <w:behaviors>
          <w:behavior w:val="content"/>
        </w:behaviors>
        <w:guid w:val="{ABA36EFF-E3CC-4247-89AC-0DF7C132F055}"/>
      </w:docPartPr>
      <w:docPartBody>
        <w:p w:rsidR="0086749A" w:rsidRDefault="00E34B50">
          <w:pPr>
            <w:pStyle w:val="E69CABD1EB7B42B3809F00CEFF57F4F6"/>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CACA3CD4811B4C989AA69EFD9AAE368D"/>
        <w:category>
          <w:name w:val="General"/>
          <w:gallery w:val="placeholder"/>
        </w:category>
        <w:types>
          <w:type w:val="bbPlcHdr"/>
        </w:types>
        <w:behaviors>
          <w:behavior w:val="content"/>
        </w:behaviors>
        <w:guid w:val="{8385F000-38B1-4115-A218-43763852FAD8}"/>
      </w:docPartPr>
      <w:docPartBody>
        <w:p w:rsidR="0086749A" w:rsidRDefault="00E34B50">
          <w:pPr>
            <w:pStyle w:val="CACA3CD4811B4C989AA69EFD9AAE368D"/>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0046CAD2A1394A789176233D91783B0F"/>
        <w:category>
          <w:name w:val="General"/>
          <w:gallery w:val="placeholder"/>
        </w:category>
        <w:types>
          <w:type w:val="bbPlcHdr"/>
        </w:types>
        <w:behaviors>
          <w:behavior w:val="content"/>
        </w:behaviors>
        <w:guid w:val="{92892477-BBA9-4313-B8D4-ABC7B70A55B0}"/>
      </w:docPartPr>
      <w:docPartBody>
        <w:p w:rsidR="0086749A" w:rsidRDefault="00E34B50">
          <w:pPr>
            <w:pStyle w:val="0046CAD2A1394A789176233D91783B0F"/>
          </w:pPr>
          <w:r w:rsidRPr="00EB44DD">
            <w:rPr>
              <w:rStyle w:val="PlaceholderText"/>
            </w:rPr>
            <w:t>Click here to enter text.</w:t>
          </w:r>
        </w:p>
      </w:docPartBody>
    </w:docPart>
    <w:docPart>
      <w:docPartPr>
        <w:name w:val="D3A0DB336F7F494E90DB59F13C2515D6"/>
        <w:category>
          <w:name w:val="General"/>
          <w:gallery w:val="placeholder"/>
        </w:category>
        <w:types>
          <w:type w:val="bbPlcHdr"/>
        </w:types>
        <w:behaviors>
          <w:behavior w:val="content"/>
        </w:behaviors>
        <w:guid w:val="{C5BC9245-B8B7-4E8F-9E34-FB9DE137C3BF}"/>
      </w:docPartPr>
      <w:docPartBody>
        <w:p w:rsidR="0086749A" w:rsidRDefault="00E34B50">
          <w:pPr>
            <w:pStyle w:val="D3A0DB336F7F494E90DB59F13C2515D6"/>
          </w:pPr>
          <w:r w:rsidRPr="00EB44DD">
            <w:rPr>
              <w:rStyle w:val="PlaceholderText"/>
            </w:rPr>
            <w:t>Click here to enter text.</w:t>
          </w:r>
        </w:p>
      </w:docPartBody>
    </w:docPart>
    <w:docPart>
      <w:docPartPr>
        <w:name w:val="5F2FA8C556A0414195FB645346018841"/>
        <w:category>
          <w:name w:val="General"/>
          <w:gallery w:val="placeholder"/>
        </w:category>
        <w:types>
          <w:type w:val="bbPlcHdr"/>
        </w:types>
        <w:behaviors>
          <w:behavior w:val="content"/>
        </w:behaviors>
        <w:guid w:val="{79605F8B-B4DD-4F58-B5C8-BF9828E641BE}"/>
      </w:docPartPr>
      <w:docPartBody>
        <w:p w:rsidR="0086749A" w:rsidRDefault="00E34B50">
          <w:pPr>
            <w:pStyle w:val="5F2FA8C556A0414195FB645346018841"/>
          </w:pPr>
          <w:r w:rsidRPr="00EB44DD">
            <w:rPr>
              <w:rStyle w:val="PlaceholderText"/>
            </w:rPr>
            <w:t xml:space="preserve">Click here </w:t>
          </w:r>
          <w:r>
            <w:rPr>
              <w:rStyle w:val="PlaceholderText"/>
            </w:rPr>
            <w:t>to add course outline.</w:t>
          </w:r>
        </w:p>
      </w:docPartBody>
    </w:docPart>
    <w:docPart>
      <w:docPartPr>
        <w:name w:val="8A2D0BC045914F55897FDA5C034E13A6"/>
        <w:category>
          <w:name w:val="General"/>
          <w:gallery w:val="placeholder"/>
        </w:category>
        <w:types>
          <w:type w:val="bbPlcHdr"/>
        </w:types>
        <w:behaviors>
          <w:behavior w:val="content"/>
        </w:behaviors>
        <w:guid w:val="{FC676A3D-1FC7-4403-9E59-B21FAC3F6356}"/>
      </w:docPartPr>
      <w:docPartBody>
        <w:p w:rsidR="0086749A" w:rsidRDefault="00E34B50">
          <w:pPr>
            <w:pStyle w:val="8A2D0BC045914F55897FDA5C034E13A6"/>
          </w:pPr>
          <w:r w:rsidRPr="00471AE9">
            <w:rPr>
              <w:rStyle w:val="PlaceholderText"/>
            </w:rPr>
            <w:t>Click here to enter text.</w:t>
          </w:r>
        </w:p>
      </w:docPartBody>
    </w:docPart>
    <w:docPart>
      <w:docPartPr>
        <w:name w:val="1910CEF1545F4A51ACCBD454DE174309"/>
        <w:category>
          <w:name w:val="General"/>
          <w:gallery w:val="placeholder"/>
        </w:category>
        <w:types>
          <w:type w:val="bbPlcHdr"/>
        </w:types>
        <w:behaviors>
          <w:behavior w:val="content"/>
        </w:behaviors>
        <w:guid w:val="{620CDC13-DDF4-4F64-B61A-778ACA058F1A}"/>
      </w:docPartPr>
      <w:docPartBody>
        <w:p w:rsidR="0086749A" w:rsidRDefault="00E34B50">
          <w:pPr>
            <w:pStyle w:val="1910CEF1545F4A51ACCBD454DE174309"/>
          </w:pPr>
          <w:r w:rsidRPr="00471AE9">
            <w:rPr>
              <w:rStyle w:val="PlaceholderText"/>
            </w:rPr>
            <w:t>Click here to enter text.</w:t>
          </w:r>
        </w:p>
      </w:docPartBody>
    </w:docPart>
    <w:docPart>
      <w:docPartPr>
        <w:name w:val="A6E44C6C476749BCB5F356F2622A3075"/>
        <w:category>
          <w:name w:val="General"/>
          <w:gallery w:val="placeholder"/>
        </w:category>
        <w:types>
          <w:type w:val="bbPlcHdr"/>
        </w:types>
        <w:behaviors>
          <w:behavior w:val="content"/>
        </w:behaviors>
        <w:guid w:val="{D9DCF56F-3486-4C51-9894-21753D92393B}"/>
      </w:docPartPr>
      <w:docPartBody>
        <w:p w:rsidR="0086749A" w:rsidRDefault="00E34B50">
          <w:pPr>
            <w:pStyle w:val="A6E44C6C476749BCB5F356F2622A3075"/>
          </w:pPr>
          <w:r w:rsidRPr="00471AE9">
            <w:rPr>
              <w:rStyle w:val="PlaceholderText"/>
            </w:rPr>
            <w:t>C</w:t>
          </w:r>
          <w:r>
            <w:rPr>
              <w:rStyle w:val="PlaceholderText"/>
            </w:rPr>
            <w:t>lick here to enter text or N/A</w:t>
          </w:r>
        </w:p>
      </w:docPartBody>
    </w:docPart>
    <w:docPart>
      <w:docPartPr>
        <w:name w:val="FCDF5B3D2C264171B3AB2A54C1B8B8E4"/>
        <w:category>
          <w:name w:val="General"/>
          <w:gallery w:val="placeholder"/>
        </w:category>
        <w:types>
          <w:type w:val="bbPlcHdr"/>
        </w:types>
        <w:behaviors>
          <w:behavior w:val="content"/>
        </w:behaviors>
        <w:guid w:val="{29306A60-EEFB-4D85-9AC6-ED745542624E}"/>
      </w:docPartPr>
      <w:docPartBody>
        <w:p w:rsidR="0086749A" w:rsidRDefault="00E34B50">
          <w:pPr>
            <w:pStyle w:val="FCDF5B3D2C264171B3AB2A54C1B8B8E4"/>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C9A963A2000549E3B7490C14676EF5E6"/>
        <w:category>
          <w:name w:val="General"/>
          <w:gallery w:val="placeholder"/>
        </w:category>
        <w:types>
          <w:type w:val="bbPlcHdr"/>
        </w:types>
        <w:behaviors>
          <w:behavior w:val="content"/>
        </w:behaviors>
        <w:guid w:val="{B1CD59B5-EA38-4BE3-A289-B70E6C4E1ED8}"/>
      </w:docPartPr>
      <w:docPartBody>
        <w:p w:rsidR="0086749A" w:rsidRDefault="00E34B50">
          <w:pPr>
            <w:pStyle w:val="C9A963A2000549E3B7490C14676EF5E6"/>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8EF44C2F56AA4BF29674122E6895A0DA"/>
        <w:category>
          <w:name w:val="General"/>
          <w:gallery w:val="placeholder"/>
        </w:category>
        <w:types>
          <w:type w:val="bbPlcHdr"/>
        </w:types>
        <w:behaviors>
          <w:behavior w:val="content"/>
        </w:behaviors>
        <w:guid w:val="{2129FC88-2ACD-402C-913F-0C5B7A506EC3}"/>
      </w:docPartPr>
      <w:docPartBody>
        <w:p w:rsidR="0086749A" w:rsidRDefault="00E34B50">
          <w:pPr>
            <w:pStyle w:val="8EF44C2F56AA4BF29674122E6895A0DA"/>
          </w:pPr>
          <w:r w:rsidRPr="00471AE9">
            <w:rPr>
              <w:rStyle w:val="PlaceholderText"/>
            </w:rPr>
            <w:t>Click here to enter text.</w:t>
          </w:r>
        </w:p>
      </w:docPartBody>
    </w:docPart>
    <w:docPart>
      <w:docPartPr>
        <w:name w:val="52D0A596856B45E998514295A50C0005"/>
        <w:category>
          <w:name w:val="General"/>
          <w:gallery w:val="placeholder"/>
        </w:category>
        <w:types>
          <w:type w:val="bbPlcHdr"/>
        </w:types>
        <w:behaviors>
          <w:behavior w:val="content"/>
        </w:behaviors>
        <w:guid w:val="{F27ECD9D-BF1F-4ED3-9497-78814A412396}"/>
      </w:docPartPr>
      <w:docPartBody>
        <w:p w:rsidR="002217C4" w:rsidRDefault="002217C4" w:rsidP="002217C4">
          <w:pPr>
            <w:pStyle w:val="52D0A596856B45E998514295A50C0005"/>
          </w:pPr>
          <w:r w:rsidRPr="00EB44DD">
            <w:rPr>
              <w:rStyle w:val="PlaceholderText"/>
            </w:rPr>
            <w:t>Click here to enter text.</w:t>
          </w:r>
        </w:p>
      </w:docPartBody>
    </w:docPart>
    <w:docPart>
      <w:docPartPr>
        <w:name w:val="3253513D8D9E474FA753E1AD6484B09E"/>
        <w:category>
          <w:name w:val="General"/>
          <w:gallery w:val="placeholder"/>
        </w:category>
        <w:types>
          <w:type w:val="bbPlcHdr"/>
        </w:types>
        <w:behaviors>
          <w:behavior w:val="content"/>
        </w:behaviors>
        <w:guid w:val="{A2D21035-E5BF-4146-9D1E-B194E1DA68E6}"/>
      </w:docPartPr>
      <w:docPartBody>
        <w:p w:rsidR="00755F35" w:rsidRDefault="008337A0" w:rsidP="008337A0">
          <w:pPr>
            <w:pStyle w:val="3253513D8D9E474FA753E1AD6484B09E"/>
          </w:pPr>
          <w:r w:rsidRPr="00471AE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4B50"/>
    <w:rsid w:val="0007186B"/>
    <w:rsid w:val="002217C4"/>
    <w:rsid w:val="003F7A45"/>
    <w:rsid w:val="004D143E"/>
    <w:rsid w:val="00636945"/>
    <w:rsid w:val="006619FB"/>
    <w:rsid w:val="00675056"/>
    <w:rsid w:val="00755F35"/>
    <w:rsid w:val="0082074B"/>
    <w:rsid w:val="008337A0"/>
    <w:rsid w:val="0086749A"/>
    <w:rsid w:val="00885574"/>
    <w:rsid w:val="009F675B"/>
    <w:rsid w:val="00A81B7A"/>
    <w:rsid w:val="00A970FD"/>
    <w:rsid w:val="00B01DE7"/>
    <w:rsid w:val="00B33E92"/>
    <w:rsid w:val="00B67B4A"/>
    <w:rsid w:val="00C2760D"/>
    <w:rsid w:val="00C338C6"/>
    <w:rsid w:val="00CE1DE7"/>
    <w:rsid w:val="00D574FF"/>
    <w:rsid w:val="00E34B50"/>
    <w:rsid w:val="00ED3969"/>
    <w:rsid w:val="00ED72EB"/>
    <w:rsid w:val="00F877C2"/>
    <w:rsid w:val="00FC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074B"/>
    <w:rPr>
      <w:color w:val="808080"/>
    </w:rPr>
  </w:style>
  <w:style w:type="paragraph" w:customStyle="1" w:styleId="BFDBC3260B544AF1AD988981EEABD4C7">
    <w:name w:val="BFDBC3260B544AF1AD988981EEABD4C7"/>
  </w:style>
  <w:style w:type="paragraph" w:customStyle="1" w:styleId="F5E5CEDDB996478DBB4D2DCA405B3B02">
    <w:name w:val="F5E5CEDDB996478DBB4D2DCA405B3B02"/>
  </w:style>
  <w:style w:type="paragraph" w:customStyle="1" w:styleId="F58CEEAEBDE54CAEB2E2376FC74C2847">
    <w:name w:val="F58CEEAEBDE54CAEB2E2376FC74C2847"/>
  </w:style>
  <w:style w:type="paragraph" w:customStyle="1" w:styleId="C28FABEF19EE480590697CBDCD72ADD5">
    <w:name w:val="C28FABEF19EE480590697CBDCD72ADD5"/>
  </w:style>
  <w:style w:type="paragraph" w:customStyle="1" w:styleId="D45CFD902A6F4E819A490B49BCAEED25">
    <w:name w:val="D45CFD902A6F4E819A490B49BCAEED25"/>
  </w:style>
  <w:style w:type="paragraph" w:customStyle="1" w:styleId="E615E09C0A734788BB4731E8CDCC542A">
    <w:name w:val="E615E09C0A734788BB4731E8CDCC542A"/>
  </w:style>
  <w:style w:type="paragraph" w:customStyle="1" w:styleId="EFDBC6150B54459A8DAE6532B5E60150">
    <w:name w:val="EFDBC6150B54459A8DAE6532B5E60150"/>
  </w:style>
  <w:style w:type="paragraph" w:customStyle="1" w:styleId="FF9A3068FA184F05BF8889406224CA8D">
    <w:name w:val="FF9A3068FA184F05BF8889406224CA8D"/>
  </w:style>
  <w:style w:type="paragraph" w:customStyle="1" w:styleId="AD44502566F045CF97080F9D404BBAB6">
    <w:name w:val="AD44502566F045CF97080F9D404BBAB6"/>
  </w:style>
  <w:style w:type="paragraph" w:customStyle="1" w:styleId="A0727C42164E49C18799BDEF071059B8">
    <w:name w:val="A0727C42164E49C18799BDEF071059B8"/>
  </w:style>
  <w:style w:type="paragraph" w:customStyle="1" w:styleId="7B238AC69B0B4C5F95023207E3ADC8EA">
    <w:name w:val="7B238AC69B0B4C5F95023207E3ADC8EA"/>
  </w:style>
  <w:style w:type="paragraph" w:customStyle="1" w:styleId="6B60D993B3AD43CCA54053095E8F3FD2">
    <w:name w:val="6B60D993B3AD43CCA54053095E8F3FD2"/>
  </w:style>
  <w:style w:type="paragraph" w:customStyle="1" w:styleId="C682E13ACB2D40CCBFE4478A2F6F2F91">
    <w:name w:val="C682E13ACB2D40CCBFE4478A2F6F2F91"/>
  </w:style>
  <w:style w:type="paragraph" w:customStyle="1" w:styleId="F4E8E8175119403ABF0707FF54678720">
    <w:name w:val="F4E8E8175119403ABF0707FF54678720"/>
  </w:style>
  <w:style w:type="paragraph" w:customStyle="1" w:styleId="50F734DC63C9411282526BBA8802A5A2">
    <w:name w:val="50F734DC63C9411282526BBA8802A5A2"/>
  </w:style>
  <w:style w:type="paragraph" w:customStyle="1" w:styleId="FA617A541FB6493791869CE396018D96">
    <w:name w:val="FA617A541FB6493791869CE396018D96"/>
  </w:style>
  <w:style w:type="paragraph" w:customStyle="1" w:styleId="B1FA0056739C43AC9D2B83F39564ABFB">
    <w:name w:val="B1FA0056739C43AC9D2B83F39564ABFB"/>
  </w:style>
  <w:style w:type="paragraph" w:customStyle="1" w:styleId="DC8458AB06AF40678B29529985499EB3">
    <w:name w:val="DC8458AB06AF40678B29529985499EB3"/>
  </w:style>
  <w:style w:type="paragraph" w:customStyle="1" w:styleId="A61ED5FD3D3C4D0884CFB34656D13A14">
    <w:name w:val="A61ED5FD3D3C4D0884CFB34656D13A14"/>
  </w:style>
  <w:style w:type="paragraph" w:customStyle="1" w:styleId="592719FAC288413D9D7FFD272686973A">
    <w:name w:val="592719FAC288413D9D7FFD272686973A"/>
  </w:style>
  <w:style w:type="paragraph" w:customStyle="1" w:styleId="7EF244BB4A4C4ADEA52376EDB283A979">
    <w:name w:val="7EF244BB4A4C4ADEA52376EDB283A979"/>
  </w:style>
  <w:style w:type="paragraph" w:customStyle="1" w:styleId="87C13FAEE7B04B16B86E775E964EEE13">
    <w:name w:val="87C13FAEE7B04B16B86E775E964EEE13"/>
  </w:style>
  <w:style w:type="paragraph" w:customStyle="1" w:styleId="EB36D9731FAE4A5EAAC407679A2AF2B7">
    <w:name w:val="EB36D9731FAE4A5EAAC407679A2AF2B7"/>
  </w:style>
  <w:style w:type="paragraph" w:customStyle="1" w:styleId="3DF2F993E5DA45B1A737F53464397693">
    <w:name w:val="3DF2F993E5DA45B1A737F53464397693"/>
  </w:style>
  <w:style w:type="paragraph" w:customStyle="1" w:styleId="1FD3A9DBED2B4DA58236249476C85DF8">
    <w:name w:val="1FD3A9DBED2B4DA58236249476C85DF8"/>
  </w:style>
  <w:style w:type="paragraph" w:customStyle="1" w:styleId="742BA63BB66744378F693268158FD43D">
    <w:name w:val="742BA63BB66744378F693268158FD43D"/>
  </w:style>
  <w:style w:type="paragraph" w:customStyle="1" w:styleId="F66802BDDC2448C2A57C0DED2D136C3E">
    <w:name w:val="F66802BDDC2448C2A57C0DED2D136C3E"/>
  </w:style>
  <w:style w:type="paragraph" w:customStyle="1" w:styleId="E69CABD1EB7B42B3809F00CEFF57F4F6">
    <w:name w:val="E69CABD1EB7B42B3809F00CEFF57F4F6"/>
  </w:style>
  <w:style w:type="paragraph" w:customStyle="1" w:styleId="CACA3CD4811B4C989AA69EFD9AAE368D">
    <w:name w:val="CACA3CD4811B4C989AA69EFD9AAE368D"/>
  </w:style>
  <w:style w:type="paragraph" w:customStyle="1" w:styleId="0046CAD2A1394A789176233D91783B0F">
    <w:name w:val="0046CAD2A1394A789176233D91783B0F"/>
  </w:style>
  <w:style w:type="paragraph" w:customStyle="1" w:styleId="D3A0DB336F7F494E90DB59F13C2515D6">
    <w:name w:val="D3A0DB336F7F494E90DB59F13C2515D6"/>
  </w:style>
  <w:style w:type="paragraph" w:customStyle="1" w:styleId="5F2FA8C556A0414195FB645346018841">
    <w:name w:val="5F2FA8C556A0414195FB645346018841"/>
  </w:style>
  <w:style w:type="paragraph" w:customStyle="1" w:styleId="8A2D0BC045914F55897FDA5C034E13A6">
    <w:name w:val="8A2D0BC045914F55897FDA5C034E13A6"/>
  </w:style>
  <w:style w:type="paragraph" w:customStyle="1" w:styleId="1910CEF1545F4A51ACCBD454DE174309">
    <w:name w:val="1910CEF1545F4A51ACCBD454DE174309"/>
  </w:style>
  <w:style w:type="paragraph" w:customStyle="1" w:styleId="A6E44C6C476749BCB5F356F2622A3075">
    <w:name w:val="A6E44C6C476749BCB5F356F2622A3075"/>
  </w:style>
  <w:style w:type="paragraph" w:customStyle="1" w:styleId="FCDF5B3D2C264171B3AB2A54C1B8B8E4">
    <w:name w:val="FCDF5B3D2C264171B3AB2A54C1B8B8E4"/>
  </w:style>
  <w:style w:type="paragraph" w:customStyle="1" w:styleId="C9A963A2000549E3B7490C14676EF5E6">
    <w:name w:val="C9A963A2000549E3B7490C14676EF5E6"/>
  </w:style>
  <w:style w:type="paragraph" w:customStyle="1" w:styleId="8EF44C2F56AA4BF29674122E6895A0DA">
    <w:name w:val="8EF44C2F56AA4BF29674122E6895A0DA"/>
  </w:style>
  <w:style w:type="paragraph" w:customStyle="1" w:styleId="F826BE351B5749D4A3ABE7C2707E6AA5">
    <w:name w:val="F826BE351B5749D4A3ABE7C2707E6AA5"/>
  </w:style>
  <w:style w:type="paragraph" w:customStyle="1" w:styleId="41BE08EF70464A7E90EB99CA274E0002">
    <w:name w:val="41BE08EF70464A7E90EB99CA274E0002"/>
  </w:style>
  <w:style w:type="paragraph" w:customStyle="1" w:styleId="E030E2D138AD452CB3E0540448763093">
    <w:name w:val="E030E2D138AD452CB3E0540448763093"/>
  </w:style>
  <w:style w:type="paragraph" w:customStyle="1" w:styleId="E106D74E9E5644078C7188188AF23A58">
    <w:name w:val="E106D74E9E5644078C7188188AF23A58"/>
  </w:style>
  <w:style w:type="paragraph" w:customStyle="1" w:styleId="A94396FF9AFD482699A6672C745A0C88">
    <w:name w:val="A94396FF9AFD482699A6672C745A0C88"/>
  </w:style>
  <w:style w:type="paragraph" w:customStyle="1" w:styleId="7D22AF2A3AA34FB9B9E2C9D480533CF7">
    <w:name w:val="7D22AF2A3AA34FB9B9E2C9D480533CF7"/>
  </w:style>
  <w:style w:type="paragraph" w:customStyle="1" w:styleId="FC5C4FC4A6894D9D8F29164E72EE31F6">
    <w:name w:val="FC5C4FC4A6894D9D8F29164E72EE31F6"/>
  </w:style>
  <w:style w:type="paragraph" w:customStyle="1" w:styleId="289E91F4C984448FB11E502D3E9CD273">
    <w:name w:val="289E91F4C984448FB11E502D3E9CD273"/>
  </w:style>
  <w:style w:type="paragraph" w:customStyle="1" w:styleId="E0F33D2A07CA459498B1D80E8F9B9FE5">
    <w:name w:val="E0F33D2A07CA459498B1D80E8F9B9FE5"/>
  </w:style>
  <w:style w:type="paragraph" w:customStyle="1" w:styleId="07CF437B37CC44D7BC15FDCB454F013B">
    <w:name w:val="07CF437B37CC44D7BC15FDCB454F013B"/>
  </w:style>
  <w:style w:type="paragraph" w:customStyle="1" w:styleId="6D3E773AE0B04A078F329FE9ACF7DFE1">
    <w:name w:val="6D3E773AE0B04A078F329FE9ACF7DFE1"/>
  </w:style>
  <w:style w:type="paragraph" w:customStyle="1" w:styleId="AFD839B5C8294D4EB70F91C81580BC6A">
    <w:name w:val="AFD839B5C8294D4EB70F91C81580BC6A"/>
  </w:style>
  <w:style w:type="paragraph" w:customStyle="1" w:styleId="C736A39109874D128938568401E572D0">
    <w:name w:val="C736A39109874D128938568401E572D0"/>
  </w:style>
  <w:style w:type="paragraph" w:customStyle="1" w:styleId="2C47E72A41474705997E1A911D80A5D9">
    <w:name w:val="2C47E72A41474705997E1A911D80A5D9"/>
  </w:style>
  <w:style w:type="paragraph" w:customStyle="1" w:styleId="079255F110B142E3AD79C8A422CFD8A4">
    <w:name w:val="079255F110B142E3AD79C8A422CFD8A4"/>
  </w:style>
  <w:style w:type="paragraph" w:customStyle="1" w:styleId="37C0E84F6CEF4249AF14A6F7C054270E">
    <w:name w:val="37C0E84F6CEF4249AF14A6F7C054270E"/>
  </w:style>
  <w:style w:type="paragraph" w:customStyle="1" w:styleId="9DB1EE434FA3473DBBBB7BCA5E18EAD0">
    <w:name w:val="9DB1EE434FA3473DBBBB7BCA5E18EAD0"/>
  </w:style>
  <w:style w:type="paragraph" w:customStyle="1" w:styleId="F7724E3910AE4B69A09DD01BDB01FF05">
    <w:name w:val="F7724E3910AE4B69A09DD01BDB01FF05"/>
  </w:style>
  <w:style w:type="paragraph" w:customStyle="1" w:styleId="C22747D9270E4476AF61A035A7D0ADF8">
    <w:name w:val="C22747D9270E4476AF61A035A7D0ADF8"/>
  </w:style>
  <w:style w:type="paragraph" w:customStyle="1" w:styleId="758DE7908506492CBB1EF07AA8B822D9">
    <w:name w:val="758DE7908506492CBB1EF07AA8B822D9"/>
  </w:style>
  <w:style w:type="paragraph" w:customStyle="1" w:styleId="4AD959E335464A9D958B9ECF26F5F992">
    <w:name w:val="4AD959E335464A9D958B9ECF26F5F992"/>
  </w:style>
  <w:style w:type="paragraph" w:customStyle="1" w:styleId="19EACD3C27F644B9BBE37EBAD9DBA207">
    <w:name w:val="19EACD3C27F644B9BBE37EBAD9DBA207"/>
  </w:style>
  <w:style w:type="paragraph" w:customStyle="1" w:styleId="6DB543AB095E42A493A7CD9AD8AA1130">
    <w:name w:val="6DB543AB095E42A493A7CD9AD8AA1130"/>
  </w:style>
  <w:style w:type="paragraph" w:customStyle="1" w:styleId="AB24529B1E0541B381E50872841020E7">
    <w:name w:val="AB24529B1E0541B381E50872841020E7"/>
  </w:style>
  <w:style w:type="paragraph" w:customStyle="1" w:styleId="DDACBCB4F5784DBBA14CBF1E32F915C4">
    <w:name w:val="DDACBCB4F5784DBBA14CBF1E32F915C4"/>
  </w:style>
  <w:style w:type="paragraph" w:customStyle="1" w:styleId="CCEC457473F54C25AC9B6B73D5436F8F">
    <w:name w:val="CCEC457473F54C25AC9B6B73D5436F8F"/>
  </w:style>
  <w:style w:type="paragraph" w:customStyle="1" w:styleId="370A90673A75494AA50FCA23F0CCB266">
    <w:name w:val="370A90673A75494AA50FCA23F0CCB266"/>
  </w:style>
  <w:style w:type="paragraph" w:customStyle="1" w:styleId="946DE55BFAFB464CA41FB97F4B8C098D">
    <w:name w:val="946DE55BFAFB464CA41FB97F4B8C098D"/>
  </w:style>
  <w:style w:type="paragraph" w:customStyle="1" w:styleId="957389A3F21D46759561761E734A21D2">
    <w:name w:val="957389A3F21D46759561761E734A21D2"/>
  </w:style>
  <w:style w:type="paragraph" w:customStyle="1" w:styleId="51399A4E01F14D6E91B41AEBED7EA0C8">
    <w:name w:val="51399A4E01F14D6E91B41AEBED7EA0C8"/>
  </w:style>
  <w:style w:type="paragraph" w:customStyle="1" w:styleId="0B641E2D26D8447A8E0D170C0E61E974">
    <w:name w:val="0B641E2D26D8447A8E0D170C0E61E974"/>
  </w:style>
  <w:style w:type="paragraph" w:customStyle="1" w:styleId="7E17B5F39D0341918337514D82A8DE36">
    <w:name w:val="7E17B5F39D0341918337514D82A8DE36"/>
  </w:style>
  <w:style w:type="paragraph" w:customStyle="1" w:styleId="CEF6BB4EA0CB4535A8DCA5F38997056C">
    <w:name w:val="CEF6BB4EA0CB4535A8DCA5F38997056C"/>
  </w:style>
  <w:style w:type="paragraph" w:customStyle="1" w:styleId="99573ACF0D3A4809B5616259251DD9E6">
    <w:name w:val="99573ACF0D3A4809B5616259251DD9E6"/>
  </w:style>
  <w:style w:type="paragraph" w:customStyle="1" w:styleId="672113112F214C3FAE7413A237AA692B">
    <w:name w:val="672113112F214C3FAE7413A237AA692B"/>
  </w:style>
  <w:style w:type="paragraph" w:customStyle="1" w:styleId="13BA5D0FCB1C44E9AB609D1390DCC556">
    <w:name w:val="13BA5D0FCB1C44E9AB609D1390DCC556"/>
  </w:style>
  <w:style w:type="paragraph" w:customStyle="1" w:styleId="7EFA7DC178BC45319E5E9C126FA542B1">
    <w:name w:val="7EFA7DC178BC45319E5E9C126FA542B1"/>
  </w:style>
  <w:style w:type="paragraph" w:customStyle="1" w:styleId="CC48DA94A7CD417E99D02E71EC08F000">
    <w:name w:val="CC48DA94A7CD417E99D02E71EC08F000"/>
  </w:style>
  <w:style w:type="paragraph" w:customStyle="1" w:styleId="135F22EDAC154195A865930B75B95B7A">
    <w:name w:val="135F22EDAC154195A865930B75B95B7A"/>
  </w:style>
  <w:style w:type="paragraph" w:customStyle="1" w:styleId="2790705528354F798CCEF546F1DBDCF8">
    <w:name w:val="2790705528354F798CCEF546F1DBDCF8"/>
  </w:style>
  <w:style w:type="paragraph" w:customStyle="1" w:styleId="10F412B7C28B49198696ACFB24F61B02">
    <w:name w:val="10F412B7C28B49198696ACFB24F61B02"/>
  </w:style>
  <w:style w:type="paragraph" w:customStyle="1" w:styleId="F8BBBD3E21EA429E82876467B8478129">
    <w:name w:val="F8BBBD3E21EA429E82876467B8478129"/>
  </w:style>
  <w:style w:type="paragraph" w:customStyle="1" w:styleId="1430E34305DF4414BDFED8E5B4BBF945">
    <w:name w:val="1430E34305DF4414BDFED8E5B4BBF945"/>
  </w:style>
  <w:style w:type="paragraph" w:customStyle="1" w:styleId="C38DF8EF8AF743949A107F0D22932F55">
    <w:name w:val="C38DF8EF8AF743949A107F0D22932F55"/>
  </w:style>
  <w:style w:type="paragraph" w:customStyle="1" w:styleId="A92CA31509E24E89AA661AA64BE5CFDF">
    <w:name w:val="A92CA31509E24E89AA661AA64BE5CFDF"/>
  </w:style>
  <w:style w:type="paragraph" w:customStyle="1" w:styleId="92D02415600244DF9D6BB9ED29C146E7">
    <w:name w:val="92D02415600244DF9D6BB9ED29C146E7"/>
  </w:style>
  <w:style w:type="paragraph" w:customStyle="1" w:styleId="E425B9E641F948FE8A444793F8314539">
    <w:name w:val="E425B9E641F948FE8A444793F8314539"/>
  </w:style>
  <w:style w:type="paragraph" w:customStyle="1" w:styleId="F50E6C224F2742B3919D3AF0F79ED013">
    <w:name w:val="F50E6C224F2742B3919D3AF0F79ED013"/>
  </w:style>
  <w:style w:type="paragraph" w:customStyle="1" w:styleId="2A5129075930413E9F9154E633BE1367">
    <w:name w:val="2A5129075930413E9F9154E633BE1367"/>
  </w:style>
  <w:style w:type="paragraph" w:customStyle="1" w:styleId="CA8B92625F504DF9AC8B4DB7470B9863">
    <w:name w:val="CA8B92625F504DF9AC8B4DB7470B9863"/>
  </w:style>
  <w:style w:type="paragraph" w:customStyle="1" w:styleId="1C1B92841E1942BFB5BB451C0FF0FE24">
    <w:name w:val="1C1B92841E1942BFB5BB451C0FF0FE24"/>
  </w:style>
  <w:style w:type="paragraph" w:customStyle="1" w:styleId="89C01763F08D4E7881A8B2C31A22CB25">
    <w:name w:val="89C01763F08D4E7881A8B2C31A22CB25"/>
  </w:style>
  <w:style w:type="paragraph" w:customStyle="1" w:styleId="74D02EB4166B4359937B2799343D24C1">
    <w:name w:val="74D02EB4166B4359937B2799343D24C1"/>
  </w:style>
  <w:style w:type="paragraph" w:customStyle="1" w:styleId="48E43281DF5F49868E65867F77EB49EE">
    <w:name w:val="48E43281DF5F49868E65867F77EB49EE"/>
  </w:style>
  <w:style w:type="paragraph" w:customStyle="1" w:styleId="85E2B6CD0E51464482FE9C06ACD335CA">
    <w:name w:val="85E2B6CD0E51464482FE9C06ACD335CA"/>
  </w:style>
  <w:style w:type="paragraph" w:customStyle="1" w:styleId="2D7C68D12A394865BB7116617584B0CC">
    <w:name w:val="2D7C68D12A394865BB7116617584B0CC"/>
  </w:style>
  <w:style w:type="paragraph" w:customStyle="1" w:styleId="5A7082A9141F4D76A866B4E6F502F9E2">
    <w:name w:val="5A7082A9141F4D76A866B4E6F502F9E2"/>
  </w:style>
  <w:style w:type="paragraph" w:customStyle="1" w:styleId="7A03848A350C4795BEA9AA5434F32346">
    <w:name w:val="7A03848A350C4795BEA9AA5434F32346"/>
  </w:style>
  <w:style w:type="paragraph" w:customStyle="1" w:styleId="3F1691A9785E46CBA62A6F894D1E78E6">
    <w:name w:val="3F1691A9785E46CBA62A6F894D1E78E6"/>
  </w:style>
  <w:style w:type="paragraph" w:customStyle="1" w:styleId="DA606FF516B845B3B7DD5DEA01F652F2">
    <w:name w:val="DA606FF516B845B3B7DD5DEA01F652F2"/>
  </w:style>
  <w:style w:type="paragraph" w:customStyle="1" w:styleId="165CCD32FD1848FFA6DF246EE8DCE3B6">
    <w:name w:val="165CCD32FD1848FFA6DF246EE8DCE3B6"/>
  </w:style>
  <w:style w:type="paragraph" w:customStyle="1" w:styleId="04FD9591ED0142D2AF6AAD5B17A7D996">
    <w:name w:val="04FD9591ED0142D2AF6AAD5B17A7D996"/>
  </w:style>
  <w:style w:type="paragraph" w:customStyle="1" w:styleId="4AECBCF1ECF448E49362F8936509B29E">
    <w:name w:val="4AECBCF1ECF448E49362F8936509B29E"/>
  </w:style>
  <w:style w:type="paragraph" w:customStyle="1" w:styleId="D0B9F2F4071740AE96CD08AFF2D53345">
    <w:name w:val="D0B9F2F4071740AE96CD08AFF2D53345"/>
  </w:style>
  <w:style w:type="paragraph" w:customStyle="1" w:styleId="96814DDBAC174103B33150D0961A8F54">
    <w:name w:val="96814DDBAC174103B33150D0961A8F54"/>
  </w:style>
  <w:style w:type="paragraph" w:customStyle="1" w:styleId="9B4990F8E2F448B2977DC3C2E0515262">
    <w:name w:val="9B4990F8E2F448B2977DC3C2E0515262"/>
  </w:style>
  <w:style w:type="paragraph" w:customStyle="1" w:styleId="D303C2AAC61144D886742817DDDEC1BB">
    <w:name w:val="D303C2AAC61144D886742817DDDEC1BB"/>
  </w:style>
  <w:style w:type="paragraph" w:customStyle="1" w:styleId="58A6FFCF23AC4DEEB25EC13F3E74877F">
    <w:name w:val="58A6FFCF23AC4DEEB25EC13F3E74877F"/>
  </w:style>
  <w:style w:type="paragraph" w:customStyle="1" w:styleId="5447C26CA8AC4D11AA6B49F64F6EB4FF">
    <w:name w:val="5447C26CA8AC4D11AA6B49F64F6EB4FF"/>
  </w:style>
  <w:style w:type="paragraph" w:customStyle="1" w:styleId="56DEE8E32B174D25984F48FBED5A5145">
    <w:name w:val="56DEE8E32B174D25984F48FBED5A5145"/>
  </w:style>
  <w:style w:type="paragraph" w:customStyle="1" w:styleId="DCD6E480D9744830B560F43EB8CFC4DA">
    <w:name w:val="DCD6E480D9744830B560F43EB8CFC4DA"/>
  </w:style>
  <w:style w:type="paragraph" w:customStyle="1" w:styleId="85BBD1E31DCA43EFB0D1CD3C47127A1F">
    <w:name w:val="85BBD1E31DCA43EFB0D1CD3C47127A1F"/>
  </w:style>
  <w:style w:type="paragraph" w:customStyle="1" w:styleId="865AB6F4D3CD40E99F5A9E39EDB84DFF">
    <w:name w:val="865AB6F4D3CD40E99F5A9E39EDB84DFF"/>
  </w:style>
  <w:style w:type="paragraph" w:customStyle="1" w:styleId="F09511BFDDAB4722BB7103939AF5BFFF">
    <w:name w:val="F09511BFDDAB4722BB7103939AF5BFFF"/>
  </w:style>
  <w:style w:type="paragraph" w:customStyle="1" w:styleId="60FEC62520754BDAAD205D12D2E9FE80">
    <w:name w:val="60FEC62520754BDAAD205D12D2E9FE80"/>
  </w:style>
  <w:style w:type="paragraph" w:customStyle="1" w:styleId="DA1F6F0F3C9D47D4B5DCD5EF20B01149">
    <w:name w:val="DA1F6F0F3C9D47D4B5DCD5EF20B01149"/>
  </w:style>
  <w:style w:type="paragraph" w:customStyle="1" w:styleId="3E5667E9DD8C48CF8DA848AC3446CBB6">
    <w:name w:val="3E5667E9DD8C48CF8DA848AC3446CBB6"/>
  </w:style>
  <w:style w:type="paragraph" w:customStyle="1" w:styleId="EEF4CD5ED0924131ACD89873BE1BEC63">
    <w:name w:val="EEF4CD5ED0924131ACD89873BE1BEC63"/>
  </w:style>
  <w:style w:type="paragraph" w:customStyle="1" w:styleId="9610AC1D5AFD4EF8990CFF57BD94EF5E">
    <w:name w:val="9610AC1D5AFD4EF8990CFF57BD94EF5E"/>
  </w:style>
  <w:style w:type="paragraph" w:customStyle="1" w:styleId="C6EF558EA75F4D3790CE33DE1FD7A650">
    <w:name w:val="C6EF558EA75F4D3790CE33DE1FD7A650"/>
  </w:style>
  <w:style w:type="paragraph" w:customStyle="1" w:styleId="D8E3DDE2C0804CBD8319E3679F0F0DD1">
    <w:name w:val="D8E3DDE2C0804CBD8319E3679F0F0DD1"/>
  </w:style>
  <w:style w:type="paragraph" w:customStyle="1" w:styleId="577E9C497011428091470308AC81328B">
    <w:name w:val="577E9C497011428091470308AC81328B"/>
  </w:style>
  <w:style w:type="paragraph" w:customStyle="1" w:styleId="7B234FA787D1409087ADD13CBCB935C9">
    <w:name w:val="7B234FA787D1409087ADD13CBCB935C9"/>
  </w:style>
  <w:style w:type="paragraph" w:customStyle="1" w:styleId="0487805082884168B4B446190CB2DC98">
    <w:name w:val="0487805082884168B4B446190CB2DC98"/>
  </w:style>
  <w:style w:type="paragraph" w:customStyle="1" w:styleId="CC9C6BFC3341463BA069A64B737DAA6F">
    <w:name w:val="CC9C6BFC3341463BA069A64B737DAA6F"/>
  </w:style>
  <w:style w:type="paragraph" w:customStyle="1" w:styleId="85CF567E094041E583DA4AAB5E57B0D4">
    <w:name w:val="85CF567E094041E583DA4AAB5E57B0D4"/>
  </w:style>
  <w:style w:type="paragraph" w:customStyle="1" w:styleId="10A3ECD138C048688334CD23A9B8E99E">
    <w:name w:val="10A3ECD138C048688334CD23A9B8E99E"/>
  </w:style>
  <w:style w:type="paragraph" w:customStyle="1" w:styleId="6DD5201612D54DF0A5C66349E425265C">
    <w:name w:val="6DD5201612D54DF0A5C66349E425265C"/>
  </w:style>
  <w:style w:type="paragraph" w:customStyle="1" w:styleId="4474255E2B2248D1B42051F37B543CDB">
    <w:name w:val="4474255E2B2248D1B42051F37B543CDB"/>
  </w:style>
  <w:style w:type="paragraph" w:customStyle="1" w:styleId="3BE8431B479A4F9792F3060A2F624A64">
    <w:name w:val="3BE8431B479A4F9792F3060A2F624A64"/>
  </w:style>
  <w:style w:type="paragraph" w:customStyle="1" w:styleId="8DF10D3F9E1B4027BC666A2C26D2107D">
    <w:name w:val="8DF10D3F9E1B4027BC666A2C26D2107D"/>
  </w:style>
  <w:style w:type="paragraph" w:customStyle="1" w:styleId="F7B81B98421B4A6C85E3F6A9F0503B02">
    <w:name w:val="F7B81B98421B4A6C85E3F6A9F0503B02"/>
  </w:style>
  <w:style w:type="paragraph" w:customStyle="1" w:styleId="16B817DA17E147DD82AC29A8A7A58440">
    <w:name w:val="16B817DA17E147DD82AC29A8A7A58440"/>
  </w:style>
  <w:style w:type="paragraph" w:customStyle="1" w:styleId="88BCF1382D5A4A37B899D60F977C7BBE">
    <w:name w:val="88BCF1382D5A4A37B899D60F977C7BBE"/>
  </w:style>
  <w:style w:type="paragraph" w:customStyle="1" w:styleId="71406CF27F194EF080DEE526FD9D6E1C">
    <w:name w:val="71406CF27F194EF080DEE526FD9D6E1C"/>
  </w:style>
  <w:style w:type="paragraph" w:customStyle="1" w:styleId="6EF1979D9F08440E8D455A38A0A6AFC8">
    <w:name w:val="6EF1979D9F08440E8D455A38A0A6AFC8"/>
  </w:style>
  <w:style w:type="paragraph" w:customStyle="1" w:styleId="60590B3DAFD14CA68622918841DA47E4">
    <w:name w:val="60590B3DAFD14CA68622918841DA47E4"/>
  </w:style>
  <w:style w:type="paragraph" w:customStyle="1" w:styleId="365C9F4DB9564633ACC6DD49CDF57295">
    <w:name w:val="365C9F4DB9564633ACC6DD49CDF57295"/>
  </w:style>
  <w:style w:type="paragraph" w:customStyle="1" w:styleId="0EF3ABCD94E24F63874AF5E112EF66C9">
    <w:name w:val="0EF3ABCD94E24F63874AF5E112EF66C9"/>
  </w:style>
  <w:style w:type="paragraph" w:customStyle="1" w:styleId="D76C87DF50604C49BEFA24B6CC2C14E1">
    <w:name w:val="D76C87DF50604C49BEFA24B6CC2C14E1"/>
  </w:style>
  <w:style w:type="paragraph" w:customStyle="1" w:styleId="880BAEAEBA6A46FE8D37AD51B20AF1EA">
    <w:name w:val="880BAEAEBA6A46FE8D37AD51B20AF1EA"/>
  </w:style>
  <w:style w:type="paragraph" w:customStyle="1" w:styleId="E72A013D93D34E5699A60E32CB687E2B">
    <w:name w:val="E72A013D93D34E5699A60E32CB687E2B"/>
  </w:style>
  <w:style w:type="paragraph" w:customStyle="1" w:styleId="5A1DBB8AC9274662B78DC178E2F9C504">
    <w:name w:val="5A1DBB8AC9274662B78DC178E2F9C504"/>
    <w:rsid w:val="00B67B4A"/>
  </w:style>
  <w:style w:type="paragraph" w:customStyle="1" w:styleId="ED3316229E61417FBC6045109C2EC51D">
    <w:name w:val="ED3316229E61417FBC6045109C2EC51D"/>
    <w:rsid w:val="00B67B4A"/>
  </w:style>
  <w:style w:type="paragraph" w:customStyle="1" w:styleId="D5C0B006976E4AE1A57658FFDD13E394">
    <w:name w:val="D5C0B006976E4AE1A57658FFDD13E394"/>
    <w:rsid w:val="003F7A45"/>
    <w:pPr>
      <w:spacing w:line="278" w:lineRule="auto"/>
    </w:pPr>
    <w:rPr>
      <w:kern w:val="2"/>
      <w:sz w:val="24"/>
      <w:szCs w:val="24"/>
      <w14:ligatures w14:val="standardContextual"/>
    </w:rPr>
  </w:style>
  <w:style w:type="paragraph" w:customStyle="1" w:styleId="52D0A596856B45E998514295A50C0005">
    <w:name w:val="52D0A596856B45E998514295A50C0005"/>
    <w:rsid w:val="002217C4"/>
  </w:style>
  <w:style w:type="paragraph" w:customStyle="1" w:styleId="3253513D8D9E474FA753E1AD6484B09E">
    <w:name w:val="3253513D8D9E474FA753E1AD6484B09E"/>
    <w:rsid w:val="008337A0"/>
  </w:style>
  <w:style w:type="paragraph" w:customStyle="1" w:styleId="123AD518F3F74146ACBFC380EE797ABB">
    <w:name w:val="123AD518F3F74146ACBFC380EE797ABB"/>
    <w:rsid w:val="00C2760D"/>
  </w:style>
  <w:style w:type="paragraph" w:customStyle="1" w:styleId="7B238AC69B0B4C5F95023207E3ADC8EA1">
    <w:name w:val="7B238AC69B0B4C5F95023207E3ADC8EA1"/>
    <w:rsid w:val="009F675B"/>
    <w:pPr>
      <w:spacing w:after="200" w:line="276" w:lineRule="auto"/>
    </w:pPr>
    <w:rPr>
      <w:rFonts w:eastAsiaTheme="minorHAnsi"/>
    </w:rPr>
  </w:style>
  <w:style w:type="paragraph" w:customStyle="1" w:styleId="6DB543AB095E42A493A7CD9AD8AA11301">
    <w:name w:val="6DB543AB095E42A493A7CD9AD8AA11301"/>
    <w:rsid w:val="009F675B"/>
    <w:pPr>
      <w:spacing w:after="200" w:line="276" w:lineRule="auto"/>
      <w:ind w:left="720"/>
      <w:contextualSpacing/>
    </w:pPr>
    <w:rPr>
      <w:rFonts w:eastAsiaTheme="minorHAnsi"/>
    </w:rPr>
  </w:style>
  <w:style w:type="paragraph" w:customStyle="1" w:styleId="AB24529B1E0541B381E50872841020E71">
    <w:name w:val="AB24529B1E0541B381E50872841020E71"/>
    <w:rsid w:val="009F675B"/>
    <w:pPr>
      <w:spacing w:after="200" w:line="276" w:lineRule="auto"/>
      <w:ind w:left="720"/>
      <w:contextualSpacing/>
    </w:pPr>
    <w:rPr>
      <w:rFonts w:eastAsiaTheme="minorHAnsi"/>
    </w:rPr>
  </w:style>
  <w:style w:type="paragraph" w:customStyle="1" w:styleId="DDACBCB4F5784DBBA14CBF1E32F915C41">
    <w:name w:val="DDACBCB4F5784DBBA14CBF1E32F915C41"/>
    <w:rsid w:val="009F675B"/>
    <w:pPr>
      <w:spacing w:after="200" w:line="276" w:lineRule="auto"/>
      <w:ind w:left="720"/>
      <w:contextualSpacing/>
    </w:pPr>
    <w:rPr>
      <w:rFonts w:eastAsiaTheme="minorHAnsi"/>
    </w:rPr>
  </w:style>
  <w:style w:type="paragraph" w:customStyle="1" w:styleId="CCEC457473F54C25AC9B6B73D5436F8F1">
    <w:name w:val="CCEC457473F54C25AC9B6B73D5436F8F1"/>
    <w:rsid w:val="009F675B"/>
    <w:pPr>
      <w:spacing w:after="200" w:line="276" w:lineRule="auto"/>
      <w:ind w:left="720"/>
      <w:contextualSpacing/>
    </w:pPr>
    <w:rPr>
      <w:rFonts w:eastAsiaTheme="minorHAnsi"/>
    </w:rPr>
  </w:style>
  <w:style w:type="paragraph" w:customStyle="1" w:styleId="370A90673A75494AA50FCA23F0CCB2661">
    <w:name w:val="370A90673A75494AA50FCA23F0CCB2661"/>
    <w:rsid w:val="009F675B"/>
    <w:pPr>
      <w:spacing w:after="200" w:line="276" w:lineRule="auto"/>
      <w:ind w:left="720"/>
      <w:contextualSpacing/>
    </w:pPr>
    <w:rPr>
      <w:rFonts w:eastAsiaTheme="minorHAnsi"/>
    </w:rPr>
  </w:style>
  <w:style w:type="paragraph" w:customStyle="1" w:styleId="946DE55BFAFB464CA41FB97F4B8C098D1">
    <w:name w:val="946DE55BFAFB464CA41FB97F4B8C098D1"/>
    <w:rsid w:val="009F675B"/>
    <w:pPr>
      <w:spacing w:after="200" w:line="276" w:lineRule="auto"/>
      <w:ind w:left="720"/>
      <w:contextualSpacing/>
    </w:pPr>
    <w:rPr>
      <w:rFonts w:eastAsiaTheme="minorHAnsi"/>
    </w:rPr>
  </w:style>
  <w:style w:type="paragraph" w:customStyle="1" w:styleId="957389A3F21D46759561761E734A21D21">
    <w:name w:val="957389A3F21D46759561761E734A21D21"/>
    <w:rsid w:val="009F675B"/>
    <w:pPr>
      <w:spacing w:after="200" w:line="276" w:lineRule="auto"/>
    </w:pPr>
    <w:rPr>
      <w:rFonts w:eastAsiaTheme="minorHAnsi"/>
    </w:rPr>
  </w:style>
  <w:style w:type="paragraph" w:customStyle="1" w:styleId="51399A4E01F14D6E91B41AEBED7EA0C81">
    <w:name w:val="51399A4E01F14D6E91B41AEBED7EA0C81"/>
    <w:rsid w:val="009F675B"/>
    <w:pPr>
      <w:spacing w:after="200" w:line="276" w:lineRule="auto"/>
    </w:pPr>
    <w:rPr>
      <w:rFonts w:eastAsiaTheme="minorHAnsi"/>
    </w:rPr>
  </w:style>
  <w:style w:type="paragraph" w:customStyle="1" w:styleId="0B641E2D26D8447A8E0D170C0E61E9741">
    <w:name w:val="0B641E2D26D8447A8E0D170C0E61E9741"/>
    <w:rsid w:val="009F675B"/>
    <w:pPr>
      <w:spacing w:after="200" w:line="276" w:lineRule="auto"/>
    </w:pPr>
    <w:rPr>
      <w:rFonts w:eastAsiaTheme="minorHAnsi"/>
    </w:rPr>
  </w:style>
  <w:style w:type="paragraph" w:customStyle="1" w:styleId="7E17B5F39D0341918337514D82A8DE361">
    <w:name w:val="7E17B5F39D0341918337514D82A8DE361"/>
    <w:rsid w:val="009F675B"/>
    <w:pPr>
      <w:spacing w:after="200" w:line="276" w:lineRule="auto"/>
    </w:pPr>
    <w:rPr>
      <w:rFonts w:eastAsiaTheme="minorHAnsi"/>
    </w:rPr>
  </w:style>
  <w:style w:type="paragraph" w:customStyle="1" w:styleId="CEF6BB4EA0CB4535A8DCA5F38997056C1">
    <w:name w:val="CEF6BB4EA0CB4535A8DCA5F38997056C1"/>
    <w:rsid w:val="009F675B"/>
    <w:pPr>
      <w:spacing w:after="200" w:line="276" w:lineRule="auto"/>
    </w:pPr>
    <w:rPr>
      <w:rFonts w:eastAsiaTheme="minorHAnsi"/>
    </w:rPr>
  </w:style>
  <w:style w:type="paragraph" w:customStyle="1" w:styleId="99573ACF0D3A4809B5616259251DD9E61">
    <w:name w:val="99573ACF0D3A4809B5616259251DD9E61"/>
    <w:rsid w:val="009F675B"/>
    <w:pPr>
      <w:spacing w:after="200" w:line="276" w:lineRule="auto"/>
    </w:pPr>
    <w:rPr>
      <w:rFonts w:eastAsiaTheme="minorHAnsi"/>
    </w:rPr>
  </w:style>
  <w:style w:type="paragraph" w:customStyle="1" w:styleId="672113112F214C3FAE7413A237AA692B1">
    <w:name w:val="672113112F214C3FAE7413A237AA692B1"/>
    <w:rsid w:val="009F675B"/>
    <w:pPr>
      <w:spacing w:after="200" w:line="276" w:lineRule="auto"/>
    </w:pPr>
    <w:rPr>
      <w:rFonts w:eastAsiaTheme="minorHAnsi"/>
    </w:rPr>
  </w:style>
  <w:style w:type="paragraph" w:customStyle="1" w:styleId="13BA5D0FCB1C44E9AB609D1390DCC5561">
    <w:name w:val="13BA5D0FCB1C44E9AB609D1390DCC5561"/>
    <w:rsid w:val="009F675B"/>
    <w:pPr>
      <w:spacing w:after="200" w:line="276" w:lineRule="auto"/>
    </w:pPr>
    <w:rPr>
      <w:rFonts w:eastAsiaTheme="minorHAnsi"/>
    </w:rPr>
  </w:style>
  <w:style w:type="paragraph" w:customStyle="1" w:styleId="7EFA7DC178BC45319E5E9C126FA542B11">
    <w:name w:val="7EFA7DC178BC45319E5E9C126FA542B11"/>
    <w:rsid w:val="009F675B"/>
    <w:pPr>
      <w:spacing w:after="200" w:line="276" w:lineRule="auto"/>
    </w:pPr>
    <w:rPr>
      <w:rFonts w:eastAsiaTheme="minorHAnsi"/>
    </w:rPr>
  </w:style>
  <w:style w:type="paragraph" w:customStyle="1" w:styleId="2790705528354F798CCEF546F1DBDCF81">
    <w:name w:val="2790705528354F798CCEF546F1DBDCF81"/>
    <w:rsid w:val="009F675B"/>
    <w:pPr>
      <w:spacing w:after="200" w:line="276" w:lineRule="auto"/>
    </w:pPr>
    <w:rPr>
      <w:rFonts w:eastAsiaTheme="minorHAnsi"/>
    </w:rPr>
  </w:style>
  <w:style w:type="paragraph" w:customStyle="1" w:styleId="10F412B7C28B49198696ACFB24F61B021">
    <w:name w:val="10F412B7C28B49198696ACFB24F61B021"/>
    <w:rsid w:val="009F675B"/>
    <w:pPr>
      <w:spacing w:after="200" w:line="276" w:lineRule="auto"/>
    </w:pPr>
    <w:rPr>
      <w:rFonts w:eastAsiaTheme="minorHAnsi"/>
    </w:rPr>
  </w:style>
  <w:style w:type="paragraph" w:customStyle="1" w:styleId="F8BBBD3E21EA429E82876467B84781291">
    <w:name w:val="F8BBBD3E21EA429E82876467B84781291"/>
    <w:rsid w:val="009F675B"/>
    <w:pPr>
      <w:spacing w:after="200" w:line="276" w:lineRule="auto"/>
    </w:pPr>
    <w:rPr>
      <w:rFonts w:eastAsiaTheme="minorHAnsi"/>
    </w:rPr>
  </w:style>
  <w:style w:type="paragraph" w:customStyle="1" w:styleId="1430E34305DF4414BDFED8E5B4BBF9451">
    <w:name w:val="1430E34305DF4414BDFED8E5B4BBF9451"/>
    <w:rsid w:val="009F675B"/>
    <w:pPr>
      <w:spacing w:after="200" w:line="276" w:lineRule="auto"/>
    </w:pPr>
    <w:rPr>
      <w:rFonts w:eastAsiaTheme="minorHAnsi"/>
    </w:rPr>
  </w:style>
  <w:style w:type="paragraph" w:customStyle="1" w:styleId="C38DF8EF8AF743949A107F0D22932F551">
    <w:name w:val="C38DF8EF8AF743949A107F0D22932F551"/>
    <w:rsid w:val="009F675B"/>
    <w:pPr>
      <w:spacing w:after="200" w:line="276" w:lineRule="auto"/>
    </w:pPr>
    <w:rPr>
      <w:rFonts w:eastAsiaTheme="minorHAnsi"/>
    </w:rPr>
  </w:style>
  <w:style w:type="paragraph" w:customStyle="1" w:styleId="A92CA31509E24E89AA661AA64BE5CFDF1">
    <w:name w:val="A92CA31509E24E89AA661AA64BE5CFDF1"/>
    <w:rsid w:val="009F675B"/>
    <w:pPr>
      <w:spacing w:after="200" w:line="276" w:lineRule="auto"/>
    </w:pPr>
    <w:rPr>
      <w:rFonts w:eastAsiaTheme="minorHAnsi"/>
    </w:rPr>
  </w:style>
  <w:style w:type="paragraph" w:customStyle="1" w:styleId="92D02415600244DF9D6BB9ED29C146E71">
    <w:name w:val="92D02415600244DF9D6BB9ED29C146E71"/>
    <w:rsid w:val="009F675B"/>
    <w:pPr>
      <w:spacing w:after="200" w:line="276" w:lineRule="auto"/>
    </w:pPr>
    <w:rPr>
      <w:rFonts w:eastAsiaTheme="minorHAnsi"/>
    </w:rPr>
  </w:style>
  <w:style w:type="paragraph" w:customStyle="1" w:styleId="E425B9E641F948FE8A444793F83145391">
    <w:name w:val="E425B9E641F948FE8A444793F83145391"/>
    <w:rsid w:val="009F675B"/>
    <w:pPr>
      <w:spacing w:after="200" w:line="276" w:lineRule="auto"/>
    </w:pPr>
    <w:rPr>
      <w:rFonts w:eastAsiaTheme="minorHAnsi"/>
    </w:rPr>
  </w:style>
  <w:style w:type="paragraph" w:customStyle="1" w:styleId="F50E6C224F2742B3919D3AF0F79ED0131">
    <w:name w:val="F50E6C224F2742B3919D3AF0F79ED0131"/>
    <w:rsid w:val="009F675B"/>
    <w:pPr>
      <w:spacing w:after="200" w:line="276" w:lineRule="auto"/>
    </w:pPr>
    <w:rPr>
      <w:rFonts w:eastAsiaTheme="minorHAnsi"/>
    </w:rPr>
  </w:style>
  <w:style w:type="paragraph" w:customStyle="1" w:styleId="2A5129075930413E9F9154E633BE13671">
    <w:name w:val="2A5129075930413E9F9154E633BE13671"/>
    <w:rsid w:val="009F675B"/>
    <w:pPr>
      <w:spacing w:after="200" w:line="276" w:lineRule="auto"/>
    </w:pPr>
    <w:rPr>
      <w:rFonts w:eastAsiaTheme="minorHAnsi"/>
    </w:rPr>
  </w:style>
  <w:style w:type="paragraph" w:customStyle="1" w:styleId="CA8B92625F504DF9AC8B4DB7470B98631">
    <w:name w:val="CA8B92625F504DF9AC8B4DB7470B98631"/>
    <w:rsid w:val="009F675B"/>
    <w:pPr>
      <w:spacing w:after="200" w:line="276" w:lineRule="auto"/>
    </w:pPr>
    <w:rPr>
      <w:rFonts w:eastAsiaTheme="minorHAnsi"/>
    </w:rPr>
  </w:style>
  <w:style w:type="paragraph" w:customStyle="1" w:styleId="1C1B92841E1942BFB5BB451C0FF0FE241">
    <w:name w:val="1C1B92841E1942BFB5BB451C0FF0FE241"/>
    <w:rsid w:val="009F675B"/>
    <w:pPr>
      <w:spacing w:after="200" w:line="276" w:lineRule="auto"/>
    </w:pPr>
    <w:rPr>
      <w:rFonts w:eastAsiaTheme="minorHAnsi"/>
    </w:rPr>
  </w:style>
  <w:style w:type="paragraph" w:customStyle="1" w:styleId="89C01763F08D4E7881A8B2C31A22CB251">
    <w:name w:val="89C01763F08D4E7881A8B2C31A22CB251"/>
    <w:rsid w:val="009F675B"/>
    <w:pPr>
      <w:spacing w:after="200" w:line="276" w:lineRule="auto"/>
    </w:pPr>
    <w:rPr>
      <w:rFonts w:eastAsiaTheme="minorHAnsi"/>
    </w:rPr>
  </w:style>
  <w:style w:type="paragraph" w:customStyle="1" w:styleId="74D02EB4166B4359937B2799343D24C11">
    <w:name w:val="74D02EB4166B4359937B2799343D24C11"/>
    <w:rsid w:val="009F675B"/>
    <w:pPr>
      <w:spacing w:after="200" w:line="276" w:lineRule="auto"/>
    </w:pPr>
    <w:rPr>
      <w:rFonts w:eastAsiaTheme="minorHAnsi"/>
    </w:rPr>
  </w:style>
  <w:style w:type="paragraph" w:customStyle="1" w:styleId="48E43281DF5F49868E65867F77EB49EE1">
    <w:name w:val="48E43281DF5F49868E65867F77EB49EE1"/>
    <w:rsid w:val="009F675B"/>
    <w:pPr>
      <w:spacing w:after="200" w:line="276" w:lineRule="auto"/>
    </w:pPr>
    <w:rPr>
      <w:rFonts w:eastAsiaTheme="minorHAnsi"/>
    </w:rPr>
  </w:style>
  <w:style w:type="paragraph" w:customStyle="1" w:styleId="85E2B6CD0E51464482FE9C06ACD335CA1">
    <w:name w:val="85E2B6CD0E51464482FE9C06ACD335CA1"/>
    <w:rsid w:val="009F675B"/>
    <w:pPr>
      <w:spacing w:after="200" w:line="276" w:lineRule="auto"/>
    </w:pPr>
    <w:rPr>
      <w:rFonts w:eastAsiaTheme="minorHAnsi"/>
    </w:rPr>
  </w:style>
  <w:style w:type="paragraph" w:customStyle="1" w:styleId="2D7C68D12A394865BB7116617584B0CC1">
    <w:name w:val="2D7C68D12A394865BB7116617584B0CC1"/>
    <w:rsid w:val="009F675B"/>
    <w:pPr>
      <w:spacing w:after="200" w:line="276" w:lineRule="auto"/>
    </w:pPr>
    <w:rPr>
      <w:rFonts w:eastAsiaTheme="minorHAnsi"/>
    </w:rPr>
  </w:style>
  <w:style w:type="paragraph" w:customStyle="1" w:styleId="5A7082A9141F4D76A866B4E6F502F9E21">
    <w:name w:val="5A7082A9141F4D76A866B4E6F502F9E21"/>
    <w:rsid w:val="009F675B"/>
    <w:pPr>
      <w:spacing w:after="200" w:line="276" w:lineRule="auto"/>
    </w:pPr>
    <w:rPr>
      <w:rFonts w:eastAsiaTheme="minorHAnsi"/>
    </w:rPr>
  </w:style>
  <w:style w:type="paragraph" w:customStyle="1" w:styleId="7A03848A350C4795BEA9AA5434F323461">
    <w:name w:val="7A03848A350C4795BEA9AA5434F323461"/>
    <w:rsid w:val="009F675B"/>
    <w:pPr>
      <w:spacing w:after="200" w:line="276" w:lineRule="auto"/>
    </w:pPr>
    <w:rPr>
      <w:rFonts w:eastAsiaTheme="minorHAnsi"/>
    </w:rPr>
  </w:style>
  <w:style w:type="paragraph" w:customStyle="1" w:styleId="3F1691A9785E46CBA62A6F894D1E78E61">
    <w:name w:val="3F1691A9785E46CBA62A6F894D1E78E61"/>
    <w:rsid w:val="009F675B"/>
    <w:pPr>
      <w:spacing w:after="200" w:line="276" w:lineRule="auto"/>
    </w:pPr>
    <w:rPr>
      <w:rFonts w:eastAsiaTheme="minorHAnsi"/>
    </w:rPr>
  </w:style>
  <w:style w:type="paragraph" w:customStyle="1" w:styleId="DA606FF516B845B3B7DD5DEA01F652F21">
    <w:name w:val="DA606FF516B845B3B7DD5DEA01F652F21"/>
    <w:rsid w:val="009F675B"/>
    <w:pPr>
      <w:spacing w:after="200" w:line="276" w:lineRule="auto"/>
    </w:pPr>
    <w:rPr>
      <w:rFonts w:eastAsiaTheme="minorHAnsi"/>
    </w:rPr>
  </w:style>
  <w:style w:type="paragraph" w:customStyle="1" w:styleId="165CCD32FD1848FFA6DF246EE8DCE3B61">
    <w:name w:val="165CCD32FD1848FFA6DF246EE8DCE3B61"/>
    <w:rsid w:val="009F675B"/>
    <w:pPr>
      <w:spacing w:after="200" w:line="276" w:lineRule="auto"/>
    </w:pPr>
    <w:rPr>
      <w:rFonts w:eastAsiaTheme="minorHAnsi"/>
    </w:rPr>
  </w:style>
  <w:style w:type="paragraph" w:customStyle="1" w:styleId="04FD9591ED0142D2AF6AAD5B17A7D9961">
    <w:name w:val="04FD9591ED0142D2AF6AAD5B17A7D9961"/>
    <w:rsid w:val="009F675B"/>
    <w:pPr>
      <w:spacing w:after="200" w:line="276" w:lineRule="auto"/>
    </w:pPr>
    <w:rPr>
      <w:rFonts w:eastAsiaTheme="minorHAnsi"/>
    </w:rPr>
  </w:style>
  <w:style w:type="paragraph" w:customStyle="1" w:styleId="4AECBCF1ECF448E49362F8936509B29E1">
    <w:name w:val="4AECBCF1ECF448E49362F8936509B29E1"/>
    <w:rsid w:val="009F675B"/>
    <w:pPr>
      <w:spacing w:after="200" w:line="276" w:lineRule="auto"/>
    </w:pPr>
    <w:rPr>
      <w:rFonts w:eastAsiaTheme="minorHAnsi"/>
    </w:rPr>
  </w:style>
  <w:style w:type="paragraph" w:customStyle="1" w:styleId="D0B9F2F4071740AE96CD08AFF2D533451">
    <w:name w:val="D0B9F2F4071740AE96CD08AFF2D533451"/>
    <w:rsid w:val="009F675B"/>
    <w:pPr>
      <w:spacing w:after="200" w:line="276" w:lineRule="auto"/>
    </w:pPr>
    <w:rPr>
      <w:rFonts w:eastAsiaTheme="minorHAnsi"/>
    </w:rPr>
  </w:style>
  <w:style w:type="paragraph" w:customStyle="1" w:styleId="96814DDBAC174103B33150D0961A8F541">
    <w:name w:val="96814DDBAC174103B33150D0961A8F541"/>
    <w:rsid w:val="009F675B"/>
    <w:pPr>
      <w:spacing w:after="200" w:line="276" w:lineRule="auto"/>
    </w:pPr>
    <w:rPr>
      <w:rFonts w:eastAsiaTheme="minorHAnsi"/>
    </w:rPr>
  </w:style>
  <w:style w:type="paragraph" w:customStyle="1" w:styleId="9B4990F8E2F448B2977DC3C2E05152621">
    <w:name w:val="9B4990F8E2F448B2977DC3C2E05152621"/>
    <w:rsid w:val="009F675B"/>
    <w:pPr>
      <w:spacing w:after="200" w:line="276" w:lineRule="auto"/>
    </w:pPr>
    <w:rPr>
      <w:rFonts w:eastAsiaTheme="minorHAnsi"/>
    </w:rPr>
  </w:style>
  <w:style w:type="paragraph" w:customStyle="1" w:styleId="D303C2AAC61144D886742817DDDEC1BB1">
    <w:name w:val="D303C2AAC61144D886742817DDDEC1BB1"/>
    <w:rsid w:val="009F675B"/>
    <w:pPr>
      <w:spacing w:after="200" w:line="276" w:lineRule="auto"/>
    </w:pPr>
    <w:rPr>
      <w:rFonts w:eastAsiaTheme="minorHAnsi"/>
    </w:rPr>
  </w:style>
  <w:style w:type="paragraph" w:customStyle="1" w:styleId="58A6FFCF23AC4DEEB25EC13F3E74877F1">
    <w:name w:val="58A6FFCF23AC4DEEB25EC13F3E74877F1"/>
    <w:rsid w:val="009F675B"/>
    <w:pPr>
      <w:spacing w:after="200" w:line="276" w:lineRule="auto"/>
    </w:pPr>
    <w:rPr>
      <w:rFonts w:eastAsiaTheme="minorHAnsi"/>
    </w:rPr>
  </w:style>
  <w:style w:type="paragraph" w:customStyle="1" w:styleId="5447C26CA8AC4D11AA6B49F64F6EB4FF1">
    <w:name w:val="5447C26CA8AC4D11AA6B49F64F6EB4FF1"/>
    <w:rsid w:val="009F675B"/>
    <w:pPr>
      <w:spacing w:after="200" w:line="276" w:lineRule="auto"/>
    </w:pPr>
    <w:rPr>
      <w:rFonts w:eastAsiaTheme="minorHAnsi"/>
    </w:rPr>
  </w:style>
  <w:style w:type="paragraph" w:customStyle="1" w:styleId="56DEE8E32B174D25984F48FBED5A51451">
    <w:name w:val="56DEE8E32B174D25984F48FBED5A51451"/>
    <w:rsid w:val="009F675B"/>
    <w:pPr>
      <w:spacing w:after="200" w:line="276" w:lineRule="auto"/>
    </w:pPr>
    <w:rPr>
      <w:rFonts w:eastAsiaTheme="minorHAnsi"/>
    </w:rPr>
  </w:style>
  <w:style w:type="paragraph" w:customStyle="1" w:styleId="DCD6E480D9744830B560F43EB8CFC4DA1">
    <w:name w:val="DCD6E480D9744830B560F43EB8CFC4DA1"/>
    <w:rsid w:val="009F675B"/>
    <w:pPr>
      <w:spacing w:after="200" w:line="276" w:lineRule="auto"/>
    </w:pPr>
    <w:rPr>
      <w:rFonts w:eastAsiaTheme="minorHAnsi"/>
    </w:rPr>
  </w:style>
  <w:style w:type="paragraph" w:customStyle="1" w:styleId="85BBD1E31DCA43EFB0D1CD3C47127A1F1">
    <w:name w:val="85BBD1E31DCA43EFB0D1CD3C47127A1F1"/>
    <w:rsid w:val="009F675B"/>
    <w:pPr>
      <w:spacing w:after="200" w:line="276" w:lineRule="auto"/>
    </w:pPr>
    <w:rPr>
      <w:rFonts w:eastAsiaTheme="minorHAnsi"/>
    </w:rPr>
  </w:style>
  <w:style w:type="paragraph" w:customStyle="1" w:styleId="865AB6F4D3CD40E99F5A9E39EDB84DFF1">
    <w:name w:val="865AB6F4D3CD40E99F5A9E39EDB84DFF1"/>
    <w:rsid w:val="009F675B"/>
    <w:pPr>
      <w:spacing w:after="200" w:line="276" w:lineRule="auto"/>
    </w:pPr>
    <w:rPr>
      <w:rFonts w:eastAsiaTheme="minorHAnsi"/>
    </w:rPr>
  </w:style>
  <w:style w:type="paragraph" w:customStyle="1" w:styleId="0D7975C0D8AF428BAF3C0786815B2E51">
    <w:name w:val="0D7975C0D8AF428BAF3C0786815B2E51"/>
    <w:rsid w:val="009F675B"/>
    <w:pPr>
      <w:spacing w:after="200" w:line="276" w:lineRule="auto"/>
    </w:pPr>
    <w:rPr>
      <w:rFonts w:eastAsiaTheme="minorHAnsi"/>
    </w:rPr>
  </w:style>
  <w:style w:type="paragraph" w:customStyle="1" w:styleId="601BF65ACA884B1CBCEB676A38C7D6F9">
    <w:name w:val="601BF65ACA884B1CBCEB676A38C7D6F9"/>
    <w:rsid w:val="009F675B"/>
    <w:pPr>
      <w:spacing w:after="200" w:line="276" w:lineRule="auto"/>
    </w:pPr>
    <w:rPr>
      <w:rFonts w:eastAsiaTheme="minorHAnsi"/>
    </w:rPr>
  </w:style>
  <w:style w:type="paragraph" w:customStyle="1" w:styleId="7BBA578DD053458A8B8EAF362D0C36A9">
    <w:name w:val="7BBA578DD053458A8B8EAF362D0C36A9"/>
    <w:rsid w:val="009F675B"/>
    <w:pPr>
      <w:spacing w:after="200" w:line="276" w:lineRule="auto"/>
    </w:pPr>
    <w:rPr>
      <w:rFonts w:eastAsiaTheme="minorHAnsi"/>
    </w:rPr>
  </w:style>
  <w:style w:type="paragraph" w:customStyle="1" w:styleId="CBD3AAC52FDE438DA1C5042D581EC545">
    <w:name w:val="CBD3AAC52FDE438DA1C5042D581EC545"/>
    <w:rsid w:val="009F675B"/>
    <w:pPr>
      <w:spacing w:after="200" w:line="276" w:lineRule="auto"/>
    </w:pPr>
    <w:rPr>
      <w:rFonts w:eastAsiaTheme="minorHAnsi"/>
    </w:rPr>
  </w:style>
  <w:style w:type="paragraph" w:customStyle="1" w:styleId="9AF9257FAD8544D388A1FE1BAB663693">
    <w:name w:val="9AF9257FAD8544D388A1FE1BAB663693"/>
    <w:rsid w:val="009F675B"/>
    <w:pPr>
      <w:spacing w:after="200" w:line="276" w:lineRule="auto"/>
    </w:pPr>
    <w:rPr>
      <w:rFonts w:eastAsiaTheme="minorHAnsi"/>
    </w:rPr>
  </w:style>
  <w:style w:type="paragraph" w:customStyle="1" w:styleId="0597CFA93FFF40969DB1EECE14EFFF9B">
    <w:name w:val="0597CFA93FFF40969DB1EECE14EFFF9B"/>
    <w:rsid w:val="009F675B"/>
    <w:pPr>
      <w:spacing w:after="200" w:line="276" w:lineRule="auto"/>
    </w:pPr>
    <w:rPr>
      <w:rFonts w:eastAsiaTheme="minorHAnsi"/>
    </w:rPr>
  </w:style>
  <w:style w:type="paragraph" w:customStyle="1" w:styleId="9E34CCF6D3C54320AF59F7B6B174868E">
    <w:name w:val="9E34CCF6D3C54320AF59F7B6B174868E"/>
    <w:rsid w:val="009F675B"/>
    <w:pPr>
      <w:spacing w:after="200" w:line="276" w:lineRule="auto"/>
    </w:pPr>
    <w:rPr>
      <w:rFonts w:eastAsiaTheme="minorHAnsi"/>
    </w:rPr>
  </w:style>
  <w:style w:type="paragraph" w:customStyle="1" w:styleId="83BFA75C448F413BA07FC7B4C841D203">
    <w:name w:val="83BFA75C448F413BA07FC7B4C841D203"/>
    <w:rsid w:val="009F675B"/>
    <w:pPr>
      <w:spacing w:after="200" w:line="276" w:lineRule="auto"/>
    </w:pPr>
    <w:rPr>
      <w:rFonts w:eastAsiaTheme="minorHAnsi"/>
    </w:rPr>
  </w:style>
  <w:style w:type="paragraph" w:customStyle="1" w:styleId="A93E72CD7C2F407AB95304F745BEEF17">
    <w:name w:val="A93E72CD7C2F407AB95304F745BEEF17"/>
    <w:rsid w:val="009F675B"/>
    <w:pPr>
      <w:spacing w:after="200" w:line="276" w:lineRule="auto"/>
    </w:pPr>
    <w:rPr>
      <w:rFonts w:eastAsiaTheme="minorHAnsi"/>
    </w:rPr>
  </w:style>
  <w:style w:type="paragraph" w:customStyle="1" w:styleId="D335F8E36E2C4E0CAF67E4115F6EECE6">
    <w:name w:val="D335F8E36E2C4E0CAF67E4115F6EECE6"/>
    <w:rsid w:val="009F675B"/>
    <w:pPr>
      <w:spacing w:after="200" w:line="276" w:lineRule="auto"/>
    </w:pPr>
    <w:rPr>
      <w:rFonts w:eastAsiaTheme="minorHAnsi"/>
    </w:rPr>
  </w:style>
  <w:style w:type="paragraph" w:customStyle="1" w:styleId="737D5638228146E3A42D3E63FE42C589">
    <w:name w:val="737D5638228146E3A42D3E63FE42C589"/>
    <w:rsid w:val="009F675B"/>
    <w:pPr>
      <w:spacing w:after="200" w:line="276" w:lineRule="auto"/>
    </w:pPr>
    <w:rPr>
      <w:rFonts w:eastAsiaTheme="minorHAnsi"/>
    </w:rPr>
  </w:style>
  <w:style w:type="paragraph" w:customStyle="1" w:styleId="3A7276BD080A4E52AFE5A0A76A5D142B">
    <w:name w:val="3A7276BD080A4E52AFE5A0A76A5D142B"/>
    <w:rsid w:val="009F675B"/>
    <w:pPr>
      <w:spacing w:after="200" w:line="276" w:lineRule="auto"/>
    </w:pPr>
    <w:rPr>
      <w:rFonts w:eastAsiaTheme="minorHAnsi"/>
    </w:rPr>
  </w:style>
  <w:style w:type="paragraph" w:customStyle="1" w:styleId="7DE204B9370A4860B896C939EAA84838">
    <w:name w:val="7DE204B9370A4860B896C939EAA84838"/>
    <w:rsid w:val="009F675B"/>
    <w:pPr>
      <w:spacing w:after="200" w:line="276" w:lineRule="auto"/>
    </w:pPr>
    <w:rPr>
      <w:rFonts w:eastAsiaTheme="minorHAnsi"/>
    </w:rPr>
  </w:style>
  <w:style w:type="paragraph" w:customStyle="1" w:styleId="A400A016788C4E1A87399B31755EDF6C">
    <w:name w:val="A400A016788C4E1A87399B31755EDF6C"/>
    <w:rsid w:val="009F675B"/>
    <w:pPr>
      <w:spacing w:after="200" w:line="276" w:lineRule="auto"/>
    </w:pPr>
    <w:rPr>
      <w:rFonts w:eastAsiaTheme="minorHAnsi"/>
    </w:rPr>
  </w:style>
  <w:style w:type="paragraph" w:customStyle="1" w:styleId="6D6A24094D1B44CEB00E109F21C5B80E">
    <w:name w:val="6D6A24094D1B44CEB00E109F21C5B80E"/>
    <w:rsid w:val="009F675B"/>
    <w:pPr>
      <w:spacing w:after="200" w:line="276" w:lineRule="auto"/>
    </w:pPr>
    <w:rPr>
      <w:rFonts w:eastAsiaTheme="minorHAnsi"/>
    </w:rPr>
  </w:style>
  <w:style w:type="paragraph" w:customStyle="1" w:styleId="4AAA2256F8544E0F9461F872C8875981">
    <w:name w:val="4AAA2256F8544E0F9461F872C8875981"/>
    <w:rsid w:val="009F675B"/>
    <w:pPr>
      <w:spacing w:after="200" w:line="276" w:lineRule="auto"/>
    </w:pPr>
    <w:rPr>
      <w:rFonts w:eastAsiaTheme="minorHAnsi"/>
    </w:rPr>
  </w:style>
  <w:style w:type="paragraph" w:customStyle="1" w:styleId="5E0BCA70A96E41B599EC7E4C495C6E2F">
    <w:name w:val="5E0BCA70A96E41B599EC7E4C495C6E2F"/>
    <w:rsid w:val="009F675B"/>
    <w:pPr>
      <w:spacing w:after="200" w:line="276" w:lineRule="auto"/>
    </w:pPr>
    <w:rPr>
      <w:rFonts w:eastAsiaTheme="minorHAnsi"/>
    </w:rPr>
  </w:style>
  <w:style w:type="paragraph" w:customStyle="1" w:styleId="9CC2114763574EB9B16A60C03B67A7E3">
    <w:name w:val="9CC2114763574EB9B16A60C03B67A7E3"/>
    <w:rsid w:val="009F675B"/>
    <w:pPr>
      <w:spacing w:after="200" w:line="276" w:lineRule="auto"/>
    </w:pPr>
    <w:rPr>
      <w:rFonts w:eastAsiaTheme="minorHAnsi"/>
    </w:rPr>
  </w:style>
  <w:style w:type="paragraph" w:customStyle="1" w:styleId="B7633BC4322E4074B608E45816CFA945">
    <w:name w:val="B7633BC4322E4074B608E45816CFA945"/>
    <w:rsid w:val="009F675B"/>
    <w:pPr>
      <w:spacing w:after="200" w:line="276" w:lineRule="auto"/>
    </w:pPr>
    <w:rPr>
      <w:rFonts w:eastAsiaTheme="minorHAnsi"/>
    </w:rPr>
  </w:style>
  <w:style w:type="paragraph" w:customStyle="1" w:styleId="CEEA93C6481F4F399761390E44F3A47C">
    <w:name w:val="CEEA93C6481F4F399761390E44F3A47C"/>
    <w:rsid w:val="009F675B"/>
    <w:pPr>
      <w:spacing w:after="200" w:line="276" w:lineRule="auto"/>
    </w:pPr>
    <w:rPr>
      <w:rFonts w:eastAsiaTheme="minorHAnsi"/>
    </w:rPr>
  </w:style>
  <w:style w:type="paragraph" w:customStyle="1" w:styleId="DAC8D234E0AD405DB4C07383DC10B4B8">
    <w:name w:val="DAC8D234E0AD405DB4C07383DC10B4B8"/>
    <w:rsid w:val="009F675B"/>
    <w:pPr>
      <w:spacing w:after="200" w:line="276" w:lineRule="auto"/>
    </w:pPr>
    <w:rPr>
      <w:rFonts w:eastAsiaTheme="minorHAnsi"/>
    </w:rPr>
  </w:style>
  <w:style w:type="paragraph" w:customStyle="1" w:styleId="EB034C613C994199950440397D093C6D">
    <w:name w:val="EB034C613C994199950440397D093C6D"/>
    <w:rsid w:val="009F675B"/>
    <w:pPr>
      <w:spacing w:after="200" w:line="276" w:lineRule="auto"/>
    </w:pPr>
    <w:rPr>
      <w:rFonts w:eastAsiaTheme="minorHAnsi"/>
    </w:rPr>
  </w:style>
  <w:style w:type="paragraph" w:customStyle="1" w:styleId="74920BF75AE248A3A26F86F114A54731">
    <w:name w:val="74920BF75AE248A3A26F86F114A54731"/>
    <w:rsid w:val="009F675B"/>
    <w:pPr>
      <w:spacing w:after="200" w:line="276" w:lineRule="auto"/>
    </w:pPr>
    <w:rPr>
      <w:rFonts w:eastAsiaTheme="minorHAnsi"/>
    </w:rPr>
  </w:style>
  <w:style w:type="paragraph" w:customStyle="1" w:styleId="C6A2541C2F7F49CBBACBE9B857926D59">
    <w:name w:val="C6A2541C2F7F49CBBACBE9B857926D59"/>
    <w:rsid w:val="009F675B"/>
    <w:pPr>
      <w:spacing w:after="200" w:line="276" w:lineRule="auto"/>
    </w:pPr>
    <w:rPr>
      <w:rFonts w:eastAsiaTheme="minorHAnsi"/>
    </w:rPr>
  </w:style>
  <w:style w:type="paragraph" w:customStyle="1" w:styleId="AC88734F369B4C08B3291C45D451F951">
    <w:name w:val="AC88734F369B4C08B3291C45D451F951"/>
    <w:rsid w:val="009F675B"/>
    <w:pPr>
      <w:spacing w:after="200" w:line="276" w:lineRule="auto"/>
    </w:pPr>
    <w:rPr>
      <w:rFonts w:eastAsiaTheme="minorHAnsi"/>
    </w:rPr>
  </w:style>
  <w:style w:type="paragraph" w:customStyle="1" w:styleId="F93819E58F7C4E8A9CDA1FE883413E21">
    <w:name w:val="F93819E58F7C4E8A9CDA1FE883413E21"/>
    <w:rsid w:val="009F675B"/>
    <w:pPr>
      <w:spacing w:after="200" w:line="276" w:lineRule="auto"/>
    </w:pPr>
    <w:rPr>
      <w:rFonts w:eastAsiaTheme="minorHAnsi"/>
    </w:rPr>
  </w:style>
  <w:style w:type="paragraph" w:customStyle="1" w:styleId="38E9976AD8B14D66BACCA970C60C666B">
    <w:name w:val="38E9976AD8B14D66BACCA970C60C666B"/>
    <w:rsid w:val="009F675B"/>
    <w:pPr>
      <w:spacing w:after="200" w:line="276" w:lineRule="auto"/>
    </w:pPr>
    <w:rPr>
      <w:rFonts w:eastAsiaTheme="minorHAnsi"/>
    </w:rPr>
  </w:style>
  <w:style w:type="paragraph" w:customStyle="1" w:styleId="AF7350DDB0834AC3B97C2166777B8442">
    <w:name w:val="AF7350DDB0834AC3B97C2166777B8442"/>
    <w:rsid w:val="009F675B"/>
    <w:pPr>
      <w:spacing w:after="200" w:line="276" w:lineRule="auto"/>
    </w:pPr>
    <w:rPr>
      <w:rFonts w:eastAsiaTheme="minorHAnsi"/>
    </w:rPr>
  </w:style>
  <w:style w:type="paragraph" w:customStyle="1" w:styleId="FF415E9A236F4B408C0302BA3141D5A8">
    <w:name w:val="FF415E9A236F4B408C0302BA3141D5A8"/>
    <w:rsid w:val="009F675B"/>
    <w:pPr>
      <w:spacing w:after="200" w:line="276" w:lineRule="auto"/>
    </w:pPr>
    <w:rPr>
      <w:rFonts w:eastAsiaTheme="minorHAnsi"/>
    </w:rPr>
  </w:style>
  <w:style w:type="paragraph" w:customStyle="1" w:styleId="F5D3E56D221246B0B41091B5FBF2F023">
    <w:name w:val="F5D3E56D221246B0B41091B5FBF2F023"/>
    <w:rsid w:val="009F675B"/>
    <w:pPr>
      <w:spacing w:after="200" w:line="276" w:lineRule="auto"/>
    </w:pPr>
    <w:rPr>
      <w:rFonts w:eastAsiaTheme="minorHAnsi"/>
    </w:rPr>
  </w:style>
  <w:style w:type="paragraph" w:customStyle="1" w:styleId="1A971CFBE11C4BD88E493E2BDDF8FECA">
    <w:name w:val="1A971CFBE11C4BD88E493E2BDDF8FECA"/>
    <w:rsid w:val="009F675B"/>
    <w:pPr>
      <w:spacing w:after="200" w:line="276" w:lineRule="auto"/>
    </w:pPr>
    <w:rPr>
      <w:rFonts w:eastAsiaTheme="minorHAnsi"/>
    </w:rPr>
  </w:style>
  <w:style w:type="paragraph" w:customStyle="1" w:styleId="6996FB01185347C6904533E403A50F07">
    <w:name w:val="6996FB01185347C6904533E403A50F07"/>
    <w:rsid w:val="009F675B"/>
    <w:pPr>
      <w:spacing w:after="200" w:line="276" w:lineRule="auto"/>
    </w:pPr>
    <w:rPr>
      <w:rFonts w:eastAsiaTheme="minorHAnsi"/>
    </w:rPr>
  </w:style>
  <w:style w:type="paragraph" w:customStyle="1" w:styleId="600E6A6B1E0D45B88D5F6C52359A81CA">
    <w:name w:val="600E6A6B1E0D45B88D5F6C52359A81CA"/>
    <w:rsid w:val="009F675B"/>
    <w:pPr>
      <w:spacing w:after="200" w:line="276" w:lineRule="auto"/>
    </w:pPr>
    <w:rPr>
      <w:rFonts w:eastAsiaTheme="minorHAnsi"/>
    </w:rPr>
  </w:style>
  <w:style w:type="paragraph" w:customStyle="1" w:styleId="D1E75167D4ED4F63909FF4FDF51F4B2D">
    <w:name w:val="D1E75167D4ED4F63909FF4FDF51F4B2D"/>
    <w:rsid w:val="009F675B"/>
    <w:pPr>
      <w:spacing w:after="200" w:line="276" w:lineRule="auto"/>
      <w:ind w:left="720"/>
      <w:contextualSpacing/>
    </w:pPr>
    <w:rPr>
      <w:rFonts w:eastAsiaTheme="minorHAnsi"/>
    </w:rPr>
  </w:style>
  <w:style w:type="paragraph" w:customStyle="1" w:styleId="E62AA4FC696640FFA69E609DFDE9F566">
    <w:name w:val="E62AA4FC696640FFA69E609DFDE9F566"/>
    <w:rsid w:val="009F675B"/>
    <w:pPr>
      <w:spacing w:after="200" w:line="276" w:lineRule="auto"/>
    </w:pPr>
    <w:rPr>
      <w:rFonts w:eastAsiaTheme="minorHAnsi"/>
    </w:rPr>
  </w:style>
  <w:style w:type="paragraph" w:customStyle="1" w:styleId="2F477FDB994C4D9695DA3C1436702135">
    <w:name w:val="2F477FDB994C4D9695DA3C1436702135"/>
    <w:rsid w:val="009F675B"/>
    <w:pPr>
      <w:spacing w:after="200" w:line="276" w:lineRule="auto"/>
    </w:pPr>
    <w:rPr>
      <w:rFonts w:eastAsiaTheme="minorHAnsi"/>
    </w:rPr>
  </w:style>
  <w:style w:type="paragraph" w:customStyle="1" w:styleId="4D762CD04FE942DDA93631C998EA3DCD">
    <w:name w:val="4D762CD04FE942DDA93631C998EA3DCD"/>
    <w:rsid w:val="009F675B"/>
    <w:pPr>
      <w:spacing w:after="200" w:line="276" w:lineRule="auto"/>
    </w:pPr>
    <w:rPr>
      <w:rFonts w:eastAsiaTheme="minorHAnsi"/>
    </w:rPr>
  </w:style>
  <w:style w:type="paragraph" w:customStyle="1" w:styleId="75E90EDD50204A51B61B107E7D8CAAC5">
    <w:name w:val="75E90EDD50204A51B61B107E7D8CAAC5"/>
    <w:rsid w:val="009F675B"/>
    <w:pPr>
      <w:spacing w:after="200" w:line="276" w:lineRule="auto"/>
    </w:pPr>
    <w:rPr>
      <w:rFonts w:eastAsiaTheme="minorHAnsi"/>
    </w:rPr>
  </w:style>
  <w:style w:type="paragraph" w:customStyle="1" w:styleId="1BED184984F04F5497B5715E516BFD6C">
    <w:name w:val="1BED184984F04F5497B5715E516BFD6C"/>
    <w:rsid w:val="009F675B"/>
    <w:pPr>
      <w:spacing w:after="200" w:line="276" w:lineRule="auto"/>
    </w:pPr>
    <w:rPr>
      <w:rFonts w:eastAsiaTheme="minorHAnsi"/>
    </w:rPr>
  </w:style>
  <w:style w:type="paragraph" w:customStyle="1" w:styleId="18B8A30E366B4B3B88B12A3979BF1F06">
    <w:name w:val="18B8A30E366B4B3B88B12A3979BF1F06"/>
    <w:rsid w:val="009F675B"/>
    <w:pPr>
      <w:spacing w:after="200" w:line="276" w:lineRule="auto"/>
    </w:pPr>
    <w:rPr>
      <w:rFonts w:eastAsiaTheme="minorHAnsi"/>
    </w:rPr>
  </w:style>
  <w:style w:type="paragraph" w:customStyle="1" w:styleId="F2E64B76BA4F4344BC65B63F45DF8F59">
    <w:name w:val="F2E64B76BA4F4344BC65B63F45DF8F59"/>
    <w:rsid w:val="009F675B"/>
    <w:pPr>
      <w:spacing w:after="200" w:line="276" w:lineRule="auto"/>
    </w:pPr>
    <w:rPr>
      <w:rFonts w:eastAsiaTheme="minorHAnsi"/>
    </w:rPr>
  </w:style>
  <w:style w:type="paragraph" w:customStyle="1" w:styleId="24AA57FE65EC463AB0B116C4BA75C0A4">
    <w:name w:val="24AA57FE65EC463AB0B116C4BA75C0A4"/>
    <w:rsid w:val="009F675B"/>
    <w:pPr>
      <w:spacing w:after="200" w:line="276" w:lineRule="auto"/>
    </w:pPr>
    <w:rPr>
      <w:rFonts w:eastAsiaTheme="minorHAnsi"/>
    </w:rPr>
  </w:style>
  <w:style w:type="paragraph" w:customStyle="1" w:styleId="7D052769EA2848B79EF052E6D5EC833D">
    <w:name w:val="7D052769EA2848B79EF052E6D5EC833D"/>
    <w:rsid w:val="009F675B"/>
    <w:pPr>
      <w:spacing w:after="200" w:line="276" w:lineRule="auto"/>
    </w:pPr>
    <w:rPr>
      <w:rFonts w:eastAsiaTheme="minorHAnsi"/>
    </w:rPr>
  </w:style>
  <w:style w:type="paragraph" w:customStyle="1" w:styleId="2AAA309688A4449998D228A4245D66BE">
    <w:name w:val="2AAA309688A4449998D228A4245D66BE"/>
    <w:rsid w:val="009F675B"/>
    <w:pPr>
      <w:spacing w:after="200" w:line="276" w:lineRule="auto"/>
    </w:pPr>
    <w:rPr>
      <w:rFonts w:eastAsiaTheme="minorHAnsi"/>
    </w:rPr>
  </w:style>
  <w:style w:type="paragraph" w:customStyle="1" w:styleId="00ED2046569540C49382510E2A6C39A3">
    <w:name w:val="00ED2046569540C49382510E2A6C39A3"/>
    <w:rsid w:val="009F675B"/>
    <w:pPr>
      <w:spacing w:after="200" w:line="276" w:lineRule="auto"/>
    </w:pPr>
    <w:rPr>
      <w:rFonts w:eastAsiaTheme="minorHAnsi"/>
    </w:rPr>
  </w:style>
  <w:style w:type="paragraph" w:customStyle="1" w:styleId="72715D6828AF4ADC956CE9D770CFB66F">
    <w:name w:val="72715D6828AF4ADC956CE9D770CFB66F"/>
    <w:rsid w:val="009F675B"/>
    <w:pPr>
      <w:spacing w:after="200" w:line="276" w:lineRule="auto"/>
    </w:pPr>
    <w:rPr>
      <w:rFonts w:eastAsiaTheme="minorHAnsi"/>
    </w:rPr>
  </w:style>
  <w:style w:type="paragraph" w:customStyle="1" w:styleId="D472E8E960C6433786698F0D43F3836C">
    <w:name w:val="D472E8E960C6433786698F0D43F3836C"/>
    <w:rsid w:val="009F675B"/>
    <w:pPr>
      <w:spacing w:after="200" w:line="276" w:lineRule="auto"/>
    </w:pPr>
    <w:rPr>
      <w:rFonts w:eastAsiaTheme="minorHAnsi"/>
    </w:rPr>
  </w:style>
  <w:style w:type="paragraph" w:customStyle="1" w:styleId="6057F27EB72C4B76879FC952AAD15E56">
    <w:name w:val="6057F27EB72C4B76879FC952AAD15E56"/>
    <w:rsid w:val="009F675B"/>
    <w:pPr>
      <w:spacing w:after="200" w:line="276" w:lineRule="auto"/>
    </w:pPr>
    <w:rPr>
      <w:rFonts w:eastAsiaTheme="minorHAnsi"/>
    </w:rPr>
  </w:style>
  <w:style w:type="paragraph" w:customStyle="1" w:styleId="9126B3BF304542518A25D21BC1883A63">
    <w:name w:val="9126B3BF304542518A25D21BC1883A63"/>
    <w:rsid w:val="009F675B"/>
    <w:pPr>
      <w:spacing w:after="200" w:line="276" w:lineRule="auto"/>
    </w:pPr>
    <w:rPr>
      <w:rFonts w:eastAsiaTheme="minorHAnsi"/>
    </w:rPr>
  </w:style>
  <w:style w:type="paragraph" w:customStyle="1" w:styleId="D42A9F26F6574505900E7346BC4B4A90">
    <w:name w:val="D42A9F26F6574505900E7346BC4B4A90"/>
    <w:rsid w:val="009F675B"/>
    <w:pPr>
      <w:spacing w:after="200" w:line="276" w:lineRule="auto"/>
    </w:pPr>
    <w:rPr>
      <w:rFonts w:eastAsiaTheme="minorHAnsi"/>
    </w:rPr>
  </w:style>
  <w:style w:type="paragraph" w:customStyle="1" w:styleId="C033BF31536A409AA164372751EFF5F3">
    <w:name w:val="C033BF31536A409AA164372751EFF5F3"/>
    <w:rsid w:val="009F675B"/>
    <w:pPr>
      <w:spacing w:after="200" w:line="276" w:lineRule="auto"/>
    </w:pPr>
    <w:rPr>
      <w:rFonts w:eastAsiaTheme="minorHAnsi"/>
    </w:rPr>
  </w:style>
  <w:style w:type="paragraph" w:customStyle="1" w:styleId="0F8F9C9C8D644CC5A0EFBC01EF5DF187">
    <w:name w:val="0F8F9C9C8D644CC5A0EFBC01EF5DF187"/>
    <w:rsid w:val="009F675B"/>
    <w:pPr>
      <w:spacing w:after="200" w:line="276" w:lineRule="auto"/>
    </w:pPr>
    <w:rPr>
      <w:rFonts w:eastAsiaTheme="minorHAnsi"/>
    </w:rPr>
  </w:style>
  <w:style w:type="paragraph" w:customStyle="1" w:styleId="CED6DF067ADD4C72B3A7CFD6B3FDE28F">
    <w:name w:val="CED6DF067ADD4C72B3A7CFD6B3FDE28F"/>
    <w:rsid w:val="009F675B"/>
    <w:pPr>
      <w:spacing w:after="200" w:line="276" w:lineRule="auto"/>
    </w:pPr>
    <w:rPr>
      <w:rFonts w:eastAsiaTheme="minorHAnsi"/>
    </w:rPr>
  </w:style>
  <w:style w:type="paragraph" w:customStyle="1" w:styleId="AF5754BD4D4B404C8C40E016E7F36D04">
    <w:name w:val="AF5754BD4D4B404C8C40E016E7F36D04"/>
    <w:rsid w:val="009F675B"/>
    <w:pPr>
      <w:spacing w:after="200" w:line="276" w:lineRule="auto"/>
    </w:pPr>
    <w:rPr>
      <w:rFonts w:eastAsiaTheme="minorHAnsi"/>
    </w:rPr>
  </w:style>
  <w:style w:type="paragraph" w:customStyle="1" w:styleId="D9B137C761CA49E2A10915DDEC749AC4">
    <w:name w:val="D9B137C761CA49E2A10915DDEC749AC4"/>
    <w:rsid w:val="009F675B"/>
    <w:pPr>
      <w:spacing w:after="200" w:line="276" w:lineRule="auto"/>
    </w:pPr>
    <w:rPr>
      <w:rFonts w:eastAsiaTheme="minorHAnsi"/>
    </w:rPr>
  </w:style>
  <w:style w:type="paragraph" w:customStyle="1" w:styleId="1D494F5036BE4ED08DBB331ADEA98D45">
    <w:name w:val="1D494F5036BE4ED08DBB331ADEA98D45"/>
    <w:rsid w:val="009F675B"/>
    <w:pPr>
      <w:spacing w:after="200" w:line="276" w:lineRule="auto"/>
    </w:pPr>
    <w:rPr>
      <w:rFonts w:eastAsiaTheme="minorHAnsi"/>
    </w:rPr>
  </w:style>
  <w:style w:type="paragraph" w:customStyle="1" w:styleId="723C96F2F16A45F1A5FC49298286E222">
    <w:name w:val="723C96F2F16A45F1A5FC49298286E222"/>
    <w:rsid w:val="009F675B"/>
    <w:pPr>
      <w:spacing w:after="200" w:line="276" w:lineRule="auto"/>
    </w:pPr>
    <w:rPr>
      <w:rFonts w:eastAsiaTheme="minorHAnsi"/>
    </w:rPr>
  </w:style>
  <w:style w:type="paragraph" w:customStyle="1" w:styleId="D5A219A8A02E467EB20C91FC5D3AB047">
    <w:name w:val="D5A219A8A02E467EB20C91FC5D3AB047"/>
    <w:rsid w:val="009F675B"/>
    <w:pPr>
      <w:spacing w:after="200" w:line="276" w:lineRule="auto"/>
    </w:pPr>
    <w:rPr>
      <w:rFonts w:eastAsiaTheme="minorHAnsi"/>
    </w:rPr>
  </w:style>
  <w:style w:type="paragraph" w:customStyle="1" w:styleId="D13D8F97CA754D6CAC63EE6523309B85">
    <w:name w:val="D13D8F97CA754D6CAC63EE6523309B85"/>
    <w:rsid w:val="009F675B"/>
    <w:pPr>
      <w:spacing w:after="200" w:line="276" w:lineRule="auto"/>
    </w:pPr>
    <w:rPr>
      <w:rFonts w:eastAsiaTheme="minorHAnsi"/>
    </w:rPr>
  </w:style>
  <w:style w:type="paragraph" w:customStyle="1" w:styleId="432017CE39F545E696FA1A64BC5A7DE5">
    <w:name w:val="432017CE39F545E696FA1A64BC5A7DE5"/>
    <w:rsid w:val="009F675B"/>
    <w:pPr>
      <w:spacing w:after="200" w:line="276" w:lineRule="auto"/>
    </w:pPr>
    <w:rPr>
      <w:rFonts w:eastAsiaTheme="minorHAnsi"/>
    </w:rPr>
  </w:style>
  <w:style w:type="paragraph" w:customStyle="1" w:styleId="7B238AC69B0B4C5F95023207E3ADC8EA2">
    <w:name w:val="7B238AC69B0B4C5F95023207E3ADC8EA2"/>
    <w:rsid w:val="009F675B"/>
    <w:pPr>
      <w:spacing w:after="200" w:line="276" w:lineRule="auto"/>
    </w:pPr>
    <w:rPr>
      <w:rFonts w:eastAsiaTheme="minorHAnsi"/>
    </w:rPr>
  </w:style>
  <w:style w:type="paragraph" w:customStyle="1" w:styleId="6DB543AB095E42A493A7CD9AD8AA11302">
    <w:name w:val="6DB543AB095E42A493A7CD9AD8AA11302"/>
    <w:rsid w:val="009F675B"/>
    <w:pPr>
      <w:spacing w:after="200" w:line="276" w:lineRule="auto"/>
      <w:ind w:left="720"/>
      <w:contextualSpacing/>
    </w:pPr>
    <w:rPr>
      <w:rFonts w:eastAsiaTheme="minorHAnsi"/>
    </w:rPr>
  </w:style>
  <w:style w:type="paragraph" w:customStyle="1" w:styleId="AB24529B1E0541B381E50872841020E72">
    <w:name w:val="AB24529B1E0541B381E50872841020E72"/>
    <w:rsid w:val="009F675B"/>
    <w:pPr>
      <w:spacing w:after="200" w:line="276" w:lineRule="auto"/>
      <w:ind w:left="720"/>
      <w:contextualSpacing/>
    </w:pPr>
    <w:rPr>
      <w:rFonts w:eastAsiaTheme="minorHAnsi"/>
    </w:rPr>
  </w:style>
  <w:style w:type="paragraph" w:customStyle="1" w:styleId="DDACBCB4F5784DBBA14CBF1E32F915C42">
    <w:name w:val="DDACBCB4F5784DBBA14CBF1E32F915C42"/>
    <w:rsid w:val="009F675B"/>
    <w:pPr>
      <w:spacing w:after="200" w:line="276" w:lineRule="auto"/>
      <w:ind w:left="720"/>
      <w:contextualSpacing/>
    </w:pPr>
    <w:rPr>
      <w:rFonts w:eastAsiaTheme="minorHAnsi"/>
    </w:rPr>
  </w:style>
  <w:style w:type="paragraph" w:customStyle="1" w:styleId="CCEC457473F54C25AC9B6B73D5436F8F2">
    <w:name w:val="CCEC457473F54C25AC9B6B73D5436F8F2"/>
    <w:rsid w:val="009F675B"/>
    <w:pPr>
      <w:spacing w:after="200" w:line="276" w:lineRule="auto"/>
      <w:ind w:left="720"/>
      <w:contextualSpacing/>
    </w:pPr>
    <w:rPr>
      <w:rFonts w:eastAsiaTheme="minorHAnsi"/>
    </w:rPr>
  </w:style>
  <w:style w:type="paragraph" w:customStyle="1" w:styleId="370A90673A75494AA50FCA23F0CCB2662">
    <w:name w:val="370A90673A75494AA50FCA23F0CCB2662"/>
    <w:rsid w:val="009F675B"/>
    <w:pPr>
      <w:spacing w:after="200" w:line="276" w:lineRule="auto"/>
      <w:ind w:left="720"/>
      <w:contextualSpacing/>
    </w:pPr>
    <w:rPr>
      <w:rFonts w:eastAsiaTheme="minorHAnsi"/>
    </w:rPr>
  </w:style>
  <w:style w:type="paragraph" w:customStyle="1" w:styleId="946DE55BFAFB464CA41FB97F4B8C098D2">
    <w:name w:val="946DE55BFAFB464CA41FB97F4B8C098D2"/>
    <w:rsid w:val="009F675B"/>
    <w:pPr>
      <w:spacing w:after="200" w:line="276" w:lineRule="auto"/>
      <w:ind w:left="720"/>
      <w:contextualSpacing/>
    </w:pPr>
    <w:rPr>
      <w:rFonts w:eastAsiaTheme="minorHAnsi"/>
    </w:rPr>
  </w:style>
  <w:style w:type="paragraph" w:customStyle="1" w:styleId="0D7975C0D8AF428BAF3C0786815B2E511">
    <w:name w:val="0D7975C0D8AF428BAF3C0786815B2E511"/>
    <w:rsid w:val="009F675B"/>
    <w:pPr>
      <w:spacing w:after="200" w:line="276" w:lineRule="auto"/>
    </w:pPr>
    <w:rPr>
      <w:rFonts w:eastAsiaTheme="minorHAnsi"/>
    </w:rPr>
  </w:style>
  <w:style w:type="paragraph" w:customStyle="1" w:styleId="601BF65ACA884B1CBCEB676A38C7D6F91">
    <w:name w:val="601BF65ACA884B1CBCEB676A38C7D6F91"/>
    <w:rsid w:val="009F675B"/>
    <w:pPr>
      <w:spacing w:after="200" w:line="276" w:lineRule="auto"/>
    </w:pPr>
    <w:rPr>
      <w:rFonts w:eastAsiaTheme="minorHAnsi"/>
    </w:rPr>
  </w:style>
  <w:style w:type="paragraph" w:customStyle="1" w:styleId="7BBA578DD053458A8B8EAF362D0C36A91">
    <w:name w:val="7BBA578DD053458A8B8EAF362D0C36A91"/>
    <w:rsid w:val="009F675B"/>
    <w:pPr>
      <w:spacing w:after="200" w:line="276" w:lineRule="auto"/>
    </w:pPr>
    <w:rPr>
      <w:rFonts w:eastAsiaTheme="minorHAnsi"/>
    </w:rPr>
  </w:style>
  <w:style w:type="paragraph" w:customStyle="1" w:styleId="CBD3AAC52FDE438DA1C5042D581EC5451">
    <w:name w:val="CBD3AAC52FDE438DA1C5042D581EC5451"/>
    <w:rsid w:val="009F675B"/>
    <w:pPr>
      <w:spacing w:after="200" w:line="276" w:lineRule="auto"/>
    </w:pPr>
    <w:rPr>
      <w:rFonts w:eastAsiaTheme="minorHAnsi"/>
    </w:rPr>
  </w:style>
  <w:style w:type="paragraph" w:customStyle="1" w:styleId="9AF9257FAD8544D388A1FE1BAB6636931">
    <w:name w:val="9AF9257FAD8544D388A1FE1BAB6636931"/>
    <w:rsid w:val="009F675B"/>
    <w:pPr>
      <w:spacing w:after="200" w:line="276" w:lineRule="auto"/>
    </w:pPr>
    <w:rPr>
      <w:rFonts w:eastAsiaTheme="minorHAnsi"/>
    </w:rPr>
  </w:style>
  <w:style w:type="paragraph" w:customStyle="1" w:styleId="0597CFA93FFF40969DB1EECE14EFFF9B1">
    <w:name w:val="0597CFA93FFF40969DB1EECE14EFFF9B1"/>
    <w:rsid w:val="009F675B"/>
    <w:pPr>
      <w:spacing w:after="200" w:line="276" w:lineRule="auto"/>
    </w:pPr>
    <w:rPr>
      <w:rFonts w:eastAsiaTheme="minorHAnsi"/>
    </w:rPr>
  </w:style>
  <w:style w:type="paragraph" w:customStyle="1" w:styleId="9E34CCF6D3C54320AF59F7B6B174868E1">
    <w:name w:val="9E34CCF6D3C54320AF59F7B6B174868E1"/>
    <w:rsid w:val="009F675B"/>
    <w:pPr>
      <w:spacing w:after="200" w:line="276" w:lineRule="auto"/>
    </w:pPr>
    <w:rPr>
      <w:rFonts w:eastAsiaTheme="minorHAnsi"/>
    </w:rPr>
  </w:style>
  <w:style w:type="paragraph" w:customStyle="1" w:styleId="83BFA75C448F413BA07FC7B4C841D2031">
    <w:name w:val="83BFA75C448F413BA07FC7B4C841D2031"/>
    <w:rsid w:val="009F675B"/>
    <w:pPr>
      <w:spacing w:after="200" w:line="276" w:lineRule="auto"/>
    </w:pPr>
    <w:rPr>
      <w:rFonts w:eastAsiaTheme="minorHAnsi"/>
    </w:rPr>
  </w:style>
  <w:style w:type="paragraph" w:customStyle="1" w:styleId="A93E72CD7C2F407AB95304F745BEEF171">
    <w:name w:val="A93E72CD7C2F407AB95304F745BEEF171"/>
    <w:rsid w:val="009F675B"/>
    <w:pPr>
      <w:spacing w:after="200" w:line="276" w:lineRule="auto"/>
    </w:pPr>
    <w:rPr>
      <w:rFonts w:eastAsiaTheme="minorHAnsi"/>
    </w:rPr>
  </w:style>
  <w:style w:type="paragraph" w:customStyle="1" w:styleId="D335F8E36E2C4E0CAF67E4115F6EECE61">
    <w:name w:val="D335F8E36E2C4E0CAF67E4115F6EECE61"/>
    <w:rsid w:val="009F675B"/>
    <w:pPr>
      <w:spacing w:after="200" w:line="276" w:lineRule="auto"/>
    </w:pPr>
    <w:rPr>
      <w:rFonts w:eastAsiaTheme="minorHAnsi"/>
    </w:rPr>
  </w:style>
  <w:style w:type="paragraph" w:customStyle="1" w:styleId="737D5638228146E3A42D3E63FE42C5891">
    <w:name w:val="737D5638228146E3A42D3E63FE42C5891"/>
    <w:rsid w:val="009F675B"/>
    <w:pPr>
      <w:spacing w:after="200" w:line="276" w:lineRule="auto"/>
    </w:pPr>
    <w:rPr>
      <w:rFonts w:eastAsiaTheme="minorHAnsi"/>
    </w:rPr>
  </w:style>
  <w:style w:type="paragraph" w:customStyle="1" w:styleId="3A7276BD080A4E52AFE5A0A76A5D142B1">
    <w:name w:val="3A7276BD080A4E52AFE5A0A76A5D142B1"/>
    <w:rsid w:val="009F675B"/>
    <w:pPr>
      <w:spacing w:after="200" w:line="276" w:lineRule="auto"/>
    </w:pPr>
    <w:rPr>
      <w:rFonts w:eastAsiaTheme="minorHAnsi"/>
    </w:rPr>
  </w:style>
  <w:style w:type="paragraph" w:customStyle="1" w:styleId="7DE204B9370A4860B896C939EAA848381">
    <w:name w:val="7DE204B9370A4860B896C939EAA848381"/>
    <w:rsid w:val="009F675B"/>
    <w:pPr>
      <w:spacing w:after="200" w:line="276" w:lineRule="auto"/>
    </w:pPr>
    <w:rPr>
      <w:rFonts w:eastAsiaTheme="minorHAnsi"/>
    </w:rPr>
  </w:style>
  <w:style w:type="paragraph" w:customStyle="1" w:styleId="A400A016788C4E1A87399B31755EDF6C1">
    <w:name w:val="A400A016788C4E1A87399B31755EDF6C1"/>
    <w:rsid w:val="009F675B"/>
    <w:pPr>
      <w:spacing w:after="200" w:line="276" w:lineRule="auto"/>
    </w:pPr>
    <w:rPr>
      <w:rFonts w:eastAsiaTheme="minorHAnsi"/>
    </w:rPr>
  </w:style>
  <w:style w:type="paragraph" w:customStyle="1" w:styleId="6D6A24094D1B44CEB00E109F21C5B80E1">
    <w:name w:val="6D6A24094D1B44CEB00E109F21C5B80E1"/>
    <w:rsid w:val="009F675B"/>
    <w:pPr>
      <w:spacing w:after="200" w:line="276" w:lineRule="auto"/>
    </w:pPr>
    <w:rPr>
      <w:rFonts w:eastAsiaTheme="minorHAnsi"/>
    </w:rPr>
  </w:style>
  <w:style w:type="paragraph" w:customStyle="1" w:styleId="4AAA2256F8544E0F9461F872C88759811">
    <w:name w:val="4AAA2256F8544E0F9461F872C88759811"/>
    <w:rsid w:val="009F675B"/>
    <w:pPr>
      <w:spacing w:after="200" w:line="276" w:lineRule="auto"/>
    </w:pPr>
    <w:rPr>
      <w:rFonts w:eastAsiaTheme="minorHAnsi"/>
    </w:rPr>
  </w:style>
  <w:style w:type="paragraph" w:customStyle="1" w:styleId="5E0BCA70A96E41B599EC7E4C495C6E2F1">
    <w:name w:val="5E0BCA70A96E41B599EC7E4C495C6E2F1"/>
    <w:rsid w:val="009F675B"/>
    <w:pPr>
      <w:spacing w:after="200" w:line="276" w:lineRule="auto"/>
    </w:pPr>
    <w:rPr>
      <w:rFonts w:eastAsiaTheme="minorHAnsi"/>
    </w:rPr>
  </w:style>
  <w:style w:type="paragraph" w:customStyle="1" w:styleId="9CC2114763574EB9B16A60C03B67A7E31">
    <w:name w:val="9CC2114763574EB9B16A60C03B67A7E31"/>
    <w:rsid w:val="009F675B"/>
    <w:pPr>
      <w:spacing w:after="200" w:line="276" w:lineRule="auto"/>
    </w:pPr>
    <w:rPr>
      <w:rFonts w:eastAsiaTheme="minorHAnsi"/>
    </w:rPr>
  </w:style>
  <w:style w:type="paragraph" w:customStyle="1" w:styleId="B7633BC4322E4074B608E45816CFA9451">
    <w:name w:val="B7633BC4322E4074B608E45816CFA9451"/>
    <w:rsid w:val="009F675B"/>
    <w:pPr>
      <w:spacing w:after="200" w:line="276" w:lineRule="auto"/>
    </w:pPr>
    <w:rPr>
      <w:rFonts w:eastAsiaTheme="minorHAnsi"/>
    </w:rPr>
  </w:style>
  <w:style w:type="paragraph" w:customStyle="1" w:styleId="CEEA93C6481F4F399761390E44F3A47C1">
    <w:name w:val="CEEA93C6481F4F399761390E44F3A47C1"/>
    <w:rsid w:val="009F675B"/>
    <w:pPr>
      <w:spacing w:after="200" w:line="276" w:lineRule="auto"/>
    </w:pPr>
    <w:rPr>
      <w:rFonts w:eastAsiaTheme="minorHAnsi"/>
    </w:rPr>
  </w:style>
  <w:style w:type="paragraph" w:customStyle="1" w:styleId="DAC8D234E0AD405DB4C07383DC10B4B81">
    <w:name w:val="DAC8D234E0AD405DB4C07383DC10B4B81"/>
    <w:rsid w:val="009F675B"/>
    <w:pPr>
      <w:spacing w:after="200" w:line="276" w:lineRule="auto"/>
    </w:pPr>
    <w:rPr>
      <w:rFonts w:eastAsiaTheme="minorHAnsi"/>
    </w:rPr>
  </w:style>
  <w:style w:type="paragraph" w:customStyle="1" w:styleId="EB034C613C994199950440397D093C6D1">
    <w:name w:val="EB034C613C994199950440397D093C6D1"/>
    <w:rsid w:val="009F675B"/>
    <w:pPr>
      <w:spacing w:after="200" w:line="276" w:lineRule="auto"/>
    </w:pPr>
    <w:rPr>
      <w:rFonts w:eastAsiaTheme="minorHAnsi"/>
    </w:rPr>
  </w:style>
  <w:style w:type="paragraph" w:customStyle="1" w:styleId="74920BF75AE248A3A26F86F114A547311">
    <w:name w:val="74920BF75AE248A3A26F86F114A547311"/>
    <w:rsid w:val="009F675B"/>
    <w:pPr>
      <w:spacing w:after="200" w:line="276" w:lineRule="auto"/>
    </w:pPr>
    <w:rPr>
      <w:rFonts w:eastAsiaTheme="minorHAnsi"/>
    </w:rPr>
  </w:style>
  <w:style w:type="paragraph" w:customStyle="1" w:styleId="C6A2541C2F7F49CBBACBE9B857926D591">
    <w:name w:val="C6A2541C2F7F49CBBACBE9B857926D591"/>
    <w:rsid w:val="009F675B"/>
    <w:pPr>
      <w:spacing w:after="200" w:line="276" w:lineRule="auto"/>
    </w:pPr>
    <w:rPr>
      <w:rFonts w:eastAsiaTheme="minorHAnsi"/>
    </w:rPr>
  </w:style>
  <w:style w:type="paragraph" w:customStyle="1" w:styleId="AC88734F369B4C08B3291C45D451F9511">
    <w:name w:val="AC88734F369B4C08B3291C45D451F9511"/>
    <w:rsid w:val="009F675B"/>
    <w:pPr>
      <w:spacing w:after="200" w:line="276" w:lineRule="auto"/>
    </w:pPr>
    <w:rPr>
      <w:rFonts w:eastAsiaTheme="minorHAnsi"/>
    </w:rPr>
  </w:style>
  <w:style w:type="paragraph" w:customStyle="1" w:styleId="F93819E58F7C4E8A9CDA1FE883413E211">
    <w:name w:val="F93819E58F7C4E8A9CDA1FE883413E211"/>
    <w:rsid w:val="009F675B"/>
    <w:pPr>
      <w:spacing w:after="200" w:line="276" w:lineRule="auto"/>
    </w:pPr>
    <w:rPr>
      <w:rFonts w:eastAsiaTheme="minorHAnsi"/>
    </w:rPr>
  </w:style>
  <w:style w:type="paragraph" w:customStyle="1" w:styleId="38E9976AD8B14D66BACCA970C60C666B1">
    <w:name w:val="38E9976AD8B14D66BACCA970C60C666B1"/>
    <w:rsid w:val="009F675B"/>
    <w:pPr>
      <w:spacing w:after="200" w:line="276" w:lineRule="auto"/>
    </w:pPr>
    <w:rPr>
      <w:rFonts w:eastAsiaTheme="minorHAnsi"/>
    </w:rPr>
  </w:style>
  <w:style w:type="paragraph" w:customStyle="1" w:styleId="AF7350DDB0834AC3B97C2166777B84421">
    <w:name w:val="AF7350DDB0834AC3B97C2166777B84421"/>
    <w:rsid w:val="009F675B"/>
    <w:pPr>
      <w:spacing w:after="200" w:line="276" w:lineRule="auto"/>
    </w:pPr>
    <w:rPr>
      <w:rFonts w:eastAsiaTheme="minorHAnsi"/>
    </w:rPr>
  </w:style>
  <w:style w:type="paragraph" w:customStyle="1" w:styleId="FF415E9A236F4B408C0302BA3141D5A81">
    <w:name w:val="FF415E9A236F4B408C0302BA3141D5A81"/>
    <w:rsid w:val="009F675B"/>
    <w:pPr>
      <w:spacing w:after="200" w:line="276" w:lineRule="auto"/>
    </w:pPr>
    <w:rPr>
      <w:rFonts w:eastAsiaTheme="minorHAnsi"/>
    </w:rPr>
  </w:style>
  <w:style w:type="paragraph" w:customStyle="1" w:styleId="F5D3E56D221246B0B41091B5FBF2F0231">
    <w:name w:val="F5D3E56D221246B0B41091B5FBF2F0231"/>
    <w:rsid w:val="009F675B"/>
    <w:pPr>
      <w:spacing w:after="200" w:line="276" w:lineRule="auto"/>
    </w:pPr>
    <w:rPr>
      <w:rFonts w:eastAsiaTheme="minorHAnsi"/>
    </w:rPr>
  </w:style>
  <w:style w:type="paragraph" w:customStyle="1" w:styleId="1A971CFBE11C4BD88E493E2BDDF8FECA1">
    <w:name w:val="1A971CFBE11C4BD88E493E2BDDF8FECA1"/>
    <w:rsid w:val="009F675B"/>
    <w:pPr>
      <w:spacing w:after="200" w:line="276" w:lineRule="auto"/>
    </w:pPr>
    <w:rPr>
      <w:rFonts w:eastAsiaTheme="minorHAnsi"/>
    </w:rPr>
  </w:style>
  <w:style w:type="paragraph" w:customStyle="1" w:styleId="6996FB01185347C6904533E403A50F071">
    <w:name w:val="6996FB01185347C6904533E403A50F071"/>
    <w:rsid w:val="009F675B"/>
    <w:pPr>
      <w:spacing w:after="200" w:line="276" w:lineRule="auto"/>
    </w:pPr>
    <w:rPr>
      <w:rFonts w:eastAsiaTheme="minorHAnsi"/>
    </w:rPr>
  </w:style>
  <w:style w:type="paragraph" w:customStyle="1" w:styleId="600E6A6B1E0D45B88D5F6C52359A81CA1">
    <w:name w:val="600E6A6B1E0D45B88D5F6C52359A81CA1"/>
    <w:rsid w:val="009F675B"/>
    <w:pPr>
      <w:spacing w:after="200" w:line="276" w:lineRule="auto"/>
    </w:pPr>
    <w:rPr>
      <w:rFonts w:eastAsiaTheme="minorHAnsi"/>
    </w:rPr>
  </w:style>
  <w:style w:type="paragraph" w:customStyle="1" w:styleId="D1E75167D4ED4F63909FF4FDF51F4B2D1">
    <w:name w:val="D1E75167D4ED4F63909FF4FDF51F4B2D1"/>
    <w:rsid w:val="009F675B"/>
    <w:pPr>
      <w:spacing w:after="200" w:line="276" w:lineRule="auto"/>
      <w:ind w:left="720"/>
      <w:contextualSpacing/>
    </w:pPr>
    <w:rPr>
      <w:rFonts w:eastAsiaTheme="minorHAnsi"/>
    </w:rPr>
  </w:style>
  <w:style w:type="paragraph" w:customStyle="1" w:styleId="E62AA4FC696640FFA69E609DFDE9F5661">
    <w:name w:val="E62AA4FC696640FFA69E609DFDE9F5661"/>
    <w:rsid w:val="009F675B"/>
    <w:pPr>
      <w:spacing w:after="200" w:line="276" w:lineRule="auto"/>
    </w:pPr>
    <w:rPr>
      <w:rFonts w:eastAsiaTheme="minorHAnsi"/>
    </w:rPr>
  </w:style>
  <w:style w:type="paragraph" w:customStyle="1" w:styleId="2F477FDB994C4D9695DA3C14367021351">
    <w:name w:val="2F477FDB994C4D9695DA3C14367021351"/>
    <w:rsid w:val="009F675B"/>
    <w:pPr>
      <w:spacing w:after="200" w:line="276" w:lineRule="auto"/>
    </w:pPr>
    <w:rPr>
      <w:rFonts w:eastAsiaTheme="minorHAnsi"/>
    </w:rPr>
  </w:style>
  <w:style w:type="paragraph" w:customStyle="1" w:styleId="4D762CD04FE942DDA93631C998EA3DCD1">
    <w:name w:val="4D762CD04FE942DDA93631C998EA3DCD1"/>
    <w:rsid w:val="009F675B"/>
    <w:pPr>
      <w:spacing w:after="200" w:line="276" w:lineRule="auto"/>
    </w:pPr>
    <w:rPr>
      <w:rFonts w:eastAsiaTheme="minorHAnsi"/>
    </w:rPr>
  </w:style>
  <w:style w:type="paragraph" w:customStyle="1" w:styleId="75E90EDD50204A51B61B107E7D8CAAC51">
    <w:name w:val="75E90EDD50204A51B61B107E7D8CAAC51"/>
    <w:rsid w:val="009F675B"/>
    <w:pPr>
      <w:spacing w:after="200" w:line="276" w:lineRule="auto"/>
    </w:pPr>
    <w:rPr>
      <w:rFonts w:eastAsiaTheme="minorHAnsi"/>
    </w:rPr>
  </w:style>
  <w:style w:type="paragraph" w:customStyle="1" w:styleId="1BED184984F04F5497B5715E516BFD6C1">
    <w:name w:val="1BED184984F04F5497B5715E516BFD6C1"/>
    <w:rsid w:val="009F675B"/>
    <w:pPr>
      <w:spacing w:after="200" w:line="276" w:lineRule="auto"/>
    </w:pPr>
    <w:rPr>
      <w:rFonts w:eastAsiaTheme="minorHAnsi"/>
    </w:rPr>
  </w:style>
  <w:style w:type="paragraph" w:customStyle="1" w:styleId="18B8A30E366B4B3B88B12A3979BF1F061">
    <w:name w:val="18B8A30E366B4B3B88B12A3979BF1F061"/>
    <w:rsid w:val="009F675B"/>
    <w:pPr>
      <w:spacing w:after="200" w:line="276" w:lineRule="auto"/>
    </w:pPr>
    <w:rPr>
      <w:rFonts w:eastAsiaTheme="minorHAnsi"/>
    </w:rPr>
  </w:style>
  <w:style w:type="paragraph" w:customStyle="1" w:styleId="F2E64B76BA4F4344BC65B63F45DF8F591">
    <w:name w:val="F2E64B76BA4F4344BC65B63F45DF8F591"/>
    <w:rsid w:val="009F675B"/>
    <w:pPr>
      <w:spacing w:after="200" w:line="276" w:lineRule="auto"/>
    </w:pPr>
    <w:rPr>
      <w:rFonts w:eastAsiaTheme="minorHAnsi"/>
    </w:rPr>
  </w:style>
  <w:style w:type="paragraph" w:customStyle="1" w:styleId="24AA57FE65EC463AB0B116C4BA75C0A41">
    <w:name w:val="24AA57FE65EC463AB0B116C4BA75C0A41"/>
    <w:rsid w:val="009F675B"/>
    <w:pPr>
      <w:spacing w:after="200" w:line="276" w:lineRule="auto"/>
    </w:pPr>
    <w:rPr>
      <w:rFonts w:eastAsiaTheme="minorHAnsi"/>
    </w:rPr>
  </w:style>
  <w:style w:type="paragraph" w:customStyle="1" w:styleId="7D052769EA2848B79EF052E6D5EC833D1">
    <w:name w:val="7D052769EA2848B79EF052E6D5EC833D1"/>
    <w:rsid w:val="009F675B"/>
    <w:pPr>
      <w:spacing w:after="200" w:line="276" w:lineRule="auto"/>
    </w:pPr>
    <w:rPr>
      <w:rFonts w:eastAsiaTheme="minorHAnsi"/>
    </w:rPr>
  </w:style>
  <w:style w:type="paragraph" w:customStyle="1" w:styleId="2AAA309688A4449998D228A4245D66BE1">
    <w:name w:val="2AAA309688A4449998D228A4245D66BE1"/>
    <w:rsid w:val="009F675B"/>
    <w:pPr>
      <w:spacing w:after="200" w:line="276" w:lineRule="auto"/>
    </w:pPr>
    <w:rPr>
      <w:rFonts w:eastAsiaTheme="minorHAnsi"/>
    </w:rPr>
  </w:style>
  <w:style w:type="paragraph" w:customStyle="1" w:styleId="00ED2046569540C49382510E2A6C39A31">
    <w:name w:val="00ED2046569540C49382510E2A6C39A31"/>
    <w:rsid w:val="009F675B"/>
    <w:pPr>
      <w:spacing w:after="200" w:line="276" w:lineRule="auto"/>
    </w:pPr>
    <w:rPr>
      <w:rFonts w:eastAsiaTheme="minorHAnsi"/>
    </w:rPr>
  </w:style>
  <w:style w:type="paragraph" w:customStyle="1" w:styleId="72715D6828AF4ADC956CE9D770CFB66F1">
    <w:name w:val="72715D6828AF4ADC956CE9D770CFB66F1"/>
    <w:rsid w:val="009F675B"/>
    <w:pPr>
      <w:spacing w:after="200" w:line="276" w:lineRule="auto"/>
    </w:pPr>
    <w:rPr>
      <w:rFonts w:eastAsiaTheme="minorHAnsi"/>
    </w:rPr>
  </w:style>
  <w:style w:type="paragraph" w:customStyle="1" w:styleId="D472E8E960C6433786698F0D43F3836C1">
    <w:name w:val="D472E8E960C6433786698F0D43F3836C1"/>
    <w:rsid w:val="009F675B"/>
    <w:pPr>
      <w:spacing w:after="200" w:line="276" w:lineRule="auto"/>
    </w:pPr>
    <w:rPr>
      <w:rFonts w:eastAsiaTheme="minorHAnsi"/>
    </w:rPr>
  </w:style>
  <w:style w:type="paragraph" w:customStyle="1" w:styleId="6057F27EB72C4B76879FC952AAD15E561">
    <w:name w:val="6057F27EB72C4B76879FC952AAD15E561"/>
    <w:rsid w:val="009F675B"/>
    <w:pPr>
      <w:spacing w:after="200" w:line="276" w:lineRule="auto"/>
    </w:pPr>
    <w:rPr>
      <w:rFonts w:eastAsiaTheme="minorHAnsi"/>
    </w:rPr>
  </w:style>
  <w:style w:type="paragraph" w:customStyle="1" w:styleId="9126B3BF304542518A25D21BC1883A631">
    <w:name w:val="9126B3BF304542518A25D21BC1883A631"/>
    <w:rsid w:val="009F675B"/>
    <w:pPr>
      <w:spacing w:after="200" w:line="276" w:lineRule="auto"/>
    </w:pPr>
    <w:rPr>
      <w:rFonts w:eastAsiaTheme="minorHAnsi"/>
    </w:rPr>
  </w:style>
  <w:style w:type="paragraph" w:customStyle="1" w:styleId="D42A9F26F6574505900E7346BC4B4A901">
    <w:name w:val="D42A9F26F6574505900E7346BC4B4A901"/>
    <w:rsid w:val="009F675B"/>
    <w:pPr>
      <w:spacing w:after="200" w:line="276" w:lineRule="auto"/>
    </w:pPr>
    <w:rPr>
      <w:rFonts w:eastAsiaTheme="minorHAnsi"/>
    </w:rPr>
  </w:style>
  <w:style w:type="paragraph" w:customStyle="1" w:styleId="C033BF31536A409AA164372751EFF5F31">
    <w:name w:val="C033BF31536A409AA164372751EFF5F31"/>
    <w:rsid w:val="009F675B"/>
    <w:pPr>
      <w:spacing w:after="200" w:line="276" w:lineRule="auto"/>
    </w:pPr>
    <w:rPr>
      <w:rFonts w:eastAsiaTheme="minorHAnsi"/>
    </w:rPr>
  </w:style>
  <w:style w:type="paragraph" w:customStyle="1" w:styleId="0F8F9C9C8D644CC5A0EFBC01EF5DF1871">
    <w:name w:val="0F8F9C9C8D644CC5A0EFBC01EF5DF1871"/>
    <w:rsid w:val="009F675B"/>
    <w:pPr>
      <w:spacing w:after="200" w:line="276" w:lineRule="auto"/>
    </w:pPr>
    <w:rPr>
      <w:rFonts w:eastAsiaTheme="minorHAnsi"/>
    </w:rPr>
  </w:style>
  <w:style w:type="paragraph" w:customStyle="1" w:styleId="CED6DF067ADD4C72B3A7CFD6B3FDE28F1">
    <w:name w:val="CED6DF067ADD4C72B3A7CFD6B3FDE28F1"/>
    <w:rsid w:val="009F675B"/>
    <w:pPr>
      <w:spacing w:after="200" w:line="276" w:lineRule="auto"/>
    </w:pPr>
    <w:rPr>
      <w:rFonts w:eastAsiaTheme="minorHAnsi"/>
    </w:rPr>
  </w:style>
  <w:style w:type="paragraph" w:customStyle="1" w:styleId="AF5754BD4D4B404C8C40E016E7F36D041">
    <w:name w:val="AF5754BD4D4B404C8C40E016E7F36D041"/>
    <w:rsid w:val="009F675B"/>
    <w:pPr>
      <w:spacing w:after="200" w:line="276" w:lineRule="auto"/>
    </w:pPr>
    <w:rPr>
      <w:rFonts w:eastAsiaTheme="minorHAnsi"/>
    </w:rPr>
  </w:style>
  <w:style w:type="paragraph" w:customStyle="1" w:styleId="D9B137C761CA49E2A10915DDEC749AC41">
    <w:name w:val="D9B137C761CA49E2A10915DDEC749AC41"/>
    <w:rsid w:val="009F675B"/>
    <w:pPr>
      <w:spacing w:after="200" w:line="276" w:lineRule="auto"/>
    </w:pPr>
    <w:rPr>
      <w:rFonts w:eastAsiaTheme="minorHAnsi"/>
    </w:rPr>
  </w:style>
  <w:style w:type="paragraph" w:customStyle="1" w:styleId="1D494F5036BE4ED08DBB331ADEA98D451">
    <w:name w:val="1D494F5036BE4ED08DBB331ADEA98D451"/>
    <w:rsid w:val="009F675B"/>
    <w:pPr>
      <w:spacing w:after="200" w:line="276" w:lineRule="auto"/>
    </w:pPr>
    <w:rPr>
      <w:rFonts w:eastAsiaTheme="minorHAnsi"/>
    </w:rPr>
  </w:style>
  <w:style w:type="paragraph" w:customStyle="1" w:styleId="723C96F2F16A45F1A5FC49298286E2221">
    <w:name w:val="723C96F2F16A45F1A5FC49298286E2221"/>
    <w:rsid w:val="009F675B"/>
    <w:pPr>
      <w:spacing w:after="200" w:line="276" w:lineRule="auto"/>
    </w:pPr>
    <w:rPr>
      <w:rFonts w:eastAsiaTheme="minorHAnsi"/>
    </w:rPr>
  </w:style>
  <w:style w:type="paragraph" w:customStyle="1" w:styleId="D5A219A8A02E467EB20C91FC5D3AB0471">
    <w:name w:val="D5A219A8A02E467EB20C91FC5D3AB0471"/>
    <w:rsid w:val="009F675B"/>
    <w:pPr>
      <w:spacing w:after="200" w:line="276" w:lineRule="auto"/>
    </w:pPr>
    <w:rPr>
      <w:rFonts w:eastAsiaTheme="minorHAnsi"/>
    </w:rPr>
  </w:style>
  <w:style w:type="paragraph" w:customStyle="1" w:styleId="D13D8F97CA754D6CAC63EE6523309B851">
    <w:name w:val="D13D8F97CA754D6CAC63EE6523309B851"/>
    <w:rsid w:val="009F675B"/>
    <w:pPr>
      <w:spacing w:after="200" w:line="276" w:lineRule="auto"/>
    </w:pPr>
    <w:rPr>
      <w:rFonts w:eastAsiaTheme="minorHAnsi"/>
    </w:rPr>
  </w:style>
  <w:style w:type="paragraph" w:customStyle="1" w:styleId="432017CE39F545E696FA1A64BC5A7DE51">
    <w:name w:val="432017CE39F545E696FA1A64BC5A7DE51"/>
    <w:rsid w:val="009F675B"/>
    <w:pPr>
      <w:spacing w:after="200" w:line="276" w:lineRule="auto"/>
    </w:pPr>
    <w:rPr>
      <w:rFonts w:eastAsiaTheme="minorHAnsi"/>
    </w:rPr>
  </w:style>
  <w:style w:type="paragraph" w:customStyle="1" w:styleId="7B238AC69B0B4C5F95023207E3ADC8EA3">
    <w:name w:val="7B238AC69B0B4C5F95023207E3ADC8EA3"/>
    <w:rsid w:val="009F675B"/>
    <w:pPr>
      <w:spacing w:after="200" w:line="276" w:lineRule="auto"/>
    </w:pPr>
    <w:rPr>
      <w:rFonts w:eastAsiaTheme="minorHAnsi"/>
    </w:rPr>
  </w:style>
  <w:style w:type="paragraph" w:customStyle="1" w:styleId="6DB543AB095E42A493A7CD9AD8AA11303">
    <w:name w:val="6DB543AB095E42A493A7CD9AD8AA11303"/>
    <w:rsid w:val="009F675B"/>
    <w:pPr>
      <w:spacing w:after="200" w:line="276" w:lineRule="auto"/>
      <w:ind w:left="720"/>
      <w:contextualSpacing/>
    </w:pPr>
    <w:rPr>
      <w:rFonts w:eastAsiaTheme="minorHAnsi"/>
    </w:rPr>
  </w:style>
  <w:style w:type="paragraph" w:customStyle="1" w:styleId="AB24529B1E0541B381E50872841020E73">
    <w:name w:val="AB24529B1E0541B381E50872841020E73"/>
    <w:rsid w:val="009F675B"/>
    <w:pPr>
      <w:spacing w:after="200" w:line="276" w:lineRule="auto"/>
      <w:ind w:left="720"/>
      <w:contextualSpacing/>
    </w:pPr>
    <w:rPr>
      <w:rFonts w:eastAsiaTheme="minorHAnsi"/>
    </w:rPr>
  </w:style>
  <w:style w:type="paragraph" w:customStyle="1" w:styleId="DDACBCB4F5784DBBA14CBF1E32F915C43">
    <w:name w:val="DDACBCB4F5784DBBA14CBF1E32F915C43"/>
    <w:rsid w:val="009F675B"/>
    <w:pPr>
      <w:spacing w:after="200" w:line="276" w:lineRule="auto"/>
      <w:ind w:left="720"/>
      <w:contextualSpacing/>
    </w:pPr>
    <w:rPr>
      <w:rFonts w:eastAsiaTheme="minorHAnsi"/>
    </w:rPr>
  </w:style>
  <w:style w:type="paragraph" w:customStyle="1" w:styleId="CCEC457473F54C25AC9B6B73D5436F8F3">
    <w:name w:val="CCEC457473F54C25AC9B6B73D5436F8F3"/>
    <w:rsid w:val="009F675B"/>
    <w:pPr>
      <w:spacing w:after="200" w:line="276" w:lineRule="auto"/>
      <w:ind w:left="720"/>
      <w:contextualSpacing/>
    </w:pPr>
    <w:rPr>
      <w:rFonts w:eastAsiaTheme="minorHAnsi"/>
    </w:rPr>
  </w:style>
  <w:style w:type="paragraph" w:customStyle="1" w:styleId="370A90673A75494AA50FCA23F0CCB2663">
    <w:name w:val="370A90673A75494AA50FCA23F0CCB2663"/>
    <w:rsid w:val="009F675B"/>
    <w:pPr>
      <w:spacing w:after="200" w:line="276" w:lineRule="auto"/>
      <w:ind w:left="720"/>
      <w:contextualSpacing/>
    </w:pPr>
    <w:rPr>
      <w:rFonts w:eastAsiaTheme="minorHAnsi"/>
    </w:rPr>
  </w:style>
  <w:style w:type="paragraph" w:customStyle="1" w:styleId="946DE55BFAFB464CA41FB97F4B8C098D3">
    <w:name w:val="946DE55BFAFB464CA41FB97F4B8C098D3"/>
    <w:rsid w:val="009F675B"/>
    <w:pPr>
      <w:spacing w:after="200" w:line="276" w:lineRule="auto"/>
      <w:ind w:left="720"/>
      <w:contextualSpacing/>
    </w:pPr>
    <w:rPr>
      <w:rFonts w:eastAsiaTheme="minorHAnsi"/>
    </w:rPr>
  </w:style>
  <w:style w:type="paragraph" w:customStyle="1" w:styleId="0D7975C0D8AF428BAF3C0786815B2E512">
    <w:name w:val="0D7975C0D8AF428BAF3C0786815B2E512"/>
    <w:rsid w:val="009F675B"/>
    <w:pPr>
      <w:spacing w:after="200" w:line="276" w:lineRule="auto"/>
    </w:pPr>
    <w:rPr>
      <w:rFonts w:eastAsiaTheme="minorHAnsi"/>
    </w:rPr>
  </w:style>
  <w:style w:type="paragraph" w:customStyle="1" w:styleId="601BF65ACA884B1CBCEB676A38C7D6F92">
    <w:name w:val="601BF65ACA884B1CBCEB676A38C7D6F92"/>
    <w:rsid w:val="009F675B"/>
    <w:pPr>
      <w:spacing w:after="200" w:line="276" w:lineRule="auto"/>
    </w:pPr>
    <w:rPr>
      <w:rFonts w:eastAsiaTheme="minorHAnsi"/>
    </w:rPr>
  </w:style>
  <w:style w:type="paragraph" w:customStyle="1" w:styleId="7BBA578DD053458A8B8EAF362D0C36A92">
    <w:name w:val="7BBA578DD053458A8B8EAF362D0C36A92"/>
    <w:rsid w:val="009F675B"/>
    <w:pPr>
      <w:spacing w:after="200" w:line="276" w:lineRule="auto"/>
    </w:pPr>
    <w:rPr>
      <w:rFonts w:eastAsiaTheme="minorHAnsi"/>
    </w:rPr>
  </w:style>
  <w:style w:type="paragraph" w:customStyle="1" w:styleId="CBD3AAC52FDE438DA1C5042D581EC5452">
    <w:name w:val="CBD3AAC52FDE438DA1C5042D581EC5452"/>
    <w:rsid w:val="009F675B"/>
    <w:pPr>
      <w:spacing w:after="200" w:line="276" w:lineRule="auto"/>
    </w:pPr>
    <w:rPr>
      <w:rFonts w:eastAsiaTheme="minorHAnsi"/>
    </w:rPr>
  </w:style>
  <w:style w:type="paragraph" w:customStyle="1" w:styleId="9AF9257FAD8544D388A1FE1BAB6636932">
    <w:name w:val="9AF9257FAD8544D388A1FE1BAB6636932"/>
    <w:rsid w:val="009F675B"/>
    <w:pPr>
      <w:spacing w:after="200" w:line="276" w:lineRule="auto"/>
    </w:pPr>
    <w:rPr>
      <w:rFonts w:eastAsiaTheme="minorHAnsi"/>
    </w:rPr>
  </w:style>
  <w:style w:type="paragraph" w:customStyle="1" w:styleId="0597CFA93FFF40969DB1EECE14EFFF9B2">
    <w:name w:val="0597CFA93FFF40969DB1EECE14EFFF9B2"/>
    <w:rsid w:val="009F675B"/>
    <w:pPr>
      <w:spacing w:after="200" w:line="276" w:lineRule="auto"/>
    </w:pPr>
    <w:rPr>
      <w:rFonts w:eastAsiaTheme="minorHAnsi"/>
    </w:rPr>
  </w:style>
  <w:style w:type="paragraph" w:customStyle="1" w:styleId="9E34CCF6D3C54320AF59F7B6B174868E2">
    <w:name w:val="9E34CCF6D3C54320AF59F7B6B174868E2"/>
    <w:rsid w:val="009F675B"/>
    <w:pPr>
      <w:spacing w:after="200" w:line="276" w:lineRule="auto"/>
    </w:pPr>
    <w:rPr>
      <w:rFonts w:eastAsiaTheme="minorHAnsi"/>
    </w:rPr>
  </w:style>
  <w:style w:type="paragraph" w:customStyle="1" w:styleId="83BFA75C448F413BA07FC7B4C841D2032">
    <w:name w:val="83BFA75C448F413BA07FC7B4C841D2032"/>
    <w:rsid w:val="009F675B"/>
    <w:pPr>
      <w:spacing w:after="200" w:line="276" w:lineRule="auto"/>
    </w:pPr>
    <w:rPr>
      <w:rFonts w:eastAsiaTheme="minorHAnsi"/>
    </w:rPr>
  </w:style>
  <w:style w:type="paragraph" w:customStyle="1" w:styleId="A93E72CD7C2F407AB95304F745BEEF172">
    <w:name w:val="A93E72CD7C2F407AB95304F745BEEF172"/>
    <w:rsid w:val="009F675B"/>
    <w:pPr>
      <w:spacing w:after="200" w:line="276" w:lineRule="auto"/>
    </w:pPr>
    <w:rPr>
      <w:rFonts w:eastAsiaTheme="minorHAnsi"/>
    </w:rPr>
  </w:style>
  <w:style w:type="paragraph" w:customStyle="1" w:styleId="D335F8E36E2C4E0CAF67E4115F6EECE62">
    <w:name w:val="D335F8E36E2C4E0CAF67E4115F6EECE62"/>
    <w:rsid w:val="009F675B"/>
    <w:pPr>
      <w:spacing w:after="200" w:line="276" w:lineRule="auto"/>
    </w:pPr>
    <w:rPr>
      <w:rFonts w:eastAsiaTheme="minorHAnsi"/>
    </w:rPr>
  </w:style>
  <w:style w:type="paragraph" w:customStyle="1" w:styleId="737D5638228146E3A42D3E63FE42C5892">
    <w:name w:val="737D5638228146E3A42D3E63FE42C5892"/>
    <w:rsid w:val="009F675B"/>
    <w:pPr>
      <w:spacing w:after="200" w:line="276" w:lineRule="auto"/>
    </w:pPr>
    <w:rPr>
      <w:rFonts w:eastAsiaTheme="minorHAnsi"/>
    </w:rPr>
  </w:style>
  <w:style w:type="paragraph" w:customStyle="1" w:styleId="3A7276BD080A4E52AFE5A0A76A5D142B2">
    <w:name w:val="3A7276BD080A4E52AFE5A0A76A5D142B2"/>
    <w:rsid w:val="009F675B"/>
    <w:pPr>
      <w:spacing w:after="200" w:line="276" w:lineRule="auto"/>
    </w:pPr>
    <w:rPr>
      <w:rFonts w:eastAsiaTheme="minorHAnsi"/>
    </w:rPr>
  </w:style>
  <w:style w:type="paragraph" w:customStyle="1" w:styleId="7DE204B9370A4860B896C939EAA848382">
    <w:name w:val="7DE204B9370A4860B896C939EAA848382"/>
    <w:rsid w:val="009F675B"/>
    <w:pPr>
      <w:spacing w:after="200" w:line="276" w:lineRule="auto"/>
    </w:pPr>
    <w:rPr>
      <w:rFonts w:eastAsiaTheme="minorHAnsi"/>
    </w:rPr>
  </w:style>
  <w:style w:type="paragraph" w:customStyle="1" w:styleId="A400A016788C4E1A87399B31755EDF6C2">
    <w:name w:val="A400A016788C4E1A87399B31755EDF6C2"/>
    <w:rsid w:val="009F675B"/>
    <w:pPr>
      <w:spacing w:after="200" w:line="276" w:lineRule="auto"/>
    </w:pPr>
    <w:rPr>
      <w:rFonts w:eastAsiaTheme="minorHAnsi"/>
    </w:rPr>
  </w:style>
  <w:style w:type="paragraph" w:customStyle="1" w:styleId="6D6A24094D1B44CEB00E109F21C5B80E2">
    <w:name w:val="6D6A24094D1B44CEB00E109F21C5B80E2"/>
    <w:rsid w:val="009F675B"/>
    <w:pPr>
      <w:spacing w:after="200" w:line="276" w:lineRule="auto"/>
    </w:pPr>
    <w:rPr>
      <w:rFonts w:eastAsiaTheme="minorHAnsi"/>
    </w:rPr>
  </w:style>
  <w:style w:type="paragraph" w:customStyle="1" w:styleId="4AAA2256F8544E0F9461F872C88759812">
    <w:name w:val="4AAA2256F8544E0F9461F872C88759812"/>
    <w:rsid w:val="009F675B"/>
    <w:pPr>
      <w:spacing w:after="200" w:line="276" w:lineRule="auto"/>
    </w:pPr>
    <w:rPr>
      <w:rFonts w:eastAsiaTheme="minorHAnsi"/>
    </w:rPr>
  </w:style>
  <w:style w:type="paragraph" w:customStyle="1" w:styleId="5E0BCA70A96E41B599EC7E4C495C6E2F2">
    <w:name w:val="5E0BCA70A96E41B599EC7E4C495C6E2F2"/>
    <w:rsid w:val="009F675B"/>
    <w:pPr>
      <w:spacing w:after="200" w:line="276" w:lineRule="auto"/>
    </w:pPr>
    <w:rPr>
      <w:rFonts w:eastAsiaTheme="minorHAnsi"/>
    </w:rPr>
  </w:style>
  <w:style w:type="paragraph" w:customStyle="1" w:styleId="9CC2114763574EB9B16A60C03B67A7E32">
    <w:name w:val="9CC2114763574EB9B16A60C03B67A7E32"/>
    <w:rsid w:val="009F675B"/>
    <w:pPr>
      <w:spacing w:after="200" w:line="276" w:lineRule="auto"/>
    </w:pPr>
    <w:rPr>
      <w:rFonts w:eastAsiaTheme="minorHAnsi"/>
    </w:rPr>
  </w:style>
  <w:style w:type="paragraph" w:customStyle="1" w:styleId="B7633BC4322E4074B608E45816CFA9452">
    <w:name w:val="B7633BC4322E4074B608E45816CFA9452"/>
    <w:rsid w:val="009F675B"/>
    <w:pPr>
      <w:spacing w:after="200" w:line="276" w:lineRule="auto"/>
    </w:pPr>
    <w:rPr>
      <w:rFonts w:eastAsiaTheme="minorHAnsi"/>
    </w:rPr>
  </w:style>
  <w:style w:type="paragraph" w:customStyle="1" w:styleId="CEEA93C6481F4F399761390E44F3A47C2">
    <w:name w:val="CEEA93C6481F4F399761390E44F3A47C2"/>
    <w:rsid w:val="009F675B"/>
    <w:pPr>
      <w:spacing w:after="200" w:line="276" w:lineRule="auto"/>
    </w:pPr>
    <w:rPr>
      <w:rFonts w:eastAsiaTheme="minorHAnsi"/>
    </w:rPr>
  </w:style>
  <w:style w:type="paragraph" w:customStyle="1" w:styleId="DAC8D234E0AD405DB4C07383DC10B4B82">
    <w:name w:val="DAC8D234E0AD405DB4C07383DC10B4B82"/>
    <w:rsid w:val="009F675B"/>
    <w:pPr>
      <w:spacing w:after="200" w:line="276" w:lineRule="auto"/>
    </w:pPr>
    <w:rPr>
      <w:rFonts w:eastAsiaTheme="minorHAnsi"/>
    </w:rPr>
  </w:style>
  <w:style w:type="paragraph" w:customStyle="1" w:styleId="EB034C613C994199950440397D093C6D2">
    <w:name w:val="EB034C613C994199950440397D093C6D2"/>
    <w:rsid w:val="009F675B"/>
    <w:pPr>
      <w:spacing w:after="200" w:line="276" w:lineRule="auto"/>
    </w:pPr>
    <w:rPr>
      <w:rFonts w:eastAsiaTheme="minorHAnsi"/>
    </w:rPr>
  </w:style>
  <w:style w:type="paragraph" w:customStyle="1" w:styleId="74920BF75AE248A3A26F86F114A547312">
    <w:name w:val="74920BF75AE248A3A26F86F114A547312"/>
    <w:rsid w:val="009F675B"/>
    <w:pPr>
      <w:spacing w:after="200" w:line="276" w:lineRule="auto"/>
    </w:pPr>
    <w:rPr>
      <w:rFonts w:eastAsiaTheme="minorHAnsi"/>
    </w:rPr>
  </w:style>
  <w:style w:type="paragraph" w:customStyle="1" w:styleId="C6A2541C2F7F49CBBACBE9B857926D592">
    <w:name w:val="C6A2541C2F7F49CBBACBE9B857926D592"/>
    <w:rsid w:val="009F675B"/>
    <w:pPr>
      <w:spacing w:after="200" w:line="276" w:lineRule="auto"/>
    </w:pPr>
    <w:rPr>
      <w:rFonts w:eastAsiaTheme="minorHAnsi"/>
    </w:rPr>
  </w:style>
  <w:style w:type="paragraph" w:customStyle="1" w:styleId="AC88734F369B4C08B3291C45D451F9512">
    <w:name w:val="AC88734F369B4C08B3291C45D451F9512"/>
    <w:rsid w:val="009F675B"/>
    <w:pPr>
      <w:spacing w:after="200" w:line="276" w:lineRule="auto"/>
    </w:pPr>
    <w:rPr>
      <w:rFonts w:eastAsiaTheme="minorHAnsi"/>
    </w:rPr>
  </w:style>
  <w:style w:type="paragraph" w:customStyle="1" w:styleId="7B238AC69B0B4C5F95023207E3ADC8EA4">
    <w:name w:val="7B238AC69B0B4C5F95023207E3ADC8EA4"/>
    <w:rsid w:val="0082074B"/>
    <w:pPr>
      <w:spacing w:after="200" w:line="276" w:lineRule="auto"/>
    </w:pPr>
    <w:rPr>
      <w:rFonts w:eastAsiaTheme="minorHAnsi"/>
    </w:rPr>
  </w:style>
  <w:style w:type="paragraph" w:customStyle="1" w:styleId="6DB543AB095E42A493A7CD9AD8AA11304">
    <w:name w:val="6DB543AB095E42A493A7CD9AD8AA11304"/>
    <w:rsid w:val="0082074B"/>
    <w:pPr>
      <w:spacing w:after="200" w:line="276" w:lineRule="auto"/>
      <w:ind w:left="720"/>
      <w:contextualSpacing/>
    </w:pPr>
    <w:rPr>
      <w:rFonts w:eastAsiaTheme="minorHAnsi"/>
    </w:rPr>
  </w:style>
  <w:style w:type="paragraph" w:customStyle="1" w:styleId="AB24529B1E0541B381E50872841020E74">
    <w:name w:val="AB24529B1E0541B381E50872841020E74"/>
    <w:rsid w:val="0082074B"/>
    <w:pPr>
      <w:spacing w:after="200" w:line="276" w:lineRule="auto"/>
      <w:ind w:left="720"/>
      <w:contextualSpacing/>
    </w:pPr>
    <w:rPr>
      <w:rFonts w:eastAsiaTheme="minorHAnsi"/>
    </w:rPr>
  </w:style>
  <w:style w:type="paragraph" w:customStyle="1" w:styleId="DDACBCB4F5784DBBA14CBF1E32F915C44">
    <w:name w:val="DDACBCB4F5784DBBA14CBF1E32F915C44"/>
    <w:rsid w:val="0082074B"/>
    <w:pPr>
      <w:spacing w:after="200" w:line="276" w:lineRule="auto"/>
      <w:ind w:left="720"/>
      <w:contextualSpacing/>
    </w:pPr>
    <w:rPr>
      <w:rFonts w:eastAsiaTheme="minorHAnsi"/>
    </w:rPr>
  </w:style>
  <w:style w:type="paragraph" w:customStyle="1" w:styleId="CCEC457473F54C25AC9B6B73D5436F8F4">
    <w:name w:val="CCEC457473F54C25AC9B6B73D5436F8F4"/>
    <w:rsid w:val="0082074B"/>
    <w:pPr>
      <w:spacing w:after="200" w:line="276" w:lineRule="auto"/>
      <w:ind w:left="720"/>
      <w:contextualSpacing/>
    </w:pPr>
    <w:rPr>
      <w:rFonts w:eastAsiaTheme="minorHAnsi"/>
    </w:rPr>
  </w:style>
  <w:style w:type="paragraph" w:customStyle="1" w:styleId="370A90673A75494AA50FCA23F0CCB2664">
    <w:name w:val="370A90673A75494AA50FCA23F0CCB2664"/>
    <w:rsid w:val="0082074B"/>
    <w:pPr>
      <w:spacing w:after="200" w:line="276" w:lineRule="auto"/>
      <w:ind w:left="720"/>
      <w:contextualSpacing/>
    </w:pPr>
    <w:rPr>
      <w:rFonts w:eastAsiaTheme="minorHAnsi"/>
    </w:rPr>
  </w:style>
  <w:style w:type="paragraph" w:customStyle="1" w:styleId="946DE55BFAFB464CA41FB97F4B8C098D4">
    <w:name w:val="946DE55BFAFB464CA41FB97F4B8C098D4"/>
    <w:rsid w:val="0082074B"/>
    <w:pPr>
      <w:spacing w:after="200" w:line="276" w:lineRule="auto"/>
      <w:ind w:left="720"/>
      <w:contextualSpacing/>
    </w:pPr>
    <w:rPr>
      <w:rFonts w:eastAsiaTheme="minorHAnsi"/>
    </w:rPr>
  </w:style>
  <w:style w:type="paragraph" w:customStyle="1" w:styleId="0D7975C0D8AF428BAF3C0786815B2E513">
    <w:name w:val="0D7975C0D8AF428BAF3C0786815B2E513"/>
    <w:rsid w:val="0082074B"/>
    <w:pPr>
      <w:spacing w:after="200" w:line="276" w:lineRule="auto"/>
    </w:pPr>
    <w:rPr>
      <w:rFonts w:eastAsiaTheme="minorHAnsi"/>
    </w:rPr>
  </w:style>
  <w:style w:type="paragraph" w:customStyle="1" w:styleId="601BF65ACA884B1CBCEB676A38C7D6F93">
    <w:name w:val="601BF65ACA884B1CBCEB676A38C7D6F93"/>
    <w:rsid w:val="0082074B"/>
    <w:pPr>
      <w:spacing w:after="200" w:line="276" w:lineRule="auto"/>
    </w:pPr>
    <w:rPr>
      <w:rFonts w:eastAsiaTheme="minorHAnsi"/>
    </w:rPr>
  </w:style>
  <w:style w:type="paragraph" w:customStyle="1" w:styleId="7BBA578DD053458A8B8EAF362D0C36A93">
    <w:name w:val="7BBA578DD053458A8B8EAF362D0C36A93"/>
    <w:rsid w:val="0082074B"/>
    <w:pPr>
      <w:spacing w:after="200" w:line="276" w:lineRule="auto"/>
    </w:pPr>
    <w:rPr>
      <w:rFonts w:eastAsiaTheme="minorHAnsi"/>
    </w:rPr>
  </w:style>
  <w:style w:type="paragraph" w:customStyle="1" w:styleId="CBD3AAC52FDE438DA1C5042D581EC5453">
    <w:name w:val="CBD3AAC52FDE438DA1C5042D581EC5453"/>
    <w:rsid w:val="0082074B"/>
    <w:pPr>
      <w:spacing w:after="200" w:line="276" w:lineRule="auto"/>
    </w:pPr>
    <w:rPr>
      <w:rFonts w:eastAsiaTheme="minorHAnsi"/>
    </w:rPr>
  </w:style>
  <w:style w:type="paragraph" w:customStyle="1" w:styleId="9AF9257FAD8544D388A1FE1BAB6636933">
    <w:name w:val="9AF9257FAD8544D388A1FE1BAB6636933"/>
    <w:rsid w:val="0082074B"/>
    <w:pPr>
      <w:spacing w:after="200" w:line="276" w:lineRule="auto"/>
    </w:pPr>
    <w:rPr>
      <w:rFonts w:eastAsiaTheme="minorHAnsi"/>
    </w:rPr>
  </w:style>
  <w:style w:type="paragraph" w:customStyle="1" w:styleId="2BE2332EF60247348E0E60D79FDE8C1A">
    <w:name w:val="2BE2332EF60247348E0E60D79FDE8C1A"/>
    <w:rsid w:val="0082074B"/>
    <w:pPr>
      <w:spacing w:after="200" w:line="276" w:lineRule="auto"/>
    </w:pPr>
    <w:rPr>
      <w:rFonts w:eastAsiaTheme="minorHAnsi"/>
    </w:rPr>
  </w:style>
  <w:style w:type="paragraph" w:customStyle="1" w:styleId="63DB6DD68DD4482B8CE0DE590892D65A">
    <w:name w:val="63DB6DD68DD4482B8CE0DE590892D65A"/>
    <w:rsid w:val="0082074B"/>
    <w:pPr>
      <w:spacing w:after="200" w:line="276" w:lineRule="auto"/>
    </w:pPr>
    <w:rPr>
      <w:rFonts w:eastAsiaTheme="minorHAnsi"/>
    </w:rPr>
  </w:style>
  <w:style w:type="paragraph" w:customStyle="1" w:styleId="FA3743CC084F423AA367AFD5EB501E5F">
    <w:name w:val="FA3743CC084F423AA367AFD5EB501E5F"/>
    <w:rsid w:val="0082074B"/>
    <w:pPr>
      <w:spacing w:after="200" w:line="276" w:lineRule="auto"/>
    </w:pPr>
    <w:rPr>
      <w:rFonts w:eastAsiaTheme="minorHAnsi"/>
    </w:rPr>
  </w:style>
  <w:style w:type="paragraph" w:customStyle="1" w:styleId="33680ACC37874C9AADED029F2F6E1447">
    <w:name w:val="33680ACC37874C9AADED029F2F6E1447"/>
    <w:rsid w:val="0082074B"/>
    <w:pPr>
      <w:spacing w:after="200" w:line="276" w:lineRule="auto"/>
    </w:pPr>
    <w:rPr>
      <w:rFonts w:eastAsiaTheme="minorHAnsi"/>
    </w:rPr>
  </w:style>
  <w:style w:type="paragraph" w:customStyle="1" w:styleId="6F5C8F17B66F4E809844B4323E30215D">
    <w:name w:val="6F5C8F17B66F4E809844B4323E30215D"/>
    <w:rsid w:val="0082074B"/>
    <w:pPr>
      <w:spacing w:after="200" w:line="276" w:lineRule="auto"/>
    </w:pPr>
    <w:rPr>
      <w:rFonts w:eastAsiaTheme="minorHAnsi"/>
    </w:rPr>
  </w:style>
  <w:style w:type="paragraph" w:customStyle="1" w:styleId="C11E0CE481FB4E7CA8A0A59E7EFA914F">
    <w:name w:val="C11E0CE481FB4E7CA8A0A59E7EFA914F"/>
    <w:rsid w:val="0082074B"/>
    <w:pPr>
      <w:spacing w:after="200" w:line="276" w:lineRule="auto"/>
    </w:pPr>
    <w:rPr>
      <w:rFonts w:eastAsiaTheme="minorHAnsi"/>
    </w:rPr>
  </w:style>
  <w:style w:type="paragraph" w:customStyle="1" w:styleId="AEA45CF6BADE419499379CBFD67E17CF">
    <w:name w:val="AEA45CF6BADE419499379CBFD67E17CF"/>
    <w:rsid w:val="0082074B"/>
    <w:pPr>
      <w:spacing w:after="200" w:line="276" w:lineRule="auto"/>
    </w:pPr>
    <w:rPr>
      <w:rFonts w:eastAsiaTheme="minorHAnsi"/>
    </w:rPr>
  </w:style>
  <w:style w:type="paragraph" w:customStyle="1" w:styleId="2859156A807048E1AB0A506166DEA583">
    <w:name w:val="2859156A807048E1AB0A506166DEA583"/>
    <w:rsid w:val="0082074B"/>
    <w:pPr>
      <w:spacing w:after="200" w:line="276" w:lineRule="auto"/>
    </w:pPr>
    <w:rPr>
      <w:rFonts w:eastAsiaTheme="minorHAnsi"/>
    </w:rPr>
  </w:style>
  <w:style w:type="paragraph" w:customStyle="1" w:styleId="EF2ACB37109A4B14B26FBD1FD9A1ACC5">
    <w:name w:val="EF2ACB37109A4B14B26FBD1FD9A1ACC5"/>
    <w:rsid w:val="0082074B"/>
    <w:pPr>
      <w:spacing w:after="200" w:line="276" w:lineRule="auto"/>
    </w:pPr>
    <w:rPr>
      <w:rFonts w:eastAsiaTheme="minorHAnsi"/>
    </w:rPr>
  </w:style>
  <w:style w:type="paragraph" w:customStyle="1" w:styleId="0084F55EDC874761888C5F7AB8A2B878">
    <w:name w:val="0084F55EDC874761888C5F7AB8A2B878"/>
    <w:rsid w:val="0082074B"/>
    <w:pPr>
      <w:spacing w:after="200" w:line="276" w:lineRule="auto"/>
    </w:pPr>
    <w:rPr>
      <w:rFonts w:eastAsiaTheme="minorHAnsi"/>
    </w:rPr>
  </w:style>
  <w:style w:type="paragraph" w:customStyle="1" w:styleId="281C61C43FA04CB5B52BE39E4D7442D3">
    <w:name w:val="281C61C43FA04CB5B52BE39E4D7442D3"/>
    <w:rsid w:val="0082074B"/>
    <w:pPr>
      <w:spacing w:after="200" w:line="276" w:lineRule="auto"/>
    </w:pPr>
    <w:rPr>
      <w:rFonts w:eastAsiaTheme="minorHAnsi"/>
    </w:rPr>
  </w:style>
  <w:style w:type="paragraph" w:customStyle="1" w:styleId="FC5899056C35496FA71CC99344AC360C">
    <w:name w:val="FC5899056C35496FA71CC99344AC360C"/>
    <w:rsid w:val="0082074B"/>
    <w:pPr>
      <w:spacing w:after="200" w:line="276" w:lineRule="auto"/>
    </w:pPr>
    <w:rPr>
      <w:rFonts w:eastAsiaTheme="minorHAnsi"/>
    </w:rPr>
  </w:style>
  <w:style w:type="paragraph" w:customStyle="1" w:styleId="CEAB58A115724AD0A91684172DADB7D8">
    <w:name w:val="CEAB58A115724AD0A91684172DADB7D8"/>
    <w:rsid w:val="0082074B"/>
    <w:pPr>
      <w:spacing w:after="200" w:line="276" w:lineRule="auto"/>
    </w:pPr>
    <w:rPr>
      <w:rFonts w:eastAsiaTheme="minorHAnsi"/>
    </w:rPr>
  </w:style>
  <w:style w:type="paragraph" w:customStyle="1" w:styleId="A8BA54C1E921452884A5D93665A4CEC1">
    <w:name w:val="A8BA54C1E921452884A5D93665A4CEC1"/>
    <w:rsid w:val="0082074B"/>
    <w:pPr>
      <w:spacing w:after="200" w:line="276" w:lineRule="auto"/>
    </w:pPr>
    <w:rPr>
      <w:rFonts w:eastAsiaTheme="minorHAnsi"/>
    </w:rPr>
  </w:style>
  <w:style w:type="paragraph" w:customStyle="1" w:styleId="C67C2B0032AF4AC7901B6E599E69B0CD">
    <w:name w:val="C67C2B0032AF4AC7901B6E599E69B0CD"/>
    <w:rsid w:val="0082074B"/>
    <w:pPr>
      <w:spacing w:after="200" w:line="276" w:lineRule="auto"/>
    </w:pPr>
    <w:rPr>
      <w:rFonts w:eastAsiaTheme="minorHAnsi"/>
    </w:rPr>
  </w:style>
  <w:style w:type="paragraph" w:customStyle="1" w:styleId="D4F6534A44F045DB8F79E70B2E41C934">
    <w:name w:val="D4F6534A44F045DB8F79E70B2E41C934"/>
    <w:rsid w:val="0082074B"/>
    <w:pPr>
      <w:spacing w:after="200" w:line="276" w:lineRule="auto"/>
    </w:pPr>
    <w:rPr>
      <w:rFonts w:eastAsiaTheme="minorHAnsi"/>
    </w:rPr>
  </w:style>
  <w:style w:type="paragraph" w:customStyle="1" w:styleId="77FB4FFADA8745C3B8F7C95B43EA96EE">
    <w:name w:val="77FB4FFADA8745C3B8F7C95B43EA96EE"/>
    <w:rsid w:val="0082074B"/>
    <w:pPr>
      <w:spacing w:after="200" w:line="276" w:lineRule="auto"/>
    </w:pPr>
    <w:rPr>
      <w:rFonts w:eastAsiaTheme="minorHAnsi"/>
    </w:rPr>
  </w:style>
  <w:style w:type="paragraph" w:customStyle="1" w:styleId="31F3734259B1493D9B304261FAED4C59">
    <w:name w:val="31F3734259B1493D9B304261FAED4C59"/>
    <w:rsid w:val="0082074B"/>
    <w:pPr>
      <w:spacing w:after="200" w:line="276" w:lineRule="auto"/>
    </w:pPr>
    <w:rPr>
      <w:rFonts w:eastAsiaTheme="minorHAnsi"/>
    </w:rPr>
  </w:style>
  <w:style w:type="paragraph" w:customStyle="1" w:styleId="1D67E06BDA76414E8B2F15878A89A505">
    <w:name w:val="1D67E06BDA76414E8B2F15878A89A505"/>
    <w:rsid w:val="0082074B"/>
    <w:pPr>
      <w:spacing w:after="200" w:line="276" w:lineRule="auto"/>
    </w:pPr>
    <w:rPr>
      <w:rFonts w:eastAsiaTheme="minorHAnsi"/>
    </w:rPr>
  </w:style>
  <w:style w:type="paragraph" w:customStyle="1" w:styleId="0121A046116147FEAF939EF0B70BE196">
    <w:name w:val="0121A046116147FEAF939EF0B70BE196"/>
    <w:rsid w:val="0082074B"/>
    <w:pPr>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B360D-EE8D-468D-A125-D48DE388C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Proposal Form 18-19(1-19)</Template>
  <TotalTime>0</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Diaco</dc:creator>
  <cp:lastModifiedBy>Hicken, Jennifer</cp:lastModifiedBy>
  <cp:revision>3</cp:revision>
  <cp:lastPrinted>2018-09-19T14:43:00Z</cp:lastPrinted>
  <dcterms:created xsi:type="dcterms:W3CDTF">2024-06-05T13:30:00Z</dcterms:created>
  <dcterms:modified xsi:type="dcterms:W3CDTF">2024-06-17T20:08:00Z</dcterms:modified>
</cp:coreProperties>
</file>