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9A120" w14:textId="52FFA29F" w:rsidR="002B3EA0" w:rsidRDefault="002B3EA0">
      <w:pPr>
        <w:rPr>
          <w:rFonts w:ascii="Calibri" w:hAnsi="Calibri" w:cs="Times New Roman"/>
          <w:sz w:val="24"/>
          <w:szCs w:val="24"/>
        </w:rPr>
      </w:pPr>
    </w:p>
    <w:p w14:paraId="54B722EA"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26BEC924" wp14:editId="0037341D">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2D7FF2A7"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208CC125"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52DA5F10"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1E7DD29D"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645378AE"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5C0596CB"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sdtPr>
            <w:sdtEndPr/>
            <w:sdtContent>
              <w:p w14:paraId="5D76C7B4" w14:textId="4DD727F6" w:rsidR="001D3591" w:rsidRPr="00382ECB" w:rsidRDefault="00A56092" w:rsidP="00F36B03">
                <w:pPr>
                  <w:spacing w:after="240"/>
                  <w:contextualSpacing/>
                  <w:rPr>
                    <w:rFonts w:ascii="Calibri" w:hAnsi="Calibri" w:cs="Times New Roman"/>
                    <w:sz w:val="24"/>
                    <w:szCs w:val="24"/>
                  </w:rPr>
                </w:pPr>
                <w:r>
                  <w:rPr>
                    <w:rFonts w:ascii="Calibri" w:hAnsi="Calibri" w:cs="Times New Roman"/>
                    <w:sz w:val="24"/>
                    <w:szCs w:val="24"/>
                  </w:rPr>
                  <w:t>CSC-122</w:t>
                </w:r>
              </w:p>
            </w:sdtContent>
          </w:sdt>
        </w:tc>
        <w:tc>
          <w:tcPr>
            <w:tcW w:w="7308" w:type="dxa"/>
            <w:gridSpan w:val="4"/>
            <w:tcBorders>
              <w:top w:val="single" w:sz="4" w:space="0" w:color="7F7F7F" w:themeColor="text1" w:themeTint="80"/>
              <w:bottom w:val="single" w:sz="4" w:space="0" w:color="7F7F7F" w:themeColor="text1" w:themeTint="80"/>
            </w:tcBorders>
          </w:tcPr>
          <w:p w14:paraId="30D83C0D"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72849BA2" w14:textId="3D852F53" w:rsidR="001D3591" w:rsidRPr="00382ECB" w:rsidRDefault="00B20A87" w:rsidP="00E62A87">
            <w:pPr>
              <w:spacing w:after="240"/>
              <w:contextualSpacing/>
              <w:rPr>
                <w:rFonts w:ascii="Calibri" w:hAnsi="Calibri" w:cs="Times New Roman"/>
                <w:sz w:val="24"/>
                <w:szCs w:val="24"/>
              </w:rPr>
            </w:pPr>
            <w:sdt>
              <w:sdtPr>
                <w:rPr>
                  <w:rFonts w:ascii="Calibri" w:hAnsi="Calibri" w:cs="Times New Roman"/>
                  <w:sz w:val="24"/>
                  <w:szCs w:val="24"/>
                </w:rPr>
                <w:id w:val="-709030087"/>
              </w:sdtPr>
              <w:sdtEndPr/>
              <w:sdtContent>
                <w:r w:rsidR="00A56092">
                  <w:rPr>
                    <w:rFonts w:ascii="Calibri" w:hAnsi="Calibri" w:cs="Times New Roman"/>
                    <w:sz w:val="24"/>
                    <w:szCs w:val="24"/>
                  </w:rPr>
                  <w:t>Computer Science I</w:t>
                </w:r>
              </w:sdtContent>
            </w:sdt>
          </w:p>
        </w:tc>
      </w:tr>
      <w:tr w:rsidR="00693CE8" w:rsidRPr="00382ECB" w14:paraId="2FE06E99"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71499B87" w14:textId="7CDCE0E9" w:rsidR="00693CE8" w:rsidRPr="00382ECB" w:rsidRDefault="00693CE8" w:rsidP="00957EF2">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sdtPr>
              <w:sdtEndPr/>
              <w:sdtContent>
                <w:r w:rsidR="00957EF2">
                  <w:rPr>
                    <w:rFonts w:ascii="Calibri" w:hAnsi="Calibri" w:cs="Times New Roman"/>
                    <w:sz w:val="24"/>
                    <w:szCs w:val="24"/>
                  </w:rPr>
                  <w:t>Computer Science</w:t>
                </w:r>
              </w:sdtContent>
            </w:sdt>
          </w:p>
        </w:tc>
      </w:tr>
      <w:tr w:rsidR="00052F8A" w:rsidRPr="00382ECB" w14:paraId="330B5FCB"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4FFFB46E" w14:textId="64AC5E13"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ECEF8E4BBB40474C8C1A1532F3DC48F2"/>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8860DA" w:rsidRPr="00EB44DD">
                  <w:rPr>
                    <w:rStyle w:val="PlaceholderText"/>
                  </w:rPr>
                  <w:t>C</w:t>
                </w:r>
                <w:r w:rsidR="008860DA">
                  <w:rPr>
                    <w:rStyle w:val="PlaceholderText"/>
                  </w:rPr>
                  <w:t>lick here to select a month</w:t>
                </w:r>
                <w:r w:rsidR="008860DA"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1FB9B96D" w14:textId="43A1F8F6" w:rsidR="009D7CE5" w:rsidRPr="004A4C83" w:rsidRDefault="00B20A87"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C50FF9F754E14B879D4F6E503D3BD007"/>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8860DA" w:rsidRPr="00EB44DD">
                  <w:rPr>
                    <w:rStyle w:val="PlaceholderText"/>
                  </w:rPr>
                  <w:t>C</w:t>
                </w:r>
                <w:r w:rsidR="008860DA">
                  <w:rPr>
                    <w:rStyle w:val="PlaceholderText"/>
                  </w:rPr>
                  <w:t>lick here to select a year</w:t>
                </w:r>
                <w:r w:rsidR="008860DA" w:rsidRPr="00EB44DD">
                  <w:rPr>
                    <w:rStyle w:val="PlaceholderText"/>
                  </w:rPr>
                  <w:t>.</w:t>
                </w:r>
              </w:sdtContent>
            </w:sdt>
          </w:p>
        </w:tc>
      </w:tr>
      <w:tr w:rsidR="00693CE8" w:rsidRPr="00382ECB" w14:paraId="3D6F739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666B66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2805FC92"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77B24537" w14:textId="6BCF103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A56092">
                  <w:rPr>
                    <w:rFonts w:ascii="Calibri" w:hAnsi="Calibri" w:cs="Times New Roman"/>
                    <w:sz w:val="24"/>
                    <w:szCs w:val="24"/>
                  </w:rPr>
                  <w:t>December</w:t>
                </w:r>
              </w:sdtContent>
            </w:sdt>
          </w:p>
        </w:tc>
        <w:tc>
          <w:tcPr>
            <w:tcW w:w="5148" w:type="dxa"/>
            <w:gridSpan w:val="2"/>
            <w:tcBorders>
              <w:top w:val="single" w:sz="4" w:space="0" w:color="7F7F7F" w:themeColor="text1" w:themeTint="80"/>
              <w:bottom w:val="single" w:sz="4" w:space="0" w:color="7F7F7F" w:themeColor="text1" w:themeTint="80"/>
            </w:tcBorders>
          </w:tcPr>
          <w:p w14:paraId="0D163543" w14:textId="10039490" w:rsidR="0000768C" w:rsidRPr="004A4C83" w:rsidRDefault="00B20A87"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A56092">
                  <w:rPr>
                    <w:rFonts w:ascii="Calibri" w:hAnsi="Calibri" w:cs="Times New Roman"/>
                    <w:sz w:val="24"/>
                    <w:szCs w:val="24"/>
                  </w:rPr>
                  <w:t>2021</w:t>
                </w:r>
              </w:sdtContent>
            </w:sdt>
          </w:p>
        </w:tc>
      </w:tr>
      <w:tr w:rsidR="0000768C" w:rsidRPr="00382ECB" w14:paraId="7658834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8B72D7B"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4A863168"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CB0179A"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852F04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922410B" w14:textId="306D0ADC"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A56092">
                  <w:rPr>
                    <w:rFonts w:ascii="Calibri" w:hAnsi="Calibri" w:cs="Times New Roman"/>
                    <w:sz w:val="24"/>
                    <w:szCs w:val="24"/>
                  </w:rPr>
                  <w:t>4</w:t>
                </w:r>
              </w:sdtContent>
            </w:sdt>
          </w:p>
          <w:p w14:paraId="522609CD"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0D9111EA"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40D81EAB"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3E1D6847" w14:textId="0A14CE35"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957EF2">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093643B0" w14:textId="640E04FB"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957EF2">
                  <w:rPr>
                    <w:rFonts w:ascii="Calibri" w:hAnsi="Calibri" w:cs="Times New Roman"/>
                    <w:sz w:val="24"/>
                    <w:szCs w:val="24"/>
                  </w:rPr>
                  <w:t>3</w:t>
                </w:r>
              </w:sdtContent>
            </w:sdt>
          </w:p>
        </w:tc>
        <w:tc>
          <w:tcPr>
            <w:tcW w:w="2988" w:type="dxa"/>
            <w:tcBorders>
              <w:top w:val="single" w:sz="4" w:space="0" w:color="7F7F7F" w:themeColor="text1" w:themeTint="80"/>
              <w:bottom w:val="single" w:sz="4" w:space="0" w:color="7F7F7F" w:themeColor="text1" w:themeTint="80"/>
            </w:tcBorders>
          </w:tcPr>
          <w:p w14:paraId="01CF6CE4" w14:textId="783D0EB1" w:rsidR="009E096C" w:rsidRPr="004A4C83" w:rsidRDefault="002934D1" w:rsidP="00E62A87">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sdtPr>
              <w:sdtEndPr/>
              <w:sdtContent>
                <w:r w:rsidR="00E62A87">
                  <w:rPr>
                    <w:rFonts w:ascii="Calibri" w:hAnsi="Calibri" w:cs="Times New Roman"/>
                    <w:sz w:val="24"/>
                    <w:szCs w:val="24"/>
                  </w:rPr>
                  <w:t>0</w:t>
                </w:r>
              </w:sdtContent>
            </w:sdt>
          </w:p>
        </w:tc>
      </w:tr>
      <w:tr w:rsidR="0000768C" w:rsidRPr="00382ECB" w14:paraId="5EE910B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169027F" w14:textId="6B10F3C7"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sdtPr>
              <w:sdtEndPr/>
              <w:sdtContent>
                <w:r w:rsidR="00A56092">
                  <w:rPr>
                    <w:rFonts w:ascii="Calibri" w:hAnsi="Calibri" w:cs="Times New Roman"/>
                    <w:sz w:val="24"/>
                    <w:szCs w:val="24"/>
                  </w:rPr>
                  <w:t>CSC-121</w:t>
                </w:r>
              </w:sdtContent>
            </w:sdt>
          </w:p>
          <w:p w14:paraId="04918D5E"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2ED8"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E32ED7C" w14:textId="4A2676FE"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sdtPr>
              <w:sdtEndPr/>
              <w:sdtContent>
                <w:r w:rsidR="00A56092">
                  <w:rPr>
                    <w:rFonts w:ascii="Calibri" w:hAnsi="Calibri" w:cs="Times New Roman"/>
                    <w:sz w:val="24"/>
                    <w:szCs w:val="24"/>
                  </w:rPr>
                  <w:t>None</w:t>
                </w:r>
              </w:sdtContent>
            </w:sdt>
          </w:p>
          <w:p w14:paraId="72CD7FF1"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31366E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EBBFCB1" w14:textId="3008B4EF" w:rsidR="0000768C" w:rsidRDefault="00636F6E" w:rsidP="00F36B03">
            <w:pPr>
              <w:spacing w:after="240"/>
              <w:contextualSpacing/>
              <w:rPr>
                <w:rFonts w:ascii="Calibri" w:hAnsi="Calibri" w:cs="Times New Roman"/>
                <w:sz w:val="24"/>
                <w:szCs w:val="24"/>
              </w:rPr>
            </w:pPr>
            <w:r w:rsidRPr="00A07469">
              <w:rPr>
                <w:rFonts w:ascii="Calibri" w:hAnsi="Calibri" w:cs="Times New Roman"/>
                <w:sz w:val="24"/>
                <w:szCs w:val="24"/>
              </w:rPr>
              <w:t>Course Description:</w:t>
            </w:r>
            <w:r>
              <w:rPr>
                <w:rFonts w:ascii="Calibri" w:hAnsi="Calibri" w:cs="Times New Roman"/>
                <w:sz w:val="24"/>
                <w:szCs w:val="24"/>
              </w:rPr>
              <w:t xml:space="preserve">  </w:t>
            </w:r>
            <w:sdt>
              <w:sdtPr>
                <w:rPr>
                  <w:rFonts w:ascii="Calibri" w:hAnsi="Calibri" w:cs="Times New Roman"/>
                  <w:sz w:val="24"/>
                  <w:szCs w:val="24"/>
                </w:rPr>
                <w:alias w:val="Course Description"/>
                <w:tag w:val="Course Description"/>
                <w:id w:val="1040862550"/>
                <w:lock w:val="sdtLocked"/>
              </w:sdtPr>
              <w:sdtEndPr/>
              <w:sdtContent>
                <w:r w:rsidR="00364C5E">
                  <w:t>This course emphasizes problem-solving strategies, analysis of algorithms and the use of simple data structures to formulate object-oriented programming solutions to problems. Topics covered include: primitive data types, constructors, visibility, control structures, classes, methods, inheritance, polymorphism, arrays, Strings, and packages that make up the Java API. Object-oriented concepts and terminology will be presented with a focus on using classes for program specification and design. The concept of an Abstract Data Type is presented. The student will learn how classes are declared, defined, used and organized into coherent designs. Students will apply the concepts through programming assignments in an object-oriented language. Data abstractions, information hiding, software reusability and exten</w:t>
                </w:r>
                <w:r w:rsidR="00957EF2">
                  <w:t>d</w:t>
                </w:r>
                <w:r w:rsidR="00364C5E">
                  <w:t>ibility will be stressed</w:t>
                </w:r>
                <w:r w:rsidR="00A07469">
                  <w:t xml:space="preserve">.  </w:t>
                </w:r>
                <w:r w:rsidR="00A07469" w:rsidRPr="00A07469">
                  <w:t>During labs students will explore data abstractions, information hiding, software reusability and extendibility.</w:t>
                </w:r>
              </w:sdtContent>
            </w:sdt>
          </w:p>
          <w:p w14:paraId="6CDA058A"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5E8E93F8"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A5FC227" w14:textId="77777777" w:rsidR="008E1C44" w:rsidRPr="008E1C44" w:rsidRDefault="008E1C44" w:rsidP="00F36B03">
            <w:pPr>
              <w:spacing w:after="240"/>
              <w:contextualSpacing/>
              <w:jc w:val="center"/>
              <w:rPr>
                <w:rFonts w:ascii="Calibri" w:hAnsi="Calibri" w:cs="Times New Roman"/>
                <w:sz w:val="12"/>
                <w:szCs w:val="12"/>
              </w:rPr>
            </w:pPr>
          </w:p>
          <w:p w14:paraId="66A80CE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58044712" w14:textId="77777777" w:rsidR="008E2654" w:rsidRDefault="008E2654" w:rsidP="00F36B03">
            <w:pPr>
              <w:spacing w:after="240"/>
              <w:contextualSpacing/>
              <w:rPr>
                <w:rFonts w:ascii="Calibri" w:hAnsi="Calibri" w:cs="Times New Roman"/>
                <w:sz w:val="24"/>
                <w:szCs w:val="24"/>
              </w:rPr>
            </w:pPr>
          </w:p>
          <w:p w14:paraId="3727641E"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7D389FEC"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lastRenderedPageBreak/>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sdtPr>
            <w:sdtEndPr/>
            <w:sdtContent>
              <w:p w14:paraId="77989C8F" w14:textId="77777777" w:rsidR="00364C5E" w:rsidRDefault="00364C5E" w:rsidP="00563AF4">
                <w:pPr>
                  <w:pStyle w:val="ListParagraph"/>
                  <w:numPr>
                    <w:ilvl w:val="0"/>
                    <w:numId w:val="18"/>
                  </w:numPr>
                  <w:spacing w:after="240"/>
                </w:pPr>
                <w:r>
                  <w:t xml:space="preserve">Examine the issues of large-scale software development projects including the ramifications of security, the importance of professionalism and ethical considerations of computing professionals as assessed by graded exercises, homework assignments, programming projects, and exams. </w:t>
                </w:r>
              </w:p>
              <w:p w14:paraId="1847E349" w14:textId="49673C74" w:rsidR="00364C5E" w:rsidRDefault="00364C5E" w:rsidP="00563AF4">
                <w:pPr>
                  <w:pStyle w:val="ListParagraph"/>
                  <w:numPr>
                    <w:ilvl w:val="0"/>
                    <w:numId w:val="18"/>
                  </w:numPr>
                  <w:spacing w:after="240"/>
                </w:pPr>
                <w:r>
                  <w:t xml:space="preserve">Describe the terms, concepts and techniques of an object-oriented approach to software design/development and compare and contrast this approach to top-down, structured design methodology as assessed by graded exercises, homework assignments, programming projects, and exams. </w:t>
                </w:r>
              </w:p>
              <w:p w14:paraId="6353D3CD" w14:textId="77777777" w:rsidR="00D954F0" w:rsidRDefault="00364C5E" w:rsidP="00563AF4">
                <w:pPr>
                  <w:pStyle w:val="ListParagraph"/>
                  <w:numPr>
                    <w:ilvl w:val="0"/>
                    <w:numId w:val="18"/>
                  </w:numPr>
                  <w:spacing w:after="240"/>
                </w:pPr>
                <w:r>
                  <w:t xml:space="preserve">Identify objects associated with a stated problem, then design, code, and test a set of classes for their representation that demonstrates encapsulation, data abstraction, and information hiding using simple ADTs as assessed by graded exercises, homework assignments, programming projects, and exams. </w:t>
                </w:r>
              </w:p>
              <w:p w14:paraId="359BBD74" w14:textId="41F0988A" w:rsidR="00364C5E" w:rsidRDefault="00364C5E" w:rsidP="00563AF4">
                <w:pPr>
                  <w:pStyle w:val="ListParagraph"/>
                  <w:numPr>
                    <w:ilvl w:val="0"/>
                    <w:numId w:val="18"/>
                  </w:numPr>
                  <w:spacing w:after="240"/>
                </w:pPr>
                <w:r>
                  <w:t xml:space="preserve">Formulate programming solutions that use inheritance, polymorphism and class hierarchies to promote reuse of program design and code as assessed by graded exercises, homework assignments, programming projects, and exams. </w:t>
                </w:r>
              </w:p>
              <w:p w14:paraId="34EE2BFA" w14:textId="77777777" w:rsidR="00364C5E" w:rsidRDefault="00364C5E" w:rsidP="00563AF4">
                <w:pPr>
                  <w:pStyle w:val="ListParagraph"/>
                  <w:numPr>
                    <w:ilvl w:val="0"/>
                    <w:numId w:val="18"/>
                  </w:numPr>
                  <w:spacing w:after="240"/>
                </w:pPr>
                <w:r>
                  <w:t xml:space="preserve">Design, implement, test and debug programs that maximize the use of existing library functions and classes as assessed by graded exercises, homework assignments, programming projects, and exams. </w:t>
                </w:r>
              </w:p>
              <w:p w14:paraId="75E49688" w14:textId="77777777" w:rsidR="007758EB" w:rsidRDefault="00364C5E" w:rsidP="00563AF4">
                <w:pPr>
                  <w:pStyle w:val="ListParagraph"/>
                  <w:numPr>
                    <w:ilvl w:val="0"/>
                    <w:numId w:val="18"/>
                  </w:numPr>
                  <w:spacing w:after="240"/>
                </w:pPr>
                <w:r>
                  <w:t xml:space="preserve">Organize programs based on separate declaration, definition, and usage files that demonstrate security considerations as assessed by graded exercises, homework assignments, programming projects, and exams. </w:t>
                </w:r>
              </w:p>
              <w:p w14:paraId="005C1673" w14:textId="2918A774" w:rsidR="00E37A3A" w:rsidRPr="00563AF4" w:rsidRDefault="00364C5E" w:rsidP="00563AF4">
                <w:pPr>
                  <w:pStyle w:val="ListParagraph"/>
                  <w:numPr>
                    <w:ilvl w:val="0"/>
                    <w:numId w:val="18"/>
                  </w:numPr>
                  <w:spacing w:after="240"/>
                  <w:rPr>
                    <w:rFonts w:ascii="Calibri" w:hAnsi="Calibri" w:cs="Times New Roman"/>
                    <w:sz w:val="24"/>
                    <w:szCs w:val="24"/>
                  </w:rPr>
                </w:pPr>
                <w:r>
                  <w:t>Develop applications based on code designed for reuse and extensibility using best practice software engineering techniques as assessed by graded exercises, homework assignments, programming projects, and exams.</w:t>
                </w:r>
              </w:p>
            </w:sdtContent>
          </w:sdt>
          <w:p w14:paraId="170C907E"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sdtPr>
            <w:sdtEndPr/>
            <w:sdtContent>
              <w:sdt>
                <w:sdtPr>
                  <w:rPr>
                    <w:rFonts w:ascii="Calibri" w:hAnsi="Calibri" w:cs="Times New Roman"/>
                    <w:sz w:val="24"/>
                    <w:szCs w:val="24"/>
                  </w:rPr>
                  <w:id w:val="381060335"/>
                </w:sdtPr>
                <w:sdtEndPr/>
                <w:sdtContent>
                  <w:p w14:paraId="19FC8086" w14:textId="77777777" w:rsidR="005666E3" w:rsidRDefault="005666E3" w:rsidP="005666E3">
                    <w:pPr>
                      <w:spacing w:after="240"/>
                      <w:contextualSpacing/>
                      <w:rPr>
                        <w:rFonts w:ascii="Calibri" w:hAnsi="Calibri" w:cs="Times New Roman"/>
                        <w:sz w:val="24"/>
                        <w:szCs w:val="24"/>
                      </w:rPr>
                    </w:pPr>
                    <w:r w:rsidRPr="00415A30">
                      <w:rPr>
                        <w:rFonts w:ascii="Calibri" w:hAnsi="Calibri" w:cs="Times New Roman"/>
                        <w:sz w:val="24"/>
                        <w:szCs w:val="24"/>
                      </w:rPr>
                      <w:t>The student will be evaluated on the degree to which student learning outcomes are achieved.  A variety of methods may be used such as exams, class participation, projects, homework assignments, online learning tools, etc.</w:t>
                    </w:r>
                  </w:p>
                </w:sdtContent>
              </w:sdt>
              <w:p w14:paraId="580FFC2D" w14:textId="06DB6442" w:rsidR="00172B3E" w:rsidRDefault="00B20A87" w:rsidP="00F36B03">
                <w:pPr>
                  <w:spacing w:after="240"/>
                  <w:contextualSpacing/>
                  <w:rPr>
                    <w:rFonts w:ascii="Calibri" w:hAnsi="Calibri" w:cs="Times New Roman"/>
                    <w:sz w:val="24"/>
                    <w:szCs w:val="24"/>
                  </w:rPr>
                </w:pPr>
              </w:p>
            </w:sdtContent>
          </w:sdt>
          <w:p w14:paraId="517A5EAB" w14:textId="18184F32" w:rsidR="001A5F01" w:rsidRPr="001A5F01" w:rsidRDefault="00AF5B51" w:rsidP="00563AF4">
            <w:pPr>
              <w:spacing w:after="240"/>
              <w:contextualSpacing/>
              <w:rPr>
                <w:rFonts w:ascii="Calibri" w:hAnsi="Calibri" w:cs="Times New Roman"/>
                <w:sz w:val="12"/>
                <w:szCs w:val="12"/>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tc>
      </w:tr>
      <w:tr w:rsidR="0000768C" w:rsidRPr="00382ECB" w14:paraId="119E748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ECF86BC" w14:textId="77777777" w:rsidR="008E1C44" w:rsidRPr="008E1C44" w:rsidRDefault="008E1C44" w:rsidP="00F36B03">
            <w:pPr>
              <w:spacing w:after="240"/>
              <w:contextualSpacing/>
              <w:jc w:val="center"/>
              <w:rPr>
                <w:rFonts w:ascii="Calibri" w:hAnsi="Calibri" w:cs="Times New Roman"/>
                <w:sz w:val="12"/>
                <w:szCs w:val="12"/>
              </w:rPr>
            </w:pPr>
          </w:p>
          <w:p w14:paraId="1A709485"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6BFE6AF6" w14:textId="77777777" w:rsidR="008E1C44" w:rsidRPr="00563AF4" w:rsidRDefault="008E1C44" w:rsidP="00F36B03">
            <w:pPr>
              <w:spacing w:after="240"/>
              <w:contextualSpacing/>
              <w:jc w:val="center"/>
              <w:rPr>
                <w:rFonts w:ascii="Calibri" w:hAnsi="Calibri" w:cs="Times New Roman"/>
                <w:sz w:val="16"/>
                <w:szCs w:val="16"/>
              </w:rPr>
            </w:pPr>
          </w:p>
          <w:p w14:paraId="1A5A457F"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1428E2CB"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7F914E6C" w14:textId="093ADA6E" w:rsidR="00396B4D" w:rsidRDefault="00B20A87"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sdtPr>
              <w:sdtEndPr/>
              <w:sdtContent>
                <w:r w:rsidR="00AA6787">
                  <w:rPr>
                    <w:rFonts w:ascii="Calibri" w:hAnsi="Calibri" w:cs="Times New Roman"/>
                    <w:sz w:val="24"/>
                    <w:szCs w:val="24"/>
                  </w:rPr>
                  <w:t>N/A</w:t>
                </w:r>
              </w:sdtContent>
            </w:sdt>
          </w:p>
          <w:p w14:paraId="047A8CC9"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6C779EC2" w14:textId="0B61656E" w:rsidR="00D2769C" w:rsidRDefault="00B20A87"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sdtPr>
              <w:sdtEndPr/>
              <w:sdtContent>
                <w:r w:rsidR="00AA6787">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44126AF8"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682C4D4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6EA1181" w14:textId="77777777" w:rsidR="005F3D82" w:rsidRPr="005F3D82" w:rsidRDefault="005F3D82" w:rsidP="00F36B03">
            <w:pPr>
              <w:spacing w:after="240"/>
              <w:contextualSpacing/>
              <w:jc w:val="center"/>
              <w:rPr>
                <w:rFonts w:ascii="Calibri" w:hAnsi="Calibri" w:cs="Times New Roman"/>
                <w:sz w:val="12"/>
                <w:szCs w:val="12"/>
              </w:rPr>
            </w:pPr>
          </w:p>
          <w:p w14:paraId="5CAE31E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21BCE23A" w14:textId="77777777" w:rsidR="00DD7553" w:rsidRPr="00563AF4" w:rsidRDefault="00DD7553" w:rsidP="00F36B03">
            <w:pPr>
              <w:spacing w:after="240"/>
              <w:contextualSpacing/>
              <w:jc w:val="center"/>
              <w:rPr>
                <w:rFonts w:ascii="Calibri" w:hAnsi="Calibri" w:cs="Times New Roman"/>
                <w:sz w:val="16"/>
                <w:szCs w:val="16"/>
              </w:rPr>
            </w:pPr>
          </w:p>
          <w:p w14:paraId="663FA236"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eastAsiaTheme="minorHAnsi" w:hAnsi="Calibri" w:cstheme="minorBidi"/>
                <w:color w:val="auto"/>
                <w:sz w:val="22"/>
                <w:szCs w:val="24"/>
              </w:rPr>
              <w:alias w:val="Program learning outcome"/>
              <w:tag w:val="Program learning outcome"/>
              <w:id w:val="-291215972"/>
              <w:lock w:val="sdtLocked"/>
            </w:sdtPr>
            <w:sdtEndPr>
              <w:rPr>
                <w:rFonts w:ascii="Times New Roman" w:eastAsia="Times New Roman" w:hAnsi="Times New Roman" w:cs="Times New Roman"/>
                <w:color w:val="000000"/>
                <w:sz w:val="24"/>
                <w:szCs w:val="20"/>
              </w:rPr>
            </w:sdtEndPr>
            <w:sdtContent>
              <w:p w14:paraId="5CC29AF4" w14:textId="77777777" w:rsidR="007758EB" w:rsidRPr="00AA6787" w:rsidRDefault="007758EB" w:rsidP="007758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bCs/>
                  </w:rPr>
                </w:pPr>
                <w:r w:rsidRPr="00AA6787">
                  <w:rPr>
                    <w:rFonts w:asciiTheme="minorHAnsi" w:hAnsiTheme="minorHAnsi"/>
                    <w:bCs/>
                  </w:rPr>
                  <w:t>At the end of the program, the graduate will be able to:</w:t>
                </w:r>
              </w:p>
              <w:p w14:paraId="5223489D" w14:textId="79DD2D48" w:rsidR="00563AF4" w:rsidRDefault="007758EB" w:rsidP="007758EB">
                <w:pPr>
                  <w:pStyle w:val="BodyText"/>
                  <w:numPr>
                    <w:ilvl w:val="1"/>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Theme="minorHAnsi" w:hAnsiTheme="minorHAnsi"/>
                    <w:bCs/>
                  </w:rPr>
                </w:pPr>
                <w:r w:rsidRPr="00AA6787">
                  <w:rPr>
                    <w:rFonts w:asciiTheme="minorHAnsi" w:hAnsiTheme="minorHAnsi"/>
                    <w:bCs/>
                  </w:rPr>
                  <w:t xml:space="preserve">Analyze, design, develop and test computer-based applications using problem-solving </w:t>
                </w:r>
                <w:r w:rsidRPr="00AA6787">
                  <w:rPr>
                    <w:rFonts w:asciiTheme="minorHAnsi" w:hAnsiTheme="minorHAnsi"/>
                    <w:bCs/>
                  </w:rPr>
                  <w:lastRenderedPageBreak/>
                  <w:t>and analytical skills developed throughout the program.</w:t>
                </w:r>
                <w:r w:rsidR="00563AF4">
                  <w:rPr>
                    <w:rFonts w:asciiTheme="minorHAnsi" w:hAnsiTheme="minorHAnsi"/>
                    <w:bCs/>
                  </w:rPr>
                  <w:t xml:space="preserve"> PSLO-CSC.AA #1; SLO </w:t>
                </w:r>
                <w:r w:rsidR="00E87FF9">
                  <w:rPr>
                    <w:rFonts w:asciiTheme="minorHAnsi" w:hAnsiTheme="minorHAnsi"/>
                    <w:bCs/>
                  </w:rPr>
                  <w:t>#</w:t>
                </w:r>
                <w:r w:rsidR="00563AF4">
                  <w:rPr>
                    <w:rFonts w:asciiTheme="minorHAnsi" w:hAnsiTheme="minorHAnsi"/>
                    <w:bCs/>
                  </w:rPr>
                  <w:t xml:space="preserve"> </w:t>
                </w:r>
                <w:r w:rsidR="00E87FF9">
                  <w:rPr>
                    <w:rFonts w:asciiTheme="minorHAnsi" w:hAnsiTheme="minorHAnsi"/>
                    <w:bCs/>
                  </w:rPr>
                  <w:t>1-</w:t>
                </w:r>
                <w:r w:rsidR="00D954F0">
                  <w:rPr>
                    <w:rFonts w:asciiTheme="minorHAnsi" w:hAnsiTheme="minorHAnsi"/>
                    <w:bCs/>
                  </w:rPr>
                  <w:t>7</w:t>
                </w:r>
              </w:p>
              <w:p w14:paraId="30BF5776" w14:textId="3F2A7DE3" w:rsidR="007758EB" w:rsidRPr="00AA6787" w:rsidRDefault="00563AF4" w:rsidP="00563AF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Theme="minorHAnsi" w:hAnsiTheme="minorHAnsi"/>
                    <w:bCs/>
                  </w:rPr>
                </w:pPr>
                <w:r>
                  <w:rPr>
                    <w:rFonts w:asciiTheme="minorHAnsi" w:hAnsiTheme="minorHAnsi"/>
                    <w:bCs/>
                  </w:rPr>
                  <w:t xml:space="preserve">CSC.AS #1; SLO </w:t>
                </w:r>
                <w:r w:rsidR="00E87FF9">
                  <w:rPr>
                    <w:rFonts w:asciiTheme="minorHAnsi" w:hAnsiTheme="minorHAnsi"/>
                    <w:bCs/>
                  </w:rPr>
                  <w:t>#</w:t>
                </w:r>
                <w:r>
                  <w:rPr>
                    <w:rFonts w:asciiTheme="minorHAnsi" w:hAnsiTheme="minorHAnsi"/>
                    <w:bCs/>
                  </w:rPr>
                  <w:t xml:space="preserve"> </w:t>
                </w:r>
                <w:r w:rsidR="00E87FF9">
                  <w:rPr>
                    <w:rFonts w:asciiTheme="minorHAnsi" w:hAnsiTheme="minorHAnsi"/>
                    <w:bCs/>
                  </w:rPr>
                  <w:t>1-</w:t>
                </w:r>
                <w:r w:rsidR="00D954F0">
                  <w:rPr>
                    <w:rFonts w:asciiTheme="minorHAnsi" w:hAnsiTheme="minorHAnsi"/>
                    <w:bCs/>
                  </w:rPr>
                  <w:t>7</w:t>
                </w:r>
              </w:p>
              <w:p w14:paraId="323ED4F9" w14:textId="29900ED2" w:rsidR="00335E92" w:rsidRPr="00563AF4" w:rsidRDefault="007758EB" w:rsidP="00563AF4">
                <w:pPr>
                  <w:pStyle w:val="BodyText"/>
                  <w:numPr>
                    <w:ilvl w:val="1"/>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Theme="minorHAnsi" w:hAnsiTheme="minorHAnsi"/>
                    <w:bCs/>
                  </w:rPr>
                </w:pPr>
                <w:r w:rsidRPr="00AA6787">
                  <w:rPr>
                    <w:rFonts w:asciiTheme="minorHAnsi" w:hAnsiTheme="minorHAnsi"/>
                    <w:bCs/>
                  </w:rPr>
                  <w:t>Apply scientific and mathematical principles to study computer science.</w:t>
                </w:r>
                <w:r w:rsidR="00563AF4">
                  <w:rPr>
                    <w:rFonts w:asciiTheme="minorHAnsi" w:hAnsiTheme="minorHAnsi"/>
                    <w:bCs/>
                  </w:rPr>
                  <w:t xml:space="preserve"> PSLO-CSC.AS #3; SLO </w:t>
                </w:r>
                <w:r w:rsidR="00E87FF9">
                  <w:rPr>
                    <w:rFonts w:asciiTheme="minorHAnsi" w:hAnsiTheme="minorHAnsi"/>
                    <w:bCs/>
                  </w:rPr>
                  <w:t># 1</w:t>
                </w:r>
                <w:r w:rsidR="00563AF4">
                  <w:rPr>
                    <w:rFonts w:asciiTheme="minorHAnsi" w:hAnsiTheme="minorHAnsi"/>
                    <w:bCs/>
                  </w:rPr>
                  <w:t>-</w:t>
                </w:r>
                <w:r w:rsidR="00D954F0">
                  <w:rPr>
                    <w:rFonts w:asciiTheme="minorHAnsi" w:hAnsiTheme="minorHAnsi"/>
                    <w:bCs/>
                  </w:rPr>
                  <w:t>7</w:t>
                </w:r>
                <w:r w:rsidR="00563AF4">
                  <w:rPr>
                    <w:rFonts w:asciiTheme="minorHAnsi" w:hAnsiTheme="minorHAnsi"/>
                    <w:bCs/>
                  </w:rPr>
                  <w:t xml:space="preserve"> </w:t>
                </w:r>
              </w:p>
            </w:sdtContent>
          </w:sdt>
          <w:p w14:paraId="72D3DC55" w14:textId="77777777" w:rsidR="00563AF4" w:rsidRDefault="00563AF4" w:rsidP="00F36B03">
            <w:pPr>
              <w:spacing w:after="240"/>
              <w:contextualSpacing/>
              <w:rPr>
                <w:rFonts w:ascii="Calibri" w:hAnsi="Calibri" w:cs="Times New Roman"/>
                <w:sz w:val="24"/>
                <w:szCs w:val="24"/>
              </w:rPr>
            </w:pPr>
          </w:p>
          <w:p w14:paraId="6F9134D9"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sdtPr>
            <w:sdtEndPr/>
            <w:sdtContent>
              <w:p w14:paraId="2C86CCCB" w14:textId="77777777" w:rsidR="00FA1E62" w:rsidRPr="00FA1E62" w:rsidRDefault="00FA1E62" w:rsidP="00FA1E62">
                <w:pPr>
                  <w:spacing w:after="240"/>
                  <w:contextualSpacing/>
                  <w:rPr>
                    <w:rFonts w:ascii="Calibri" w:hAnsi="Calibri" w:cs="Times New Roman"/>
                    <w:sz w:val="24"/>
                    <w:szCs w:val="24"/>
                  </w:rPr>
                </w:pPr>
                <w:r w:rsidRPr="00FA1E62">
                  <w:rPr>
                    <w:rFonts w:ascii="Calibri" w:hAnsi="Calibri" w:cs="Times New Roman"/>
                    <w:sz w:val="24"/>
                    <w:szCs w:val="24"/>
                  </w:rPr>
                  <w:t>The student will be evaluated on the degree to which student learning outcomes are achieved. A</w:t>
                </w:r>
              </w:p>
              <w:p w14:paraId="4A6B6050" w14:textId="76074192" w:rsidR="00FA1E62" w:rsidRPr="00FA1E62" w:rsidRDefault="00FA1E62" w:rsidP="00FA1E62">
                <w:pPr>
                  <w:spacing w:after="240"/>
                  <w:contextualSpacing/>
                  <w:rPr>
                    <w:rFonts w:ascii="Calibri" w:hAnsi="Calibri" w:cs="Times New Roman"/>
                    <w:sz w:val="24"/>
                    <w:szCs w:val="24"/>
                  </w:rPr>
                </w:pPr>
                <w:r w:rsidRPr="00FA1E62">
                  <w:rPr>
                    <w:rFonts w:ascii="Calibri" w:hAnsi="Calibri" w:cs="Times New Roman"/>
                    <w:sz w:val="24"/>
                    <w:szCs w:val="24"/>
                  </w:rPr>
                  <w:t xml:space="preserve">variety of methods </w:t>
                </w:r>
                <w:r>
                  <w:rPr>
                    <w:rFonts w:ascii="Calibri" w:hAnsi="Calibri" w:cs="Times New Roman"/>
                    <w:sz w:val="24"/>
                    <w:szCs w:val="24"/>
                  </w:rPr>
                  <w:t xml:space="preserve">will </w:t>
                </w:r>
                <w:r w:rsidRPr="00FA1E62">
                  <w:rPr>
                    <w:rFonts w:ascii="Calibri" w:hAnsi="Calibri" w:cs="Times New Roman"/>
                    <w:sz w:val="24"/>
                    <w:szCs w:val="24"/>
                  </w:rPr>
                  <w:t>be used such as tests, class participation, projects, homework assignments,</w:t>
                </w:r>
              </w:p>
              <w:p w14:paraId="42633422" w14:textId="44B89CDE" w:rsidR="00563AF4" w:rsidRPr="00563AF4" w:rsidRDefault="00FA1E62" w:rsidP="00F36B03">
                <w:pPr>
                  <w:spacing w:after="240"/>
                  <w:contextualSpacing/>
                  <w:rPr>
                    <w:rFonts w:ascii="Calibri" w:hAnsi="Calibri" w:cs="Times New Roman"/>
                    <w:sz w:val="24"/>
                    <w:szCs w:val="24"/>
                  </w:rPr>
                </w:pPr>
                <w:r w:rsidRPr="00FA1E62">
                  <w:rPr>
                    <w:rFonts w:ascii="Calibri" w:hAnsi="Calibri" w:cs="Times New Roman"/>
                    <w:sz w:val="24"/>
                    <w:szCs w:val="24"/>
                  </w:rPr>
                  <w:t>etc.</w:t>
                </w:r>
              </w:p>
            </w:sdtContent>
          </w:sdt>
          <w:p w14:paraId="545F5427" w14:textId="77777777" w:rsidR="00563AF4" w:rsidRPr="001A5F01" w:rsidRDefault="00563AF4" w:rsidP="00F36B03">
            <w:pPr>
              <w:spacing w:after="240"/>
              <w:contextualSpacing/>
              <w:rPr>
                <w:rFonts w:ascii="Calibri" w:hAnsi="Calibri" w:cs="Times New Roman"/>
                <w:sz w:val="12"/>
                <w:szCs w:val="12"/>
              </w:rPr>
            </w:pPr>
          </w:p>
        </w:tc>
      </w:tr>
      <w:tr w:rsidR="0000768C" w:rsidRPr="00382ECB" w14:paraId="718AB4C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1731272"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lastRenderedPageBreak/>
              <w:t>Course Outline:</w:t>
            </w:r>
          </w:p>
          <w:sdt>
            <w:sdtPr>
              <w:rPr>
                <w:rFonts w:ascii="Calibri" w:hAnsi="Calibri" w:cs="Times New Roman"/>
                <w:sz w:val="24"/>
                <w:szCs w:val="24"/>
              </w:rPr>
              <w:alias w:val="Course Outline"/>
              <w:tag w:val="Course Outline"/>
              <w:id w:val="1042323141"/>
              <w:lock w:val="sdtLocked"/>
            </w:sdtPr>
            <w:sdtEndPr/>
            <w:sdtContent>
              <w:p w14:paraId="4E829154"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1. Introduction</w:t>
                </w:r>
              </w:p>
              <w:p w14:paraId="020E2F57"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2. Data and Expressions</w:t>
                </w:r>
              </w:p>
              <w:p w14:paraId="753ADEB0"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3. Using Classes and Objects</w:t>
                </w:r>
              </w:p>
              <w:p w14:paraId="6E7E0E15" w14:textId="4601E2E8"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a. String Class</w:t>
                </w:r>
              </w:p>
              <w:p w14:paraId="74EF2E0B" w14:textId="04B37F9F"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b. Random Class</w:t>
                </w:r>
              </w:p>
              <w:p w14:paraId="16C643ED" w14:textId="5933A20C"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c. Math Class</w:t>
                </w:r>
              </w:p>
              <w:p w14:paraId="4F288C2D" w14:textId="24EC56A5"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d. Enumerated Types</w:t>
                </w:r>
              </w:p>
              <w:p w14:paraId="61967336" w14:textId="2D690613"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e. Wrapper Classes</w:t>
                </w:r>
              </w:p>
              <w:p w14:paraId="63CEC8CA"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4. Conditionals and Loops</w:t>
                </w:r>
              </w:p>
              <w:p w14:paraId="0EF9D5FC"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5. Writing Classes</w:t>
                </w:r>
              </w:p>
              <w:p w14:paraId="2192EDE7" w14:textId="6AC5DD64"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a. Encapsulation</w:t>
                </w:r>
              </w:p>
              <w:p w14:paraId="1CBD8A17" w14:textId="63073FE6"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b. Class Relationships</w:t>
                </w:r>
              </w:p>
              <w:p w14:paraId="2E675FA9" w14:textId="211D8379"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c. Constructors</w:t>
                </w:r>
              </w:p>
              <w:p w14:paraId="4ECD9EED" w14:textId="101F4C82"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d. Method Design</w:t>
                </w:r>
              </w:p>
              <w:p w14:paraId="4156BD58" w14:textId="34DC873E"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e. Testing</w:t>
                </w:r>
              </w:p>
              <w:p w14:paraId="37AAAB3E"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6. Graphical User Interfaces</w:t>
                </w:r>
              </w:p>
              <w:p w14:paraId="29782DEF" w14:textId="4631EA3D"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a. GUI Components</w:t>
                </w:r>
              </w:p>
              <w:p w14:paraId="0286FD73" w14:textId="4593906F"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b. Layout Managers</w:t>
                </w:r>
              </w:p>
              <w:p w14:paraId="0FB5CD2B" w14:textId="598DBFB6"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c. Events and Event Handlers</w:t>
                </w:r>
              </w:p>
              <w:p w14:paraId="4C8C9A6D"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7. Arrays</w:t>
                </w:r>
              </w:p>
              <w:p w14:paraId="490D3418" w14:textId="64E91FF5"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a. Declaring and using Arrays</w:t>
                </w:r>
              </w:p>
              <w:p w14:paraId="1A945729" w14:textId="53B0C6A4"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b. Arrays of Objects</w:t>
                </w:r>
              </w:p>
              <w:p w14:paraId="47E07C96" w14:textId="7BEA9ADA"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c. Multidimensional Arrays</w:t>
                </w:r>
              </w:p>
              <w:p w14:paraId="0A186548"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8. Inheritance</w:t>
                </w:r>
              </w:p>
              <w:p w14:paraId="64F22603" w14:textId="282DB60A"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a. Creating Subclasses</w:t>
                </w:r>
              </w:p>
              <w:p w14:paraId="38A93D66" w14:textId="24FE37F1"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b. Overriding Methods</w:t>
                </w:r>
              </w:p>
              <w:p w14:paraId="4FA532A4" w14:textId="02314A1C"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c. Class Hierarchies</w:t>
                </w:r>
              </w:p>
              <w:p w14:paraId="0F94AD73" w14:textId="44C43B2B"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d. Visibility</w:t>
                </w:r>
              </w:p>
              <w:p w14:paraId="55CECF85"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9. Polymorphism</w:t>
                </w:r>
              </w:p>
              <w:p w14:paraId="79FC0ABD" w14:textId="315FACFB"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a. Dynamic Binding</w:t>
                </w:r>
              </w:p>
              <w:p w14:paraId="5534E44D" w14:textId="308688A0"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b. Interfaces</w:t>
                </w:r>
              </w:p>
              <w:p w14:paraId="692750B0" w14:textId="77777777" w:rsidR="007758EB" w:rsidRPr="007758EB" w:rsidRDefault="007758EB" w:rsidP="007758EB">
                <w:pPr>
                  <w:spacing w:after="240"/>
                  <w:contextualSpacing/>
                  <w:rPr>
                    <w:rFonts w:ascii="Calibri" w:hAnsi="Calibri" w:cs="Times New Roman"/>
                    <w:sz w:val="24"/>
                    <w:szCs w:val="24"/>
                  </w:rPr>
                </w:pPr>
                <w:r w:rsidRPr="007758EB">
                  <w:rPr>
                    <w:rFonts w:ascii="Calibri" w:hAnsi="Calibri" w:cs="Times New Roman"/>
                    <w:sz w:val="24"/>
                    <w:szCs w:val="24"/>
                  </w:rPr>
                  <w:t>10. Exceptions</w:t>
                </w:r>
              </w:p>
              <w:p w14:paraId="244F4D4D" w14:textId="511E7939"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a. Exception Handling</w:t>
                </w:r>
              </w:p>
              <w:p w14:paraId="115542E4" w14:textId="17A1EEC8" w:rsidR="007758EB" w:rsidRPr="007758EB" w:rsidRDefault="007758EB" w:rsidP="007758EB">
                <w:pPr>
                  <w:spacing w:after="240"/>
                  <w:contextualSpacing/>
                  <w:rPr>
                    <w:rFonts w:ascii="Calibri" w:hAnsi="Calibri" w:cs="Times New Roman"/>
                    <w:sz w:val="24"/>
                    <w:szCs w:val="24"/>
                  </w:rPr>
                </w:pPr>
                <w:r>
                  <w:rPr>
                    <w:rFonts w:ascii="Calibri" w:hAnsi="Calibri" w:cs="Times New Roman"/>
                    <w:sz w:val="24"/>
                    <w:szCs w:val="24"/>
                  </w:rPr>
                  <w:t xml:space="preserve">  </w:t>
                </w:r>
                <w:r w:rsidRPr="007758EB">
                  <w:rPr>
                    <w:rFonts w:ascii="Calibri" w:hAnsi="Calibri" w:cs="Times New Roman"/>
                    <w:sz w:val="24"/>
                    <w:szCs w:val="24"/>
                  </w:rPr>
                  <w:t>b. Exception Propagation</w:t>
                </w:r>
              </w:p>
              <w:p w14:paraId="069748B4" w14:textId="7E52C8BB" w:rsidR="00883D63" w:rsidRDefault="007758EB" w:rsidP="007758EB">
                <w:pPr>
                  <w:spacing w:after="240"/>
                  <w:contextualSpacing/>
                  <w:rPr>
                    <w:rFonts w:ascii="Calibri" w:hAnsi="Calibri" w:cs="Times New Roman"/>
                    <w:sz w:val="24"/>
                    <w:szCs w:val="24"/>
                  </w:rPr>
                </w:pPr>
                <w:r>
                  <w:rPr>
                    <w:rFonts w:ascii="Calibri" w:hAnsi="Calibri" w:cs="Times New Roman"/>
                    <w:sz w:val="24"/>
                    <w:szCs w:val="24"/>
                  </w:rPr>
                  <w:lastRenderedPageBreak/>
                  <w:t xml:space="preserve">  </w:t>
                </w:r>
                <w:r w:rsidRPr="007758EB">
                  <w:rPr>
                    <w:rFonts w:ascii="Calibri" w:hAnsi="Calibri" w:cs="Times New Roman"/>
                    <w:sz w:val="24"/>
                    <w:szCs w:val="24"/>
                  </w:rPr>
                  <w:t>c. Checked vs. Unchecked Exceptions</w:t>
                </w:r>
              </w:p>
            </w:sdtContent>
          </w:sdt>
          <w:p w14:paraId="74CCD816"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0F639BC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492C9B"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lastRenderedPageBreak/>
              <w:t xml:space="preserve">Course Activities: </w:t>
            </w:r>
          </w:p>
          <w:p w14:paraId="12F6E579" w14:textId="5F282F5A" w:rsidR="00C928BF" w:rsidRDefault="00BD417A" w:rsidP="00F36B03">
            <w:pPr>
              <w:spacing w:after="240"/>
              <w:contextualSpacing/>
              <w:rPr>
                <w:rFonts w:ascii="Calibri" w:hAnsi="Calibri" w:cs="Times New Roman"/>
                <w:sz w:val="24"/>
                <w:szCs w:val="24"/>
              </w:rPr>
            </w:pPr>
            <w:r w:rsidRPr="00BD417A">
              <w:rPr>
                <w:rFonts w:ascii="Calibri" w:hAnsi="Calibri" w:cs="Times New Roman"/>
                <w:sz w:val="24"/>
                <w:szCs w:val="24"/>
              </w:rPr>
              <w:t>The classroom activities will include formal and informal lectures and lab sessions. During lectures, new material and assigned problems will be explained. Students are encouraged to contribute to the discussion and to ask questions about the material. Structured, supervised, "hands-on" lab sessions are built-in to the semester schedule. These sessions will be structured to amplify lecture material. Attendance during lab sessions and completion of the laboratory assignments are mandatory. All programming project assignments are to be completed outside of the regularly scheduled labs and class meetings.</w:t>
            </w:r>
          </w:p>
          <w:p w14:paraId="24CE0A08"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280C8E88"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7B5C67C6" w14:textId="77777777" w:rsidR="009A7939" w:rsidRPr="009A7939" w:rsidRDefault="009A7939" w:rsidP="00F36B03">
            <w:pPr>
              <w:spacing w:after="240"/>
              <w:contextualSpacing/>
              <w:rPr>
                <w:rFonts w:ascii="Calibri" w:hAnsi="Calibri" w:cs="Times New Roman"/>
                <w:b/>
                <w:sz w:val="12"/>
                <w:szCs w:val="12"/>
              </w:rPr>
            </w:pPr>
          </w:p>
          <w:p w14:paraId="4A0D2D3D" w14:textId="77777777" w:rsidR="00BD417A" w:rsidRDefault="00BD417A" w:rsidP="00F36B03">
            <w:pPr>
              <w:spacing w:after="240"/>
              <w:contextualSpacing/>
              <w:rPr>
                <w:rFonts w:ascii="Calibri" w:hAnsi="Calibri" w:cs="Times New Roman"/>
                <w:b/>
                <w:sz w:val="24"/>
                <w:szCs w:val="24"/>
              </w:rPr>
            </w:pPr>
          </w:p>
          <w:p w14:paraId="23061D8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3CA69A08" w14:textId="67D4D0AA"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text w:multiLine="1"/>
              </w:sdtPr>
              <w:sdtEndPr/>
              <w:sdtContent>
                <w:r w:rsidR="00FA1E62">
                  <w:rPr>
                    <w:rFonts w:ascii="Calibri" w:hAnsi="Calibri" w:cs="Times New Roman"/>
                    <w:sz w:val="24"/>
                    <w:szCs w:val="24"/>
                  </w:rPr>
                  <w:t>TBD</w:t>
                </w:r>
              </w:sdtContent>
            </w:sdt>
          </w:p>
          <w:p w14:paraId="5E6FF946"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76C45313B227487AA7B84D538725B655"/>
                </w:placeholder>
                <w:showingPlcHdr/>
                <w:text w:multiLine="1"/>
              </w:sdtPr>
              <w:sdtEndPr/>
              <w:sdtContent>
                <w:r w:rsidR="00E21B45" w:rsidRPr="00471AE9">
                  <w:rPr>
                    <w:rStyle w:val="PlaceholderText"/>
                  </w:rPr>
                  <w:t>C</w:t>
                </w:r>
                <w:r w:rsidR="0060592F">
                  <w:rPr>
                    <w:rStyle w:val="PlaceholderText"/>
                  </w:rPr>
                  <w:t>lick here to enter text or N/A</w:t>
                </w:r>
              </w:sdtContent>
            </w:sdt>
          </w:p>
          <w:p w14:paraId="08BAE081" w14:textId="65BC42B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text w:multiLine="1"/>
              </w:sdtPr>
              <w:sdtEndPr/>
              <w:sdtContent>
                <w:r w:rsidR="006B13A5">
                  <w:rPr>
                    <w:rFonts w:ascii="Calibri" w:hAnsi="Calibri" w:cs="Times New Roman"/>
                    <w:sz w:val="24"/>
                    <w:szCs w:val="24"/>
                  </w:rPr>
                  <w:t>All software required is open source.</w:t>
                </w:r>
              </w:sdtContent>
            </w:sdt>
          </w:p>
          <w:p w14:paraId="044361D3" w14:textId="4A51FB98"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text w:multiLine="1"/>
              </w:sdtPr>
              <w:sdtEndPr/>
              <w:sdtContent>
                <w:r w:rsidR="006B13A5" w:rsidRPr="006B13A5">
                  <w:rPr>
                    <w:rFonts w:ascii="Calibri" w:hAnsi="Calibri" w:cs="Times New Roman"/>
                    <w:sz w:val="24"/>
                    <w:szCs w:val="24"/>
                  </w:rPr>
                  <w:t>Students will need access to a computer for assigned projects and homework</w:t>
                </w:r>
                <w:r w:rsidR="006B13A5">
                  <w:rPr>
                    <w:rFonts w:ascii="Calibri" w:hAnsi="Calibri" w:cs="Times New Roman"/>
                    <w:sz w:val="24"/>
                    <w:szCs w:val="24"/>
                  </w:rPr>
                  <w:t>.</w:t>
                </w:r>
              </w:sdtContent>
            </w:sdt>
          </w:p>
        </w:tc>
      </w:tr>
      <w:tr w:rsidR="00FB6CD4" w:rsidRPr="00382ECB" w14:paraId="0425B2BB"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04C4B7B3" w14:textId="77777777" w:rsidR="009A7939" w:rsidRPr="009A7939" w:rsidRDefault="009A7939" w:rsidP="00F36B03">
            <w:pPr>
              <w:spacing w:after="240"/>
              <w:contextualSpacing/>
              <w:rPr>
                <w:rFonts w:ascii="Calibri" w:hAnsi="Calibri" w:cs="Times New Roman"/>
                <w:b/>
                <w:sz w:val="12"/>
                <w:szCs w:val="12"/>
              </w:rPr>
            </w:pPr>
          </w:p>
          <w:p w14:paraId="09C7FBAA"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580E4D9F"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37C4B4B0"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sdtPr>
            <w:sdtEndPr/>
            <w:sdtContent>
              <w:p w14:paraId="10549B4F" w14:textId="306B7933" w:rsidR="00836AD6" w:rsidRDefault="006B13A5" w:rsidP="00F36B03">
                <w:pPr>
                  <w:spacing w:after="240"/>
                  <w:contextualSpacing/>
                  <w:rPr>
                    <w:rFonts w:ascii="Calibri" w:hAnsi="Calibri" w:cs="Times New Roman"/>
                    <w:sz w:val="24"/>
                    <w:szCs w:val="24"/>
                  </w:rPr>
                </w:pPr>
                <w:r w:rsidRPr="006B13A5">
                  <w:rPr>
                    <w:rFonts w:ascii="Calibri" w:hAnsi="Calibri" w:cs="Times New Roman"/>
                    <w:sz w:val="24"/>
                    <w:szCs w:val="24"/>
                  </w:rPr>
                  <w:t xml:space="preserve">Assessment cycle to be determined by the members of the department.  Students will be evaluated on the degree to which student learning outcomes are achieved.  Assessment instruments may be in the form of tests and/or programming projects.  </w:t>
                </w:r>
              </w:p>
            </w:sdtContent>
          </w:sdt>
          <w:p w14:paraId="18D6D13C" w14:textId="77777777" w:rsidR="009A7939" w:rsidRPr="001E6897" w:rsidRDefault="009A7939" w:rsidP="00F36B03">
            <w:pPr>
              <w:spacing w:after="240"/>
              <w:contextualSpacing/>
              <w:rPr>
                <w:rFonts w:ascii="Calibri" w:hAnsi="Calibri" w:cs="Times New Roman"/>
                <w:sz w:val="12"/>
                <w:szCs w:val="12"/>
              </w:rPr>
            </w:pPr>
          </w:p>
        </w:tc>
      </w:tr>
    </w:tbl>
    <w:p w14:paraId="354671CC" w14:textId="77777777" w:rsidR="001D3591" w:rsidRPr="00382ECB" w:rsidRDefault="001D3591" w:rsidP="00F36B03">
      <w:pPr>
        <w:spacing w:after="240"/>
        <w:contextualSpacing/>
        <w:rPr>
          <w:rFonts w:ascii="Calibri" w:hAnsi="Calibri" w:cs="Times New Roman"/>
          <w:sz w:val="24"/>
          <w:szCs w:val="24"/>
        </w:rPr>
      </w:pPr>
      <w:bookmarkStart w:id="0" w:name="_GoBack"/>
      <w:bookmarkEnd w:id="0"/>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241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8A23" w16cex:dateUtc="2021-11-23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241C5" w16cid:durableId="25468A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07D5B" w14:textId="77777777" w:rsidR="00563AF4" w:rsidRDefault="00563AF4" w:rsidP="00B13228">
      <w:pPr>
        <w:spacing w:after="0" w:line="240" w:lineRule="auto"/>
      </w:pPr>
      <w:r>
        <w:separator/>
      </w:r>
    </w:p>
  </w:endnote>
  <w:endnote w:type="continuationSeparator" w:id="0">
    <w:p w14:paraId="5FE118CD" w14:textId="77777777" w:rsidR="00563AF4" w:rsidRDefault="00563AF4"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3E3B9888" w14:textId="77777777" w:rsidR="00563AF4" w:rsidRDefault="00563AF4">
        <w:pPr>
          <w:pStyle w:val="Footer"/>
          <w:jc w:val="right"/>
        </w:pPr>
        <w:r>
          <w:fldChar w:fldCharType="begin"/>
        </w:r>
        <w:r>
          <w:instrText xml:space="preserve"> PAGE   \* MERGEFORMAT </w:instrText>
        </w:r>
        <w:r>
          <w:fldChar w:fldCharType="separate"/>
        </w:r>
        <w:r w:rsidR="00B20A8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53A5B" w14:textId="77777777" w:rsidR="00563AF4" w:rsidRDefault="00563AF4" w:rsidP="00B13228">
      <w:pPr>
        <w:spacing w:after="0" w:line="240" w:lineRule="auto"/>
      </w:pPr>
      <w:r>
        <w:separator/>
      </w:r>
    </w:p>
  </w:footnote>
  <w:footnote w:type="continuationSeparator" w:id="0">
    <w:p w14:paraId="7F37D7DE" w14:textId="77777777" w:rsidR="00563AF4" w:rsidRDefault="00563AF4"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C3B78" w14:textId="77777777" w:rsidR="00563AF4" w:rsidRDefault="00563AF4">
    <w:pPr>
      <w:pStyle w:val="Header"/>
    </w:pPr>
    <w:r>
      <w:rPr>
        <w:noProof/>
      </w:rPr>
      <mc:AlternateContent>
        <mc:Choice Requires="wps">
          <w:drawing>
            <wp:anchor distT="0" distB="0" distL="114300" distR="114300" simplePos="0" relativeHeight="251656192" behindDoc="1" locked="0" layoutInCell="0" allowOverlap="1" wp14:anchorId="2F853409" wp14:editId="242A18D5">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83FB25" w14:textId="77777777" w:rsidR="00563AF4" w:rsidRDefault="00563AF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1383FB25" w14:textId="77777777" w:rsidR="00563AF4" w:rsidRDefault="00563AF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2E062" w14:textId="77777777" w:rsidR="00563AF4" w:rsidRDefault="00563AF4" w:rsidP="00B13228">
    <w:pPr>
      <w:pStyle w:val="Header"/>
      <w:jc w:val="center"/>
    </w:pPr>
    <w:r>
      <w:rPr>
        <w:noProof/>
      </w:rPr>
      <mc:AlternateContent>
        <mc:Choice Requires="wps">
          <w:drawing>
            <wp:anchor distT="0" distB="0" distL="114300" distR="114300" simplePos="0" relativeHeight="251662336" behindDoc="1" locked="0" layoutInCell="0" allowOverlap="1" wp14:anchorId="7E077BDE" wp14:editId="0027E159">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2CC870" w14:textId="77777777" w:rsidR="00563AF4" w:rsidRDefault="00563AF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302CC870" w14:textId="77777777" w:rsidR="00563AF4" w:rsidRDefault="00563AF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077E" w14:textId="77777777" w:rsidR="00563AF4" w:rsidRDefault="00563AF4">
    <w:pPr>
      <w:pStyle w:val="Header"/>
    </w:pPr>
    <w:r>
      <w:rPr>
        <w:noProof/>
      </w:rPr>
      <mc:AlternateContent>
        <mc:Choice Requires="wps">
          <w:drawing>
            <wp:anchor distT="0" distB="0" distL="114300" distR="114300" simplePos="0" relativeHeight="251655168" behindDoc="1" locked="0" layoutInCell="0" allowOverlap="1" wp14:anchorId="14FCC3D0" wp14:editId="3FF0CA0C">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240156" w14:textId="77777777" w:rsidR="00563AF4" w:rsidRDefault="00563AF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74240156" w14:textId="77777777" w:rsidR="00563AF4" w:rsidRDefault="00563AF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80867"/>
    <w:multiLevelType w:val="hybridMultilevel"/>
    <w:tmpl w:val="A5D8CAEC"/>
    <w:lvl w:ilvl="0" w:tplc="04090019">
      <w:start w:val="1"/>
      <w:numFmt w:val="lowerLetter"/>
      <w:lvlText w:val="%1."/>
      <w:lvlJc w:val="left"/>
      <w:pPr>
        <w:ind w:left="2053" w:hanging="360"/>
      </w:pPr>
    </w:lvl>
    <w:lvl w:ilvl="1" w:tplc="BBD6ACF4">
      <w:start w:val="1"/>
      <w:numFmt w:val="decimal"/>
      <w:lvlText w:val="%2."/>
      <w:lvlJc w:val="left"/>
      <w:pPr>
        <w:ind w:left="2773" w:hanging="360"/>
      </w:pPr>
      <w:rPr>
        <w:rFonts w:hint="default"/>
      </w:rPr>
    </w:lvl>
    <w:lvl w:ilvl="2" w:tplc="0409001B" w:tentative="1">
      <w:start w:val="1"/>
      <w:numFmt w:val="lowerRoman"/>
      <w:lvlText w:val="%3."/>
      <w:lvlJc w:val="right"/>
      <w:pPr>
        <w:ind w:left="3493" w:hanging="180"/>
      </w:pPr>
    </w:lvl>
    <w:lvl w:ilvl="3" w:tplc="0409000F" w:tentative="1">
      <w:start w:val="1"/>
      <w:numFmt w:val="decimal"/>
      <w:lvlText w:val="%4."/>
      <w:lvlJc w:val="left"/>
      <w:pPr>
        <w:ind w:left="4213" w:hanging="360"/>
      </w:pPr>
    </w:lvl>
    <w:lvl w:ilvl="4" w:tplc="04090019" w:tentative="1">
      <w:start w:val="1"/>
      <w:numFmt w:val="lowerLetter"/>
      <w:lvlText w:val="%5."/>
      <w:lvlJc w:val="left"/>
      <w:pPr>
        <w:ind w:left="4933" w:hanging="360"/>
      </w:pPr>
    </w:lvl>
    <w:lvl w:ilvl="5" w:tplc="0409001B" w:tentative="1">
      <w:start w:val="1"/>
      <w:numFmt w:val="lowerRoman"/>
      <w:lvlText w:val="%6."/>
      <w:lvlJc w:val="right"/>
      <w:pPr>
        <w:ind w:left="5653" w:hanging="180"/>
      </w:pPr>
    </w:lvl>
    <w:lvl w:ilvl="6" w:tplc="0409000F" w:tentative="1">
      <w:start w:val="1"/>
      <w:numFmt w:val="decimal"/>
      <w:lvlText w:val="%7."/>
      <w:lvlJc w:val="left"/>
      <w:pPr>
        <w:ind w:left="6373" w:hanging="360"/>
      </w:pPr>
    </w:lvl>
    <w:lvl w:ilvl="7" w:tplc="04090019" w:tentative="1">
      <w:start w:val="1"/>
      <w:numFmt w:val="lowerLetter"/>
      <w:lvlText w:val="%8."/>
      <w:lvlJc w:val="left"/>
      <w:pPr>
        <w:ind w:left="7093" w:hanging="360"/>
      </w:pPr>
    </w:lvl>
    <w:lvl w:ilvl="8" w:tplc="0409001B" w:tentative="1">
      <w:start w:val="1"/>
      <w:numFmt w:val="lowerRoman"/>
      <w:lvlText w:val="%9."/>
      <w:lvlJc w:val="right"/>
      <w:pPr>
        <w:ind w:left="7813" w:hanging="180"/>
      </w:pPr>
    </w:lvl>
  </w:abstractNum>
  <w:abstractNum w:abstractNumId="8">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B95AB8"/>
    <w:multiLevelType w:val="hybridMultilevel"/>
    <w:tmpl w:val="89B2EB0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3">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0"/>
  </w:num>
  <w:num w:numId="4">
    <w:abstractNumId w:val="1"/>
  </w:num>
  <w:num w:numId="5">
    <w:abstractNumId w:val="5"/>
  </w:num>
  <w:num w:numId="6">
    <w:abstractNumId w:val="16"/>
  </w:num>
  <w:num w:numId="7">
    <w:abstractNumId w:val="17"/>
  </w:num>
  <w:num w:numId="8">
    <w:abstractNumId w:val="3"/>
  </w:num>
  <w:num w:numId="9">
    <w:abstractNumId w:val="8"/>
  </w:num>
  <w:num w:numId="10">
    <w:abstractNumId w:val="11"/>
  </w:num>
  <w:num w:numId="11">
    <w:abstractNumId w:val="6"/>
  </w:num>
  <w:num w:numId="12">
    <w:abstractNumId w:val="4"/>
  </w:num>
  <w:num w:numId="13">
    <w:abstractNumId w:val="9"/>
  </w:num>
  <w:num w:numId="14">
    <w:abstractNumId w:val="2"/>
  </w:num>
  <w:num w:numId="15">
    <w:abstractNumId w:val="14"/>
  </w:num>
  <w:num w:numId="16">
    <w:abstractNumId w:val="10"/>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96C"/>
    <w:rsid w:val="00002B68"/>
    <w:rsid w:val="00005B48"/>
    <w:rsid w:val="0000768C"/>
    <w:rsid w:val="00007D28"/>
    <w:rsid w:val="0001141D"/>
    <w:rsid w:val="00011600"/>
    <w:rsid w:val="00014613"/>
    <w:rsid w:val="00015D65"/>
    <w:rsid w:val="00031157"/>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16272"/>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14CE"/>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547EF"/>
    <w:rsid w:val="00356811"/>
    <w:rsid w:val="00357216"/>
    <w:rsid w:val="00357AFD"/>
    <w:rsid w:val="00363678"/>
    <w:rsid w:val="00364C5E"/>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4F7DA5"/>
    <w:rsid w:val="005010BC"/>
    <w:rsid w:val="00513272"/>
    <w:rsid w:val="00516EF1"/>
    <w:rsid w:val="00520CAE"/>
    <w:rsid w:val="005239B3"/>
    <w:rsid w:val="00530A38"/>
    <w:rsid w:val="005360BA"/>
    <w:rsid w:val="005374EF"/>
    <w:rsid w:val="00540AAD"/>
    <w:rsid w:val="00543923"/>
    <w:rsid w:val="00556F4D"/>
    <w:rsid w:val="005628F6"/>
    <w:rsid w:val="00563AF4"/>
    <w:rsid w:val="00563E9A"/>
    <w:rsid w:val="0056520B"/>
    <w:rsid w:val="005666E3"/>
    <w:rsid w:val="00566AD7"/>
    <w:rsid w:val="005708E8"/>
    <w:rsid w:val="00573194"/>
    <w:rsid w:val="0057435D"/>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4823"/>
    <w:rsid w:val="005F7E3F"/>
    <w:rsid w:val="00601A6A"/>
    <w:rsid w:val="0060465D"/>
    <w:rsid w:val="00604DCB"/>
    <w:rsid w:val="006051E9"/>
    <w:rsid w:val="0060592F"/>
    <w:rsid w:val="006104BD"/>
    <w:rsid w:val="00611649"/>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3F1B"/>
    <w:rsid w:val="006A5C8F"/>
    <w:rsid w:val="006A773A"/>
    <w:rsid w:val="006B13A5"/>
    <w:rsid w:val="006B18FC"/>
    <w:rsid w:val="006B6C71"/>
    <w:rsid w:val="006C0F45"/>
    <w:rsid w:val="006C5AB4"/>
    <w:rsid w:val="006D1FD7"/>
    <w:rsid w:val="006D34CA"/>
    <w:rsid w:val="006D46D9"/>
    <w:rsid w:val="006E0206"/>
    <w:rsid w:val="006E18ED"/>
    <w:rsid w:val="006F0949"/>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58EB"/>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56D0"/>
    <w:rsid w:val="008072D6"/>
    <w:rsid w:val="00811AD8"/>
    <w:rsid w:val="00816730"/>
    <w:rsid w:val="00816E23"/>
    <w:rsid w:val="008229AE"/>
    <w:rsid w:val="00832DBA"/>
    <w:rsid w:val="00836AD6"/>
    <w:rsid w:val="00837CA1"/>
    <w:rsid w:val="008509E6"/>
    <w:rsid w:val="00854CDC"/>
    <w:rsid w:val="00860576"/>
    <w:rsid w:val="00861D12"/>
    <w:rsid w:val="00874232"/>
    <w:rsid w:val="00883320"/>
    <w:rsid w:val="00883D63"/>
    <w:rsid w:val="008860DA"/>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4429"/>
    <w:rsid w:val="00935B2D"/>
    <w:rsid w:val="00936483"/>
    <w:rsid w:val="009372B2"/>
    <w:rsid w:val="009376A1"/>
    <w:rsid w:val="00944B89"/>
    <w:rsid w:val="00944F15"/>
    <w:rsid w:val="00945404"/>
    <w:rsid w:val="00945E17"/>
    <w:rsid w:val="00955608"/>
    <w:rsid w:val="00957514"/>
    <w:rsid w:val="00957EF2"/>
    <w:rsid w:val="009640F9"/>
    <w:rsid w:val="0096420F"/>
    <w:rsid w:val="00964B8C"/>
    <w:rsid w:val="00965D33"/>
    <w:rsid w:val="00966FDF"/>
    <w:rsid w:val="00971799"/>
    <w:rsid w:val="00974284"/>
    <w:rsid w:val="0098567B"/>
    <w:rsid w:val="00986D17"/>
    <w:rsid w:val="009873D3"/>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03AB4"/>
    <w:rsid w:val="00A07469"/>
    <w:rsid w:val="00A14602"/>
    <w:rsid w:val="00A156E5"/>
    <w:rsid w:val="00A17369"/>
    <w:rsid w:val="00A21101"/>
    <w:rsid w:val="00A32875"/>
    <w:rsid w:val="00A33A2B"/>
    <w:rsid w:val="00A35C8E"/>
    <w:rsid w:val="00A42846"/>
    <w:rsid w:val="00A43BF7"/>
    <w:rsid w:val="00A46035"/>
    <w:rsid w:val="00A53EA5"/>
    <w:rsid w:val="00A56092"/>
    <w:rsid w:val="00A56368"/>
    <w:rsid w:val="00A60DB4"/>
    <w:rsid w:val="00A720BB"/>
    <w:rsid w:val="00A775AE"/>
    <w:rsid w:val="00A84421"/>
    <w:rsid w:val="00A859C5"/>
    <w:rsid w:val="00A940D2"/>
    <w:rsid w:val="00A96747"/>
    <w:rsid w:val="00AA1250"/>
    <w:rsid w:val="00AA6787"/>
    <w:rsid w:val="00AB0EE3"/>
    <w:rsid w:val="00AB3100"/>
    <w:rsid w:val="00AB5A63"/>
    <w:rsid w:val="00AB7583"/>
    <w:rsid w:val="00AC6C4C"/>
    <w:rsid w:val="00AE0EDB"/>
    <w:rsid w:val="00AF0248"/>
    <w:rsid w:val="00AF0395"/>
    <w:rsid w:val="00AF11C1"/>
    <w:rsid w:val="00AF5B51"/>
    <w:rsid w:val="00AF60BD"/>
    <w:rsid w:val="00B00F4B"/>
    <w:rsid w:val="00B06C4F"/>
    <w:rsid w:val="00B13228"/>
    <w:rsid w:val="00B17B1B"/>
    <w:rsid w:val="00B20A87"/>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417A"/>
    <w:rsid w:val="00BE374A"/>
    <w:rsid w:val="00BE47A5"/>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E096C"/>
    <w:rsid w:val="00CF03C0"/>
    <w:rsid w:val="00CF7DBB"/>
    <w:rsid w:val="00D111E8"/>
    <w:rsid w:val="00D12CEA"/>
    <w:rsid w:val="00D13AC7"/>
    <w:rsid w:val="00D14C42"/>
    <w:rsid w:val="00D2769C"/>
    <w:rsid w:val="00D277D8"/>
    <w:rsid w:val="00D46E5C"/>
    <w:rsid w:val="00D559C1"/>
    <w:rsid w:val="00D615E9"/>
    <w:rsid w:val="00D62057"/>
    <w:rsid w:val="00D63437"/>
    <w:rsid w:val="00D63C8A"/>
    <w:rsid w:val="00D80BD2"/>
    <w:rsid w:val="00D8425D"/>
    <w:rsid w:val="00D853F4"/>
    <w:rsid w:val="00D85679"/>
    <w:rsid w:val="00D87C86"/>
    <w:rsid w:val="00D9232E"/>
    <w:rsid w:val="00D954F0"/>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21B45"/>
    <w:rsid w:val="00E21BB3"/>
    <w:rsid w:val="00E224D8"/>
    <w:rsid w:val="00E361B2"/>
    <w:rsid w:val="00E37A3A"/>
    <w:rsid w:val="00E4403D"/>
    <w:rsid w:val="00E45F8F"/>
    <w:rsid w:val="00E5084F"/>
    <w:rsid w:val="00E62093"/>
    <w:rsid w:val="00E62A87"/>
    <w:rsid w:val="00E63D35"/>
    <w:rsid w:val="00E66675"/>
    <w:rsid w:val="00E6741E"/>
    <w:rsid w:val="00E727D3"/>
    <w:rsid w:val="00E76186"/>
    <w:rsid w:val="00E83DA2"/>
    <w:rsid w:val="00E87FF9"/>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3375"/>
    <w:rsid w:val="00F93D76"/>
    <w:rsid w:val="00F95FDA"/>
    <w:rsid w:val="00FA1E62"/>
    <w:rsid w:val="00FA2FB5"/>
    <w:rsid w:val="00FA6737"/>
    <w:rsid w:val="00FB381D"/>
    <w:rsid w:val="00FB5385"/>
    <w:rsid w:val="00FB6CD4"/>
    <w:rsid w:val="00FC0743"/>
    <w:rsid w:val="00FC2293"/>
    <w:rsid w:val="00FC790C"/>
    <w:rsid w:val="00FD414A"/>
    <w:rsid w:val="00FD553E"/>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8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link w:val="BodyTextChar"/>
    <w:rsid w:val="007758EB"/>
    <w:pPr>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7758EB"/>
    <w:rPr>
      <w:rFonts w:ascii="Times New Roman" w:eastAsia="Times New Roman" w:hAnsi="Times New Roman" w:cs="Times New Roman"/>
      <w:color w:val="000000"/>
      <w:sz w:val="24"/>
      <w:szCs w:val="20"/>
    </w:rPr>
  </w:style>
  <w:style w:type="character" w:styleId="CommentReference">
    <w:name w:val="annotation reference"/>
    <w:rsid w:val="007758EB"/>
    <w:rPr>
      <w:sz w:val="16"/>
      <w:szCs w:val="16"/>
    </w:rPr>
  </w:style>
  <w:style w:type="paragraph" w:styleId="CommentText">
    <w:name w:val="annotation text"/>
    <w:basedOn w:val="Normal"/>
    <w:link w:val="CommentTextChar"/>
    <w:rsid w:val="007758E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7758E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link w:val="BodyTextChar"/>
    <w:rsid w:val="007758EB"/>
    <w:pPr>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7758EB"/>
    <w:rPr>
      <w:rFonts w:ascii="Times New Roman" w:eastAsia="Times New Roman" w:hAnsi="Times New Roman" w:cs="Times New Roman"/>
      <w:color w:val="000000"/>
      <w:sz w:val="24"/>
      <w:szCs w:val="20"/>
    </w:rPr>
  </w:style>
  <w:style w:type="character" w:styleId="CommentReference">
    <w:name w:val="annotation reference"/>
    <w:rsid w:val="007758EB"/>
    <w:rPr>
      <w:sz w:val="16"/>
      <w:szCs w:val="16"/>
    </w:rPr>
  </w:style>
  <w:style w:type="paragraph" w:styleId="CommentText">
    <w:name w:val="annotation text"/>
    <w:basedOn w:val="Normal"/>
    <w:link w:val="CommentTextChar"/>
    <w:rsid w:val="007758E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7758E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tmin\OneDrive\Documents\AAA%20CSC%20Coordination\Course%20Proposals\Course%20Proposal%20Form%2018-19(4.13.21).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EF8E4BBB40474C8C1A1532F3DC48F2"/>
        <w:category>
          <w:name w:val="General"/>
          <w:gallery w:val="placeholder"/>
        </w:category>
        <w:types>
          <w:type w:val="bbPlcHdr"/>
        </w:types>
        <w:behaviors>
          <w:behavior w:val="content"/>
        </w:behaviors>
        <w:guid w:val="{30A31213-E986-439D-9498-7924AB927A04}"/>
      </w:docPartPr>
      <w:docPartBody>
        <w:p w:rsidR="00000000" w:rsidRDefault="000E2E8B" w:rsidP="000E2E8B">
          <w:pPr>
            <w:pStyle w:val="ECEF8E4BBB40474C8C1A1532F3DC48F2"/>
          </w:pPr>
          <w:r w:rsidRPr="00EB44DD">
            <w:rPr>
              <w:rStyle w:val="PlaceholderText"/>
            </w:rPr>
            <w:t>C</w:t>
          </w:r>
          <w:r>
            <w:rPr>
              <w:rStyle w:val="PlaceholderText"/>
            </w:rPr>
            <w:t>lick here to select a month</w:t>
          </w:r>
          <w:r w:rsidRPr="00EB44DD">
            <w:rPr>
              <w:rStyle w:val="PlaceholderText"/>
            </w:rPr>
            <w:t>.</w:t>
          </w:r>
        </w:p>
      </w:docPartBody>
    </w:docPart>
    <w:docPart>
      <w:docPartPr>
        <w:name w:val="C50FF9F754E14B879D4F6E503D3BD007"/>
        <w:category>
          <w:name w:val="General"/>
          <w:gallery w:val="placeholder"/>
        </w:category>
        <w:types>
          <w:type w:val="bbPlcHdr"/>
        </w:types>
        <w:behaviors>
          <w:behavior w:val="content"/>
        </w:behaviors>
        <w:guid w:val="{F25669EF-D4C8-4F0B-8D5E-2EF7DD4BE233}"/>
      </w:docPartPr>
      <w:docPartBody>
        <w:p w:rsidR="00000000" w:rsidRDefault="000E2E8B" w:rsidP="000E2E8B">
          <w:pPr>
            <w:pStyle w:val="C50FF9F754E14B879D4F6E503D3BD007"/>
          </w:pPr>
          <w:r w:rsidRPr="00EB44DD">
            <w:rPr>
              <w:rStyle w:val="PlaceholderText"/>
            </w:rPr>
            <w:t>C</w:t>
          </w:r>
          <w:r>
            <w:rPr>
              <w:rStyle w:val="PlaceholderText"/>
            </w:rPr>
            <w:t>lick here to select a year</w:t>
          </w:r>
          <w:r w:rsidRPr="00EB44D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483"/>
    <w:rsid w:val="000E2E8B"/>
    <w:rsid w:val="005C1E63"/>
    <w:rsid w:val="0065787A"/>
    <w:rsid w:val="006D3AC0"/>
    <w:rsid w:val="00742483"/>
    <w:rsid w:val="007C69CE"/>
    <w:rsid w:val="00B75E57"/>
    <w:rsid w:val="00C3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E8B"/>
    <w:rPr>
      <w:color w:val="808080"/>
    </w:rPr>
  </w:style>
  <w:style w:type="paragraph" w:customStyle="1" w:styleId="5F220F1F7CA443C2B5F9A903EC87BF72">
    <w:name w:val="5F220F1F7CA443C2B5F9A903EC87BF72"/>
  </w:style>
  <w:style w:type="paragraph" w:customStyle="1" w:styleId="A5145EF14F3C4DD1A6098CF9CC2D1E16">
    <w:name w:val="A5145EF14F3C4DD1A6098CF9CC2D1E16"/>
  </w:style>
  <w:style w:type="paragraph" w:customStyle="1" w:styleId="97987DA65E7A4C20821686DE0CA4963F">
    <w:name w:val="97987DA65E7A4C20821686DE0CA4963F"/>
  </w:style>
  <w:style w:type="paragraph" w:customStyle="1" w:styleId="5932C7AAB32F41929F81AC7174E0250C">
    <w:name w:val="5932C7AAB32F41929F81AC7174E0250C"/>
  </w:style>
  <w:style w:type="paragraph" w:customStyle="1" w:styleId="F2700648DF504E8B851B05BD455E97E5">
    <w:name w:val="F2700648DF504E8B851B05BD455E97E5"/>
  </w:style>
  <w:style w:type="paragraph" w:customStyle="1" w:styleId="56ACA8C653CC49579C6E9A4C496C745B">
    <w:name w:val="56ACA8C653CC49579C6E9A4C496C745B"/>
  </w:style>
  <w:style w:type="paragraph" w:customStyle="1" w:styleId="D832949E487246E6BDF9F3F26D09F845">
    <w:name w:val="D832949E487246E6BDF9F3F26D09F845"/>
  </w:style>
  <w:style w:type="paragraph" w:customStyle="1" w:styleId="BBEDEFA30B2E4F328B26246966EC4D8F">
    <w:name w:val="BBEDEFA30B2E4F328B26246966EC4D8F"/>
  </w:style>
  <w:style w:type="paragraph" w:customStyle="1" w:styleId="A115E8CB11184A878C6FFC3984274BA1">
    <w:name w:val="A115E8CB11184A878C6FFC3984274BA1"/>
  </w:style>
  <w:style w:type="paragraph" w:customStyle="1" w:styleId="9E34A8B5A7A24255A34B415805E7CA9C">
    <w:name w:val="9E34A8B5A7A24255A34B415805E7CA9C"/>
  </w:style>
  <w:style w:type="paragraph" w:customStyle="1" w:styleId="5C0174707D874168A8C0AA5334E99521">
    <w:name w:val="5C0174707D874168A8C0AA5334E99521"/>
  </w:style>
  <w:style w:type="paragraph" w:customStyle="1" w:styleId="A2961C1D017746CC9D58BA06CF0046A1">
    <w:name w:val="A2961C1D017746CC9D58BA06CF0046A1"/>
  </w:style>
  <w:style w:type="paragraph" w:customStyle="1" w:styleId="A9A9741CC07D4CD193ACB6A0F9787BCD">
    <w:name w:val="A9A9741CC07D4CD193ACB6A0F9787BCD"/>
  </w:style>
  <w:style w:type="paragraph" w:customStyle="1" w:styleId="954049C65BE649A2B92767F4937CD6F9">
    <w:name w:val="954049C65BE649A2B92767F4937CD6F9"/>
  </w:style>
  <w:style w:type="paragraph" w:customStyle="1" w:styleId="177BFF60B80A4355B6410C0A27BD7796">
    <w:name w:val="177BFF60B80A4355B6410C0A27BD7796"/>
  </w:style>
  <w:style w:type="paragraph" w:customStyle="1" w:styleId="053514F08E1D48198D3304F0ED421DC6">
    <w:name w:val="053514F08E1D48198D3304F0ED421DC6"/>
  </w:style>
  <w:style w:type="paragraph" w:customStyle="1" w:styleId="7A41D084AE8C4DA3AB1F1C47A994CC68">
    <w:name w:val="7A41D084AE8C4DA3AB1F1C47A994CC68"/>
  </w:style>
  <w:style w:type="paragraph" w:customStyle="1" w:styleId="C2AB2BEC0B7C4CEFAF43B6C746FBA1B2">
    <w:name w:val="C2AB2BEC0B7C4CEFAF43B6C746FBA1B2"/>
  </w:style>
  <w:style w:type="paragraph" w:customStyle="1" w:styleId="C0E6879936394D51AECC76F4A328B6AE">
    <w:name w:val="C0E6879936394D51AECC76F4A328B6AE"/>
  </w:style>
  <w:style w:type="paragraph" w:customStyle="1" w:styleId="21047F9A15B24FEE9B3D9C4CD3A44D4B">
    <w:name w:val="21047F9A15B24FEE9B3D9C4CD3A44D4B"/>
  </w:style>
  <w:style w:type="paragraph" w:customStyle="1" w:styleId="696AE817B8DC404590CF8B7C0CF66AA6">
    <w:name w:val="696AE817B8DC404590CF8B7C0CF66AA6"/>
  </w:style>
  <w:style w:type="paragraph" w:customStyle="1" w:styleId="90AAC733022B4920B5CDBC3A28AFBFA3">
    <w:name w:val="90AAC733022B4920B5CDBC3A28AFBFA3"/>
  </w:style>
  <w:style w:type="paragraph" w:customStyle="1" w:styleId="47C9F832C7DD4F168F9D3420B02F5B39">
    <w:name w:val="47C9F832C7DD4F168F9D3420B02F5B39"/>
  </w:style>
  <w:style w:type="paragraph" w:customStyle="1" w:styleId="D39264CE41F94444AFBFDD5C503E43D4">
    <w:name w:val="D39264CE41F94444AFBFDD5C503E43D4"/>
  </w:style>
  <w:style w:type="paragraph" w:customStyle="1" w:styleId="97A2CF82820E42B8B2E3C3D382C55CC7">
    <w:name w:val="97A2CF82820E42B8B2E3C3D382C55CC7"/>
  </w:style>
  <w:style w:type="paragraph" w:customStyle="1" w:styleId="7D3C17C78876425DAE3E013541F8C487">
    <w:name w:val="7D3C17C78876425DAE3E013541F8C487"/>
  </w:style>
  <w:style w:type="paragraph" w:customStyle="1" w:styleId="DDAA70D168C54DF4BB1EA93FB576734B">
    <w:name w:val="DDAA70D168C54DF4BB1EA93FB576734B"/>
  </w:style>
  <w:style w:type="paragraph" w:customStyle="1" w:styleId="1F1470186A9C47E5BBC691252C3E1A04">
    <w:name w:val="1F1470186A9C47E5BBC691252C3E1A04"/>
  </w:style>
  <w:style w:type="paragraph" w:customStyle="1" w:styleId="FC8F1E5E641E43CC90513429F9FE8A1D">
    <w:name w:val="FC8F1E5E641E43CC90513429F9FE8A1D"/>
  </w:style>
  <w:style w:type="paragraph" w:customStyle="1" w:styleId="B1745BD2225046029E6EE4681ABFC1BF">
    <w:name w:val="B1745BD2225046029E6EE4681ABFC1BF"/>
  </w:style>
  <w:style w:type="paragraph" w:customStyle="1" w:styleId="B7C31351ED824A2C86FB202EF73516FB">
    <w:name w:val="B7C31351ED824A2C86FB202EF73516FB"/>
  </w:style>
  <w:style w:type="paragraph" w:customStyle="1" w:styleId="0B457E8920BE4ABEA227AECA0925B69F">
    <w:name w:val="0B457E8920BE4ABEA227AECA0925B69F"/>
  </w:style>
  <w:style w:type="paragraph" w:customStyle="1" w:styleId="3825FB15F49E4100A33C1DA22F110EC2">
    <w:name w:val="3825FB15F49E4100A33C1DA22F110EC2"/>
  </w:style>
  <w:style w:type="paragraph" w:customStyle="1" w:styleId="1FDF7046BEC749D5B0D6426244B52B93">
    <w:name w:val="1FDF7046BEC749D5B0D6426244B52B93"/>
  </w:style>
  <w:style w:type="paragraph" w:customStyle="1" w:styleId="399FFD4364E549C6B764A4EF3EC37759">
    <w:name w:val="399FFD4364E549C6B764A4EF3EC37759"/>
  </w:style>
  <w:style w:type="paragraph" w:customStyle="1" w:styleId="A0C28EF4E2AF4281810385D9ADEBEBCE">
    <w:name w:val="A0C28EF4E2AF4281810385D9ADEBEBCE"/>
  </w:style>
  <w:style w:type="paragraph" w:customStyle="1" w:styleId="FBE1B8D00EBB494E86D3DABBAD32A4DD">
    <w:name w:val="FBE1B8D00EBB494E86D3DABBAD32A4DD"/>
  </w:style>
  <w:style w:type="paragraph" w:customStyle="1" w:styleId="2DBF63A3CBAC4AE2B57B6401902BAAF1">
    <w:name w:val="2DBF63A3CBAC4AE2B57B6401902BAAF1"/>
  </w:style>
  <w:style w:type="paragraph" w:customStyle="1" w:styleId="A3133F39ADD541029AADA04ED7438A93">
    <w:name w:val="A3133F39ADD541029AADA04ED7438A93"/>
  </w:style>
  <w:style w:type="paragraph" w:customStyle="1" w:styleId="71C6D2925C014DDBBA03B23BD85102B3">
    <w:name w:val="71C6D2925C014DDBBA03B23BD85102B3"/>
  </w:style>
  <w:style w:type="paragraph" w:customStyle="1" w:styleId="C739AEDFE6964F06BA63386C4D698399">
    <w:name w:val="C739AEDFE6964F06BA63386C4D698399"/>
  </w:style>
  <w:style w:type="paragraph" w:customStyle="1" w:styleId="EB38301F9E034C29A96EF323B9B8DEBF">
    <w:name w:val="EB38301F9E034C29A96EF323B9B8DEBF"/>
  </w:style>
  <w:style w:type="paragraph" w:customStyle="1" w:styleId="E3FFE60248844DD09ED8FC054926654B">
    <w:name w:val="E3FFE60248844DD09ED8FC054926654B"/>
  </w:style>
  <w:style w:type="paragraph" w:customStyle="1" w:styleId="139374D017324FB3B23A8240E69EBB58">
    <w:name w:val="139374D017324FB3B23A8240E69EBB58"/>
  </w:style>
  <w:style w:type="paragraph" w:customStyle="1" w:styleId="0E8BC9743BD94F7CAA5A7CE2522D49E0">
    <w:name w:val="0E8BC9743BD94F7CAA5A7CE2522D49E0"/>
  </w:style>
  <w:style w:type="paragraph" w:customStyle="1" w:styleId="5E995D1031394440841D60A04228CBA6">
    <w:name w:val="5E995D1031394440841D60A04228CBA6"/>
  </w:style>
  <w:style w:type="paragraph" w:customStyle="1" w:styleId="E5E58B0A9D9E4166A29C09DFC2223307">
    <w:name w:val="E5E58B0A9D9E4166A29C09DFC2223307"/>
  </w:style>
  <w:style w:type="paragraph" w:customStyle="1" w:styleId="D5013BAF5DBE40EABAAC5967A18D1E4F">
    <w:name w:val="D5013BAF5DBE40EABAAC5967A18D1E4F"/>
  </w:style>
  <w:style w:type="paragraph" w:customStyle="1" w:styleId="00B49D8CBCCD443996AD742D7CC52B89">
    <w:name w:val="00B49D8CBCCD443996AD742D7CC52B89"/>
  </w:style>
  <w:style w:type="paragraph" w:customStyle="1" w:styleId="C25353FFC5DF4074BD3E86C2A307FCBE">
    <w:name w:val="C25353FFC5DF4074BD3E86C2A307FCBE"/>
  </w:style>
  <w:style w:type="paragraph" w:customStyle="1" w:styleId="7BBBD537F872482F9E398636F603AFFA">
    <w:name w:val="7BBBD537F872482F9E398636F603AFFA"/>
  </w:style>
  <w:style w:type="paragraph" w:customStyle="1" w:styleId="E83ABFF58045407EB97E3E235113DFF6">
    <w:name w:val="E83ABFF58045407EB97E3E235113DFF6"/>
  </w:style>
  <w:style w:type="paragraph" w:customStyle="1" w:styleId="2D7E958E15864630B1D28F392778BD3E">
    <w:name w:val="2D7E958E15864630B1D28F392778BD3E"/>
  </w:style>
  <w:style w:type="paragraph" w:customStyle="1" w:styleId="F318B7C9C2D74DBBA56ADC9E25EE4030">
    <w:name w:val="F318B7C9C2D74DBBA56ADC9E25EE4030"/>
  </w:style>
  <w:style w:type="paragraph" w:customStyle="1" w:styleId="7DB0CFFA7BE84535A299AE5E1CAE0435">
    <w:name w:val="7DB0CFFA7BE84535A299AE5E1CAE0435"/>
  </w:style>
  <w:style w:type="paragraph" w:customStyle="1" w:styleId="7E8D5B5302B74AFC96D459C62F4B6EBC">
    <w:name w:val="7E8D5B5302B74AFC96D459C62F4B6EBC"/>
  </w:style>
  <w:style w:type="paragraph" w:customStyle="1" w:styleId="6F190892C19D4F60A8FE226318C7BE85">
    <w:name w:val="6F190892C19D4F60A8FE226318C7BE85"/>
  </w:style>
  <w:style w:type="paragraph" w:customStyle="1" w:styleId="9F40F7C51BDC4464BF17EBCB002EE4E0">
    <w:name w:val="9F40F7C51BDC4464BF17EBCB002EE4E0"/>
  </w:style>
  <w:style w:type="paragraph" w:customStyle="1" w:styleId="B6C130567A81465B851E8F52F88AACAF">
    <w:name w:val="B6C130567A81465B851E8F52F88AACAF"/>
  </w:style>
  <w:style w:type="paragraph" w:customStyle="1" w:styleId="C91E691F560C40F2B5304359B85D5B8D">
    <w:name w:val="C91E691F560C40F2B5304359B85D5B8D"/>
  </w:style>
  <w:style w:type="paragraph" w:customStyle="1" w:styleId="E42D2205EA454C4ABE73E46999ADDBBA">
    <w:name w:val="E42D2205EA454C4ABE73E46999ADDBBA"/>
  </w:style>
  <w:style w:type="paragraph" w:customStyle="1" w:styleId="26CDD929E10D49A78755089822299B9C">
    <w:name w:val="26CDD929E10D49A78755089822299B9C"/>
  </w:style>
  <w:style w:type="paragraph" w:customStyle="1" w:styleId="2BBEFE9D89BD4CE7AB89B010643C6A2A">
    <w:name w:val="2BBEFE9D89BD4CE7AB89B010643C6A2A"/>
  </w:style>
  <w:style w:type="paragraph" w:customStyle="1" w:styleId="AA0071FC91C843478C781BCCF86D13B9">
    <w:name w:val="AA0071FC91C843478C781BCCF86D13B9"/>
  </w:style>
  <w:style w:type="paragraph" w:customStyle="1" w:styleId="C24226955DC1433EB3B6725BD052B7DA">
    <w:name w:val="C24226955DC1433EB3B6725BD052B7DA"/>
  </w:style>
  <w:style w:type="paragraph" w:customStyle="1" w:styleId="65CAD0924DCB4B1BB397DD1E187C9298">
    <w:name w:val="65CAD0924DCB4B1BB397DD1E187C9298"/>
  </w:style>
  <w:style w:type="paragraph" w:customStyle="1" w:styleId="EFB0FDB6DC1F49F88DCEB026C248A5BC">
    <w:name w:val="EFB0FDB6DC1F49F88DCEB026C248A5BC"/>
  </w:style>
  <w:style w:type="paragraph" w:customStyle="1" w:styleId="649E8AE3BB314D1793AC9EF7728FBF3D">
    <w:name w:val="649E8AE3BB314D1793AC9EF7728FBF3D"/>
  </w:style>
  <w:style w:type="paragraph" w:customStyle="1" w:styleId="125127B68B6143DEA8C7873F5C7905FB">
    <w:name w:val="125127B68B6143DEA8C7873F5C7905FB"/>
  </w:style>
  <w:style w:type="paragraph" w:customStyle="1" w:styleId="EAE94DEB833346008FB5731A3825A2C8">
    <w:name w:val="EAE94DEB833346008FB5731A3825A2C8"/>
  </w:style>
  <w:style w:type="paragraph" w:customStyle="1" w:styleId="5AF2832F2FFC40FEB9E1E8BD3C8D70BA">
    <w:name w:val="5AF2832F2FFC40FEB9E1E8BD3C8D70BA"/>
  </w:style>
  <w:style w:type="paragraph" w:customStyle="1" w:styleId="5B027444AEBF491C8A28BF5902D93623">
    <w:name w:val="5B027444AEBF491C8A28BF5902D93623"/>
  </w:style>
  <w:style w:type="paragraph" w:customStyle="1" w:styleId="23AC1C31D52F4584BAF6841994DCA8FC">
    <w:name w:val="23AC1C31D52F4584BAF6841994DCA8FC"/>
  </w:style>
  <w:style w:type="paragraph" w:customStyle="1" w:styleId="5BE509DB0B0E4DA39BB11AE91C8AB6F2">
    <w:name w:val="5BE509DB0B0E4DA39BB11AE91C8AB6F2"/>
  </w:style>
  <w:style w:type="paragraph" w:customStyle="1" w:styleId="2EE02930D11742DA9758BF7439514F3D">
    <w:name w:val="2EE02930D11742DA9758BF7439514F3D"/>
  </w:style>
  <w:style w:type="paragraph" w:customStyle="1" w:styleId="EE6D6D33BF724EB89C062A1DE01572C8">
    <w:name w:val="EE6D6D33BF724EB89C062A1DE01572C8"/>
  </w:style>
  <w:style w:type="paragraph" w:customStyle="1" w:styleId="999088792C584856AF53EC80872C2B66">
    <w:name w:val="999088792C584856AF53EC80872C2B66"/>
  </w:style>
  <w:style w:type="paragraph" w:customStyle="1" w:styleId="185024EF84514314B60CD85DC819FBB7">
    <w:name w:val="185024EF84514314B60CD85DC819FBB7"/>
  </w:style>
  <w:style w:type="paragraph" w:customStyle="1" w:styleId="0C956E1F6BC5497787CA99EBE9A4A07F">
    <w:name w:val="0C956E1F6BC5497787CA99EBE9A4A07F"/>
  </w:style>
  <w:style w:type="paragraph" w:customStyle="1" w:styleId="5473B00685DF4FEEBD3CC1660A2F3F3C">
    <w:name w:val="5473B00685DF4FEEBD3CC1660A2F3F3C"/>
  </w:style>
  <w:style w:type="paragraph" w:customStyle="1" w:styleId="2BCF9CF951D24F56AEA2AE53C6252A91">
    <w:name w:val="2BCF9CF951D24F56AEA2AE53C6252A91"/>
  </w:style>
  <w:style w:type="paragraph" w:customStyle="1" w:styleId="7ABC89DDDC384DEFAC6DC6F18BB83C81">
    <w:name w:val="7ABC89DDDC384DEFAC6DC6F18BB83C81"/>
  </w:style>
  <w:style w:type="paragraph" w:customStyle="1" w:styleId="C5B09A3FE5604C4CA711FAA27E253162">
    <w:name w:val="C5B09A3FE5604C4CA711FAA27E253162"/>
  </w:style>
  <w:style w:type="paragraph" w:customStyle="1" w:styleId="CC5F3E52D5A040E8B6CAA143F5951B59">
    <w:name w:val="CC5F3E52D5A040E8B6CAA143F5951B59"/>
  </w:style>
  <w:style w:type="paragraph" w:customStyle="1" w:styleId="7763A41A1B9B43ABA187034FE50CBC17">
    <w:name w:val="7763A41A1B9B43ABA187034FE50CBC17"/>
  </w:style>
  <w:style w:type="paragraph" w:customStyle="1" w:styleId="24F881BF193A4914B9EE590B93D92CFC">
    <w:name w:val="24F881BF193A4914B9EE590B93D92CFC"/>
  </w:style>
  <w:style w:type="paragraph" w:customStyle="1" w:styleId="97F379A10D20400E995A75F7FA3B9519">
    <w:name w:val="97F379A10D20400E995A75F7FA3B9519"/>
  </w:style>
  <w:style w:type="paragraph" w:customStyle="1" w:styleId="057715CC0DBB43148222A2C6CCFCF400">
    <w:name w:val="057715CC0DBB43148222A2C6CCFCF400"/>
  </w:style>
  <w:style w:type="paragraph" w:customStyle="1" w:styleId="0AA97EECFDA24C5599AF26FCB695B62E">
    <w:name w:val="0AA97EECFDA24C5599AF26FCB695B62E"/>
  </w:style>
  <w:style w:type="paragraph" w:customStyle="1" w:styleId="437E7ED4BA314FC58042BE487DCB4873">
    <w:name w:val="437E7ED4BA314FC58042BE487DCB4873"/>
  </w:style>
  <w:style w:type="paragraph" w:customStyle="1" w:styleId="937BCED4857B40ABA43D2ED40296C352">
    <w:name w:val="937BCED4857B40ABA43D2ED40296C352"/>
  </w:style>
  <w:style w:type="paragraph" w:customStyle="1" w:styleId="2696C4BD5FF74D35B65C1BBF19CE7BAB">
    <w:name w:val="2696C4BD5FF74D35B65C1BBF19CE7BAB"/>
  </w:style>
  <w:style w:type="paragraph" w:customStyle="1" w:styleId="A2BD1FD3CB71450F905A74B592887F51">
    <w:name w:val="A2BD1FD3CB71450F905A74B592887F51"/>
  </w:style>
  <w:style w:type="paragraph" w:customStyle="1" w:styleId="F29F352CEE1546A6804018B91BC7051F">
    <w:name w:val="F29F352CEE1546A6804018B91BC7051F"/>
  </w:style>
  <w:style w:type="paragraph" w:customStyle="1" w:styleId="104FFEFFE05142698E68E9067E02B3C8">
    <w:name w:val="104FFEFFE05142698E68E9067E02B3C8"/>
  </w:style>
  <w:style w:type="paragraph" w:customStyle="1" w:styleId="BD64D937F14043AEB748A9DAA9584ABA">
    <w:name w:val="BD64D937F14043AEB748A9DAA9584ABA"/>
  </w:style>
  <w:style w:type="paragraph" w:customStyle="1" w:styleId="168D1443D6B24F9A9B5F49504B7F1D98">
    <w:name w:val="168D1443D6B24F9A9B5F49504B7F1D98"/>
  </w:style>
  <w:style w:type="paragraph" w:customStyle="1" w:styleId="2BBC74508485411FA70F97AEA2E8365A">
    <w:name w:val="2BBC74508485411FA70F97AEA2E8365A"/>
  </w:style>
  <w:style w:type="paragraph" w:customStyle="1" w:styleId="B5C2D97BDBAD4D3591D5C768BF7CF94E">
    <w:name w:val="B5C2D97BDBAD4D3591D5C768BF7CF94E"/>
  </w:style>
  <w:style w:type="paragraph" w:customStyle="1" w:styleId="C3F677983D99402980EFEB0ED875BE0E">
    <w:name w:val="C3F677983D99402980EFEB0ED875BE0E"/>
  </w:style>
  <w:style w:type="paragraph" w:customStyle="1" w:styleId="69FDBBECA3CE4B8D86011900FCE2BC8B">
    <w:name w:val="69FDBBECA3CE4B8D86011900FCE2BC8B"/>
  </w:style>
  <w:style w:type="paragraph" w:customStyle="1" w:styleId="19F3B6785B2A4D02A2A46A458B817A96">
    <w:name w:val="19F3B6785B2A4D02A2A46A458B817A96"/>
  </w:style>
  <w:style w:type="paragraph" w:customStyle="1" w:styleId="9FDA4FFFBC414B0F8E31948B4EF72FD9">
    <w:name w:val="9FDA4FFFBC414B0F8E31948B4EF72FD9"/>
  </w:style>
  <w:style w:type="paragraph" w:customStyle="1" w:styleId="D17AA338578945028B05763123C1358E">
    <w:name w:val="D17AA338578945028B05763123C1358E"/>
  </w:style>
  <w:style w:type="paragraph" w:customStyle="1" w:styleId="96BD4B49622F4175ADC60DDFF0238C13">
    <w:name w:val="96BD4B49622F4175ADC60DDFF0238C13"/>
  </w:style>
  <w:style w:type="paragraph" w:customStyle="1" w:styleId="495EFF8A4AF04DD0B1DA9B8AAE0863DC">
    <w:name w:val="495EFF8A4AF04DD0B1DA9B8AAE0863DC"/>
  </w:style>
  <w:style w:type="paragraph" w:customStyle="1" w:styleId="400A4D4A28C24967A2A0CF384F683FBC">
    <w:name w:val="400A4D4A28C24967A2A0CF384F683FBC"/>
  </w:style>
  <w:style w:type="paragraph" w:customStyle="1" w:styleId="97A11A4EE57240BCB00B83FAA1722C62">
    <w:name w:val="97A11A4EE57240BCB00B83FAA1722C62"/>
  </w:style>
  <w:style w:type="paragraph" w:customStyle="1" w:styleId="F852F5CDDF1C44F181113DAA80710B06">
    <w:name w:val="F852F5CDDF1C44F181113DAA80710B06"/>
  </w:style>
  <w:style w:type="paragraph" w:customStyle="1" w:styleId="6D798EA8E75448429D57A3E4113E515A">
    <w:name w:val="6D798EA8E75448429D57A3E4113E515A"/>
  </w:style>
  <w:style w:type="paragraph" w:customStyle="1" w:styleId="030E101ACCA540308BBEC7853B1C41B7">
    <w:name w:val="030E101ACCA540308BBEC7853B1C41B7"/>
  </w:style>
  <w:style w:type="paragraph" w:customStyle="1" w:styleId="4EDED837D6704CA789F3532377974A10">
    <w:name w:val="4EDED837D6704CA789F3532377974A10"/>
  </w:style>
  <w:style w:type="paragraph" w:customStyle="1" w:styleId="ABA932E8A13E42088046152C40B1F5E0">
    <w:name w:val="ABA932E8A13E42088046152C40B1F5E0"/>
  </w:style>
  <w:style w:type="paragraph" w:customStyle="1" w:styleId="C732DD404C4A4684A85CED4F08D9B17A">
    <w:name w:val="C732DD404C4A4684A85CED4F08D9B17A"/>
  </w:style>
  <w:style w:type="paragraph" w:customStyle="1" w:styleId="B89D6AF1D34E4C7DBDB7DD250FB6A74F">
    <w:name w:val="B89D6AF1D34E4C7DBDB7DD250FB6A74F"/>
  </w:style>
  <w:style w:type="paragraph" w:customStyle="1" w:styleId="F1C5BF308F2747E3B703607C47657D71">
    <w:name w:val="F1C5BF308F2747E3B703607C47657D71"/>
  </w:style>
  <w:style w:type="paragraph" w:customStyle="1" w:styleId="939261E5AE3E41A7AF371D03AAF205A1">
    <w:name w:val="939261E5AE3E41A7AF371D03AAF205A1"/>
  </w:style>
  <w:style w:type="paragraph" w:customStyle="1" w:styleId="2EE6604A940845D599E069278CD9E298">
    <w:name w:val="2EE6604A940845D599E069278CD9E298"/>
  </w:style>
  <w:style w:type="paragraph" w:customStyle="1" w:styleId="AACD0D9CC48F4E9EBBA48D6476B78349">
    <w:name w:val="AACD0D9CC48F4E9EBBA48D6476B78349"/>
  </w:style>
  <w:style w:type="paragraph" w:customStyle="1" w:styleId="DFFFDA5E726E4100B28D4DAEA57B3A65">
    <w:name w:val="DFFFDA5E726E4100B28D4DAEA57B3A65"/>
  </w:style>
  <w:style w:type="paragraph" w:customStyle="1" w:styleId="D233BD62C9514B449D568AC6EB83748D">
    <w:name w:val="D233BD62C9514B449D568AC6EB83748D"/>
  </w:style>
  <w:style w:type="paragraph" w:customStyle="1" w:styleId="EA99C4CCB24E4B7E9A5512DB7DBB7C10">
    <w:name w:val="EA99C4CCB24E4B7E9A5512DB7DBB7C10"/>
  </w:style>
  <w:style w:type="paragraph" w:customStyle="1" w:styleId="0513897D0A04409D89DA4AEC78A2DDFE">
    <w:name w:val="0513897D0A04409D89DA4AEC78A2DDFE"/>
  </w:style>
  <w:style w:type="paragraph" w:customStyle="1" w:styleId="98145E720C7E44C0A781553023234EBA">
    <w:name w:val="98145E720C7E44C0A781553023234EBA"/>
  </w:style>
  <w:style w:type="paragraph" w:customStyle="1" w:styleId="582839924A5A4C19A6B8F2EB8B271051">
    <w:name w:val="582839924A5A4C19A6B8F2EB8B271051"/>
  </w:style>
  <w:style w:type="paragraph" w:customStyle="1" w:styleId="33E061F251AF467CA9A5290819B78F97">
    <w:name w:val="33E061F251AF467CA9A5290819B78F97"/>
  </w:style>
  <w:style w:type="paragraph" w:customStyle="1" w:styleId="F41AB6E17FD949C8A8A44659BC8ED272">
    <w:name w:val="F41AB6E17FD949C8A8A44659BC8ED272"/>
  </w:style>
  <w:style w:type="paragraph" w:customStyle="1" w:styleId="416D3C88B08A439EA1A203C27E2EB759">
    <w:name w:val="416D3C88B08A439EA1A203C27E2EB759"/>
  </w:style>
  <w:style w:type="paragraph" w:customStyle="1" w:styleId="5170C8A48FAC43A58A8506F7A7126978">
    <w:name w:val="5170C8A48FAC43A58A8506F7A7126978"/>
  </w:style>
  <w:style w:type="paragraph" w:customStyle="1" w:styleId="27EBD0044911410989F57EF7E4679F6B">
    <w:name w:val="27EBD0044911410989F57EF7E4679F6B"/>
  </w:style>
  <w:style w:type="paragraph" w:customStyle="1" w:styleId="0639557FEC8E4DECBBC00FFEA8EADC8D">
    <w:name w:val="0639557FEC8E4DECBBC00FFEA8EADC8D"/>
  </w:style>
  <w:style w:type="paragraph" w:customStyle="1" w:styleId="D73299749A9F44D490A0DF4A5165DC23">
    <w:name w:val="D73299749A9F44D490A0DF4A5165DC23"/>
  </w:style>
  <w:style w:type="paragraph" w:customStyle="1" w:styleId="A5E18DC22D6243D09D85C01E97888711">
    <w:name w:val="A5E18DC22D6243D09D85C01E97888711"/>
  </w:style>
  <w:style w:type="paragraph" w:customStyle="1" w:styleId="E77B81698CDA48C4AB52A5DBFB71DF8D">
    <w:name w:val="E77B81698CDA48C4AB52A5DBFB71DF8D"/>
  </w:style>
  <w:style w:type="paragraph" w:customStyle="1" w:styleId="CA7AA927779D40CEA170645646A6D7B7">
    <w:name w:val="CA7AA927779D40CEA170645646A6D7B7"/>
  </w:style>
  <w:style w:type="paragraph" w:customStyle="1" w:styleId="B35CE6D24DCC4E319A0E5DED49B0B3D4">
    <w:name w:val="B35CE6D24DCC4E319A0E5DED49B0B3D4"/>
  </w:style>
  <w:style w:type="paragraph" w:customStyle="1" w:styleId="D638221AC15A4C0AB3CACA08B69C8B66">
    <w:name w:val="D638221AC15A4C0AB3CACA08B69C8B66"/>
  </w:style>
  <w:style w:type="paragraph" w:customStyle="1" w:styleId="8A0F227359DC4B5C97AB6B3C62E85801">
    <w:name w:val="8A0F227359DC4B5C97AB6B3C62E85801"/>
  </w:style>
  <w:style w:type="paragraph" w:customStyle="1" w:styleId="E9C5F3AAE2ED4B2FB4434560BDC267CD">
    <w:name w:val="E9C5F3AAE2ED4B2FB4434560BDC267CD"/>
  </w:style>
  <w:style w:type="paragraph" w:customStyle="1" w:styleId="E6E2ECBC26EB4D61A0DE1243DF7470E1">
    <w:name w:val="E6E2ECBC26EB4D61A0DE1243DF7470E1"/>
  </w:style>
  <w:style w:type="paragraph" w:customStyle="1" w:styleId="AEB219121C4D4471A99F9FB871DC7BA1">
    <w:name w:val="AEB219121C4D4471A99F9FB871DC7BA1"/>
    <w:rsid w:val="00742483"/>
  </w:style>
  <w:style w:type="paragraph" w:customStyle="1" w:styleId="DC985690353A41DCBE156EFC7B9DB4D9">
    <w:name w:val="DC985690353A41DCBE156EFC7B9DB4D9"/>
    <w:rsid w:val="00742483"/>
  </w:style>
  <w:style w:type="paragraph" w:customStyle="1" w:styleId="A9D6D9C947154A9788B7F1BAE0EF4F28">
    <w:name w:val="A9D6D9C947154A9788B7F1BAE0EF4F28"/>
    <w:rsid w:val="00742483"/>
  </w:style>
  <w:style w:type="paragraph" w:customStyle="1" w:styleId="A115E8CB11184A878C6FFC3984274BA11">
    <w:name w:val="A115E8CB11184A878C6FFC3984274BA11"/>
    <w:rsid w:val="006D3AC0"/>
    <w:pPr>
      <w:spacing w:after="200" w:line="276" w:lineRule="auto"/>
    </w:pPr>
    <w:rPr>
      <w:rFonts w:eastAsiaTheme="minorHAnsi"/>
    </w:rPr>
  </w:style>
  <w:style w:type="paragraph" w:customStyle="1" w:styleId="1F1470186A9C47E5BBC691252C3E1A041">
    <w:name w:val="1F1470186A9C47E5BBC691252C3E1A041"/>
    <w:rsid w:val="006D3AC0"/>
    <w:pPr>
      <w:spacing w:after="200" w:line="276" w:lineRule="auto"/>
    </w:pPr>
    <w:rPr>
      <w:rFonts w:eastAsiaTheme="minorHAnsi"/>
    </w:rPr>
  </w:style>
  <w:style w:type="paragraph" w:customStyle="1" w:styleId="FC8F1E5E641E43CC90513429F9FE8A1D1">
    <w:name w:val="FC8F1E5E641E43CC90513429F9FE8A1D1"/>
    <w:rsid w:val="006D3AC0"/>
    <w:pPr>
      <w:spacing w:after="200" w:line="276" w:lineRule="auto"/>
    </w:pPr>
    <w:rPr>
      <w:rFonts w:eastAsiaTheme="minorHAnsi"/>
    </w:rPr>
  </w:style>
  <w:style w:type="paragraph" w:customStyle="1" w:styleId="3825FB15F49E4100A33C1DA22F110EC21">
    <w:name w:val="3825FB15F49E4100A33C1DA22F110EC21"/>
    <w:rsid w:val="006D3AC0"/>
    <w:pPr>
      <w:spacing w:after="200" w:line="276" w:lineRule="auto"/>
    </w:pPr>
    <w:rPr>
      <w:rFonts w:eastAsiaTheme="minorHAnsi"/>
    </w:rPr>
  </w:style>
  <w:style w:type="paragraph" w:customStyle="1" w:styleId="399FFD4364E549C6B764A4EF3EC377591">
    <w:name w:val="399FFD4364E549C6B764A4EF3EC377591"/>
    <w:rsid w:val="006D3AC0"/>
    <w:pPr>
      <w:spacing w:after="200" w:line="276" w:lineRule="auto"/>
    </w:pPr>
    <w:rPr>
      <w:rFonts w:eastAsiaTheme="minorHAnsi"/>
    </w:rPr>
  </w:style>
  <w:style w:type="paragraph" w:customStyle="1" w:styleId="E42D2205EA454C4ABE73E46999ADDBBA1">
    <w:name w:val="E42D2205EA454C4ABE73E46999ADDBBA1"/>
    <w:rsid w:val="006D3AC0"/>
    <w:pPr>
      <w:spacing w:after="200" w:line="276" w:lineRule="auto"/>
      <w:ind w:left="720"/>
      <w:contextualSpacing/>
    </w:pPr>
    <w:rPr>
      <w:rFonts w:eastAsiaTheme="minorHAnsi"/>
    </w:rPr>
  </w:style>
  <w:style w:type="paragraph" w:customStyle="1" w:styleId="2BBEFE9D89BD4CE7AB89B010643C6A2A1">
    <w:name w:val="2BBEFE9D89BD4CE7AB89B010643C6A2A1"/>
    <w:rsid w:val="006D3AC0"/>
    <w:pPr>
      <w:spacing w:after="200" w:line="276" w:lineRule="auto"/>
      <w:ind w:left="720"/>
      <w:contextualSpacing/>
    </w:pPr>
    <w:rPr>
      <w:rFonts w:eastAsiaTheme="minorHAnsi"/>
    </w:rPr>
  </w:style>
  <w:style w:type="paragraph" w:customStyle="1" w:styleId="AA0071FC91C843478C781BCCF86D13B91">
    <w:name w:val="AA0071FC91C843478C781BCCF86D13B91"/>
    <w:rsid w:val="006D3AC0"/>
    <w:pPr>
      <w:spacing w:after="200" w:line="276" w:lineRule="auto"/>
      <w:ind w:left="720"/>
      <w:contextualSpacing/>
    </w:pPr>
    <w:rPr>
      <w:rFonts w:eastAsiaTheme="minorHAnsi"/>
    </w:rPr>
  </w:style>
  <w:style w:type="paragraph" w:customStyle="1" w:styleId="C24226955DC1433EB3B6725BD052B7DA1">
    <w:name w:val="C24226955DC1433EB3B6725BD052B7DA1"/>
    <w:rsid w:val="006D3AC0"/>
    <w:pPr>
      <w:spacing w:after="200" w:line="276" w:lineRule="auto"/>
      <w:ind w:left="720"/>
      <w:contextualSpacing/>
    </w:pPr>
    <w:rPr>
      <w:rFonts w:eastAsiaTheme="minorHAnsi"/>
    </w:rPr>
  </w:style>
  <w:style w:type="paragraph" w:customStyle="1" w:styleId="65CAD0924DCB4B1BB397DD1E187C92981">
    <w:name w:val="65CAD0924DCB4B1BB397DD1E187C92981"/>
    <w:rsid w:val="006D3AC0"/>
    <w:pPr>
      <w:spacing w:after="200" w:line="276" w:lineRule="auto"/>
      <w:ind w:left="720"/>
      <w:contextualSpacing/>
    </w:pPr>
    <w:rPr>
      <w:rFonts w:eastAsiaTheme="minorHAnsi"/>
    </w:rPr>
  </w:style>
  <w:style w:type="paragraph" w:customStyle="1" w:styleId="B89D6AF1D34E4C7DBDB7DD250FB6A74F1">
    <w:name w:val="B89D6AF1D34E4C7DBDB7DD250FB6A74F1"/>
    <w:rsid w:val="006D3AC0"/>
    <w:pPr>
      <w:spacing w:after="200" w:line="276" w:lineRule="auto"/>
    </w:pPr>
    <w:rPr>
      <w:rFonts w:eastAsiaTheme="minorHAnsi"/>
    </w:rPr>
  </w:style>
  <w:style w:type="paragraph" w:customStyle="1" w:styleId="F1C5BF308F2747E3B703607C47657D711">
    <w:name w:val="F1C5BF308F2747E3B703607C47657D711"/>
    <w:rsid w:val="006D3AC0"/>
    <w:pPr>
      <w:spacing w:after="200" w:line="276" w:lineRule="auto"/>
    </w:pPr>
    <w:rPr>
      <w:rFonts w:eastAsiaTheme="minorHAnsi"/>
    </w:rPr>
  </w:style>
  <w:style w:type="paragraph" w:customStyle="1" w:styleId="939261E5AE3E41A7AF371D03AAF205A11">
    <w:name w:val="939261E5AE3E41A7AF371D03AAF205A11"/>
    <w:rsid w:val="006D3AC0"/>
    <w:pPr>
      <w:spacing w:after="200" w:line="276" w:lineRule="auto"/>
    </w:pPr>
    <w:rPr>
      <w:rFonts w:eastAsiaTheme="minorHAnsi"/>
    </w:rPr>
  </w:style>
  <w:style w:type="paragraph" w:customStyle="1" w:styleId="2EE6604A940845D599E069278CD9E2981">
    <w:name w:val="2EE6604A940845D599E069278CD9E2981"/>
    <w:rsid w:val="006D3AC0"/>
    <w:pPr>
      <w:spacing w:after="200" w:line="276" w:lineRule="auto"/>
    </w:pPr>
    <w:rPr>
      <w:rFonts w:eastAsiaTheme="minorHAnsi"/>
    </w:rPr>
  </w:style>
  <w:style w:type="paragraph" w:customStyle="1" w:styleId="AACD0D9CC48F4E9EBBA48D6476B783491">
    <w:name w:val="AACD0D9CC48F4E9EBBA48D6476B783491"/>
    <w:rsid w:val="006D3AC0"/>
    <w:pPr>
      <w:spacing w:after="200" w:line="276" w:lineRule="auto"/>
    </w:pPr>
    <w:rPr>
      <w:rFonts w:eastAsiaTheme="minorHAnsi"/>
    </w:rPr>
  </w:style>
  <w:style w:type="paragraph" w:customStyle="1" w:styleId="DFFFDA5E726E4100B28D4DAEA57B3A651">
    <w:name w:val="DFFFDA5E726E4100B28D4DAEA57B3A651"/>
    <w:rsid w:val="006D3AC0"/>
    <w:pPr>
      <w:spacing w:after="200" w:line="276" w:lineRule="auto"/>
    </w:pPr>
    <w:rPr>
      <w:rFonts w:eastAsiaTheme="minorHAnsi"/>
    </w:rPr>
  </w:style>
  <w:style w:type="paragraph" w:customStyle="1" w:styleId="D233BD62C9514B449D568AC6EB83748D1">
    <w:name w:val="D233BD62C9514B449D568AC6EB83748D1"/>
    <w:rsid w:val="006D3AC0"/>
    <w:pPr>
      <w:spacing w:after="200" w:line="276" w:lineRule="auto"/>
    </w:pPr>
    <w:rPr>
      <w:rFonts w:eastAsiaTheme="minorHAnsi"/>
    </w:rPr>
  </w:style>
  <w:style w:type="paragraph" w:customStyle="1" w:styleId="EA99C4CCB24E4B7E9A5512DB7DBB7C101">
    <w:name w:val="EA99C4CCB24E4B7E9A5512DB7DBB7C101"/>
    <w:rsid w:val="006D3AC0"/>
    <w:pPr>
      <w:spacing w:after="200" w:line="276" w:lineRule="auto"/>
    </w:pPr>
    <w:rPr>
      <w:rFonts w:eastAsiaTheme="minorHAnsi"/>
    </w:rPr>
  </w:style>
  <w:style w:type="paragraph" w:customStyle="1" w:styleId="294BA04FE7DD4E7F98931FBB05A8DF47">
    <w:name w:val="294BA04FE7DD4E7F98931FBB05A8DF47"/>
    <w:rsid w:val="006D3AC0"/>
    <w:pPr>
      <w:spacing w:after="200" w:line="276" w:lineRule="auto"/>
    </w:pPr>
    <w:rPr>
      <w:rFonts w:eastAsiaTheme="minorHAnsi"/>
    </w:rPr>
  </w:style>
  <w:style w:type="paragraph" w:customStyle="1" w:styleId="0DFD3F0DEB7641C39BD501C7E671B3C4">
    <w:name w:val="0DFD3F0DEB7641C39BD501C7E671B3C4"/>
    <w:rsid w:val="006D3AC0"/>
    <w:pPr>
      <w:spacing w:after="200" w:line="276" w:lineRule="auto"/>
    </w:pPr>
    <w:rPr>
      <w:rFonts w:eastAsiaTheme="minorHAnsi"/>
    </w:rPr>
  </w:style>
  <w:style w:type="paragraph" w:customStyle="1" w:styleId="E02A4109876A4CC9B45FAF5E85C91439">
    <w:name w:val="E02A4109876A4CC9B45FAF5E85C91439"/>
    <w:rsid w:val="006D3AC0"/>
    <w:pPr>
      <w:spacing w:after="200" w:line="276" w:lineRule="auto"/>
    </w:pPr>
    <w:rPr>
      <w:rFonts w:eastAsiaTheme="minorHAnsi"/>
    </w:rPr>
  </w:style>
  <w:style w:type="paragraph" w:customStyle="1" w:styleId="32F1CBE8A94B4D348AB8439BD2CF5160">
    <w:name w:val="32F1CBE8A94B4D348AB8439BD2CF5160"/>
    <w:rsid w:val="006D3AC0"/>
    <w:pPr>
      <w:spacing w:after="200" w:line="276" w:lineRule="auto"/>
    </w:pPr>
    <w:rPr>
      <w:rFonts w:eastAsiaTheme="minorHAnsi"/>
    </w:rPr>
  </w:style>
  <w:style w:type="paragraph" w:customStyle="1" w:styleId="94B3FC7B97B64C059988991474A43375">
    <w:name w:val="94B3FC7B97B64C059988991474A43375"/>
    <w:rsid w:val="006D3AC0"/>
    <w:pPr>
      <w:spacing w:after="200" w:line="276" w:lineRule="auto"/>
    </w:pPr>
    <w:rPr>
      <w:rFonts w:eastAsiaTheme="minorHAnsi"/>
    </w:rPr>
  </w:style>
  <w:style w:type="paragraph" w:customStyle="1" w:styleId="07BE2D8815314573A6297CD051226F13">
    <w:name w:val="07BE2D8815314573A6297CD051226F13"/>
    <w:rsid w:val="006D3AC0"/>
    <w:pPr>
      <w:spacing w:after="200" w:line="276" w:lineRule="auto"/>
    </w:pPr>
    <w:rPr>
      <w:rFonts w:eastAsiaTheme="minorHAnsi"/>
    </w:rPr>
  </w:style>
  <w:style w:type="paragraph" w:customStyle="1" w:styleId="BA590D1306244183B0D3ED326332BCB9">
    <w:name w:val="BA590D1306244183B0D3ED326332BCB9"/>
    <w:rsid w:val="006D3AC0"/>
    <w:pPr>
      <w:spacing w:after="200" w:line="276" w:lineRule="auto"/>
    </w:pPr>
    <w:rPr>
      <w:rFonts w:eastAsiaTheme="minorHAnsi"/>
    </w:rPr>
  </w:style>
  <w:style w:type="paragraph" w:customStyle="1" w:styleId="40784EAD9EB84A228093C235C5BE08BA">
    <w:name w:val="40784EAD9EB84A228093C235C5BE08BA"/>
    <w:rsid w:val="006D3AC0"/>
    <w:pPr>
      <w:spacing w:after="200" w:line="276" w:lineRule="auto"/>
    </w:pPr>
    <w:rPr>
      <w:rFonts w:eastAsiaTheme="minorHAnsi"/>
    </w:rPr>
  </w:style>
  <w:style w:type="paragraph" w:customStyle="1" w:styleId="A0A6A0D8F91943DFA8FC5AB76EFD22D0">
    <w:name w:val="A0A6A0D8F91943DFA8FC5AB76EFD22D0"/>
    <w:rsid w:val="006D3AC0"/>
    <w:pPr>
      <w:spacing w:after="200" w:line="276" w:lineRule="auto"/>
    </w:pPr>
    <w:rPr>
      <w:rFonts w:eastAsiaTheme="minorHAnsi"/>
    </w:rPr>
  </w:style>
  <w:style w:type="paragraph" w:customStyle="1" w:styleId="E67EC72F6598403B9909BC23B9B44E67">
    <w:name w:val="E67EC72F6598403B9909BC23B9B44E67"/>
    <w:rsid w:val="006D3AC0"/>
    <w:pPr>
      <w:spacing w:after="200" w:line="276" w:lineRule="auto"/>
    </w:pPr>
    <w:rPr>
      <w:rFonts w:eastAsiaTheme="minorHAnsi"/>
    </w:rPr>
  </w:style>
  <w:style w:type="paragraph" w:customStyle="1" w:styleId="A877696F7CFA4073BC07C6D3A30F3C82">
    <w:name w:val="A877696F7CFA4073BC07C6D3A30F3C82"/>
    <w:rsid w:val="006D3AC0"/>
    <w:pPr>
      <w:spacing w:after="200" w:line="276" w:lineRule="auto"/>
    </w:pPr>
    <w:rPr>
      <w:rFonts w:eastAsiaTheme="minorHAnsi"/>
    </w:rPr>
  </w:style>
  <w:style w:type="paragraph" w:customStyle="1" w:styleId="A780FA8C5BD84E79AE710335932DA77B">
    <w:name w:val="A780FA8C5BD84E79AE710335932DA77B"/>
    <w:rsid w:val="006D3AC0"/>
    <w:pPr>
      <w:spacing w:after="200" w:line="276" w:lineRule="auto"/>
    </w:pPr>
    <w:rPr>
      <w:rFonts w:eastAsiaTheme="minorHAnsi"/>
    </w:rPr>
  </w:style>
  <w:style w:type="paragraph" w:customStyle="1" w:styleId="52FC1483A632491ABB650639E6063C07">
    <w:name w:val="52FC1483A632491ABB650639E6063C07"/>
    <w:rsid w:val="006D3AC0"/>
    <w:pPr>
      <w:spacing w:after="200" w:line="276" w:lineRule="auto"/>
    </w:pPr>
    <w:rPr>
      <w:rFonts w:eastAsiaTheme="minorHAnsi"/>
    </w:rPr>
  </w:style>
  <w:style w:type="paragraph" w:customStyle="1" w:styleId="52799FA26ADC443B8D1A26DAA1F44041">
    <w:name w:val="52799FA26ADC443B8D1A26DAA1F44041"/>
    <w:rsid w:val="006D3AC0"/>
    <w:pPr>
      <w:spacing w:after="200" w:line="276" w:lineRule="auto"/>
    </w:pPr>
    <w:rPr>
      <w:rFonts w:eastAsiaTheme="minorHAnsi"/>
    </w:rPr>
  </w:style>
  <w:style w:type="paragraph" w:customStyle="1" w:styleId="95D7F33722074C5A8EA1A736464FC841">
    <w:name w:val="95D7F33722074C5A8EA1A736464FC841"/>
    <w:rsid w:val="006D3AC0"/>
    <w:pPr>
      <w:spacing w:after="200" w:line="276" w:lineRule="auto"/>
    </w:pPr>
    <w:rPr>
      <w:rFonts w:eastAsiaTheme="minorHAnsi"/>
    </w:rPr>
  </w:style>
  <w:style w:type="paragraph" w:customStyle="1" w:styleId="B908438DB9374EF5A3E8E2A7A4137B10">
    <w:name w:val="B908438DB9374EF5A3E8E2A7A4137B10"/>
    <w:rsid w:val="006D3AC0"/>
    <w:pPr>
      <w:spacing w:after="200" w:line="276" w:lineRule="auto"/>
    </w:pPr>
    <w:rPr>
      <w:rFonts w:eastAsiaTheme="minorHAnsi"/>
    </w:rPr>
  </w:style>
  <w:style w:type="paragraph" w:customStyle="1" w:styleId="CF1104A0647C4D27AE5D1E229728BDF3">
    <w:name w:val="CF1104A0647C4D27AE5D1E229728BDF3"/>
    <w:rsid w:val="006D3AC0"/>
    <w:pPr>
      <w:spacing w:after="200" w:line="276" w:lineRule="auto"/>
    </w:pPr>
    <w:rPr>
      <w:rFonts w:eastAsiaTheme="minorHAnsi"/>
    </w:rPr>
  </w:style>
  <w:style w:type="paragraph" w:customStyle="1" w:styleId="ECEF8E4BBB40474C8C1A1532F3DC48F2">
    <w:name w:val="ECEF8E4BBB40474C8C1A1532F3DC48F2"/>
    <w:rsid w:val="000E2E8B"/>
    <w:pPr>
      <w:spacing w:after="200" w:line="276" w:lineRule="auto"/>
    </w:pPr>
    <w:rPr>
      <w:rFonts w:eastAsiaTheme="minorHAnsi"/>
    </w:rPr>
  </w:style>
  <w:style w:type="paragraph" w:customStyle="1" w:styleId="C50FF9F754E14B879D4F6E503D3BD007">
    <w:name w:val="C50FF9F754E14B879D4F6E503D3BD007"/>
    <w:rsid w:val="000E2E8B"/>
    <w:pPr>
      <w:spacing w:after="200" w:line="276" w:lineRule="auto"/>
    </w:pPr>
    <w:rPr>
      <w:rFonts w:eastAsiaTheme="minorHAnsi"/>
    </w:rPr>
  </w:style>
  <w:style w:type="paragraph" w:customStyle="1" w:styleId="76C45313B227487AA7B84D538725B655">
    <w:name w:val="76C45313B227487AA7B84D538725B655"/>
    <w:rsid w:val="000E2E8B"/>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E8B"/>
    <w:rPr>
      <w:color w:val="808080"/>
    </w:rPr>
  </w:style>
  <w:style w:type="paragraph" w:customStyle="1" w:styleId="5F220F1F7CA443C2B5F9A903EC87BF72">
    <w:name w:val="5F220F1F7CA443C2B5F9A903EC87BF72"/>
  </w:style>
  <w:style w:type="paragraph" w:customStyle="1" w:styleId="A5145EF14F3C4DD1A6098CF9CC2D1E16">
    <w:name w:val="A5145EF14F3C4DD1A6098CF9CC2D1E16"/>
  </w:style>
  <w:style w:type="paragraph" w:customStyle="1" w:styleId="97987DA65E7A4C20821686DE0CA4963F">
    <w:name w:val="97987DA65E7A4C20821686DE0CA4963F"/>
  </w:style>
  <w:style w:type="paragraph" w:customStyle="1" w:styleId="5932C7AAB32F41929F81AC7174E0250C">
    <w:name w:val="5932C7AAB32F41929F81AC7174E0250C"/>
  </w:style>
  <w:style w:type="paragraph" w:customStyle="1" w:styleId="F2700648DF504E8B851B05BD455E97E5">
    <w:name w:val="F2700648DF504E8B851B05BD455E97E5"/>
  </w:style>
  <w:style w:type="paragraph" w:customStyle="1" w:styleId="56ACA8C653CC49579C6E9A4C496C745B">
    <w:name w:val="56ACA8C653CC49579C6E9A4C496C745B"/>
  </w:style>
  <w:style w:type="paragraph" w:customStyle="1" w:styleId="D832949E487246E6BDF9F3F26D09F845">
    <w:name w:val="D832949E487246E6BDF9F3F26D09F845"/>
  </w:style>
  <w:style w:type="paragraph" w:customStyle="1" w:styleId="BBEDEFA30B2E4F328B26246966EC4D8F">
    <w:name w:val="BBEDEFA30B2E4F328B26246966EC4D8F"/>
  </w:style>
  <w:style w:type="paragraph" w:customStyle="1" w:styleId="A115E8CB11184A878C6FFC3984274BA1">
    <w:name w:val="A115E8CB11184A878C6FFC3984274BA1"/>
  </w:style>
  <w:style w:type="paragraph" w:customStyle="1" w:styleId="9E34A8B5A7A24255A34B415805E7CA9C">
    <w:name w:val="9E34A8B5A7A24255A34B415805E7CA9C"/>
  </w:style>
  <w:style w:type="paragraph" w:customStyle="1" w:styleId="5C0174707D874168A8C0AA5334E99521">
    <w:name w:val="5C0174707D874168A8C0AA5334E99521"/>
  </w:style>
  <w:style w:type="paragraph" w:customStyle="1" w:styleId="A2961C1D017746CC9D58BA06CF0046A1">
    <w:name w:val="A2961C1D017746CC9D58BA06CF0046A1"/>
  </w:style>
  <w:style w:type="paragraph" w:customStyle="1" w:styleId="A9A9741CC07D4CD193ACB6A0F9787BCD">
    <w:name w:val="A9A9741CC07D4CD193ACB6A0F9787BCD"/>
  </w:style>
  <w:style w:type="paragraph" w:customStyle="1" w:styleId="954049C65BE649A2B92767F4937CD6F9">
    <w:name w:val="954049C65BE649A2B92767F4937CD6F9"/>
  </w:style>
  <w:style w:type="paragraph" w:customStyle="1" w:styleId="177BFF60B80A4355B6410C0A27BD7796">
    <w:name w:val="177BFF60B80A4355B6410C0A27BD7796"/>
  </w:style>
  <w:style w:type="paragraph" w:customStyle="1" w:styleId="053514F08E1D48198D3304F0ED421DC6">
    <w:name w:val="053514F08E1D48198D3304F0ED421DC6"/>
  </w:style>
  <w:style w:type="paragraph" w:customStyle="1" w:styleId="7A41D084AE8C4DA3AB1F1C47A994CC68">
    <w:name w:val="7A41D084AE8C4DA3AB1F1C47A994CC68"/>
  </w:style>
  <w:style w:type="paragraph" w:customStyle="1" w:styleId="C2AB2BEC0B7C4CEFAF43B6C746FBA1B2">
    <w:name w:val="C2AB2BEC0B7C4CEFAF43B6C746FBA1B2"/>
  </w:style>
  <w:style w:type="paragraph" w:customStyle="1" w:styleId="C0E6879936394D51AECC76F4A328B6AE">
    <w:name w:val="C0E6879936394D51AECC76F4A328B6AE"/>
  </w:style>
  <w:style w:type="paragraph" w:customStyle="1" w:styleId="21047F9A15B24FEE9B3D9C4CD3A44D4B">
    <w:name w:val="21047F9A15B24FEE9B3D9C4CD3A44D4B"/>
  </w:style>
  <w:style w:type="paragraph" w:customStyle="1" w:styleId="696AE817B8DC404590CF8B7C0CF66AA6">
    <w:name w:val="696AE817B8DC404590CF8B7C0CF66AA6"/>
  </w:style>
  <w:style w:type="paragraph" w:customStyle="1" w:styleId="90AAC733022B4920B5CDBC3A28AFBFA3">
    <w:name w:val="90AAC733022B4920B5CDBC3A28AFBFA3"/>
  </w:style>
  <w:style w:type="paragraph" w:customStyle="1" w:styleId="47C9F832C7DD4F168F9D3420B02F5B39">
    <w:name w:val="47C9F832C7DD4F168F9D3420B02F5B39"/>
  </w:style>
  <w:style w:type="paragraph" w:customStyle="1" w:styleId="D39264CE41F94444AFBFDD5C503E43D4">
    <w:name w:val="D39264CE41F94444AFBFDD5C503E43D4"/>
  </w:style>
  <w:style w:type="paragraph" w:customStyle="1" w:styleId="97A2CF82820E42B8B2E3C3D382C55CC7">
    <w:name w:val="97A2CF82820E42B8B2E3C3D382C55CC7"/>
  </w:style>
  <w:style w:type="paragraph" w:customStyle="1" w:styleId="7D3C17C78876425DAE3E013541F8C487">
    <w:name w:val="7D3C17C78876425DAE3E013541F8C487"/>
  </w:style>
  <w:style w:type="paragraph" w:customStyle="1" w:styleId="DDAA70D168C54DF4BB1EA93FB576734B">
    <w:name w:val="DDAA70D168C54DF4BB1EA93FB576734B"/>
  </w:style>
  <w:style w:type="paragraph" w:customStyle="1" w:styleId="1F1470186A9C47E5BBC691252C3E1A04">
    <w:name w:val="1F1470186A9C47E5BBC691252C3E1A04"/>
  </w:style>
  <w:style w:type="paragraph" w:customStyle="1" w:styleId="FC8F1E5E641E43CC90513429F9FE8A1D">
    <w:name w:val="FC8F1E5E641E43CC90513429F9FE8A1D"/>
  </w:style>
  <w:style w:type="paragraph" w:customStyle="1" w:styleId="B1745BD2225046029E6EE4681ABFC1BF">
    <w:name w:val="B1745BD2225046029E6EE4681ABFC1BF"/>
  </w:style>
  <w:style w:type="paragraph" w:customStyle="1" w:styleId="B7C31351ED824A2C86FB202EF73516FB">
    <w:name w:val="B7C31351ED824A2C86FB202EF73516FB"/>
  </w:style>
  <w:style w:type="paragraph" w:customStyle="1" w:styleId="0B457E8920BE4ABEA227AECA0925B69F">
    <w:name w:val="0B457E8920BE4ABEA227AECA0925B69F"/>
  </w:style>
  <w:style w:type="paragraph" w:customStyle="1" w:styleId="3825FB15F49E4100A33C1DA22F110EC2">
    <w:name w:val="3825FB15F49E4100A33C1DA22F110EC2"/>
  </w:style>
  <w:style w:type="paragraph" w:customStyle="1" w:styleId="1FDF7046BEC749D5B0D6426244B52B93">
    <w:name w:val="1FDF7046BEC749D5B0D6426244B52B93"/>
  </w:style>
  <w:style w:type="paragraph" w:customStyle="1" w:styleId="399FFD4364E549C6B764A4EF3EC37759">
    <w:name w:val="399FFD4364E549C6B764A4EF3EC37759"/>
  </w:style>
  <w:style w:type="paragraph" w:customStyle="1" w:styleId="A0C28EF4E2AF4281810385D9ADEBEBCE">
    <w:name w:val="A0C28EF4E2AF4281810385D9ADEBEBCE"/>
  </w:style>
  <w:style w:type="paragraph" w:customStyle="1" w:styleId="FBE1B8D00EBB494E86D3DABBAD32A4DD">
    <w:name w:val="FBE1B8D00EBB494E86D3DABBAD32A4DD"/>
  </w:style>
  <w:style w:type="paragraph" w:customStyle="1" w:styleId="2DBF63A3CBAC4AE2B57B6401902BAAF1">
    <w:name w:val="2DBF63A3CBAC4AE2B57B6401902BAAF1"/>
  </w:style>
  <w:style w:type="paragraph" w:customStyle="1" w:styleId="A3133F39ADD541029AADA04ED7438A93">
    <w:name w:val="A3133F39ADD541029AADA04ED7438A93"/>
  </w:style>
  <w:style w:type="paragraph" w:customStyle="1" w:styleId="71C6D2925C014DDBBA03B23BD85102B3">
    <w:name w:val="71C6D2925C014DDBBA03B23BD85102B3"/>
  </w:style>
  <w:style w:type="paragraph" w:customStyle="1" w:styleId="C739AEDFE6964F06BA63386C4D698399">
    <w:name w:val="C739AEDFE6964F06BA63386C4D698399"/>
  </w:style>
  <w:style w:type="paragraph" w:customStyle="1" w:styleId="EB38301F9E034C29A96EF323B9B8DEBF">
    <w:name w:val="EB38301F9E034C29A96EF323B9B8DEBF"/>
  </w:style>
  <w:style w:type="paragraph" w:customStyle="1" w:styleId="E3FFE60248844DD09ED8FC054926654B">
    <w:name w:val="E3FFE60248844DD09ED8FC054926654B"/>
  </w:style>
  <w:style w:type="paragraph" w:customStyle="1" w:styleId="139374D017324FB3B23A8240E69EBB58">
    <w:name w:val="139374D017324FB3B23A8240E69EBB58"/>
  </w:style>
  <w:style w:type="paragraph" w:customStyle="1" w:styleId="0E8BC9743BD94F7CAA5A7CE2522D49E0">
    <w:name w:val="0E8BC9743BD94F7CAA5A7CE2522D49E0"/>
  </w:style>
  <w:style w:type="paragraph" w:customStyle="1" w:styleId="5E995D1031394440841D60A04228CBA6">
    <w:name w:val="5E995D1031394440841D60A04228CBA6"/>
  </w:style>
  <w:style w:type="paragraph" w:customStyle="1" w:styleId="E5E58B0A9D9E4166A29C09DFC2223307">
    <w:name w:val="E5E58B0A9D9E4166A29C09DFC2223307"/>
  </w:style>
  <w:style w:type="paragraph" w:customStyle="1" w:styleId="D5013BAF5DBE40EABAAC5967A18D1E4F">
    <w:name w:val="D5013BAF5DBE40EABAAC5967A18D1E4F"/>
  </w:style>
  <w:style w:type="paragraph" w:customStyle="1" w:styleId="00B49D8CBCCD443996AD742D7CC52B89">
    <w:name w:val="00B49D8CBCCD443996AD742D7CC52B89"/>
  </w:style>
  <w:style w:type="paragraph" w:customStyle="1" w:styleId="C25353FFC5DF4074BD3E86C2A307FCBE">
    <w:name w:val="C25353FFC5DF4074BD3E86C2A307FCBE"/>
  </w:style>
  <w:style w:type="paragraph" w:customStyle="1" w:styleId="7BBBD537F872482F9E398636F603AFFA">
    <w:name w:val="7BBBD537F872482F9E398636F603AFFA"/>
  </w:style>
  <w:style w:type="paragraph" w:customStyle="1" w:styleId="E83ABFF58045407EB97E3E235113DFF6">
    <w:name w:val="E83ABFF58045407EB97E3E235113DFF6"/>
  </w:style>
  <w:style w:type="paragraph" w:customStyle="1" w:styleId="2D7E958E15864630B1D28F392778BD3E">
    <w:name w:val="2D7E958E15864630B1D28F392778BD3E"/>
  </w:style>
  <w:style w:type="paragraph" w:customStyle="1" w:styleId="F318B7C9C2D74DBBA56ADC9E25EE4030">
    <w:name w:val="F318B7C9C2D74DBBA56ADC9E25EE4030"/>
  </w:style>
  <w:style w:type="paragraph" w:customStyle="1" w:styleId="7DB0CFFA7BE84535A299AE5E1CAE0435">
    <w:name w:val="7DB0CFFA7BE84535A299AE5E1CAE0435"/>
  </w:style>
  <w:style w:type="paragraph" w:customStyle="1" w:styleId="7E8D5B5302B74AFC96D459C62F4B6EBC">
    <w:name w:val="7E8D5B5302B74AFC96D459C62F4B6EBC"/>
  </w:style>
  <w:style w:type="paragraph" w:customStyle="1" w:styleId="6F190892C19D4F60A8FE226318C7BE85">
    <w:name w:val="6F190892C19D4F60A8FE226318C7BE85"/>
  </w:style>
  <w:style w:type="paragraph" w:customStyle="1" w:styleId="9F40F7C51BDC4464BF17EBCB002EE4E0">
    <w:name w:val="9F40F7C51BDC4464BF17EBCB002EE4E0"/>
  </w:style>
  <w:style w:type="paragraph" w:customStyle="1" w:styleId="B6C130567A81465B851E8F52F88AACAF">
    <w:name w:val="B6C130567A81465B851E8F52F88AACAF"/>
  </w:style>
  <w:style w:type="paragraph" w:customStyle="1" w:styleId="C91E691F560C40F2B5304359B85D5B8D">
    <w:name w:val="C91E691F560C40F2B5304359B85D5B8D"/>
  </w:style>
  <w:style w:type="paragraph" w:customStyle="1" w:styleId="E42D2205EA454C4ABE73E46999ADDBBA">
    <w:name w:val="E42D2205EA454C4ABE73E46999ADDBBA"/>
  </w:style>
  <w:style w:type="paragraph" w:customStyle="1" w:styleId="26CDD929E10D49A78755089822299B9C">
    <w:name w:val="26CDD929E10D49A78755089822299B9C"/>
  </w:style>
  <w:style w:type="paragraph" w:customStyle="1" w:styleId="2BBEFE9D89BD4CE7AB89B010643C6A2A">
    <w:name w:val="2BBEFE9D89BD4CE7AB89B010643C6A2A"/>
  </w:style>
  <w:style w:type="paragraph" w:customStyle="1" w:styleId="AA0071FC91C843478C781BCCF86D13B9">
    <w:name w:val="AA0071FC91C843478C781BCCF86D13B9"/>
  </w:style>
  <w:style w:type="paragraph" w:customStyle="1" w:styleId="C24226955DC1433EB3B6725BD052B7DA">
    <w:name w:val="C24226955DC1433EB3B6725BD052B7DA"/>
  </w:style>
  <w:style w:type="paragraph" w:customStyle="1" w:styleId="65CAD0924DCB4B1BB397DD1E187C9298">
    <w:name w:val="65CAD0924DCB4B1BB397DD1E187C9298"/>
  </w:style>
  <w:style w:type="paragraph" w:customStyle="1" w:styleId="EFB0FDB6DC1F49F88DCEB026C248A5BC">
    <w:name w:val="EFB0FDB6DC1F49F88DCEB026C248A5BC"/>
  </w:style>
  <w:style w:type="paragraph" w:customStyle="1" w:styleId="649E8AE3BB314D1793AC9EF7728FBF3D">
    <w:name w:val="649E8AE3BB314D1793AC9EF7728FBF3D"/>
  </w:style>
  <w:style w:type="paragraph" w:customStyle="1" w:styleId="125127B68B6143DEA8C7873F5C7905FB">
    <w:name w:val="125127B68B6143DEA8C7873F5C7905FB"/>
  </w:style>
  <w:style w:type="paragraph" w:customStyle="1" w:styleId="EAE94DEB833346008FB5731A3825A2C8">
    <w:name w:val="EAE94DEB833346008FB5731A3825A2C8"/>
  </w:style>
  <w:style w:type="paragraph" w:customStyle="1" w:styleId="5AF2832F2FFC40FEB9E1E8BD3C8D70BA">
    <w:name w:val="5AF2832F2FFC40FEB9E1E8BD3C8D70BA"/>
  </w:style>
  <w:style w:type="paragraph" w:customStyle="1" w:styleId="5B027444AEBF491C8A28BF5902D93623">
    <w:name w:val="5B027444AEBF491C8A28BF5902D93623"/>
  </w:style>
  <w:style w:type="paragraph" w:customStyle="1" w:styleId="23AC1C31D52F4584BAF6841994DCA8FC">
    <w:name w:val="23AC1C31D52F4584BAF6841994DCA8FC"/>
  </w:style>
  <w:style w:type="paragraph" w:customStyle="1" w:styleId="5BE509DB0B0E4DA39BB11AE91C8AB6F2">
    <w:name w:val="5BE509DB0B0E4DA39BB11AE91C8AB6F2"/>
  </w:style>
  <w:style w:type="paragraph" w:customStyle="1" w:styleId="2EE02930D11742DA9758BF7439514F3D">
    <w:name w:val="2EE02930D11742DA9758BF7439514F3D"/>
  </w:style>
  <w:style w:type="paragraph" w:customStyle="1" w:styleId="EE6D6D33BF724EB89C062A1DE01572C8">
    <w:name w:val="EE6D6D33BF724EB89C062A1DE01572C8"/>
  </w:style>
  <w:style w:type="paragraph" w:customStyle="1" w:styleId="999088792C584856AF53EC80872C2B66">
    <w:name w:val="999088792C584856AF53EC80872C2B66"/>
  </w:style>
  <w:style w:type="paragraph" w:customStyle="1" w:styleId="185024EF84514314B60CD85DC819FBB7">
    <w:name w:val="185024EF84514314B60CD85DC819FBB7"/>
  </w:style>
  <w:style w:type="paragraph" w:customStyle="1" w:styleId="0C956E1F6BC5497787CA99EBE9A4A07F">
    <w:name w:val="0C956E1F6BC5497787CA99EBE9A4A07F"/>
  </w:style>
  <w:style w:type="paragraph" w:customStyle="1" w:styleId="5473B00685DF4FEEBD3CC1660A2F3F3C">
    <w:name w:val="5473B00685DF4FEEBD3CC1660A2F3F3C"/>
  </w:style>
  <w:style w:type="paragraph" w:customStyle="1" w:styleId="2BCF9CF951D24F56AEA2AE53C6252A91">
    <w:name w:val="2BCF9CF951D24F56AEA2AE53C6252A91"/>
  </w:style>
  <w:style w:type="paragraph" w:customStyle="1" w:styleId="7ABC89DDDC384DEFAC6DC6F18BB83C81">
    <w:name w:val="7ABC89DDDC384DEFAC6DC6F18BB83C81"/>
  </w:style>
  <w:style w:type="paragraph" w:customStyle="1" w:styleId="C5B09A3FE5604C4CA711FAA27E253162">
    <w:name w:val="C5B09A3FE5604C4CA711FAA27E253162"/>
  </w:style>
  <w:style w:type="paragraph" w:customStyle="1" w:styleId="CC5F3E52D5A040E8B6CAA143F5951B59">
    <w:name w:val="CC5F3E52D5A040E8B6CAA143F5951B59"/>
  </w:style>
  <w:style w:type="paragraph" w:customStyle="1" w:styleId="7763A41A1B9B43ABA187034FE50CBC17">
    <w:name w:val="7763A41A1B9B43ABA187034FE50CBC17"/>
  </w:style>
  <w:style w:type="paragraph" w:customStyle="1" w:styleId="24F881BF193A4914B9EE590B93D92CFC">
    <w:name w:val="24F881BF193A4914B9EE590B93D92CFC"/>
  </w:style>
  <w:style w:type="paragraph" w:customStyle="1" w:styleId="97F379A10D20400E995A75F7FA3B9519">
    <w:name w:val="97F379A10D20400E995A75F7FA3B9519"/>
  </w:style>
  <w:style w:type="paragraph" w:customStyle="1" w:styleId="057715CC0DBB43148222A2C6CCFCF400">
    <w:name w:val="057715CC0DBB43148222A2C6CCFCF400"/>
  </w:style>
  <w:style w:type="paragraph" w:customStyle="1" w:styleId="0AA97EECFDA24C5599AF26FCB695B62E">
    <w:name w:val="0AA97EECFDA24C5599AF26FCB695B62E"/>
  </w:style>
  <w:style w:type="paragraph" w:customStyle="1" w:styleId="437E7ED4BA314FC58042BE487DCB4873">
    <w:name w:val="437E7ED4BA314FC58042BE487DCB4873"/>
  </w:style>
  <w:style w:type="paragraph" w:customStyle="1" w:styleId="937BCED4857B40ABA43D2ED40296C352">
    <w:name w:val="937BCED4857B40ABA43D2ED40296C352"/>
  </w:style>
  <w:style w:type="paragraph" w:customStyle="1" w:styleId="2696C4BD5FF74D35B65C1BBF19CE7BAB">
    <w:name w:val="2696C4BD5FF74D35B65C1BBF19CE7BAB"/>
  </w:style>
  <w:style w:type="paragraph" w:customStyle="1" w:styleId="A2BD1FD3CB71450F905A74B592887F51">
    <w:name w:val="A2BD1FD3CB71450F905A74B592887F51"/>
  </w:style>
  <w:style w:type="paragraph" w:customStyle="1" w:styleId="F29F352CEE1546A6804018B91BC7051F">
    <w:name w:val="F29F352CEE1546A6804018B91BC7051F"/>
  </w:style>
  <w:style w:type="paragraph" w:customStyle="1" w:styleId="104FFEFFE05142698E68E9067E02B3C8">
    <w:name w:val="104FFEFFE05142698E68E9067E02B3C8"/>
  </w:style>
  <w:style w:type="paragraph" w:customStyle="1" w:styleId="BD64D937F14043AEB748A9DAA9584ABA">
    <w:name w:val="BD64D937F14043AEB748A9DAA9584ABA"/>
  </w:style>
  <w:style w:type="paragraph" w:customStyle="1" w:styleId="168D1443D6B24F9A9B5F49504B7F1D98">
    <w:name w:val="168D1443D6B24F9A9B5F49504B7F1D98"/>
  </w:style>
  <w:style w:type="paragraph" w:customStyle="1" w:styleId="2BBC74508485411FA70F97AEA2E8365A">
    <w:name w:val="2BBC74508485411FA70F97AEA2E8365A"/>
  </w:style>
  <w:style w:type="paragraph" w:customStyle="1" w:styleId="B5C2D97BDBAD4D3591D5C768BF7CF94E">
    <w:name w:val="B5C2D97BDBAD4D3591D5C768BF7CF94E"/>
  </w:style>
  <w:style w:type="paragraph" w:customStyle="1" w:styleId="C3F677983D99402980EFEB0ED875BE0E">
    <w:name w:val="C3F677983D99402980EFEB0ED875BE0E"/>
  </w:style>
  <w:style w:type="paragraph" w:customStyle="1" w:styleId="69FDBBECA3CE4B8D86011900FCE2BC8B">
    <w:name w:val="69FDBBECA3CE4B8D86011900FCE2BC8B"/>
  </w:style>
  <w:style w:type="paragraph" w:customStyle="1" w:styleId="19F3B6785B2A4D02A2A46A458B817A96">
    <w:name w:val="19F3B6785B2A4D02A2A46A458B817A96"/>
  </w:style>
  <w:style w:type="paragraph" w:customStyle="1" w:styleId="9FDA4FFFBC414B0F8E31948B4EF72FD9">
    <w:name w:val="9FDA4FFFBC414B0F8E31948B4EF72FD9"/>
  </w:style>
  <w:style w:type="paragraph" w:customStyle="1" w:styleId="D17AA338578945028B05763123C1358E">
    <w:name w:val="D17AA338578945028B05763123C1358E"/>
  </w:style>
  <w:style w:type="paragraph" w:customStyle="1" w:styleId="96BD4B49622F4175ADC60DDFF0238C13">
    <w:name w:val="96BD4B49622F4175ADC60DDFF0238C13"/>
  </w:style>
  <w:style w:type="paragraph" w:customStyle="1" w:styleId="495EFF8A4AF04DD0B1DA9B8AAE0863DC">
    <w:name w:val="495EFF8A4AF04DD0B1DA9B8AAE0863DC"/>
  </w:style>
  <w:style w:type="paragraph" w:customStyle="1" w:styleId="400A4D4A28C24967A2A0CF384F683FBC">
    <w:name w:val="400A4D4A28C24967A2A0CF384F683FBC"/>
  </w:style>
  <w:style w:type="paragraph" w:customStyle="1" w:styleId="97A11A4EE57240BCB00B83FAA1722C62">
    <w:name w:val="97A11A4EE57240BCB00B83FAA1722C62"/>
  </w:style>
  <w:style w:type="paragraph" w:customStyle="1" w:styleId="F852F5CDDF1C44F181113DAA80710B06">
    <w:name w:val="F852F5CDDF1C44F181113DAA80710B06"/>
  </w:style>
  <w:style w:type="paragraph" w:customStyle="1" w:styleId="6D798EA8E75448429D57A3E4113E515A">
    <w:name w:val="6D798EA8E75448429D57A3E4113E515A"/>
  </w:style>
  <w:style w:type="paragraph" w:customStyle="1" w:styleId="030E101ACCA540308BBEC7853B1C41B7">
    <w:name w:val="030E101ACCA540308BBEC7853B1C41B7"/>
  </w:style>
  <w:style w:type="paragraph" w:customStyle="1" w:styleId="4EDED837D6704CA789F3532377974A10">
    <w:name w:val="4EDED837D6704CA789F3532377974A10"/>
  </w:style>
  <w:style w:type="paragraph" w:customStyle="1" w:styleId="ABA932E8A13E42088046152C40B1F5E0">
    <w:name w:val="ABA932E8A13E42088046152C40B1F5E0"/>
  </w:style>
  <w:style w:type="paragraph" w:customStyle="1" w:styleId="C732DD404C4A4684A85CED4F08D9B17A">
    <w:name w:val="C732DD404C4A4684A85CED4F08D9B17A"/>
  </w:style>
  <w:style w:type="paragraph" w:customStyle="1" w:styleId="B89D6AF1D34E4C7DBDB7DD250FB6A74F">
    <w:name w:val="B89D6AF1D34E4C7DBDB7DD250FB6A74F"/>
  </w:style>
  <w:style w:type="paragraph" w:customStyle="1" w:styleId="F1C5BF308F2747E3B703607C47657D71">
    <w:name w:val="F1C5BF308F2747E3B703607C47657D71"/>
  </w:style>
  <w:style w:type="paragraph" w:customStyle="1" w:styleId="939261E5AE3E41A7AF371D03AAF205A1">
    <w:name w:val="939261E5AE3E41A7AF371D03AAF205A1"/>
  </w:style>
  <w:style w:type="paragraph" w:customStyle="1" w:styleId="2EE6604A940845D599E069278CD9E298">
    <w:name w:val="2EE6604A940845D599E069278CD9E298"/>
  </w:style>
  <w:style w:type="paragraph" w:customStyle="1" w:styleId="AACD0D9CC48F4E9EBBA48D6476B78349">
    <w:name w:val="AACD0D9CC48F4E9EBBA48D6476B78349"/>
  </w:style>
  <w:style w:type="paragraph" w:customStyle="1" w:styleId="DFFFDA5E726E4100B28D4DAEA57B3A65">
    <w:name w:val="DFFFDA5E726E4100B28D4DAEA57B3A65"/>
  </w:style>
  <w:style w:type="paragraph" w:customStyle="1" w:styleId="D233BD62C9514B449D568AC6EB83748D">
    <w:name w:val="D233BD62C9514B449D568AC6EB83748D"/>
  </w:style>
  <w:style w:type="paragraph" w:customStyle="1" w:styleId="EA99C4CCB24E4B7E9A5512DB7DBB7C10">
    <w:name w:val="EA99C4CCB24E4B7E9A5512DB7DBB7C10"/>
  </w:style>
  <w:style w:type="paragraph" w:customStyle="1" w:styleId="0513897D0A04409D89DA4AEC78A2DDFE">
    <w:name w:val="0513897D0A04409D89DA4AEC78A2DDFE"/>
  </w:style>
  <w:style w:type="paragraph" w:customStyle="1" w:styleId="98145E720C7E44C0A781553023234EBA">
    <w:name w:val="98145E720C7E44C0A781553023234EBA"/>
  </w:style>
  <w:style w:type="paragraph" w:customStyle="1" w:styleId="582839924A5A4C19A6B8F2EB8B271051">
    <w:name w:val="582839924A5A4C19A6B8F2EB8B271051"/>
  </w:style>
  <w:style w:type="paragraph" w:customStyle="1" w:styleId="33E061F251AF467CA9A5290819B78F97">
    <w:name w:val="33E061F251AF467CA9A5290819B78F97"/>
  </w:style>
  <w:style w:type="paragraph" w:customStyle="1" w:styleId="F41AB6E17FD949C8A8A44659BC8ED272">
    <w:name w:val="F41AB6E17FD949C8A8A44659BC8ED272"/>
  </w:style>
  <w:style w:type="paragraph" w:customStyle="1" w:styleId="416D3C88B08A439EA1A203C27E2EB759">
    <w:name w:val="416D3C88B08A439EA1A203C27E2EB759"/>
  </w:style>
  <w:style w:type="paragraph" w:customStyle="1" w:styleId="5170C8A48FAC43A58A8506F7A7126978">
    <w:name w:val="5170C8A48FAC43A58A8506F7A7126978"/>
  </w:style>
  <w:style w:type="paragraph" w:customStyle="1" w:styleId="27EBD0044911410989F57EF7E4679F6B">
    <w:name w:val="27EBD0044911410989F57EF7E4679F6B"/>
  </w:style>
  <w:style w:type="paragraph" w:customStyle="1" w:styleId="0639557FEC8E4DECBBC00FFEA8EADC8D">
    <w:name w:val="0639557FEC8E4DECBBC00FFEA8EADC8D"/>
  </w:style>
  <w:style w:type="paragraph" w:customStyle="1" w:styleId="D73299749A9F44D490A0DF4A5165DC23">
    <w:name w:val="D73299749A9F44D490A0DF4A5165DC23"/>
  </w:style>
  <w:style w:type="paragraph" w:customStyle="1" w:styleId="A5E18DC22D6243D09D85C01E97888711">
    <w:name w:val="A5E18DC22D6243D09D85C01E97888711"/>
  </w:style>
  <w:style w:type="paragraph" w:customStyle="1" w:styleId="E77B81698CDA48C4AB52A5DBFB71DF8D">
    <w:name w:val="E77B81698CDA48C4AB52A5DBFB71DF8D"/>
  </w:style>
  <w:style w:type="paragraph" w:customStyle="1" w:styleId="CA7AA927779D40CEA170645646A6D7B7">
    <w:name w:val="CA7AA927779D40CEA170645646A6D7B7"/>
  </w:style>
  <w:style w:type="paragraph" w:customStyle="1" w:styleId="B35CE6D24DCC4E319A0E5DED49B0B3D4">
    <w:name w:val="B35CE6D24DCC4E319A0E5DED49B0B3D4"/>
  </w:style>
  <w:style w:type="paragraph" w:customStyle="1" w:styleId="D638221AC15A4C0AB3CACA08B69C8B66">
    <w:name w:val="D638221AC15A4C0AB3CACA08B69C8B66"/>
  </w:style>
  <w:style w:type="paragraph" w:customStyle="1" w:styleId="8A0F227359DC4B5C97AB6B3C62E85801">
    <w:name w:val="8A0F227359DC4B5C97AB6B3C62E85801"/>
  </w:style>
  <w:style w:type="paragraph" w:customStyle="1" w:styleId="E9C5F3AAE2ED4B2FB4434560BDC267CD">
    <w:name w:val="E9C5F3AAE2ED4B2FB4434560BDC267CD"/>
  </w:style>
  <w:style w:type="paragraph" w:customStyle="1" w:styleId="E6E2ECBC26EB4D61A0DE1243DF7470E1">
    <w:name w:val="E6E2ECBC26EB4D61A0DE1243DF7470E1"/>
  </w:style>
  <w:style w:type="paragraph" w:customStyle="1" w:styleId="AEB219121C4D4471A99F9FB871DC7BA1">
    <w:name w:val="AEB219121C4D4471A99F9FB871DC7BA1"/>
    <w:rsid w:val="00742483"/>
  </w:style>
  <w:style w:type="paragraph" w:customStyle="1" w:styleId="DC985690353A41DCBE156EFC7B9DB4D9">
    <w:name w:val="DC985690353A41DCBE156EFC7B9DB4D9"/>
    <w:rsid w:val="00742483"/>
  </w:style>
  <w:style w:type="paragraph" w:customStyle="1" w:styleId="A9D6D9C947154A9788B7F1BAE0EF4F28">
    <w:name w:val="A9D6D9C947154A9788B7F1BAE0EF4F28"/>
    <w:rsid w:val="00742483"/>
  </w:style>
  <w:style w:type="paragraph" w:customStyle="1" w:styleId="A115E8CB11184A878C6FFC3984274BA11">
    <w:name w:val="A115E8CB11184A878C6FFC3984274BA11"/>
    <w:rsid w:val="006D3AC0"/>
    <w:pPr>
      <w:spacing w:after="200" w:line="276" w:lineRule="auto"/>
    </w:pPr>
    <w:rPr>
      <w:rFonts w:eastAsiaTheme="minorHAnsi"/>
    </w:rPr>
  </w:style>
  <w:style w:type="paragraph" w:customStyle="1" w:styleId="1F1470186A9C47E5BBC691252C3E1A041">
    <w:name w:val="1F1470186A9C47E5BBC691252C3E1A041"/>
    <w:rsid w:val="006D3AC0"/>
    <w:pPr>
      <w:spacing w:after="200" w:line="276" w:lineRule="auto"/>
    </w:pPr>
    <w:rPr>
      <w:rFonts w:eastAsiaTheme="minorHAnsi"/>
    </w:rPr>
  </w:style>
  <w:style w:type="paragraph" w:customStyle="1" w:styleId="FC8F1E5E641E43CC90513429F9FE8A1D1">
    <w:name w:val="FC8F1E5E641E43CC90513429F9FE8A1D1"/>
    <w:rsid w:val="006D3AC0"/>
    <w:pPr>
      <w:spacing w:after="200" w:line="276" w:lineRule="auto"/>
    </w:pPr>
    <w:rPr>
      <w:rFonts w:eastAsiaTheme="minorHAnsi"/>
    </w:rPr>
  </w:style>
  <w:style w:type="paragraph" w:customStyle="1" w:styleId="3825FB15F49E4100A33C1DA22F110EC21">
    <w:name w:val="3825FB15F49E4100A33C1DA22F110EC21"/>
    <w:rsid w:val="006D3AC0"/>
    <w:pPr>
      <w:spacing w:after="200" w:line="276" w:lineRule="auto"/>
    </w:pPr>
    <w:rPr>
      <w:rFonts w:eastAsiaTheme="minorHAnsi"/>
    </w:rPr>
  </w:style>
  <w:style w:type="paragraph" w:customStyle="1" w:styleId="399FFD4364E549C6B764A4EF3EC377591">
    <w:name w:val="399FFD4364E549C6B764A4EF3EC377591"/>
    <w:rsid w:val="006D3AC0"/>
    <w:pPr>
      <w:spacing w:after="200" w:line="276" w:lineRule="auto"/>
    </w:pPr>
    <w:rPr>
      <w:rFonts w:eastAsiaTheme="minorHAnsi"/>
    </w:rPr>
  </w:style>
  <w:style w:type="paragraph" w:customStyle="1" w:styleId="E42D2205EA454C4ABE73E46999ADDBBA1">
    <w:name w:val="E42D2205EA454C4ABE73E46999ADDBBA1"/>
    <w:rsid w:val="006D3AC0"/>
    <w:pPr>
      <w:spacing w:after="200" w:line="276" w:lineRule="auto"/>
      <w:ind w:left="720"/>
      <w:contextualSpacing/>
    </w:pPr>
    <w:rPr>
      <w:rFonts w:eastAsiaTheme="minorHAnsi"/>
    </w:rPr>
  </w:style>
  <w:style w:type="paragraph" w:customStyle="1" w:styleId="2BBEFE9D89BD4CE7AB89B010643C6A2A1">
    <w:name w:val="2BBEFE9D89BD4CE7AB89B010643C6A2A1"/>
    <w:rsid w:val="006D3AC0"/>
    <w:pPr>
      <w:spacing w:after="200" w:line="276" w:lineRule="auto"/>
      <w:ind w:left="720"/>
      <w:contextualSpacing/>
    </w:pPr>
    <w:rPr>
      <w:rFonts w:eastAsiaTheme="minorHAnsi"/>
    </w:rPr>
  </w:style>
  <w:style w:type="paragraph" w:customStyle="1" w:styleId="AA0071FC91C843478C781BCCF86D13B91">
    <w:name w:val="AA0071FC91C843478C781BCCF86D13B91"/>
    <w:rsid w:val="006D3AC0"/>
    <w:pPr>
      <w:spacing w:after="200" w:line="276" w:lineRule="auto"/>
      <w:ind w:left="720"/>
      <w:contextualSpacing/>
    </w:pPr>
    <w:rPr>
      <w:rFonts w:eastAsiaTheme="minorHAnsi"/>
    </w:rPr>
  </w:style>
  <w:style w:type="paragraph" w:customStyle="1" w:styleId="C24226955DC1433EB3B6725BD052B7DA1">
    <w:name w:val="C24226955DC1433EB3B6725BD052B7DA1"/>
    <w:rsid w:val="006D3AC0"/>
    <w:pPr>
      <w:spacing w:after="200" w:line="276" w:lineRule="auto"/>
      <w:ind w:left="720"/>
      <w:contextualSpacing/>
    </w:pPr>
    <w:rPr>
      <w:rFonts w:eastAsiaTheme="minorHAnsi"/>
    </w:rPr>
  </w:style>
  <w:style w:type="paragraph" w:customStyle="1" w:styleId="65CAD0924DCB4B1BB397DD1E187C92981">
    <w:name w:val="65CAD0924DCB4B1BB397DD1E187C92981"/>
    <w:rsid w:val="006D3AC0"/>
    <w:pPr>
      <w:spacing w:after="200" w:line="276" w:lineRule="auto"/>
      <w:ind w:left="720"/>
      <w:contextualSpacing/>
    </w:pPr>
    <w:rPr>
      <w:rFonts w:eastAsiaTheme="minorHAnsi"/>
    </w:rPr>
  </w:style>
  <w:style w:type="paragraph" w:customStyle="1" w:styleId="B89D6AF1D34E4C7DBDB7DD250FB6A74F1">
    <w:name w:val="B89D6AF1D34E4C7DBDB7DD250FB6A74F1"/>
    <w:rsid w:val="006D3AC0"/>
    <w:pPr>
      <w:spacing w:after="200" w:line="276" w:lineRule="auto"/>
    </w:pPr>
    <w:rPr>
      <w:rFonts w:eastAsiaTheme="minorHAnsi"/>
    </w:rPr>
  </w:style>
  <w:style w:type="paragraph" w:customStyle="1" w:styleId="F1C5BF308F2747E3B703607C47657D711">
    <w:name w:val="F1C5BF308F2747E3B703607C47657D711"/>
    <w:rsid w:val="006D3AC0"/>
    <w:pPr>
      <w:spacing w:after="200" w:line="276" w:lineRule="auto"/>
    </w:pPr>
    <w:rPr>
      <w:rFonts w:eastAsiaTheme="minorHAnsi"/>
    </w:rPr>
  </w:style>
  <w:style w:type="paragraph" w:customStyle="1" w:styleId="939261E5AE3E41A7AF371D03AAF205A11">
    <w:name w:val="939261E5AE3E41A7AF371D03AAF205A11"/>
    <w:rsid w:val="006D3AC0"/>
    <w:pPr>
      <w:spacing w:after="200" w:line="276" w:lineRule="auto"/>
    </w:pPr>
    <w:rPr>
      <w:rFonts w:eastAsiaTheme="minorHAnsi"/>
    </w:rPr>
  </w:style>
  <w:style w:type="paragraph" w:customStyle="1" w:styleId="2EE6604A940845D599E069278CD9E2981">
    <w:name w:val="2EE6604A940845D599E069278CD9E2981"/>
    <w:rsid w:val="006D3AC0"/>
    <w:pPr>
      <w:spacing w:after="200" w:line="276" w:lineRule="auto"/>
    </w:pPr>
    <w:rPr>
      <w:rFonts w:eastAsiaTheme="minorHAnsi"/>
    </w:rPr>
  </w:style>
  <w:style w:type="paragraph" w:customStyle="1" w:styleId="AACD0D9CC48F4E9EBBA48D6476B783491">
    <w:name w:val="AACD0D9CC48F4E9EBBA48D6476B783491"/>
    <w:rsid w:val="006D3AC0"/>
    <w:pPr>
      <w:spacing w:after="200" w:line="276" w:lineRule="auto"/>
    </w:pPr>
    <w:rPr>
      <w:rFonts w:eastAsiaTheme="minorHAnsi"/>
    </w:rPr>
  </w:style>
  <w:style w:type="paragraph" w:customStyle="1" w:styleId="DFFFDA5E726E4100B28D4DAEA57B3A651">
    <w:name w:val="DFFFDA5E726E4100B28D4DAEA57B3A651"/>
    <w:rsid w:val="006D3AC0"/>
    <w:pPr>
      <w:spacing w:after="200" w:line="276" w:lineRule="auto"/>
    </w:pPr>
    <w:rPr>
      <w:rFonts w:eastAsiaTheme="minorHAnsi"/>
    </w:rPr>
  </w:style>
  <w:style w:type="paragraph" w:customStyle="1" w:styleId="D233BD62C9514B449D568AC6EB83748D1">
    <w:name w:val="D233BD62C9514B449D568AC6EB83748D1"/>
    <w:rsid w:val="006D3AC0"/>
    <w:pPr>
      <w:spacing w:after="200" w:line="276" w:lineRule="auto"/>
    </w:pPr>
    <w:rPr>
      <w:rFonts w:eastAsiaTheme="minorHAnsi"/>
    </w:rPr>
  </w:style>
  <w:style w:type="paragraph" w:customStyle="1" w:styleId="EA99C4CCB24E4B7E9A5512DB7DBB7C101">
    <w:name w:val="EA99C4CCB24E4B7E9A5512DB7DBB7C101"/>
    <w:rsid w:val="006D3AC0"/>
    <w:pPr>
      <w:spacing w:after="200" w:line="276" w:lineRule="auto"/>
    </w:pPr>
    <w:rPr>
      <w:rFonts w:eastAsiaTheme="minorHAnsi"/>
    </w:rPr>
  </w:style>
  <w:style w:type="paragraph" w:customStyle="1" w:styleId="294BA04FE7DD4E7F98931FBB05A8DF47">
    <w:name w:val="294BA04FE7DD4E7F98931FBB05A8DF47"/>
    <w:rsid w:val="006D3AC0"/>
    <w:pPr>
      <w:spacing w:after="200" w:line="276" w:lineRule="auto"/>
    </w:pPr>
    <w:rPr>
      <w:rFonts w:eastAsiaTheme="minorHAnsi"/>
    </w:rPr>
  </w:style>
  <w:style w:type="paragraph" w:customStyle="1" w:styleId="0DFD3F0DEB7641C39BD501C7E671B3C4">
    <w:name w:val="0DFD3F0DEB7641C39BD501C7E671B3C4"/>
    <w:rsid w:val="006D3AC0"/>
    <w:pPr>
      <w:spacing w:after="200" w:line="276" w:lineRule="auto"/>
    </w:pPr>
    <w:rPr>
      <w:rFonts w:eastAsiaTheme="minorHAnsi"/>
    </w:rPr>
  </w:style>
  <w:style w:type="paragraph" w:customStyle="1" w:styleId="E02A4109876A4CC9B45FAF5E85C91439">
    <w:name w:val="E02A4109876A4CC9B45FAF5E85C91439"/>
    <w:rsid w:val="006D3AC0"/>
    <w:pPr>
      <w:spacing w:after="200" w:line="276" w:lineRule="auto"/>
    </w:pPr>
    <w:rPr>
      <w:rFonts w:eastAsiaTheme="minorHAnsi"/>
    </w:rPr>
  </w:style>
  <w:style w:type="paragraph" w:customStyle="1" w:styleId="32F1CBE8A94B4D348AB8439BD2CF5160">
    <w:name w:val="32F1CBE8A94B4D348AB8439BD2CF5160"/>
    <w:rsid w:val="006D3AC0"/>
    <w:pPr>
      <w:spacing w:after="200" w:line="276" w:lineRule="auto"/>
    </w:pPr>
    <w:rPr>
      <w:rFonts w:eastAsiaTheme="minorHAnsi"/>
    </w:rPr>
  </w:style>
  <w:style w:type="paragraph" w:customStyle="1" w:styleId="94B3FC7B97B64C059988991474A43375">
    <w:name w:val="94B3FC7B97B64C059988991474A43375"/>
    <w:rsid w:val="006D3AC0"/>
    <w:pPr>
      <w:spacing w:after="200" w:line="276" w:lineRule="auto"/>
    </w:pPr>
    <w:rPr>
      <w:rFonts w:eastAsiaTheme="minorHAnsi"/>
    </w:rPr>
  </w:style>
  <w:style w:type="paragraph" w:customStyle="1" w:styleId="07BE2D8815314573A6297CD051226F13">
    <w:name w:val="07BE2D8815314573A6297CD051226F13"/>
    <w:rsid w:val="006D3AC0"/>
    <w:pPr>
      <w:spacing w:after="200" w:line="276" w:lineRule="auto"/>
    </w:pPr>
    <w:rPr>
      <w:rFonts w:eastAsiaTheme="minorHAnsi"/>
    </w:rPr>
  </w:style>
  <w:style w:type="paragraph" w:customStyle="1" w:styleId="BA590D1306244183B0D3ED326332BCB9">
    <w:name w:val="BA590D1306244183B0D3ED326332BCB9"/>
    <w:rsid w:val="006D3AC0"/>
    <w:pPr>
      <w:spacing w:after="200" w:line="276" w:lineRule="auto"/>
    </w:pPr>
    <w:rPr>
      <w:rFonts w:eastAsiaTheme="minorHAnsi"/>
    </w:rPr>
  </w:style>
  <w:style w:type="paragraph" w:customStyle="1" w:styleId="40784EAD9EB84A228093C235C5BE08BA">
    <w:name w:val="40784EAD9EB84A228093C235C5BE08BA"/>
    <w:rsid w:val="006D3AC0"/>
    <w:pPr>
      <w:spacing w:after="200" w:line="276" w:lineRule="auto"/>
    </w:pPr>
    <w:rPr>
      <w:rFonts w:eastAsiaTheme="minorHAnsi"/>
    </w:rPr>
  </w:style>
  <w:style w:type="paragraph" w:customStyle="1" w:styleId="A0A6A0D8F91943DFA8FC5AB76EFD22D0">
    <w:name w:val="A0A6A0D8F91943DFA8FC5AB76EFD22D0"/>
    <w:rsid w:val="006D3AC0"/>
    <w:pPr>
      <w:spacing w:after="200" w:line="276" w:lineRule="auto"/>
    </w:pPr>
    <w:rPr>
      <w:rFonts w:eastAsiaTheme="minorHAnsi"/>
    </w:rPr>
  </w:style>
  <w:style w:type="paragraph" w:customStyle="1" w:styleId="E67EC72F6598403B9909BC23B9B44E67">
    <w:name w:val="E67EC72F6598403B9909BC23B9B44E67"/>
    <w:rsid w:val="006D3AC0"/>
    <w:pPr>
      <w:spacing w:after="200" w:line="276" w:lineRule="auto"/>
    </w:pPr>
    <w:rPr>
      <w:rFonts w:eastAsiaTheme="minorHAnsi"/>
    </w:rPr>
  </w:style>
  <w:style w:type="paragraph" w:customStyle="1" w:styleId="A877696F7CFA4073BC07C6D3A30F3C82">
    <w:name w:val="A877696F7CFA4073BC07C6D3A30F3C82"/>
    <w:rsid w:val="006D3AC0"/>
    <w:pPr>
      <w:spacing w:after="200" w:line="276" w:lineRule="auto"/>
    </w:pPr>
    <w:rPr>
      <w:rFonts w:eastAsiaTheme="minorHAnsi"/>
    </w:rPr>
  </w:style>
  <w:style w:type="paragraph" w:customStyle="1" w:styleId="A780FA8C5BD84E79AE710335932DA77B">
    <w:name w:val="A780FA8C5BD84E79AE710335932DA77B"/>
    <w:rsid w:val="006D3AC0"/>
    <w:pPr>
      <w:spacing w:after="200" w:line="276" w:lineRule="auto"/>
    </w:pPr>
    <w:rPr>
      <w:rFonts w:eastAsiaTheme="minorHAnsi"/>
    </w:rPr>
  </w:style>
  <w:style w:type="paragraph" w:customStyle="1" w:styleId="52FC1483A632491ABB650639E6063C07">
    <w:name w:val="52FC1483A632491ABB650639E6063C07"/>
    <w:rsid w:val="006D3AC0"/>
    <w:pPr>
      <w:spacing w:after="200" w:line="276" w:lineRule="auto"/>
    </w:pPr>
    <w:rPr>
      <w:rFonts w:eastAsiaTheme="minorHAnsi"/>
    </w:rPr>
  </w:style>
  <w:style w:type="paragraph" w:customStyle="1" w:styleId="52799FA26ADC443B8D1A26DAA1F44041">
    <w:name w:val="52799FA26ADC443B8D1A26DAA1F44041"/>
    <w:rsid w:val="006D3AC0"/>
    <w:pPr>
      <w:spacing w:after="200" w:line="276" w:lineRule="auto"/>
    </w:pPr>
    <w:rPr>
      <w:rFonts w:eastAsiaTheme="minorHAnsi"/>
    </w:rPr>
  </w:style>
  <w:style w:type="paragraph" w:customStyle="1" w:styleId="95D7F33722074C5A8EA1A736464FC841">
    <w:name w:val="95D7F33722074C5A8EA1A736464FC841"/>
    <w:rsid w:val="006D3AC0"/>
    <w:pPr>
      <w:spacing w:after="200" w:line="276" w:lineRule="auto"/>
    </w:pPr>
    <w:rPr>
      <w:rFonts w:eastAsiaTheme="minorHAnsi"/>
    </w:rPr>
  </w:style>
  <w:style w:type="paragraph" w:customStyle="1" w:styleId="B908438DB9374EF5A3E8E2A7A4137B10">
    <w:name w:val="B908438DB9374EF5A3E8E2A7A4137B10"/>
    <w:rsid w:val="006D3AC0"/>
    <w:pPr>
      <w:spacing w:after="200" w:line="276" w:lineRule="auto"/>
    </w:pPr>
    <w:rPr>
      <w:rFonts w:eastAsiaTheme="minorHAnsi"/>
    </w:rPr>
  </w:style>
  <w:style w:type="paragraph" w:customStyle="1" w:styleId="CF1104A0647C4D27AE5D1E229728BDF3">
    <w:name w:val="CF1104A0647C4D27AE5D1E229728BDF3"/>
    <w:rsid w:val="006D3AC0"/>
    <w:pPr>
      <w:spacing w:after="200" w:line="276" w:lineRule="auto"/>
    </w:pPr>
    <w:rPr>
      <w:rFonts w:eastAsiaTheme="minorHAnsi"/>
    </w:rPr>
  </w:style>
  <w:style w:type="paragraph" w:customStyle="1" w:styleId="ECEF8E4BBB40474C8C1A1532F3DC48F2">
    <w:name w:val="ECEF8E4BBB40474C8C1A1532F3DC48F2"/>
    <w:rsid w:val="000E2E8B"/>
    <w:pPr>
      <w:spacing w:after="200" w:line="276" w:lineRule="auto"/>
    </w:pPr>
    <w:rPr>
      <w:rFonts w:eastAsiaTheme="minorHAnsi"/>
    </w:rPr>
  </w:style>
  <w:style w:type="paragraph" w:customStyle="1" w:styleId="C50FF9F754E14B879D4F6E503D3BD007">
    <w:name w:val="C50FF9F754E14B879D4F6E503D3BD007"/>
    <w:rsid w:val="000E2E8B"/>
    <w:pPr>
      <w:spacing w:after="200" w:line="276" w:lineRule="auto"/>
    </w:pPr>
    <w:rPr>
      <w:rFonts w:eastAsiaTheme="minorHAnsi"/>
    </w:rPr>
  </w:style>
  <w:style w:type="paragraph" w:customStyle="1" w:styleId="76C45313B227487AA7B84D538725B655">
    <w:name w:val="76C45313B227487AA7B84D538725B655"/>
    <w:rsid w:val="000E2E8B"/>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6A342-A775-4E2D-837A-47FACB54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18-19(4.13.21)</Template>
  <TotalTime>1</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Mink</dc:creator>
  <cp:lastModifiedBy>mbarnhill</cp:lastModifiedBy>
  <cp:revision>2</cp:revision>
  <cp:lastPrinted>2018-09-19T13:43:00Z</cp:lastPrinted>
  <dcterms:created xsi:type="dcterms:W3CDTF">2022-04-11T18:18:00Z</dcterms:created>
  <dcterms:modified xsi:type="dcterms:W3CDTF">2022-04-11T18:18:00Z</dcterms:modified>
</cp:coreProperties>
</file>